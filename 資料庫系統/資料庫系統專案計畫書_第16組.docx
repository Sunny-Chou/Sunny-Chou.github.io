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19471" w14:textId="77777777" w:rsidR="0096481D" w:rsidRPr="00CA13AC" w:rsidRDefault="00ED15EF">
      <w:pPr>
        <w:pStyle w:val="Chapterno"/>
        <w:widowControl/>
        <w:rPr>
          <w:b/>
          <w:sz w:val="48"/>
          <w:szCs w:val="48"/>
          <w:lang w:eastAsia="zh-TW"/>
        </w:rPr>
      </w:pPr>
      <w:r>
        <w:rPr>
          <w:rFonts w:hint="eastAsia"/>
          <w:b/>
          <w:sz w:val="48"/>
          <w:szCs w:val="48"/>
          <w:lang w:eastAsia="zh-TW"/>
        </w:rPr>
        <w:t>國立臺南</w:t>
      </w:r>
      <w:r w:rsidR="00CA13AC" w:rsidRPr="00CA13AC">
        <w:rPr>
          <w:rFonts w:hint="eastAsia"/>
          <w:b/>
          <w:sz w:val="48"/>
          <w:szCs w:val="48"/>
          <w:lang w:eastAsia="zh-TW"/>
        </w:rPr>
        <w:t>大學</w:t>
      </w:r>
    </w:p>
    <w:p w14:paraId="74387489" w14:textId="77777777" w:rsidR="00CA13AC" w:rsidRPr="00CA13AC" w:rsidRDefault="00CA13AC">
      <w:pPr>
        <w:pStyle w:val="Chapterno"/>
        <w:widowControl/>
        <w:rPr>
          <w:sz w:val="48"/>
          <w:szCs w:val="48"/>
          <w:lang w:eastAsia="zh-TW"/>
        </w:rPr>
      </w:pPr>
      <w:r w:rsidRPr="00CA13AC">
        <w:rPr>
          <w:rFonts w:hint="eastAsia"/>
          <w:sz w:val="48"/>
          <w:szCs w:val="48"/>
          <w:lang w:eastAsia="zh-TW"/>
        </w:rPr>
        <w:t>資訊工程學系</w:t>
      </w:r>
    </w:p>
    <w:p w14:paraId="34DBA288" w14:textId="77777777" w:rsidR="0096481D" w:rsidRDefault="00D205ED">
      <w:pPr>
        <w:pStyle w:val="Chapterno"/>
        <w:widowControl/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資料庫系統</w:t>
      </w:r>
      <w:r w:rsidR="00ED15EF">
        <w:rPr>
          <w:rFonts w:hint="eastAsia"/>
          <w:sz w:val="36"/>
          <w:lang w:eastAsia="zh-TW"/>
        </w:rPr>
        <w:t>專案</w:t>
      </w:r>
      <w:r w:rsidR="00CA13AC">
        <w:rPr>
          <w:rFonts w:hint="eastAsia"/>
          <w:sz w:val="36"/>
          <w:lang w:eastAsia="zh-TW"/>
        </w:rPr>
        <w:t>報告</w:t>
      </w:r>
    </w:p>
    <w:p w14:paraId="68F7117F" w14:textId="77777777" w:rsidR="00CA13AC" w:rsidRDefault="00CA13AC">
      <w:pPr>
        <w:pStyle w:val="a7"/>
        <w:widowControl/>
        <w:ind w:left="400" w:right="400"/>
        <w:rPr>
          <w:sz w:val="36"/>
          <w:lang w:eastAsia="zh-TW"/>
        </w:rPr>
      </w:pPr>
    </w:p>
    <w:p w14:paraId="69672A06" w14:textId="77777777" w:rsidR="00CA13AC" w:rsidRDefault="00CA13AC">
      <w:pPr>
        <w:pStyle w:val="a7"/>
        <w:widowControl/>
        <w:ind w:left="400" w:right="400"/>
        <w:rPr>
          <w:sz w:val="36"/>
          <w:lang w:eastAsia="zh-TW"/>
        </w:rPr>
      </w:pPr>
    </w:p>
    <w:p w14:paraId="35C40FCE" w14:textId="44573662" w:rsidR="00CA13AC" w:rsidRDefault="00E9489D">
      <w:pPr>
        <w:pStyle w:val="a7"/>
        <w:widowControl/>
        <w:ind w:left="400" w:right="400"/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合豐商行進貨與銷售系統</w:t>
      </w:r>
    </w:p>
    <w:p w14:paraId="1F8EEFAF" w14:textId="2E067FB3" w:rsidR="0096481D" w:rsidRDefault="002E55BE">
      <w:pPr>
        <w:widowControl/>
        <w:spacing w:line="260" w:lineRule="atLeast"/>
        <w:jc w:val="center"/>
        <w:rPr>
          <w:rFonts w:ascii="New Century Schlbk" w:hAnsi="New Century Schlbk"/>
          <w:b/>
          <w:sz w:val="20"/>
          <w:lang w:eastAsia="zh-TW"/>
        </w:rPr>
      </w:pPr>
      <w:r w:rsidRPr="002E55BE">
        <w:rPr>
          <w:rFonts w:ascii="New Century Schlbk" w:hAnsi="New Century Schlbk"/>
          <w:b/>
          <w:caps/>
          <w:sz w:val="32"/>
          <w:szCs w:val="32"/>
        </w:rPr>
        <w:t xml:space="preserve">Hefeng Company </w:t>
      </w:r>
      <w:r w:rsidR="00E9489D" w:rsidRPr="00E9489D">
        <w:rPr>
          <w:rFonts w:ascii="New Century Schlbk" w:hAnsi="New Century Schlbk"/>
          <w:b/>
          <w:caps/>
          <w:sz w:val="32"/>
          <w:szCs w:val="32"/>
        </w:rPr>
        <w:t>Purchase</w:t>
      </w:r>
      <w:r w:rsidRPr="002E55BE">
        <w:rPr>
          <w:rFonts w:ascii="New Century Schlbk" w:hAnsi="New Century Schlbk"/>
          <w:b/>
          <w:caps/>
          <w:sz w:val="32"/>
          <w:szCs w:val="32"/>
        </w:rPr>
        <w:t xml:space="preserve"> and Sales System </w:t>
      </w:r>
    </w:p>
    <w:p w14:paraId="498DD302" w14:textId="77777777" w:rsidR="0096481D" w:rsidRDefault="0096481D">
      <w:pPr>
        <w:widowControl/>
        <w:spacing w:line="260" w:lineRule="atLeast"/>
        <w:jc w:val="center"/>
        <w:rPr>
          <w:rFonts w:ascii="New Century Schlbk" w:hAnsi="New Century Schlbk"/>
          <w:b/>
          <w:sz w:val="20"/>
          <w:lang w:eastAsia="zh-TW"/>
        </w:rPr>
      </w:pPr>
    </w:p>
    <w:p w14:paraId="60E4C3AC" w14:textId="77777777" w:rsidR="0096481D" w:rsidRDefault="0096481D">
      <w:pPr>
        <w:widowControl/>
        <w:spacing w:line="260" w:lineRule="atLeast"/>
        <w:jc w:val="center"/>
        <w:rPr>
          <w:rFonts w:ascii="New Century Schlbk" w:hAnsi="New Century Schlbk"/>
          <w:b/>
          <w:sz w:val="20"/>
          <w:lang w:eastAsia="zh-TW"/>
        </w:rPr>
      </w:pPr>
    </w:p>
    <w:p w14:paraId="4333966B" w14:textId="77777777" w:rsidR="0096481D" w:rsidRDefault="0096481D">
      <w:pPr>
        <w:widowControl/>
        <w:spacing w:line="260" w:lineRule="atLeast"/>
        <w:jc w:val="center"/>
        <w:rPr>
          <w:rFonts w:ascii="New Century Schlbk" w:hAnsi="New Century Schlbk"/>
          <w:b/>
          <w:sz w:val="20"/>
          <w:lang w:eastAsia="zh-TW"/>
        </w:rPr>
      </w:pPr>
    </w:p>
    <w:p w14:paraId="2D1E6728" w14:textId="77777777" w:rsidR="0096481D" w:rsidRDefault="0096481D">
      <w:pPr>
        <w:widowControl/>
        <w:spacing w:line="260" w:lineRule="atLeast"/>
        <w:jc w:val="center"/>
        <w:rPr>
          <w:rFonts w:ascii="New Century Schlbk" w:hAnsi="New Century Schlbk"/>
          <w:b/>
          <w:sz w:val="20"/>
          <w:lang w:eastAsia="zh-TW"/>
        </w:rPr>
      </w:pPr>
    </w:p>
    <w:p w14:paraId="02682CAC" w14:textId="77777777" w:rsidR="00CA13AC" w:rsidRDefault="00CA13AC">
      <w:pPr>
        <w:pStyle w:val="authorname"/>
        <w:widowControl/>
        <w:rPr>
          <w:sz w:val="28"/>
          <w:lang w:eastAsia="zh-TW"/>
        </w:rPr>
      </w:pPr>
    </w:p>
    <w:p w14:paraId="71866C5E" w14:textId="77777777" w:rsidR="0096481D" w:rsidRDefault="00DA1112">
      <w:pPr>
        <w:pStyle w:val="authorname"/>
        <w:widowControl/>
        <w:rPr>
          <w:sz w:val="28"/>
          <w:lang w:eastAsia="zh-TW"/>
        </w:rPr>
      </w:pPr>
      <w:r>
        <w:rPr>
          <w:rFonts w:hint="eastAsia"/>
          <w:sz w:val="28"/>
          <w:lang w:eastAsia="zh-TW"/>
        </w:rPr>
        <w:t>林美君</w:t>
      </w:r>
      <w:r>
        <w:rPr>
          <w:sz w:val="28"/>
          <w:lang w:eastAsia="zh-TW"/>
        </w:rPr>
        <w:t>s10959034</w:t>
      </w:r>
    </w:p>
    <w:p w14:paraId="4CF84098" w14:textId="77777777" w:rsidR="00CA13AC" w:rsidRDefault="00DA1112" w:rsidP="00CA13AC">
      <w:pPr>
        <w:pStyle w:val="authorname"/>
        <w:widowControl/>
        <w:rPr>
          <w:sz w:val="28"/>
          <w:lang w:eastAsia="zh-TW"/>
        </w:rPr>
      </w:pPr>
      <w:r>
        <w:rPr>
          <w:rFonts w:hint="eastAsia"/>
          <w:sz w:val="28"/>
          <w:lang w:eastAsia="zh-TW"/>
        </w:rPr>
        <w:t>周巧晴</w:t>
      </w:r>
      <w:r>
        <w:rPr>
          <w:rFonts w:hint="eastAsia"/>
          <w:sz w:val="28"/>
          <w:lang w:eastAsia="zh-TW"/>
        </w:rPr>
        <w:t>s</w:t>
      </w:r>
      <w:r>
        <w:rPr>
          <w:sz w:val="28"/>
          <w:lang w:eastAsia="zh-TW"/>
        </w:rPr>
        <w:t>10959042</w:t>
      </w:r>
    </w:p>
    <w:p w14:paraId="6AD2EE18" w14:textId="77777777" w:rsidR="00D205ED" w:rsidRDefault="00DA1112" w:rsidP="00D205ED">
      <w:pPr>
        <w:pStyle w:val="authorname"/>
        <w:widowControl/>
        <w:rPr>
          <w:sz w:val="28"/>
          <w:lang w:eastAsia="zh-TW"/>
        </w:rPr>
      </w:pPr>
      <w:r>
        <w:rPr>
          <w:rFonts w:hint="eastAsia"/>
          <w:sz w:val="28"/>
          <w:lang w:eastAsia="zh-TW"/>
        </w:rPr>
        <w:t>葉子銘</w:t>
      </w:r>
      <w:r>
        <w:rPr>
          <w:rFonts w:hint="eastAsia"/>
          <w:sz w:val="28"/>
          <w:lang w:eastAsia="zh-TW"/>
        </w:rPr>
        <w:t>s</w:t>
      </w:r>
      <w:r>
        <w:rPr>
          <w:sz w:val="28"/>
          <w:lang w:eastAsia="zh-TW"/>
        </w:rPr>
        <w:t>1095904</w:t>
      </w:r>
      <w:r w:rsidR="000005F7">
        <w:rPr>
          <w:rFonts w:hint="eastAsia"/>
          <w:sz w:val="28"/>
          <w:lang w:eastAsia="zh-TW"/>
        </w:rPr>
        <w:t>8</w:t>
      </w:r>
    </w:p>
    <w:p w14:paraId="3904F79E" w14:textId="77777777" w:rsidR="00CA13AC" w:rsidRDefault="00CA13AC">
      <w:pPr>
        <w:pStyle w:val="authorname"/>
        <w:widowControl/>
        <w:rPr>
          <w:sz w:val="28"/>
          <w:lang w:eastAsia="zh-TW"/>
        </w:rPr>
      </w:pPr>
    </w:p>
    <w:p w14:paraId="0E9C4DA1" w14:textId="77777777" w:rsidR="00CA13AC" w:rsidRDefault="00CA13AC">
      <w:pPr>
        <w:pStyle w:val="authorname"/>
        <w:widowControl/>
        <w:rPr>
          <w:sz w:val="28"/>
          <w:lang w:eastAsia="zh-TW"/>
        </w:rPr>
      </w:pPr>
    </w:p>
    <w:p w14:paraId="1D5ADC2D" w14:textId="77777777" w:rsidR="0096481D" w:rsidRDefault="0096481D">
      <w:pPr>
        <w:pStyle w:val="authorname"/>
        <w:widowControl/>
        <w:rPr>
          <w:lang w:eastAsia="zh-TW"/>
        </w:rPr>
      </w:pPr>
    </w:p>
    <w:p w14:paraId="41BD7726" w14:textId="77777777" w:rsidR="0096481D" w:rsidRDefault="0096481D">
      <w:pPr>
        <w:widowControl/>
        <w:spacing w:line="260" w:lineRule="atLeast"/>
        <w:jc w:val="center"/>
        <w:rPr>
          <w:rFonts w:ascii="New Century Schlbk" w:hAnsi="New Century Schlbk"/>
          <w:sz w:val="20"/>
          <w:lang w:eastAsia="zh-TW"/>
        </w:rPr>
      </w:pPr>
    </w:p>
    <w:p w14:paraId="1C90CD9D" w14:textId="3FB0EBD4" w:rsidR="00CA13AC" w:rsidRPr="00CA13AC" w:rsidRDefault="00CA13AC">
      <w:pPr>
        <w:widowControl/>
        <w:spacing w:line="260" w:lineRule="atLeast"/>
        <w:jc w:val="center"/>
        <w:rPr>
          <w:rFonts w:ascii="New Century Schlbk" w:hAnsi="New Century Schlbk"/>
          <w:sz w:val="28"/>
          <w:szCs w:val="28"/>
          <w:lang w:eastAsia="zh-TW"/>
        </w:rPr>
      </w:pPr>
      <w:r w:rsidRPr="00CA13AC">
        <w:rPr>
          <w:rFonts w:ascii="New Century Schlbk" w:hAnsi="New Century Schlbk" w:hint="eastAsia"/>
          <w:sz w:val="28"/>
          <w:szCs w:val="28"/>
          <w:lang w:eastAsia="zh-TW"/>
        </w:rPr>
        <w:t>中華民國</w:t>
      </w:r>
      <w:r w:rsidRPr="00CA13AC">
        <w:rPr>
          <w:rFonts w:ascii="New Century Schlbk" w:hAnsi="New Century Schlbk" w:hint="eastAsia"/>
          <w:sz w:val="28"/>
          <w:szCs w:val="28"/>
          <w:lang w:eastAsia="zh-TW"/>
        </w:rPr>
        <w:t xml:space="preserve"> </w:t>
      </w:r>
      <w:r w:rsidR="00D131FC">
        <w:rPr>
          <w:rFonts w:ascii="New Century Schlbk" w:hAnsi="New Century Schlbk" w:hint="eastAsia"/>
          <w:sz w:val="28"/>
          <w:szCs w:val="28"/>
          <w:lang w:eastAsia="zh-TW"/>
        </w:rPr>
        <w:t>一</w:t>
      </w:r>
      <w:r w:rsidR="00DA1112">
        <w:rPr>
          <w:rFonts w:ascii="New Century Schlbk" w:hAnsi="New Century Schlbk" w:hint="eastAsia"/>
          <w:sz w:val="28"/>
          <w:szCs w:val="28"/>
          <w:lang w:eastAsia="zh-TW"/>
        </w:rPr>
        <w:t>一</w:t>
      </w:r>
      <w:r w:rsidR="00780090">
        <w:rPr>
          <w:rFonts w:ascii="New Century Schlbk" w:hAnsi="New Century Schlbk" w:hint="eastAsia"/>
          <w:sz w:val="28"/>
          <w:szCs w:val="28"/>
          <w:lang w:eastAsia="zh-TW"/>
        </w:rPr>
        <w:t>二</w:t>
      </w:r>
      <w:r w:rsidRPr="00CA13AC">
        <w:rPr>
          <w:rFonts w:ascii="New Century Schlbk" w:hAnsi="New Century Schlbk" w:hint="eastAsia"/>
          <w:sz w:val="28"/>
          <w:szCs w:val="28"/>
          <w:lang w:eastAsia="zh-TW"/>
        </w:rPr>
        <w:t>年</w:t>
      </w:r>
      <w:r w:rsidR="00DA1112">
        <w:rPr>
          <w:rFonts w:ascii="New Century Schlbk" w:hAnsi="New Century Schlbk" w:hint="eastAsia"/>
          <w:sz w:val="28"/>
          <w:szCs w:val="28"/>
          <w:lang w:eastAsia="zh-TW"/>
        </w:rPr>
        <w:t>1</w:t>
      </w:r>
      <w:r w:rsidRPr="00CA13AC">
        <w:rPr>
          <w:rFonts w:ascii="New Century Schlbk" w:hAnsi="New Century Schlbk" w:hint="eastAsia"/>
          <w:sz w:val="28"/>
          <w:szCs w:val="28"/>
          <w:lang w:eastAsia="zh-TW"/>
        </w:rPr>
        <w:t>月</w:t>
      </w:r>
      <w:r w:rsidR="00DA1112">
        <w:rPr>
          <w:rFonts w:ascii="New Century Schlbk" w:hAnsi="New Century Schlbk" w:hint="eastAsia"/>
          <w:sz w:val="28"/>
          <w:szCs w:val="28"/>
          <w:lang w:eastAsia="zh-TW"/>
        </w:rPr>
        <w:t>1</w:t>
      </w:r>
      <w:r w:rsidR="00780090">
        <w:rPr>
          <w:rFonts w:ascii="New Century Schlbk" w:hAnsi="New Century Schlbk" w:hint="eastAsia"/>
          <w:sz w:val="28"/>
          <w:szCs w:val="28"/>
          <w:lang w:eastAsia="zh-TW"/>
        </w:rPr>
        <w:t>3</w:t>
      </w:r>
      <w:r w:rsidRPr="00CA13AC">
        <w:rPr>
          <w:rFonts w:ascii="New Century Schlbk" w:hAnsi="New Century Schlbk" w:hint="eastAsia"/>
          <w:sz w:val="28"/>
          <w:szCs w:val="28"/>
          <w:lang w:eastAsia="zh-TW"/>
        </w:rPr>
        <w:t>日</w:t>
      </w:r>
    </w:p>
    <w:p w14:paraId="7A2CCD95" w14:textId="77777777" w:rsidR="0096481D" w:rsidRDefault="0096481D">
      <w:pPr>
        <w:pStyle w:val="Abstract"/>
        <w:widowControl/>
        <w:ind w:left="522" w:right="601"/>
        <w:jc w:val="center"/>
        <w:rPr>
          <w:rFonts w:ascii="Times New Roman" w:hAnsi="Times New Roman"/>
          <w:b/>
          <w:sz w:val="32"/>
          <w:lang w:eastAsia="zh-TW"/>
        </w:rPr>
        <w:sectPr w:rsidR="0096481D">
          <w:footerReference w:type="even" r:id="rId8"/>
          <w:footerReference w:type="default" r:id="rId9"/>
          <w:pgSz w:w="11900" w:h="16840"/>
          <w:pgMar w:top="3062" w:right="2529" w:bottom="3232" w:left="2552" w:header="720" w:footer="720" w:gutter="0"/>
          <w:cols w:space="720"/>
          <w:titlePg/>
        </w:sectPr>
      </w:pPr>
    </w:p>
    <w:p w14:paraId="23D7CD42" w14:textId="77777777" w:rsidR="0096481D" w:rsidRDefault="0096481D">
      <w:pPr>
        <w:pStyle w:val="Abstract"/>
        <w:widowControl/>
        <w:ind w:left="522" w:right="601"/>
        <w:jc w:val="center"/>
        <w:rPr>
          <w:rFonts w:ascii="Times New Roman" w:hAnsi="Times New Roman"/>
          <w:b/>
          <w:sz w:val="32"/>
          <w:lang w:eastAsia="zh-TW"/>
        </w:rPr>
      </w:pPr>
      <w:r>
        <w:rPr>
          <w:rFonts w:ascii="Times New Roman" w:hAnsi="Times New Roman"/>
          <w:b/>
          <w:sz w:val="32"/>
          <w:lang w:eastAsia="zh-TW"/>
        </w:rPr>
        <w:lastRenderedPageBreak/>
        <w:t>Contents</w:t>
      </w:r>
    </w:p>
    <w:p w14:paraId="6C11E50D" w14:textId="74D7598E" w:rsidR="004562AB" w:rsidRDefault="0096481D">
      <w:pPr>
        <w:pStyle w:val="11"/>
        <w:tabs>
          <w:tab w:val="left" w:pos="480"/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rFonts w:ascii="New Century Schlbk" w:hAnsi="New Century Schlbk"/>
          <w:b w:val="0"/>
          <w:sz w:val="24"/>
        </w:rPr>
        <w:fldChar w:fldCharType="begin"/>
      </w:r>
      <w:r>
        <w:rPr>
          <w:rFonts w:ascii="New Century Schlbk" w:hAnsi="New Century Schlbk"/>
          <w:b w:val="0"/>
          <w:sz w:val="24"/>
          <w:lang w:eastAsia="zh-TW"/>
        </w:rPr>
        <w:instrText xml:space="preserve"> TOC \o "1-3" </w:instrText>
      </w:r>
      <w:r>
        <w:rPr>
          <w:rFonts w:ascii="New Century Schlbk" w:hAnsi="New Century Schlbk"/>
          <w:b w:val="0"/>
          <w:sz w:val="24"/>
        </w:rPr>
        <w:fldChar w:fldCharType="separate"/>
      </w:r>
      <w:r w:rsidR="004562AB">
        <w:rPr>
          <w:noProof/>
          <w:lang w:eastAsia="zh-TW"/>
        </w:rPr>
        <w:t>1</w:t>
      </w:r>
      <w:r w:rsidR="004562AB"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  <w:tab/>
      </w:r>
      <w:r w:rsidR="004562AB">
        <w:rPr>
          <w:rFonts w:hint="eastAsia"/>
          <w:noProof/>
          <w:lang w:eastAsia="zh-TW"/>
        </w:rPr>
        <w:t>企業組織與架構</w:t>
      </w:r>
      <w:r w:rsidR="004562AB">
        <w:rPr>
          <w:noProof/>
          <w:lang w:eastAsia="zh-TW"/>
        </w:rPr>
        <w:tab/>
      </w:r>
      <w:r w:rsidR="004562AB">
        <w:rPr>
          <w:noProof/>
        </w:rPr>
        <w:fldChar w:fldCharType="begin"/>
      </w:r>
      <w:r w:rsidR="004562AB">
        <w:rPr>
          <w:noProof/>
          <w:lang w:eastAsia="zh-TW"/>
        </w:rPr>
        <w:instrText xml:space="preserve"> PAGEREF _Toc124452316 \h </w:instrText>
      </w:r>
      <w:r w:rsidR="004562AB">
        <w:rPr>
          <w:noProof/>
        </w:rPr>
      </w:r>
      <w:r w:rsidR="004562AB">
        <w:rPr>
          <w:noProof/>
        </w:rPr>
        <w:fldChar w:fldCharType="separate"/>
      </w:r>
      <w:r w:rsidR="004562AB">
        <w:rPr>
          <w:noProof/>
          <w:lang w:eastAsia="zh-TW"/>
        </w:rPr>
        <w:t>1</w:t>
      </w:r>
      <w:r w:rsidR="004562AB">
        <w:rPr>
          <w:noProof/>
        </w:rPr>
        <w:fldChar w:fldCharType="end"/>
      </w:r>
    </w:p>
    <w:p w14:paraId="058D0356" w14:textId="0268841A" w:rsidR="004562AB" w:rsidRDefault="004562AB">
      <w:pPr>
        <w:pStyle w:val="11"/>
        <w:tabs>
          <w:tab w:val="left" w:pos="480"/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2</w:t>
      </w:r>
      <w:r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  <w:tab/>
      </w:r>
      <w:r>
        <w:rPr>
          <w:rFonts w:hint="eastAsia"/>
          <w:noProof/>
          <w:lang w:eastAsia="zh-TW"/>
        </w:rPr>
        <w:t>系統現況需求與目標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1</w:t>
      </w:r>
      <w:r>
        <w:rPr>
          <w:noProof/>
        </w:rPr>
        <w:fldChar w:fldCharType="end"/>
      </w:r>
    </w:p>
    <w:p w14:paraId="0DC5A508" w14:textId="7641EDF7" w:rsidR="004562AB" w:rsidRDefault="004562AB">
      <w:pPr>
        <w:pStyle w:val="11"/>
        <w:tabs>
          <w:tab w:val="left" w:pos="480"/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  <w:tab/>
      </w:r>
      <w:r>
        <w:rPr>
          <w:rFonts w:hint="eastAsia"/>
          <w:noProof/>
          <w:lang w:eastAsia="zh-TW"/>
        </w:rPr>
        <w:t>系統主要功能需求描述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1</w:t>
      </w:r>
      <w:r>
        <w:rPr>
          <w:noProof/>
        </w:rPr>
        <w:fldChar w:fldCharType="end"/>
      </w:r>
    </w:p>
    <w:p w14:paraId="7258CC84" w14:textId="15F95AE6" w:rsidR="004562AB" w:rsidRDefault="004562AB">
      <w:pPr>
        <w:pStyle w:val="11"/>
        <w:tabs>
          <w:tab w:val="left" w:pos="480"/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4</w:t>
      </w:r>
      <w:r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  <w:tab/>
      </w:r>
      <w:r>
        <w:rPr>
          <w:rFonts w:hint="eastAsia"/>
          <w:noProof/>
          <w:lang w:eastAsia="zh-TW"/>
        </w:rPr>
        <w:t>系統分析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2</w:t>
      </w:r>
      <w:r>
        <w:rPr>
          <w:noProof/>
        </w:rPr>
        <w:fldChar w:fldCharType="end"/>
      </w:r>
    </w:p>
    <w:p w14:paraId="53AACF06" w14:textId="58D7BCA1" w:rsidR="004562AB" w:rsidRDefault="004562AB">
      <w:pPr>
        <w:pStyle w:val="20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 w:rsidRPr="00FA0C29">
        <w:rPr>
          <w:noProof/>
          <w:lang w:val="en-US" w:eastAsia="zh-TW"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  <w:tab/>
      </w:r>
      <w:r w:rsidRPr="00FA0C29">
        <w:rPr>
          <w:rFonts w:hint="eastAsia"/>
          <w:noProof/>
          <w:lang w:val="en-US" w:eastAsia="zh-TW"/>
        </w:rPr>
        <w:t>功能架構圖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3</w:t>
      </w:r>
      <w:r>
        <w:rPr>
          <w:noProof/>
        </w:rPr>
        <w:fldChar w:fldCharType="end"/>
      </w:r>
    </w:p>
    <w:p w14:paraId="5AD508BF" w14:textId="0A89FC05" w:rsidR="004562AB" w:rsidRDefault="004562AB">
      <w:pPr>
        <w:pStyle w:val="20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  <w:tab/>
      </w:r>
      <w:r>
        <w:rPr>
          <w:rFonts w:hint="eastAsia"/>
          <w:noProof/>
          <w:lang w:eastAsia="zh-TW"/>
        </w:rPr>
        <w:t>功能流程圖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4</w:t>
      </w:r>
      <w:r>
        <w:rPr>
          <w:noProof/>
        </w:rPr>
        <w:fldChar w:fldCharType="end"/>
      </w:r>
    </w:p>
    <w:p w14:paraId="39BD72FC" w14:textId="32EA40A8" w:rsidR="004562AB" w:rsidRDefault="004562AB">
      <w:pPr>
        <w:pStyle w:val="20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  <w:tab/>
      </w:r>
      <w:r>
        <w:rPr>
          <w:rFonts w:hint="eastAsia"/>
          <w:noProof/>
          <w:lang w:eastAsia="zh-TW"/>
        </w:rPr>
        <w:t>資料流程圖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5</w:t>
      </w:r>
      <w:r>
        <w:rPr>
          <w:noProof/>
        </w:rPr>
        <w:fldChar w:fldCharType="end"/>
      </w:r>
    </w:p>
    <w:p w14:paraId="33F10118" w14:textId="23A55E5C" w:rsidR="004562AB" w:rsidRDefault="004562AB">
      <w:pPr>
        <w:pStyle w:val="20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4.4</w:t>
      </w:r>
      <w:r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  <w:tab/>
      </w:r>
      <w:r>
        <w:rPr>
          <w:rFonts w:hint="eastAsia"/>
          <w:noProof/>
          <w:lang w:eastAsia="zh-TW"/>
        </w:rPr>
        <w:t>處理描述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6</w:t>
      </w:r>
      <w:r>
        <w:rPr>
          <w:noProof/>
        </w:rPr>
        <w:fldChar w:fldCharType="end"/>
      </w:r>
    </w:p>
    <w:p w14:paraId="3FC3BD80" w14:textId="0B70F374" w:rsidR="004562AB" w:rsidRDefault="004562AB">
      <w:pPr>
        <w:pStyle w:val="20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4.5</w:t>
      </w:r>
      <w:r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  <w:tab/>
      </w:r>
      <w:r>
        <w:rPr>
          <w:rFonts w:hint="eastAsia"/>
          <w:noProof/>
          <w:lang w:eastAsia="zh-TW"/>
        </w:rPr>
        <w:t>藍圖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8</w:t>
      </w:r>
      <w:r>
        <w:rPr>
          <w:noProof/>
        </w:rPr>
        <w:fldChar w:fldCharType="end"/>
      </w:r>
    </w:p>
    <w:p w14:paraId="5349B1CA" w14:textId="218E7FD1" w:rsidR="004562AB" w:rsidRDefault="004562AB">
      <w:pPr>
        <w:pStyle w:val="20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4.6</w:t>
      </w:r>
      <w:r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  <w:tab/>
      </w:r>
      <w:r>
        <w:rPr>
          <w:rFonts w:hint="eastAsia"/>
          <w:noProof/>
          <w:lang w:eastAsia="zh-TW"/>
        </w:rPr>
        <w:t>資料詞彙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13</w:t>
      </w:r>
      <w:r>
        <w:rPr>
          <w:noProof/>
        </w:rPr>
        <w:fldChar w:fldCharType="end"/>
      </w:r>
    </w:p>
    <w:p w14:paraId="4D366780" w14:textId="25028C27" w:rsidR="004562AB" w:rsidRDefault="004562AB">
      <w:pPr>
        <w:pStyle w:val="1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5</w:t>
      </w:r>
      <w:r>
        <w:rPr>
          <w:rFonts w:hint="eastAsia"/>
          <w:noProof/>
          <w:lang w:eastAsia="zh-TW"/>
        </w:rPr>
        <w:t xml:space="preserve">　概念模型</w:t>
      </w:r>
      <w:r>
        <w:rPr>
          <w:noProof/>
          <w:lang w:eastAsia="zh-TW"/>
        </w:rPr>
        <w:t xml:space="preserve"> E-R model </w:t>
      </w:r>
      <w:r>
        <w:rPr>
          <w:rFonts w:hint="eastAsia"/>
          <w:noProof/>
          <w:lang w:eastAsia="zh-TW"/>
        </w:rPr>
        <w:t>之設計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17</w:t>
      </w:r>
      <w:r>
        <w:rPr>
          <w:noProof/>
        </w:rPr>
        <w:fldChar w:fldCharType="end"/>
      </w:r>
    </w:p>
    <w:p w14:paraId="3B2D8087" w14:textId="78DB41ED" w:rsidR="004562AB" w:rsidRDefault="004562AB">
      <w:pPr>
        <w:pStyle w:val="1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6</w:t>
      </w:r>
      <w:r>
        <w:rPr>
          <w:rFonts w:hint="eastAsia"/>
          <w:noProof/>
          <w:lang w:eastAsia="zh-TW"/>
        </w:rPr>
        <w:t xml:space="preserve">　資料庫表格設計與正規化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23</w:t>
      </w:r>
      <w:r>
        <w:rPr>
          <w:noProof/>
        </w:rPr>
        <w:fldChar w:fldCharType="end"/>
      </w:r>
    </w:p>
    <w:p w14:paraId="5BA88B84" w14:textId="0297E73B" w:rsidR="004562AB" w:rsidRDefault="004562AB">
      <w:pPr>
        <w:pStyle w:val="1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 w:rsidRPr="00FA0C29">
        <w:rPr>
          <w:rFonts w:ascii="標楷體" w:hAnsi="標楷體"/>
          <w:noProof/>
          <w:lang w:eastAsia="zh-TW"/>
        </w:rPr>
        <w:t>7</w:t>
      </w:r>
      <w:r w:rsidRPr="00FA0C29">
        <w:rPr>
          <w:rFonts w:ascii="標楷體" w:hAnsi="標楷體" w:hint="eastAsia"/>
          <w:noProof/>
          <w:lang w:eastAsia="zh-TW"/>
        </w:rPr>
        <w:t xml:space="preserve">　資料庫表格之實體設計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29</w:t>
      </w:r>
      <w:r>
        <w:rPr>
          <w:noProof/>
        </w:rPr>
        <w:fldChar w:fldCharType="end"/>
      </w:r>
    </w:p>
    <w:p w14:paraId="6BFD23F0" w14:textId="3312F702" w:rsidR="004562AB" w:rsidRDefault="004562AB">
      <w:pPr>
        <w:pStyle w:val="1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 w:rsidRPr="00FA0C29">
        <w:rPr>
          <w:rFonts w:ascii="標楷體" w:hAnsi="標楷體"/>
          <w:noProof/>
          <w:lang w:eastAsia="zh-TW"/>
        </w:rPr>
        <w:t>8</w:t>
      </w:r>
      <w:r w:rsidRPr="00FA0C29">
        <w:rPr>
          <w:rFonts w:ascii="標楷體" w:hAnsi="標楷體" w:hint="eastAsia"/>
          <w:noProof/>
          <w:lang w:eastAsia="zh-TW"/>
        </w:rPr>
        <w:t xml:space="preserve">　系統說明與簡易使用手冊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37</w:t>
      </w:r>
      <w:r>
        <w:rPr>
          <w:noProof/>
        </w:rPr>
        <w:fldChar w:fldCharType="end"/>
      </w:r>
    </w:p>
    <w:p w14:paraId="695897FC" w14:textId="51BB2DFB" w:rsidR="004562AB" w:rsidRDefault="004562AB">
      <w:pPr>
        <w:pStyle w:val="20"/>
        <w:tabs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8.1</w:t>
      </w:r>
      <w:r>
        <w:rPr>
          <w:rFonts w:hint="eastAsia"/>
          <w:noProof/>
          <w:lang w:eastAsia="zh-TW"/>
        </w:rPr>
        <w:t xml:space="preserve">　　合豐商行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37</w:t>
      </w:r>
      <w:r>
        <w:rPr>
          <w:noProof/>
        </w:rPr>
        <w:fldChar w:fldCharType="end"/>
      </w:r>
    </w:p>
    <w:p w14:paraId="06CB8AAC" w14:textId="01599FD5" w:rsidR="004562AB" w:rsidRDefault="004562AB">
      <w:pPr>
        <w:pStyle w:val="20"/>
        <w:tabs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  <w:lang w:eastAsia="zh-TW"/>
        </w:rPr>
        <w:t>8.2</w:t>
      </w:r>
      <w:r>
        <w:rPr>
          <w:rFonts w:hint="eastAsia"/>
          <w:noProof/>
          <w:lang w:eastAsia="zh-TW"/>
        </w:rPr>
        <w:t xml:space="preserve">　　下游店家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59</w:t>
      </w:r>
      <w:r>
        <w:rPr>
          <w:noProof/>
        </w:rPr>
        <w:fldChar w:fldCharType="end"/>
      </w:r>
    </w:p>
    <w:p w14:paraId="4993A015" w14:textId="3EE60068" w:rsidR="004562AB" w:rsidRDefault="004562AB">
      <w:pPr>
        <w:pStyle w:val="1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 w:rsidRPr="00FA0C29">
        <w:rPr>
          <w:rFonts w:ascii="標楷體" w:hAnsi="標楷體"/>
          <w:noProof/>
          <w:lang w:eastAsia="zh-TW"/>
        </w:rPr>
        <w:t>9</w:t>
      </w:r>
      <w:r w:rsidRPr="00FA0C29">
        <w:rPr>
          <w:rFonts w:ascii="標楷體" w:hAnsi="標楷體" w:hint="eastAsia"/>
          <w:noProof/>
          <w:lang w:eastAsia="zh-TW"/>
        </w:rPr>
        <w:t xml:space="preserve">　附錄：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64</w:t>
      </w:r>
      <w:r>
        <w:rPr>
          <w:noProof/>
        </w:rPr>
        <w:fldChar w:fldCharType="end"/>
      </w:r>
    </w:p>
    <w:p w14:paraId="3F7116ED" w14:textId="37C70CC5" w:rsidR="004562AB" w:rsidRDefault="004562AB">
      <w:pPr>
        <w:pStyle w:val="20"/>
        <w:tabs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 w:rsidRPr="00FA0C29">
        <w:rPr>
          <w:rFonts w:ascii="標楷體" w:hAnsi="標楷體"/>
          <w:noProof/>
          <w:lang w:eastAsia="zh-TW"/>
        </w:rPr>
        <w:t>9.1</w:t>
      </w:r>
      <w:r w:rsidRPr="00FA0C29">
        <w:rPr>
          <w:rFonts w:ascii="標楷體" w:hAnsi="標楷體" w:hint="eastAsia"/>
          <w:noProof/>
          <w:lang w:eastAsia="zh-TW"/>
        </w:rPr>
        <w:t xml:space="preserve">　　相關蒐集整理資料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64</w:t>
      </w:r>
      <w:r>
        <w:rPr>
          <w:noProof/>
        </w:rPr>
        <w:fldChar w:fldCharType="end"/>
      </w:r>
    </w:p>
    <w:p w14:paraId="70895F02" w14:textId="7BDF49CC" w:rsidR="004562AB" w:rsidRDefault="004562AB">
      <w:pPr>
        <w:pStyle w:val="20"/>
        <w:tabs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 w:rsidRPr="00FA0C29">
        <w:rPr>
          <w:rFonts w:ascii="標楷體" w:hAnsi="標楷體"/>
          <w:noProof/>
          <w:lang w:eastAsia="zh-TW"/>
        </w:rPr>
        <w:t>9.2</w:t>
      </w:r>
      <w:r w:rsidRPr="00FA0C29">
        <w:rPr>
          <w:rFonts w:ascii="標楷體" w:hAnsi="標楷體" w:hint="eastAsia"/>
          <w:noProof/>
          <w:lang w:eastAsia="zh-TW"/>
        </w:rPr>
        <w:t xml:space="preserve">　　專案開會記錄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66</w:t>
      </w:r>
      <w:r>
        <w:rPr>
          <w:noProof/>
        </w:rPr>
        <w:fldChar w:fldCharType="end"/>
      </w:r>
    </w:p>
    <w:p w14:paraId="610EB28E" w14:textId="52A3CA9C" w:rsidR="004562AB" w:rsidRDefault="004562AB">
      <w:pPr>
        <w:pStyle w:val="20"/>
        <w:tabs>
          <w:tab w:val="right" w:leader="dot" w:pos="9054"/>
        </w:tabs>
        <w:rPr>
          <w:rFonts w:asciiTheme="minorHAnsi" w:eastAsiaTheme="minorEastAsia" w:hAnsiTheme="minorHAnsi" w:cstheme="minorBidi"/>
          <w:smallCaps w:val="0"/>
          <w:noProof/>
          <w:snapToGrid/>
          <w:kern w:val="2"/>
          <w:sz w:val="24"/>
          <w:szCs w:val="22"/>
          <w:lang w:val="en-US" w:eastAsia="zh-TW"/>
        </w:rPr>
      </w:pPr>
      <w:r w:rsidRPr="00FA0C29">
        <w:rPr>
          <w:rFonts w:ascii="標楷體" w:hAnsi="標楷體"/>
          <w:noProof/>
          <w:lang w:eastAsia="zh-TW"/>
        </w:rPr>
        <w:t>9.3</w:t>
      </w:r>
      <w:r w:rsidRPr="00FA0C29">
        <w:rPr>
          <w:rFonts w:ascii="標楷體" w:hAnsi="標楷體" w:hint="eastAsia"/>
          <w:noProof/>
          <w:lang w:eastAsia="zh-TW"/>
        </w:rPr>
        <w:t xml:space="preserve">　　工作分配表</w:t>
      </w:r>
      <w:r>
        <w:rPr>
          <w:noProof/>
          <w:lang w:eastAsia="zh-TW"/>
        </w:rPr>
        <w:tab/>
      </w:r>
      <w:r>
        <w:rPr>
          <w:noProof/>
        </w:rPr>
        <w:fldChar w:fldCharType="begin"/>
      </w:r>
      <w:r>
        <w:rPr>
          <w:noProof/>
          <w:lang w:eastAsia="zh-TW"/>
        </w:rPr>
        <w:instrText xml:space="preserve"> PAGEREF _Toc124452335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zh-TW"/>
        </w:rPr>
        <w:t>69</w:t>
      </w:r>
      <w:r>
        <w:rPr>
          <w:noProof/>
        </w:rPr>
        <w:fldChar w:fldCharType="end"/>
      </w:r>
    </w:p>
    <w:p w14:paraId="0BE4E1E8" w14:textId="081A6E50" w:rsidR="004562AB" w:rsidRDefault="004562AB">
      <w:pPr>
        <w:pStyle w:val="11"/>
        <w:tabs>
          <w:tab w:val="left" w:pos="480"/>
          <w:tab w:val="right" w:leader="dot" w:pos="9054"/>
        </w:tabs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</w:pPr>
      <w:r>
        <w:rPr>
          <w:noProof/>
        </w:rPr>
        <w:t>1</w:t>
      </w:r>
      <w:r>
        <w:rPr>
          <w:noProof/>
          <w:lang w:eastAsia="zh-TW"/>
        </w:rPr>
        <w:t>0</w:t>
      </w:r>
      <w:r>
        <w:rPr>
          <w:rFonts w:asciiTheme="minorHAnsi" w:eastAsiaTheme="minorEastAsia" w:hAnsiTheme="minorHAnsi" w:cstheme="minorBidi"/>
          <w:b w:val="0"/>
          <w:caps w:val="0"/>
          <w:noProof/>
          <w:snapToGrid/>
          <w:kern w:val="2"/>
          <w:sz w:val="24"/>
          <w:szCs w:val="22"/>
          <w:lang w:val="en-US" w:eastAsia="zh-TW"/>
        </w:rPr>
        <w:tab/>
      </w:r>
      <w:r>
        <w:rPr>
          <w:noProof/>
        </w:rPr>
        <w:t>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_Toc124452336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2D0E9838" w14:textId="2B8EE835" w:rsidR="0096481D" w:rsidRDefault="0096481D">
      <w:pPr>
        <w:pStyle w:val="1"/>
        <w:rPr>
          <w:rFonts w:ascii="New Century Schlbk" w:hAnsi="New Century Schlbk"/>
          <w:b w:val="0"/>
          <w:kern w:val="0"/>
          <w:sz w:val="20"/>
          <w:lang w:eastAsia="zh-TW"/>
        </w:rPr>
        <w:sectPr w:rsidR="0096481D">
          <w:pgSz w:w="11900" w:h="16840" w:code="9"/>
          <w:pgMar w:top="1701" w:right="1418" w:bottom="1701" w:left="1418" w:header="720" w:footer="720" w:gutter="0"/>
          <w:pgNumType w:fmt="lowerRoman" w:start="1"/>
          <w:cols w:space="720"/>
          <w:docGrid w:linePitch="326"/>
        </w:sectPr>
      </w:pPr>
      <w:r>
        <w:rPr>
          <w:rFonts w:ascii="New Century Schlbk" w:hAnsi="New Century Schlbk"/>
          <w:b w:val="0"/>
          <w:kern w:val="0"/>
          <w:sz w:val="24"/>
        </w:rPr>
        <w:fldChar w:fldCharType="end"/>
      </w:r>
    </w:p>
    <w:p w14:paraId="23F26507" w14:textId="41FE0AB7" w:rsidR="0096481D" w:rsidRDefault="0096481D">
      <w:pPr>
        <w:pStyle w:val="1"/>
        <w:rPr>
          <w:lang w:eastAsia="zh-TW"/>
        </w:rPr>
      </w:pPr>
      <w:bookmarkStart w:id="0" w:name="_Toc124452316"/>
      <w:r>
        <w:rPr>
          <w:lang w:eastAsia="zh-TW"/>
        </w:rPr>
        <w:lastRenderedPageBreak/>
        <w:t>1</w:t>
      </w:r>
      <w:r>
        <w:rPr>
          <w:lang w:eastAsia="zh-TW"/>
        </w:rPr>
        <w:tab/>
      </w:r>
      <w:r w:rsidR="00DA1112">
        <w:rPr>
          <w:rFonts w:hint="eastAsia"/>
          <w:lang w:eastAsia="zh-TW"/>
        </w:rPr>
        <w:t>企業</w:t>
      </w:r>
      <w:r w:rsidR="00B97142">
        <w:rPr>
          <w:rFonts w:hint="eastAsia"/>
          <w:lang w:eastAsia="zh-TW"/>
        </w:rPr>
        <w:t>組織與架構</w:t>
      </w:r>
      <w:bookmarkEnd w:id="0"/>
    </w:p>
    <w:p w14:paraId="251A785D" w14:textId="77777777" w:rsidR="00DA1112" w:rsidRDefault="00DA1112" w:rsidP="00DA1112">
      <w:pPr>
        <w:ind w:firstLine="720"/>
        <w:rPr>
          <w:lang w:eastAsia="zh-TW"/>
        </w:rPr>
      </w:pPr>
      <w:r>
        <w:rPr>
          <w:rFonts w:hint="eastAsia"/>
          <w:lang w:eastAsia="zh-TW"/>
        </w:rPr>
        <w:t>合豐商行是供應台中市區衛生冰塊以及食品原物料的原廠兼批發商。客戶可透過到店購買或者來電訂購外送，由兩臺冷凍貨車負責運送。目前接單、派車、點貨、補貨等等皆是人工作業進行。</w:t>
      </w:r>
    </w:p>
    <w:p w14:paraId="038851D1" w14:textId="77777777" w:rsidR="00DA1112" w:rsidRDefault="00DA1112" w:rsidP="00DA1112">
      <w:pPr>
        <w:ind w:firstLine="720"/>
        <w:rPr>
          <w:lang w:eastAsia="zh-TW"/>
        </w:rPr>
      </w:pPr>
      <w:r>
        <w:rPr>
          <w:rFonts w:hint="eastAsia"/>
          <w:lang w:eastAsia="zh-TW"/>
        </w:rPr>
        <w:t>向下游店家送貨：每家有不同的店名、地址、負責人員與連絡電話</w:t>
      </w:r>
    </w:p>
    <w:p w14:paraId="1FB78416" w14:textId="77777777" w:rsidR="0096481D" w:rsidRDefault="00DA1112" w:rsidP="00DA1112">
      <w:pPr>
        <w:ind w:firstLine="720"/>
        <w:rPr>
          <w:lang w:eastAsia="zh-TW"/>
        </w:rPr>
      </w:pPr>
      <w:r>
        <w:rPr>
          <w:rFonts w:hint="eastAsia"/>
          <w:lang w:eastAsia="zh-TW"/>
        </w:rPr>
        <w:t>向上游廠商調貨：衛生冰塊供應商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家，原物料供應商</w:t>
      </w:r>
      <w:r>
        <w:rPr>
          <w:rFonts w:hint="eastAsia"/>
          <w:lang w:eastAsia="zh-TW"/>
        </w:rPr>
        <w:t>1</w:t>
      </w:r>
      <w:r>
        <w:rPr>
          <w:rFonts w:hint="eastAsia"/>
          <w:lang w:eastAsia="zh-TW"/>
        </w:rPr>
        <w:t>家。每家有不同的店名、地址、負責人員與連絡電話</w:t>
      </w:r>
    </w:p>
    <w:p w14:paraId="5E530C91" w14:textId="77777777" w:rsidR="0096481D" w:rsidRDefault="0096481D">
      <w:pPr>
        <w:pStyle w:val="10"/>
        <w:widowControl/>
        <w:spacing w:line="360" w:lineRule="auto"/>
        <w:rPr>
          <w:lang w:eastAsia="zh-TW"/>
        </w:rPr>
      </w:pPr>
    </w:p>
    <w:p w14:paraId="0DC84499" w14:textId="7A87F60E" w:rsidR="00B97142" w:rsidRDefault="00B97142" w:rsidP="00566D1D">
      <w:pPr>
        <w:pStyle w:val="1"/>
        <w:rPr>
          <w:b w:val="0"/>
          <w:lang w:eastAsia="zh-TW"/>
        </w:rPr>
      </w:pPr>
      <w:bookmarkStart w:id="1" w:name="_Toc124452317"/>
      <w:r w:rsidRPr="00B97142">
        <w:rPr>
          <w:rFonts w:hint="eastAsia"/>
          <w:lang w:eastAsia="zh-TW"/>
        </w:rPr>
        <w:t>2</w:t>
      </w:r>
      <w:r>
        <w:rPr>
          <w:lang w:eastAsia="zh-TW"/>
        </w:rPr>
        <w:tab/>
      </w:r>
      <w:r w:rsidRPr="00B97142">
        <w:rPr>
          <w:rFonts w:hint="eastAsia"/>
          <w:lang w:eastAsia="zh-TW"/>
        </w:rPr>
        <w:t>系統現況需求與目標</w:t>
      </w:r>
      <w:bookmarkEnd w:id="1"/>
    </w:p>
    <w:p w14:paraId="75DF7DD4" w14:textId="7B6E2A26" w:rsidR="00B97142" w:rsidRDefault="00750BF9" w:rsidP="00DA1112">
      <w:pPr>
        <w:rPr>
          <w:lang w:eastAsia="zh-TW"/>
        </w:rPr>
      </w:pPr>
      <w:r>
        <w:rPr>
          <w:rFonts w:hint="eastAsia"/>
          <w:lang w:eastAsia="zh-TW"/>
        </w:rPr>
        <w:t xml:space="preserve">　</w:t>
      </w:r>
      <w:r w:rsidR="00B97142">
        <w:rPr>
          <w:rFonts w:hint="eastAsia"/>
          <w:lang w:eastAsia="zh-TW"/>
        </w:rPr>
        <w:t>作業流程：</w:t>
      </w:r>
    </w:p>
    <w:p w14:paraId="6F61DF76" w14:textId="4AB3FC36" w:rsidR="00DA1112" w:rsidRDefault="00DA1112" w:rsidP="00B97142">
      <w:pPr>
        <w:ind w:firstLine="720"/>
        <w:rPr>
          <w:lang w:eastAsia="zh-TW"/>
        </w:rPr>
      </w:pPr>
      <w:r>
        <w:rPr>
          <w:rFonts w:hint="eastAsia"/>
          <w:lang w:eastAsia="zh-TW"/>
        </w:rPr>
        <w:t>1.</w:t>
      </w:r>
      <w:r>
        <w:rPr>
          <w:rFonts w:hint="eastAsia"/>
          <w:lang w:eastAsia="zh-TW"/>
        </w:rPr>
        <w:t>員工在產線包裝衛生冰塊放入冷凍庫存放</w:t>
      </w:r>
    </w:p>
    <w:p w14:paraId="18C6B0E0" w14:textId="77777777" w:rsidR="00DA1112" w:rsidRDefault="00DA1112" w:rsidP="00B97142">
      <w:pPr>
        <w:ind w:firstLine="720"/>
        <w:rPr>
          <w:lang w:eastAsia="zh-TW"/>
        </w:rPr>
      </w:pPr>
      <w:r>
        <w:rPr>
          <w:rFonts w:hint="eastAsia"/>
          <w:lang w:eastAsia="zh-TW"/>
        </w:rPr>
        <w:t>2.</w:t>
      </w:r>
      <w:r>
        <w:rPr>
          <w:rFonts w:hint="eastAsia"/>
          <w:lang w:eastAsia="zh-TW"/>
        </w:rPr>
        <w:t>下游店家聯絡人員不定時打電話訂購</w:t>
      </w:r>
      <w:r>
        <w:rPr>
          <w:rFonts w:hint="eastAsia"/>
          <w:lang w:eastAsia="zh-TW"/>
        </w:rPr>
        <w:t>(</w:t>
      </w:r>
      <w:r>
        <w:rPr>
          <w:rFonts w:hint="eastAsia"/>
          <w:lang w:eastAsia="zh-TW"/>
        </w:rPr>
        <w:t>包含日期、希望送達時間、商品、數量）</w:t>
      </w:r>
    </w:p>
    <w:p w14:paraId="197C305C" w14:textId="77777777" w:rsidR="00DA1112" w:rsidRDefault="00DA1112" w:rsidP="00B97142">
      <w:pPr>
        <w:ind w:firstLine="720"/>
        <w:rPr>
          <w:lang w:eastAsia="zh-TW"/>
        </w:rPr>
      </w:pPr>
      <w:r>
        <w:rPr>
          <w:rFonts w:hint="eastAsia"/>
          <w:lang w:eastAsia="zh-TW"/>
        </w:rPr>
        <w:t>3.</w:t>
      </w:r>
      <w:r>
        <w:rPr>
          <w:rFonts w:hint="eastAsia"/>
          <w:lang w:eastAsia="zh-TW"/>
        </w:rPr>
        <w:t>員工服務到店購買的客人</w:t>
      </w:r>
    </w:p>
    <w:p w14:paraId="4C57E8A0" w14:textId="77777777" w:rsidR="00DA1112" w:rsidRDefault="00DA1112" w:rsidP="00B97142">
      <w:pPr>
        <w:ind w:firstLine="720"/>
        <w:rPr>
          <w:lang w:eastAsia="zh-TW"/>
        </w:rPr>
      </w:pPr>
      <w:r>
        <w:rPr>
          <w:rFonts w:hint="eastAsia"/>
          <w:lang w:eastAsia="zh-TW"/>
        </w:rPr>
        <w:t>4.</w:t>
      </w:r>
      <w:r>
        <w:rPr>
          <w:rFonts w:hint="eastAsia"/>
          <w:lang w:eastAsia="zh-TW"/>
        </w:rPr>
        <w:t>員工點貨庫存數量，供應貨品均置於不同倉儲位置，衛生冰塊</w:t>
      </w:r>
      <w:r>
        <w:rPr>
          <w:rFonts w:hint="eastAsia"/>
          <w:lang w:eastAsia="zh-TW"/>
        </w:rPr>
        <w:t>3</w:t>
      </w:r>
      <w:r>
        <w:rPr>
          <w:rFonts w:hint="eastAsia"/>
          <w:lang w:eastAsia="zh-TW"/>
        </w:rPr>
        <w:t>個冷凍庫，食品原物料</w:t>
      </w: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櫃，以及共用</w:t>
      </w:r>
      <w:r>
        <w:rPr>
          <w:rFonts w:hint="eastAsia"/>
          <w:lang w:eastAsia="zh-TW"/>
        </w:rPr>
        <w:t>1</w:t>
      </w:r>
      <w:r>
        <w:rPr>
          <w:rFonts w:hint="eastAsia"/>
          <w:lang w:eastAsia="zh-TW"/>
        </w:rPr>
        <w:t>個冷凍冰箱</w:t>
      </w:r>
    </w:p>
    <w:p w14:paraId="63842C99" w14:textId="77777777" w:rsidR="00DA1112" w:rsidRDefault="00DA1112" w:rsidP="00B97142">
      <w:pPr>
        <w:ind w:firstLine="720"/>
        <w:rPr>
          <w:lang w:eastAsia="zh-TW"/>
        </w:rPr>
      </w:pPr>
      <w:r>
        <w:rPr>
          <w:rFonts w:hint="eastAsia"/>
          <w:lang w:eastAsia="zh-TW"/>
        </w:rPr>
        <w:t>5.</w:t>
      </w:r>
      <w:r>
        <w:rPr>
          <w:rFonts w:hint="eastAsia"/>
          <w:lang w:eastAsia="zh-TW"/>
        </w:rPr>
        <w:t>整合訂單後由兩臺貨車輪流或同時出車運送</w:t>
      </w:r>
    </w:p>
    <w:p w14:paraId="60AFC7B1" w14:textId="1253930E" w:rsidR="0096481D" w:rsidRDefault="00DA1112" w:rsidP="00B97142">
      <w:pPr>
        <w:ind w:firstLine="720"/>
        <w:rPr>
          <w:lang w:eastAsia="zh-TW"/>
        </w:rPr>
      </w:pPr>
      <w:r>
        <w:rPr>
          <w:rFonts w:hint="eastAsia"/>
          <w:lang w:eastAsia="zh-TW"/>
        </w:rPr>
        <w:t>6.</w:t>
      </w:r>
      <w:r>
        <w:rPr>
          <w:rFonts w:hint="eastAsia"/>
          <w:lang w:eastAsia="zh-TW"/>
        </w:rPr>
        <w:t>若商品庫存不足，員工打電話向上游廠商調貨，原物料供應商以及衛生冰塊供應商</w:t>
      </w:r>
      <w:r>
        <w:rPr>
          <w:rFonts w:hint="eastAsia"/>
          <w:lang w:eastAsia="zh-TW"/>
        </w:rPr>
        <w:t>1</w:t>
      </w:r>
      <w:r>
        <w:rPr>
          <w:rFonts w:hint="eastAsia"/>
          <w:lang w:eastAsia="zh-TW"/>
        </w:rPr>
        <w:t>家會到店補貨，而另一家衛生冰塊供應商需自行派車去運冰</w:t>
      </w:r>
    </w:p>
    <w:p w14:paraId="32057D20" w14:textId="77777777" w:rsidR="00750BF9" w:rsidRDefault="00750BF9" w:rsidP="00B97142">
      <w:pPr>
        <w:ind w:firstLine="720"/>
        <w:rPr>
          <w:lang w:eastAsia="zh-TW"/>
        </w:rPr>
      </w:pPr>
    </w:p>
    <w:p w14:paraId="528CB089" w14:textId="12B8F9E4" w:rsidR="00771BD1" w:rsidRDefault="00750BF9" w:rsidP="00DA1112">
      <w:pPr>
        <w:rPr>
          <w:lang w:eastAsia="zh-TW"/>
        </w:rPr>
      </w:pPr>
      <w:r>
        <w:rPr>
          <w:rFonts w:hint="eastAsia"/>
          <w:lang w:eastAsia="zh-TW"/>
        </w:rPr>
        <w:t xml:space="preserve">　　所以當作業流程進行到</w:t>
      </w:r>
      <w:r>
        <w:rPr>
          <w:rFonts w:hint="eastAsia"/>
          <w:lang w:eastAsia="zh-TW"/>
        </w:rPr>
        <w:t>2.3.4.5</w:t>
      </w:r>
      <w:r>
        <w:rPr>
          <w:rFonts w:hint="eastAsia"/>
          <w:lang w:eastAsia="zh-TW"/>
        </w:rPr>
        <w:t>的時候，可能會因為人手不足或是生意太好，忙不過來，導致訂單出錯，或是讓到店購買的客人排隊等待。目標是透過網路資料庫系統讓店家有餘裕處理各方需要。</w:t>
      </w:r>
    </w:p>
    <w:p w14:paraId="7A5D4C6F" w14:textId="77777777" w:rsidR="00771BD1" w:rsidRDefault="00771BD1" w:rsidP="00DA1112">
      <w:pPr>
        <w:rPr>
          <w:lang w:eastAsia="zh-TW"/>
        </w:rPr>
      </w:pPr>
    </w:p>
    <w:p w14:paraId="684A4844" w14:textId="353E81CA" w:rsidR="00771BD1" w:rsidRDefault="00B97142" w:rsidP="00B97142">
      <w:pPr>
        <w:pStyle w:val="1"/>
        <w:rPr>
          <w:lang w:eastAsia="zh-TW"/>
        </w:rPr>
      </w:pPr>
      <w:bookmarkStart w:id="2" w:name="_Toc124452318"/>
      <w:r w:rsidRPr="00B97142">
        <w:rPr>
          <w:rFonts w:hint="eastAsia"/>
          <w:lang w:eastAsia="zh-TW"/>
        </w:rPr>
        <w:t>3</w:t>
      </w:r>
      <w:r>
        <w:rPr>
          <w:lang w:eastAsia="zh-TW"/>
        </w:rPr>
        <w:tab/>
      </w:r>
      <w:r w:rsidRPr="00B97142">
        <w:rPr>
          <w:rFonts w:hint="eastAsia"/>
          <w:lang w:eastAsia="zh-TW"/>
        </w:rPr>
        <w:t>系統主要功能需求描述</w:t>
      </w:r>
      <w:bookmarkEnd w:id="2"/>
    </w:p>
    <w:p w14:paraId="06F3AA6B" w14:textId="586F484B" w:rsidR="00771BD1" w:rsidRPr="00BE7320" w:rsidRDefault="00750BF9" w:rsidP="00DA1112">
      <w:pPr>
        <w:rPr>
          <w:lang w:eastAsia="zh-TW"/>
        </w:rPr>
      </w:pPr>
      <w:r>
        <w:rPr>
          <w:rFonts w:hint="eastAsia"/>
          <w:lang w:eastAsia="zh-TW"/>
        </w:rPr>
        <w:t xml:space="preserve">　　希望能夠有線上讓下游店家點單</w:t>
      </w:r>
      <w:r w:rsidR="00BE7320">
        <w:rPr>
          <w:rFonts w:hint="eastAsia"/>
          <w:lang w:eastAsia="zh-TW"/>
        </w:rPr>
        <w:t>、幫忙整理訂單派車</w:t>
      </w:r>
      <w:r>
        <w:rPr>
          <w:rFonts w:hint="eastAsia"/>
          <w:lang w:eastAsia="zh-TW"/>
        </w:rPr>
        <w:t>的系統，以及包含協助檢查貨品庫存數量、紀錄點單的功能。不需要做到</w:t>
      </w:r>
      <w:r w:rsidR="00BE7320">
        <w:rPr>
          <w:rFonts w:hint="eastAsia"/>
          <w:lang w:eastAsia="zh-TW"/>
        </w:rPr>
        <w:t>財務管理，補貨價是商業機密不產生進貨成本，但賣出去每筆單子要有跟客人收費的金額項目。</w:t>
      </w:r>
    </w:p>
    <w:p w14:paraId="4CDD87A3" w14:textId="081AA004" w:rsidR="00487760" w:rsidRDefault="00566D1D" w:rsidP="00487760">
      <w:pPr>
        <w:pStyle w:val="1"/>
        <w:rPr>
          <w:lang w:eastAsia="zh-TW"/>
        </w:rPr>
      </w:pPr>
      <w:bookmarkStart w:id="3" w:name="_Toc124452319"/>
      <w:r>
        <w:rPr>
          <w:lang w:eastAsia="zh-TW"/>
        </w:rPr>
        <w:lastRenderedPageBreak/>
        <w:t>4</w:t>
      </w:r>
      <w:r w:rsidR="00487760">
        <w:rPr>
          <w:lang w:eastAsia="zh-TW"/>
        </w:rPr>
        <w:tab/>
      </w:r>
      <w:r w:rsidR="00B97142">
        <w:rPr>
          <w:rFonts w:hint="eastAsia"/>
          <w:lang w:eastAsia="zh-TW"/>
        </w:rPr>
        <w:t>系統分析</w:t>
      </w:r>
      <w:bookmarkEnd w:id="3"/>
    </w:p>
    <w:p w14:paraId="69A96977" w14:textId="77777777" w:rsidR="00487760" w:rsidRDefault="00487760" w:rsidP="00487760">
      <w:pPr>
        <w:ind w:firstLine="426"/>
        <w:rPr>
          <w:lang w:eastAsia="zh-TW"/>
        </w:rPr>
      </w:pPr>
      <w:r>
        <w:rPr>
          <w:rFonts w:hint="eastAsia"/>
          <w:lang w:eastAsia="zh-TW"/>
        </w:rPr>
        <w:t>下游店家：</w:t>
      </w:r>
    </w:p>
    <w:p w14:paraId="233FFC4F" w14:textId="77777777" w:rsidR="00487760" w:rsidRDefault="00487760" w:rsidP="00487760">
      <w:pPr>
        <w:ind w:firstLine="426"/>
        <w:rPr>
          <w:lang w:eastAsia="zh-TW"/>
        </w:rPr>
      </w:pPr>
      <w:r>
        <w:rPr>
          <w:rFonts w:hint="eastAsia"/>
          <w:lang w:eastAsia="zh-TW"/>
        </w:rPr>
        <w:t xml:space="preserve">    </w:t>
      </w:r>
      <w:r>
        <w:rPr>
          <w:rFonts w:hint="eastAsia"/>
          <w:lang w:eastAsia="zh-TW"/>
        </w:rPr>
        <w:t>聯絡人員：下單補貨、簽收貨品。</w:t>
      </w:r>
    </w:p>
    <w:p w14:paraId="68BF22C3" w14:textId="77777777" w:rsidR="00487760" w:rsidRDefault="00487760" w:rsidP="00487760">
      <w:pPr>
        <w:ind w:firstLine="426"/>
        <w:rPr>
          <w:lang w:eastAsia="zh-TW"/>
        </w:rPr>
      </w:pPr>
      <w:r>
        <w:rPr>
          <w:rFonts w:hint="eastAsia"/>
          <w:lang w:eastAsia="zh-TW"/>
        </w:rPr>
        <w:t>合豐商行：</w:t>
      </w:r>
    </w:p>
    <w:p w14:paraId="3867748B" w14:textId="334E3C9C" w:rsidR="00487760" w:rsidRDefault="00487760" w:rsidP="00487760">
      <w:pPr>
        <w:ind w:firstLine="426"/>
        <w:rPr>
          <w:lang w:eastAsia="zh-TW"/>
        </w:rPr>
      </w:pPr>
      <w:r>
        <w:rPr>
          <w:rFonts w:hint="eastAsia"/>
          <w:lang w:eastAsia="zh-TW"/>
        </w:rPr>
        <w:t xml:space="preserve">    </w:t>
      </w:r>
      <w:r w:rsidR="00E72813">
        <w:rPr>
          <w:rFonts w:hint="eastAsia"/>
          <w:lang w:eastAsia="zh-TW"/>
        </w:rPr>
        <w:t>使用者：線上接單備貨、產生派車單、完成訂單。</w:t>
      </w:r>
    </w:p>
    <w:p w14:paraId="15514055" w14:textId="0C50FD6B" w:rsidR="00B15D07" w:rsidRDefault="00B15D07" w:rsidP="00B15D07">
      <w:pPr>
        <w:ind w:firstLine="426"/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1561329B" wp14:editId="6B278E55">
                <wp:simplePos x="0" y="0"/>
                <wp:positionH relativeFrom="column">
                  <wp:posOffset>2168525</wp:posOffset>
                </wp:positionH>
                <wp:positionV relativeFrom="paragraph">
                  <wp:posOffset>132715</wp:posOffset>
                </wp:positionV>
                <wp:extent cx="1177290" cy="270510"/>
                <wp:effectExtent l="0" t="0" r="0" b="0"/>
                <wp:wrapNone/>
                <wp:docPr id="476" name="矩形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7290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51D2DBC" w14:textId="77777777" w:rsidR="008D50D8" w:rsidRDefault="008D50D8" w:rsidP="00B15D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建立資料庫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61329B" id="矩形 476" o:spid="_x0000_s1026" style="position:absolute;left:0;text-align:left;margin-left:170.75pt;margin-top:10.45pt;width:92.7pt;height:21.3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" strokeweight="1pt">
                <v:stroke dashstyle="dash"/>
                <v:shadow color="#868686"/>
                <v:textbox>
                  <w:txbxContent>
                    <w:p w14:paraId="051D2DBC" w14:textId="77777777" w:rsidR="008D50D8" w:rsidRDefault="008D50D8" w:rsidP="00B15D0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建立資料庫</w:t>
                      </w:r>
                    </w:p>
                  </w:txbxContent>
                </v:textbox>
              </v:rect>
            </w:pict>
          </mc:Fallback>
        </mc:AlternateContent>
      </w:r>
    </w:p>
    <w:p w14:paraId="691DBB4B" w14:textId="42F131AE" w:rsidR="00B15D07" w:rsidRDefault="00B15D07" w:rsidP="00B15D07">
      <w:pPr>
        <w:ind w:firstLine="426"/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4CDF2E30" wp14:editId="678C51CE">
                <wp:simplePos x="0" y="0"/>
                <wp:positionH relativeFrom="column">
                  <wp:posOffset>3345815</wp:posOffset>
                </wp:positionH>
                <wp:positionV relativeFrom="paragraph">
                  <wp:posOffset>140970</wp:posOffset>
                </wp:positionV>
                <wp:extent cx="921385" cy="165735"/>
                <wp:effectExtent l="0" t="0" r="0" b="0"/>
                <wp:wrapNone/>
                <wp:docPr id="475" name="直線單箭頭接點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21385" cy="1657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CA869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475" o:spid="_x0000_s1026" type="#_x0000_t32" style="position:absolute;margin-left:263.45pt;margin-top:11.1pt;width:72.55pt;height:13.05pt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"/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28FBC506" wp14:editId="0D2B40A7">
                <wp:simplePos x="0" y="0"/>
                <wp:positionH relativeFrom="column">
                  <wp:posOffset>2902585</wp:posOffset>
                </wp:positionH>
                <wp:positionV relativeFrom="paragraph">
                  <wp:posOffset>140970</wp:posOffset>
                </wp:positionV>
                <wp:extent cx="367030" cy="165735"/>
                <wp:effectExtent l="0" t="0" r="0" b="0"/>
                <wp:wrapNone/>
                <wp:docPr id="469" name="直線單箭頭接點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7030" cy="1657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D7BD0E" id="直線單箭頭接點 469" o:spid="_x0000_s1026" type="#_x0000_t32" style="position:absolute;margin-left:228.55pt;margin-top:11.1pt;width:28.9pt;height:13.05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"/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5DC24BFF" wp14:editId="4F5C00F6">
                <wp:simplePos x="0" y="0"/>
                <wp:positionH relativeFrom="column">
                  <wp:posOffset>2182495</wp:posOffset>
                </wp:positionH>
                <wp:positionV relativeFrom="paragraph">
                  <wp:posOffset>133985</wp:posOffset>
                </wp:positionV>
                <wp:extent cx="387350" cy="180340"/>
                <wp:effectExtent l="0" t="0" r="0" b="0"/>
                <wp:wrapNone/>
                <wp:docPr id="468" name="直線單箭頭接點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87350" cy="1803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70344A" id="直線單箭頭接點 468" o:spid="_x0000_s1026" type="#_x0000_t32" style="position:absolute;margin-left:171.85pt;margin-top:10.55pt;width:30.5pt;height:14.2pt;flip:x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"/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01EA6728" wp14:editId="179DC359">
                <wp:simplePos x="0" y="0"/>
                <wp:positionH relativeFrom="column">
                  <wp:posOffset>1240155</wp:posOffset>
                </wp:positionH>
                <wp:positionV relativeFrom="paragraph">
                  <wp:posOffset>127000</wp:posOffset>
                </wp:positionV>
                <wp:extent cx="942340" cy="194310"/>
                <wp:effectExtent l="0" t="0" r="0" b="0"/>
                <wp:wrapNone/>
                <wp:docPr id="467" name="直線單箭頭接點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42340" cy="1943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D1F832" id="直線單箭頭接點 467" o:spid="_x0000_s1026" type="#_x0000_t32" style="position:absolute;margin-left:97.65pt;margin-top:10pt;width:74.2pt;height:15.3pt;flip:y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"/>
            </w:pict>
          </mc:Fallback>
        </mc:AlternateContent>
      </w:r>
    </w:p>
    <w:p w14:paraId="34A711DA" w14:textId="13ECA4D5" w:rsidR="00B15D07" w:rsidRDefault="00B15D07" w:rsidP="00B15D07">
      <w:pPr>
        <w:ind w:firstLine="426"/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18842421" wp14:editId="1A5BE8FA">
                <wp:simplePos x="0" y="0"/>
                <wp:positionH relativeFrom="column">
                  <wp:posOffset>3865880</wp:posOffset>
                </wp:positionH>
                <wp:positionV relativeFrom="paragraph">
                  <wp:posOffset>43815</wp:posOffset>
                </wp:positionV>
                <wp:extent cx="789305" cy="270510"/>
                <wp:effectExtent l="0" t="0" r="0" b="0"/>
                <wp:wrapNone/>
                <wp:docPr id="466" name="矩形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9305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B70406A" w14:textId="77777777" w:rsidR="008D50D8" w:rsidRDefault="008D50D8" w:rsidP="00B15D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店家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842421" id="矩形 466" o:spid="_x0000_s1027" style="position:absolute;left:0;text-align:left;margin-left:304.4pt;margin-top:3.45pt;width:62.15pt;height:21.3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" strokeweight="1pt">
                <v:stroke dashstyle="dash"/>
                <v:shadow color="#868686"/>
                <v:textbox>
                  <w:txbxContent>
                    <w:p w14:paraId="4B70406A" w14:textId="77777777" w:rsidR="008D50D8" w:rsidRDefault="008D50D8" w:rsidP="00B15D0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店家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206ABB1E" wp14:editId="530588C6">
                <wp:simplePos x="0" y="0"/>
                <wp:positionH relativeFrom="column">
                  <wp:posOffset>2840990</wp:posOffset>
                </wp:positionH>
                <wp:positionV relativeFrom="paragraph">
                  <wp:posOffset>43815</wp:posOffset>
                </wp:positionV>
                <wp:extent cx="789305" cy="270510"/>
                <wp:effectExtent l="0" t="0" r="0" b="0"/>
                <wp:wrapNone/>
                <wp:docPr id="465" name="矩形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9305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C640869" w14:textId="77777777" w:rsidR="008D50D8" w:rsidRDefault="008D50D8" w:rsidP="00B15D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商品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ABB1E" id="矩形 465" o:spid="_x0000_s1028" style="position:absolute;left:0;text-align:left;margin-left:223.7pt;margin-top:3.45pt;width:62.15pt;height:21.3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" strokeweight="1pt">
                <v:stroke dashstyle="dash"/>
                <v:shadow color="#868686"/>
                <v:textbox>
                  <w:txbxContent>
                    <w:p w14:paraId="2C640869" w14:textId="77777777" w:rsidR="008D50D8" w:rsidRDefault="008D50D8" w:rsidP="00B15D0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商品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39993010" wp14:editId="165CF87C">
                <wp:simplePos x="0" y="0"/>
                <wp:positionH relativeFrom="column">
                  <wp:posOffset>1815465</wp:posOffset>
                </wp:positionH>
                <wp:positionV relativeFrom="paragraph">
                  <wp:posOffset>51435</wp:posOffset>
                </wp:positionV>
                <wp:extent cx="789305" cy="270510"/>
                <wp:effectExtent l="0" t="0" r="0" b="0"/>
                <wp:wrapNone/>
                <wp:docPr id="464" name="矩形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9305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4A37F2F" w14:textId="77777777" w:rsidR="008D50D8" w:rsidRDefault="008D50D8" w:rsidP="00B15D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貨車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993010" id="矩形 464" o:spid="_x0000_s1029" style="position:absolute;left:0;text-align:left;margin-left:142.95pt;margin-top:4.05pt;width:62.15pt;height:21.3pt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" strokeweight="1pt">
                <v:stroke dashstyle="dash"/>
                <v:shadow color="#868686"/>
                <v:textbox>
                  <w:txbxContent>
                    <w:p w14:paraId="14A37F2F" w14:textId="77777777" w:rsidR="008D50D8" w:rsidRDefault="008D50D8" w:rsidP="00B15D0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貨車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44D59833" wp14:editId="07B57DC0">
                <wp:simplePos x="0" y="0"/>
                <wp:positionH relativeFrom="column">
                  <wp:posOffset>845820</wp:posOffset>
                </wp:positionH>
                <wp:positionV relativeFrom="paragraph">
                  <wp:posOffset>51435</wp:posOffset>
                </wp:positionV>
                <wp:extent cx="789305" cy="270510"/>
                <wp:effectExtent l="0" t="0" r="0" b="0"/>
                <wp:wrapNone/>
                <wp:docPr id="463" name="矩形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9305" cy="27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F52FC26" w14:textId="77777777" w:rsidR="008D50D8" w:rsidRDefault="008D50D8" w:rsidP="00B15D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D59833" id="矩形 463" o:spid="_x0000_s1030" style="position:absolute;left:0;text-align:left;margin-left:66.6pt;margin-top:4.05pt;width:62.15pt;height:21.3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" strokeweight="1pt">
                <v:stroke dashstyle="dash"/>
                <v:shadow color="#868686"/>
                <v:textbox>
                  <w:txbxContent>
                    <w:p w14:paraId="5F52FC26" w14:textId="77777777" w:rsidR="008D50D8" w:rsidRDefault="008D50D8" w:rsidP="00B15D0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使用者</w:t>
                      </w:r>
                    </w:p>
                  </w:txbxContent>
                </v:textbox>
              </v:rect>
            </w:pict>
          </mc:Fallback>
        </mc:AlternateContent>
      </w:r>
    </w:p>
    <w:p w14:paraId="0864975D" w14:textId="35CABADA" w:rsidR="00B15D07" w:rsidRDefault="005145BD" w:rsidP="00B15D07">
      <w:pPr>
        <w:ind w:firstLine="426"/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513CB3D1" wp14:editId="1556A05F">
                <wp:simplePos x="0" y="0"/>
                <wp:positionH relativeFrom="column">
                  <wp:posOffset>3862070</wp:posOffset>
                </wp:positionH>
                <wp:positionV relativeFrom="paragraph">
                  <wp:posOffset>146685</wp:posOffset>
                </wp:positionV>
                <wp:extent cx="346075" cy="1165860"/>
                <wp:effectExtent l="0" t="0" r="15875" b="15240"/>
                <wp:wrapNone/>
                <wp:docPr id="462" name="矩形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6075" cy="1165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DA021FD" w14:textId="1C8484A9" w:rsidR="008D50D8" w:rsidRDefault="008D50D8" w:rsidP="00B15D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上游廠商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3CB3D1" id="矩形 462" o:spid="_x0000_s1031" style="position:absolute;left:0;text-align:left;margin-left:304.1pt;margin-top:11.55pt;width:27.25pt;height:91.8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" strokeweight="1pt">
                <v:stroke dashstyle="dash"/>
                <v:shadow color="#868686"/>
                <v:textbox>
                  <w:txbxContent>
                    <w:p w14:paraId="0DA021FD" w14:textId="1C8484A9" w:rsidR="008D50D8" w:rsidRDefault="008D50D8" w:rsidP="00B15D0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上游廠商</w:t>
                      </w:r>
                    </w:p>
                  </w:txbxContent>
                </v:textbox>
              </v:rect>
            </w:pict>
          </mc:Fallback>
        </mc:AlternateContent>
      </w:r>
      <w:r w:rsidR="00B15D07"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20CB4A38" wp14:editId="3D6F0C9F">
                <wp:simplePos x="0" y="0"/>
                <wp:positionH relativeFrom="column">
                  <wp:posOffset>4316730</wp:posOffset>
                </wp:positionH>
                <wp:positionV relativeFrom="paragraph">
                  <wp:posOffset>161925</wp:posOffset>
                </wp:positionV>
                <wp:extent cx="346075" cy="1164590"/>
                <wp:effectExtent l="0" t="0" r="0" b="0"/>
                <wp:wrapNone/>
                <wp:docPr id="461" name="矩形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6075" cy="1164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34494C4" w14:textId="77777777" w:rsidR="008D50D8" w:rsidRDefault="008D50D8" w:rsidP="00B15D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下游店家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CB4A38" id="矩形 461" o:spid="_x0000_s1032" style="position:absolute;left:0;text-align:left;margin-left:339.9pt;margin-top:12.75pt;width:27.25pt;height:91.7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" strokeweight="1pt">
                <v:stroke dashstyle="dash"/>
                <v:shadow color="#868686"/>
                <v:textbox>
                  <w:txbxContent>
                    <w:p w14:paraId="534494C4" w14:textId="77777777" w:rsidR="008D50D8" w:rsidRDefault="008D50D8" w:rsidP="00B15D0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下游店家</w:t>
                      </w:r>
                    </w:p>
                  </w:txbxContent>
                </v:textbox>
              </v:rect>
            </w:pict>
          </mc:Fallback>
        </mc:AlternateContent>
      </w:r>
      <w:r w:rsidR="00B15D07"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31EB1266" wp14:editId="0CD4FD4D">
                <wp:simplePos x="0" y="0"/>
                <wp:positionH relativeFrom="column">
                  <wp:posOffset>3284220</wp:posOffset>
                </wp:positionH>
                <wp:positionV relativeFrom="paragraph">
                  <wp:posOffset>161925</wp:posOffset>
                </wp:positionV>
                <wp:extent cx="346075" cy="1489710"/>
                <wp:effectExtent l="0" t="0" r="0" b="0"/>
                <wp:wrapNone/>
                <wp:docPr id="460" name="矩形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6075" cy="1489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90C0357" w14:textId="77777777" w:rsidR="008D50D8" w:rsidRDefault="008D50D8" w:rsidP="00B15D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食品原物料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EB1266" id="矩形 460" o:spid="_x0000_s1033" style="position:absolute;left:0;text-align:left;margin-left:258.6pt;margin-top:12.75pt;width:27.25pt;height:117.3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" strokeweight="1pt">
                <v:stroke dashstyle="dash"/>
                <v:shadow color="#868686"/>
                <v:textbox>
                  <w:txbxContent>
                    <w:p w14:paraId="090C0357" w14:textId="77777777" w:rsidR="008D50D8" w:rsidRDefault="008D50D8" w:rsidP="00B15D0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食品原物料</w:t>
                      </w:r>
                    </w:p>
                  </w:txbxContent>
                </v:textbox>
              </v:rect>
            </w:pict>
          </mc:Fallback>
        </mc:AlternateContent>
      </w:r>
      <w:r w:rsidR="00B15D07"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22D948B" wp14:editId="368D22AB">
                <wp:simplePos x="0" y="0"/>
                <wp:positionH relativeFrom="column">
                  <wp:posOffset>2840990</wp:posOffset>
                </wp:positionH>
                <wp:positionV relativeFrom="paragraph">
                  <wp:posOffset>168910</wp:posOffset>
                </wp:positionV>
                <wp:extent cx="346075" cy="1164590"/>
                <wp:effectExtent l="0" t="0" r="0" b="0"/>
                <wp:wrapNone/>
                <wp:docPr id="459" name="矩形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6075" cy="1164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CE8D5CE" w14:textId="77777777" w:rsidR="008D50D8" w:rsidRDefault="008D50D8" w:rsidP="00B15D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衛生冰塊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2D948B" id="矩形 459" o:spid="_x0000_s1034" style="position:absolute;left:0;text-align:left;margin-left:223.7pt;margin-top:13.3pt;width:27.25pt;height:91.7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" strokeweight="1pt">
                <v:stroke dashstyle="dash"/>
                <v:shadow color="#868686"/>
                <v:textbox>
                  <w:txbxContent>
                    <w:p w14:paraId="2CE8D5CE" w14:textId="77777777" w:rsidR="008D50D8" w:rsidRDefault="008D50D8" w:rsidP="00B15D0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衛生冰塊</w:t>
                      </w:r>
                    </w:p>
                  </w:txbxContent>
                </v:textbox>
              </v:rect>
            </w:pict>
          </mc:Fallback>
        </mc:AlternateContent>
      </w:r>
    </w:p>
    <w:p w14:paraId="160F82FC" w14:textId="77777777" w:rsidR="00B15D07" w:rsidRDefault="00B15D07" w:rsidP="00B15D07">
      <w:pPr>
        <w:ind w:firstLine="426"/>
        <w:rPr>
          <w:lang w:eastAsia="zh-TW"/>
        </w:rPr>
      </w:pPr>
    </w:p>
    <w:p w14:paraId="6C20B9DD" w14:textId="77777777" w:rsidR="00B15D07" w:rsidRDefault="00B15D07" w:rsidP="00B15D07">
      <w:pPr>
        <w:ind w:firstLine="426"/>
        <w:rPr>
          <w:lang w:eastAsia="zh-TW"/>
        </w:rPr>
      </w:pPr>
    </w:p>
    <w:p w14:paraId="3E873597" w14:textId="77777777" w:rsidR="00B15D07" w:rsidRDefault="00B15D07" w:rsidP="00B15D07">
      <w:pPr>
        <w:ind w:firstLine="426"/>
        <w:rPr>
          <w:lang w:eastAsia="zh-TW"/>
        </w:rPr>
      </w:pPr>
    </w:p>
    <w:p w14:paraId="641FC7AE" w14:textId="77777777" w:rsidR="00B15D07" w:rsidRDefault="00B15D07" w:rsidP="00B15D07">
      <w:pPr>
        <w:ind w:firstLine="426"/>
        <w:rPr>
          <w:lang w:eastAsia="zh-TW"/>
        </w:rPr>
      </w:pPr>
    </w:p>
    <w:p w14:paraId="323C58A5" w14:textId="77777777" w:rsidR="00B15D07" w:rsidRDefault="00B15D07" w:rsidP="00B15D07">
      <w:pPr>
        <w:ind w:firstLine="426"/>
        <w:rPr>
          <w:lang w:eastAsia="zh-TW"/>
        </w:rPr>
      </w:pPr>
    </w:p>
    <w:p w14:paraId="444A8D3A" w14:textId="445DC251" w:rsidR="00487760" w:rsidRDefault="00487760" w:rsidP="00487760">
      <w:pPr>
        <w:rPr>
          <w:lang w:eastAsia="zh-TW"/>
        </w:rPr>
      </w:pPr>
    </w:p>
    <w:p w14:paraId="5BF4862D" w14:textId="206D73A5" w:rsidR="003B2EA4" w:rsidRDefault="003B2EA4" w:rsidP="00487760">
      <w:pPr>
        <w:rPr>
          <w:lang w:eastAsia="zh-TW"/>
        </w:rPr>
      </w:pPr>
    </w:p>
    <w:p w14:paraId="21FA5157" w14:textId="1B0F4CA0" w:rsidR="003B2EA4" w:rsidRDefault="003B2EA4" w:rsidP="00487760">
      <w:pPr>
        <w:rPr>
          <w:lang w:eastAsia="zh-TW"/>
        </w:rPr>
      </w:pPr>
    </w:p>
    <w:p w14:paraId="34FB5DAF" w14:textId="2A45C7F6" w:rsidR="003B2EA4" w:rsidRDefault="003B2EA4" w:rsidP="00487760">
      <w:pPr>
        <w:rPr>
          <w:lang w:eastAsia="zh-TW"/>
        </w:rPr>
      </w:pPr>
    </w:p>
    <w:p w14:paraId="5214E37C" w14:textId="0667F1F4" w:rsidR="003B2EA4" w:rsidRDefault="003B2EA4" w:rsidP="00487760">
      <w:pPr>
        <w:rPr>
          <w:lang w:eastAsia="zh-TW"/>
        </w:rPr>
      </w:pPr>
    </w:p>
    <w:p w14:paraId="5CB9D250" w14:textId="5FC63B80" w:rsidR="003B2EA4" w:rsidRDefault="003B2EA4" w:rsidP="00487760">
      <w:pPr>
        <w:rPr>
          <w:lang w:eastAsia="zh-TW"/>
        </w:rPr>
      </w:pPr>
    </w:p>
    <w:p w14:paraId="52E581AE" w14:textId="49ACC46E" w:rsidR="003B2EA4" w:rsidRDefault="003B2EA4" w:rsidP="00487760">
      <w:pPr>
        <w:rPr>
          <w:lang w:eastAsia="zh-TW"/>
        </w:rPr>
      </w:pPr>
    </w:p>
    <w:p w14:paraId="03F89019" w14:textId="71BCC447" w:rsidR="003B2EA4" w:rsidRDefault="003B2EA4" w:rsidP="00487760">
      <w:pPr>
        <w:rPr>
          <w:lang w:eastAsia="zh-TW"/>
        </w:rPr>
      </w:pPr>
    </w:p>
    <w:p w14:paraId="71C2D6A5" w14:textId="5AB165B6" w:rsidR="003B2EA4" w:rsidRDefault="003B2EA4" w:rsidP="00487760">
      <w:pPr>
        <w:rPr>
          <w:lang w:eastAsia="zh-TW"/>
        </w:rPr>
      </w:pPr>
    </w:p>
    <w:p w14:paraId="6297D500" w14:textId="75D351B0" w:rsidR="003B2EA4" w:rsidRDefault="003B2EA4" w:rsidP="00487760">
      <w:pPr>
        <w:rPr>
          <w:lang w:eastAsia="zh-TW"/>
        </w:rPr>
      </w:pPr>
    </w:p>
    <w:p w14:paraId="46F1D455" w14:textId="466BA369" w:rsidR="003B2EA4" w:rsidRDefault="003B2EA4" w:rsidP="00487760">
      <w:pPr>
        <w:rPr>
          <w:lang w:eastAsia="zh-TW"/>
        </w:rPr>
      </w:pPr>
    </w:p>
    <w:p w14:paraId="2A68C784" w14:textId="10BADAAA" w:rsidR="003B2EA4" w:rsidRDefault="003B2EA4" w:rsidP="00487760">
      <w:pPr>
        <w:rPr>
          <w:lang w:eastAsia="zh-TW"/>
        </w:rPr>
      </w:pPr>
    </w:p>
    <w:p w14:paraId="6B6358B6" w14:textId="5D4F3DB8" w:rsidR="003B2EA4" w:rsidRDefault="003B2EA4" w:rsidP="00487760">
      <w:pPr>
        <w:rPr>
          <w:lang w:eastAsia="zh-TW"/>
        </w:rPr>
      </w:pPr>
    </w:p>
    <w:p w14:paraId="43FFA292" w14:textId="5B780B88" w:rsidR="003B2EA4" w:rsidRDefault="003B2EA4" w:rsidP="00487760">
      <w:pPr>
        <w:rPr>
          <w:lang w:eastAsia="zh-TW"/>
        </w:rPr>
      </w:pPr>
    </w:p>
    <w:p w14:paraId="275F3899" w14:textId="0B0B1768" w:rsidR="00E72813" w:rsidRDefault="00E72813" w:rsidP="00487760">
      <w:pPr>
        <w:rPr>
          <w:lang w:eastAsia="zh-TW"/>
        </w:rPr>
      </w:pPr>
    </w:p>
    <w:p w14:paraId="438DB1BF" w14:textId="2DE8B25F" w:rsidR="00E72813" w:rsidRDefault="00E72813" w:rsidP="00487760">
      <w:pPr>
        <w:rPr>
          <w:lang w:eastAsia="zh-TW"/>
        </w:rPr>
      </w:pPr>
    </w:p>
    <w:p w14:paraId="530FB303" w14:textId="77777777" w:rsidR="00E72813" w:rsidRDefault="00E72813" w:rsidP="00487760">
      <w:pPr>
        <w:rPr>
          <w:lang w:eastAsia="zh-TW"/>
        </w:rPr>
      </w:pPr>
    </w:p>
    <w:p w14:paraId="7B18CD46" w14:textId="503D36A3" w:rsidR="00487760" w:rsidRDefault="00566D1D" w:rsidP="00B97142">
      <w:pPr>
        <w:pStyle w:val="2"/>
        <w:rPr>
          <w:lang w:val="en-US" w:eastAsia="zh-TW"/>
        </w:rPr>
      </w:pPr>
      <w:bookmarkStart w:id="4" w:name="_Toc124452320"/>
      <w:r>
        <w:rPr>
          <w:lang w:val="en-US" w:eastAsia="zh-TW"/>
        </w:rPr>
        <w:lastRenderedPageBreak/>
        <w:t>4</w:t>
      </w:r>
      <w:r w:rsidR="00B97142">
        <w:rPr>
          <w:rFonts w:hint="eastAsia"/>
          <w:lang w:val="en-US" w:eastAsia="zh-TW"/>
        </w:rPr>
        <w:t>.</w:t>
      </w:r>
      <w:r w:rsidR="00B97142">
        <w:rPr>
          <w:lang w:val="en-US" w:eastAsia="zh-TW"/>
        </w:rPr>
        <w:t>1</w:t>
      </w:r>
      <w:r w:rsidR="00B97142" w:rsidRPr="00B97142">
        <w:rPr>
          <w:rFonts w:hint="eastAsia"/>
          <w:lang w:val="en-US" w:eastAsia="zh-TW"/>
        </w:rPr>
        <w:tab/>
      </w:r>
      <w:r w:rsidR="00487760">
        <w:rPr>
          <w:rFonts w:hint="eastAsia"/>
          <w:lang w:val="en-US" w:eastAsia="zh-TW"/>
        </w:rPr>
        <w:t>功能架構圖</w:t>
      </w:r>
      <w:bookmarkEnd w:id="4"/>
    </w:p>
    <w:p w14:paraId="0187E328" w14:textId="02818A04" w:rsidR="00487760" w:rsidRDefault="00B97142" w:rsidP="00487760">
      <w:pPr>
        <w:ind w:firstLine="426"/>
        <w:rPr>
          <w:lang w:val="en-US" w:eastAsia="zh-TW"/>
        </w:rPr>
      </w:pPr>
      <w:r w:rsidRPr="00C1444A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415040" behindDoc="0" locked="0" layoutInCell="1" allowOverlap="1" wp14:anchorId="081D0CDD" wp14:editId="4C7A510C">
                <wp:simplePos x="0" y="0"/>
                <wp:positionH relativeFrom="column">
                  <wp:posOffset>4787265</wp:posOffset>
                </wp:positionH>
                <wp:positionV relativeFrom="paragraph">
                  <wp:posOffset>418465</wp:posOffset>
                </wp:positionV>
                <wp:extent cx="367030" cy="1521460"/>
                <wp:effectExtent l="0" t="0" r="13970" b="21590"/>
                <wp:wrapNone/>
                <wp:docPr id="110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152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54F66CC" w14:textId="3BC29317" w:rsidR="008D50D8" w:rsidRDefault="008D50D8" w:rsidP="00C1444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產生補貨單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1D0CDD" id="Rectangle 195" o:spid="_x0000_s1035" style="position:absolute;left:0;text-align:left;margin-left:376.95pt;margin-top:32.95pt;width:28.9pt;height:119.8pt;z-index:251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" strokeweight="1pt">
                <v:stroke dashstyle="dash"/>
                <v:shadow color="#868686"/>
                <v:textbox>
                  <w:txbxContent>
                    <w:p w14:paraId="754F66CC" w14:textId="3BC29317" w:rsidR="008D50D8" w:rsidRDefault="008D50D8" w:rsidP="00C1444A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產生補貨單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489664" behindDoc="0" locked="0" layoutInCell="1" allowOverlap="1" wp14:anchorId="163BAF12" wp14:editId="1809D698">
                <wp:simplePos x="0" y="0"/>
                <wp:positionH relativeFrom="column">
                  <wp:posOffset>4943475</wp:posOffset>
                </wp:positionH>
                <wp:positionV relativeFrom="paragraph">
                  <wp:posOffset>331470</wp:posOffset>
                </wp:positionV>
                <wp:extent cx="0" cy="74295"/>
                <wp:effectExtent l="0" t="0" r="38100" b="20955"/>
                <wp:wrapNone/>
                <wp:docPr id="43" name="直線接點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2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B7BDD9" id="直線接點 43" o:spid="_x0000_s1026" style="position:absolute;flip:y;z-index:2534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25pt,26.1pt" to="389.2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Pr="00C1444A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412992" behindDoc="0" locked="0" layoutInCell="1" allowOverlap="1" wp14:anchorId="4321871F" wp14:editId="062A18E6">
                <wp:simplePos x="0" y="0"/>
                <wp:positionH relativeFrom="column">
                  <wp:posOffset>4361815</wp:posOffset>
                </wp:positionH>
                <wp:positionV relativeFrom="paragraph">
                  <wp:posOffset>8890</wp:posOffset>
                </wp:positionV>
                <wp:extent cx="1177290" cy="312420"/>
                <wp:effectExtent l="0" t="0" r="22860" b="11430"/>
                <wp:wrapNone/>
                <wp:docPr id="102" name="Rectangl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729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362A3D6" w14:textId="5D51B203" w:rsidR="008D50D8" w:rsidRDefault="008D50D8" w:rsidP="00C1444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補貨系統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21871F" id="Rectangle 194" o:spid="_x0000_s1036" style="position:absolute;left:0;text-align:left;margin-left:343.45pt;margin-top:.7pt;width:92.7pt;height:24.6pt;z-index:251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" strokeweight="1pt">
                <v:stroke dashstyle="dash"/>
                <v:shadow color="#868686"/>
                <v:textbox>
                  <w:txbxContent>
                    <w:p w14:paraId="6362A3D6" w14:textId="5D51B203" w:rsidR="008D50D8" w:rsidRDefault="008D50D8" w:rsidP="00C1444A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補貨系統</w:t>
                      </w:r>
                    </w:p>
                  </w:txbxContent>
                </v:textbox>
              </v:rect>
            </w:pict>
          </mc:Fallback>
        </mc:AlternateContent>
      </w:r>
      <w:r w:rsidR="00425EF7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1386368" behindDoc="0" locked="0" layoutInCell="1" allowOverlap="1" wp14:anchorId="6D13B955" wp14:editId="04102B0D">
                <wp:simplePos x="0" y="0"/>
                <wp:positionH relativeFrom="column">
                  <wp:posOffset>1771015</wp:posOffset>
                </wp:positionH>
                <wp:positionV relativeFrom="paragraph">
                  <wp:posOffset>15240</wp:posOffset>
                </wp:positionV>
                <wp:extent cx="931545" cy="312420"/>
                <wp:effectExtent l="0" t="0" r="20955" b="11430"/>
                <wp:wrapNone/>
                <wp:docPr id="151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1545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F7FABF9" w14:textId="643F1EF2" w:rsidR="008D50D8" w:rsidRDefault="008D50D8" w:rsidP="004877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備貨系統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13B955" id="Rectangle 188" o:spid="_x0000_s1037" style="position:absolute;left:0;text-align:left;margin-left:139.45pt;margin-top:1.2pt;width:73.35pt;height:24.6pt;z-index:251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" strokeweight="1pt">
                <v:stroke dashstyle="dash"/>
                <v:shadow color="#868686"/>
                <v:textbox>
                  <w:txbxContent>
                    <w:p w14:paraId="3F7FABF9" w14:textId="643F1EF2" w:rsidR="008D50D8" w:rsidRDefault="008D50D8" w:rsidP="00487760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備貨系統</w:t>
                      </w:r>
                    </w:p>
                  </w:txbxContent>
                </v:textbox>
              </v:rect>
            </w:pict>
          </mc:Fallback>
        </mc:AlternateContent>
      </w:r>
      <w:r w:rsidR="00425EF7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1390464" behindDoc="0" locked="0" layoutInCell="1" allowOverlap="1" wp14:anchorId="5A8D3C83" wp14:editId="7B503888">
                <wp:simplePos x="0" y="0"/>
                <wp:positionH relativeFrom="column">
                  <wp:posOffset>2901950</wp:posOffset>
                </wp:positionH>
                <wp:positionV relativeFrom="paragraph">
                  <wp:posOffset>9525</wp:posOffset>
                </wp:positionV>
                <wp:extent cx="1250950" cy="312420"/>
                <wp:effectExtent l="0" t="0" r="25400" b="11430"/>
                <wp:wrapNone/>
                <wp:docPr id="152" name="Rectangl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095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D2464F5" w14:textId="77777777" w:rsidR="008D50D8" w:rsidRDefault="008D50D8" w:rsidP="004877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外送系統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8D3C83" id="_x0000_s1038" style="position:absolute;left:0;text-align:left;margin-left:228.5pt;margin-top:.75pt;width:98.5pt;height:24.6pt;z-index:251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" strokeweight="1pt">
                <v:stroke dashstyle="dash"/>
                <v:shadow color="#868686"/>
                <v:textbox>
                  <w:txbxContent>
                    <w:p w14:paraId="2D2464F5" w14:textId="77777777" w:rsidR="008D50D8" w:rsidRDefault="008D50D8" w:rsidP="00487760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外送系統</w:t>
                      </w:r>
                    </w:p>
                  </w:txbxContent>
                </v:textbox>
              </v:rect>
            </w:pict>
          </mc:Fallback>
        </mc:AlternateContent>
      </w:r>
      <w:r w:rsidR="0070019A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1385344" behindDoc="0" locked="0" layoutInCell="1" allowOverlap="1" wp14:anchorId="007D61E6" wp14:editId="4F95BD0E">
                <wp:simplePos x="0" y="0"/>
                <wp:positionH relativeFrom="column">
                  <wp:posOffset>257810</wp:posOffset>
                </wp:positionH>
                <wp:positionV relativeFrom="paragraph">
                  <wp:posOffset>17145</wp:posOffset>
                </wp:positionV>
                <wp:extent cx="1310640" cy="304800"/>
                <wp:effectExtent l="0" t="0" r="22860" b="19050"/>
                <wp:wrapNone/>
                <wp:docPr id="150" name="Rectangl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064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076F55E" w14:textId="65E376EF" w:rsidR="008D50D8" w:rsidRDefault="008D50D8" w:rsidP="0048776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網路訂單系統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D61E6" id="Rectangle 184" o:spid="_x0000_s1039" style="position:absolute;left:0;text-align:left;margin-left:20.3pt;margin-top:1.35pt;width:103.2pt;height:24pt;z-index:2513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" strokeweight="1pt">
                <v:stroke dashstyle="dash"/>
                <v:shadow color="#868686"/>
                <v:textbox>
                  <w:txbxContent>
                    <w:p w14:paraId="2076F55E" w14:textId="65E376EF" w:rsidR="008D50D8" w:rsidRDefault="008D50D8" w:rsidP="00487760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網路訂單系統</w:t>
                      </w:r>
                    </w:p>
                  </w:txbxContent>
                </v:textbox>
              </v:rect>
            </w:pict>
          </mc:Fallback>
        </mc:AlternateContent>
      </w:r>
    </w:p>
    <w:p w14:paraId="55221839" w14:textId="59573B0F" w:rsidR="00487760" w:rsidRDefault="00B258D6" w:rsidP="00487760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264832" behindDoc="0" locked="0" layoutInCell="1" allowOverlap="1" wp14:anchorId="6162D1B1" wp14:editId="3E82A178">
                <wp:simplePos x="0" y="0"/>
                <wp:positionH relativeFrom="column">
                  <wp:posOffset>1271954</wp:posOffset>
                </wp:positionH>
                <wp:positionV relativeFrom="paragraph">
                  <wp:posOffset>67261</wp:posOffset>
                </wp:positionV>
                <wp:extent cx="142924" cy="109562"/>
                <wp:effectExtent l="0" t="0" r="28575" b="24130"/>
                <wp:wrapNone/>
                <wp:docPr id="1884" name="直線接點 1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924" cy="1095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8E8512" id="直線接點 1884" o:spid="_x0000_s1026" style="position:absolute;z-index:2542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15pt,5.3pt" to="111.4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263808" behindDoc="0" locked="0" layoutInCell="1" allowOverlap="1" wp14:anchorId="0E5C079B" wp14:editId="34795B33">
                <wp:simplePos x="0" y="0"/>
                <wp:positionH relativeFrom="column">
                  <wp:posOffset>963539</wp:posOffset>
                </wp:positionH>
                <wp:positionV relativeFrom="paragraph">
                  <wp:posOffset>59641</wp:posOffset>
                </wp:positionV>
                <wp:extent cx="0" cy="128954"/>
                <wp:effectExtent l="0" t="0" r="38100" b="23495"/>
                <wp:wrapNone/>
                <wp:docPr id="1864" name="直線接點 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89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2AED0F" id="直線接點 1864" o:spid="_x0000_s1026" style="position:absolute;z-index:2542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85pt,4.7pt" to="75.8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262784" behindDoc="0" locked="0" layoutInCell="1" allowOverlap="1" wp14:anchorId="4BDEF1CD" wp14:editId="2EAC8EDE">
                <wp:simplePos x="0" y="0"/>
                <wp:positionH relativeFrom="column">
                  <wp:posOffset>1213338</wp:posOffset>
                </wp:positionH>
                <wp:positionV relativeFrom="paragraph">
                  <wp:posOffset>188107</wp:posOffset>
                </wp:positionV>
                <wp:extent cx="367030" cy="614680"/>
                <wp:effectExtent l="0" t="0" r="13970" b="13970"/>
                <wp:wrapNone/>
                <wp:docPr id="15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61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B03319D" w14:textId="01125DDE" w:rsidR="008D50D8" w:rsidRDefault="008D50D8" w:rsidP="00B258D6">
                            <w:r>
                              <w:rPr>
                                <w:rFonts w:hint="eastAsia"/>
                                <w:lang w:eastAsia="zh-TW"/>
                              </w:rPr>
                              <w:t>刪單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DEF1CD" id="_x0000_s1040" style="position:absolute;left:0;text-align:left;margin-left:95.55pt;margin-top:14.8pt;width:28.9pt;height:48.4pt;z-index:2542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" strokeweight="1pt">
                <v:stroke dashstyle="dash"/>
                <v:shadow color="#868686"/>
                <v:textbox>
                  <w:txbxContent>
                    <w:p w14:paraId="1B03319D" w14:textId="01125DDE" w:rsidR="008D50D8" w:rsidRDefault="008D50D8" w:rsidP="00B258D6">
                      <w:r>
                        <w:rPr>
                          <w:rFonts w:hint="eastAsia"/>
                          <w:lang w:eastAsia="zh-TW"/>
                        </w:rPr>
                        <w:t>刪單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260736" behindDoc="0" locked="0" layoutInCell="1" allowOverlap="1" wp14:anchorId="725F04FD" wp14:editId="2CF19E3C">
                <wp:simplePos x="0" y="0"/>
                <wp:positionH relativeFrom="column">
                  <wp:posOffset>781490</wp:posOffset>
                </wp:positionH>
                <wp:positionV relativeFrom="paragraph">
                  <wp:posOffset>196655</wp:posOffset>
                </wp:positionV>
                <wp:extent cx="367030" cy="614680"/>
                <wp:effectExtent l="0" t="0" r="13970" b="13970"/>
                <wp:wrapNone/>
                <wp:docPr id="13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61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896934F" w14:textId="385E76E0" w:rsidR="008D50D8" w:rsidRDefault="008D50D8" w:rsidP="00B258D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改單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5F04FD" id="_x0000_s1041" style="position:absolute;left:0;text-align:left;margin-left:61.55pt;margin-top:15.5pt;width:28.9pt;height:48.4pt;z-index:2542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" strokeweight="1pt">
                <v:stroke dashstyle="dash"/>
                <v:shadow color="#868686"/>
                <v:textbox>
                  <w:txbxContent>
                    <w:p w14:paraId="4896934F" w14:textId="385E76E0" w:rsidR="008D50D8" w:rsidRDefault="008D50D8" w:rsidP="00B258D6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改單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484544" behindDoc="0" locked="0" layoutInCell="1" allowOverlap="1" wp14:anchorId="122DC909" wp14:editId="4C50377E">
                <wp:simplePos x="0" y="0"/>
                <wp:positionH relativeFrom="column">
                  <wp:posOffset>523875</wp:posOffset>
                </wp:positionH>
                <wp:positionV relativeFrom="paragraph">
                  <wp:posOffset>49091</wp:posOffset>
                </wp:positionV>
                <wp:extent cx="175846" cy="128954"/>
                <wp:effectExtent l="0" t="0" r="15240" b="23495"/>
                <wp:wrapNone/>
                <wp:docPr id="36" name="直線接點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46" cy="1289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744DD4" id="直線接點 36" o:spid="_x0000_s1026" style="position:absolute;flip:x;z-index:2534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.25pt,3.85pt" to="55.1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 w:rsidRPr="004E4B54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441664" behindDoc="0" locked="0" layoutInCell="1" allowOverlap="1" wp14:anchorId="57064FC7" wp14:editId="3C6DB27E">
                <wp:simplePos x="0" y="0"/>
                <wp:positionH relativeFrom="column">
                  <wp:posOffset>333717</wp:posOffset>
                </wp:positionH>
                <wp:positionV relativeFrom="paragraph">
                  <wp:posOffset>187716</wp:posOffset>
                </wp:positionV>
                <wp:extent cx="377190" cy="1794510"/>
                <wp:effectExtent l="0" t="0" r="22860" b="15240"/>
                <wp:wrapNone/>
                <wp:docPr id="254" name="Rectangl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7190" cy="1794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F8B1EA0" w14:textId="73DF73DA" w:rsidR="008D50D8" w:rsidRDefault="008D50D8" w:rsidP="008F508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建立網路訂單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064FC7" id="_x0000_s1042" style="position:absolute;left:0;text-align:left;margin-left:26.3pt;margin-top:14.8pt;width:29.7pt;height:141.3pt;z-index:251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" strokeweight="1pt">
                <v:stroke dashstyle="dash"/>
                <v:shadow color="#868686"/>
                <v:textbox>
                  <w:txbxContent>
                    <w:p w14:paraId="2F8B1EA0" w14:textId="73DF73DA" w:rsidR="008D50D8" w:rsidRDefault="008D50D8" w:rsidP="008F5080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建立網路訂單</w:t>
                      </w:r>
                    </w:p>
                  </w:txbxContent>
                </v:textbox>
              </v:rect>
            </w:pict>
          </mc:Fallback>
        </mc:AlternateContent>
      </w:r>
      <w:r w:rsidR="00715368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1463168" behindDoc="0" locked="0" layoutInCell="1" allowOverlap="1" wp14:anchorId="59AC513B" wp14:editId="57655DD2">
                <wp:simplePos x="0" y="0"/>
                <wp:positionH relativeFrom="column">
                  <wp:posOffset>2042062</wp:posOffset>
                </wp:positionH>
                <wp:positionV relativeFrom="paragraph">
                  <wp:posOffset>147564</wp:posOffset>
                </wp:positionV>
                <wp:extent cx="367030" cy="1260231"/>
                <wp:effectExtent l="0" t="0" r="13970" b="16510"/>
                <wp:wrapNone/>
                <wp:docPr id="288" name="Rectangl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12602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AD973A1" w14:textId="2AFCF270" w:rsidR="008D50D8" w:rsidRDefault="008D50D8" w:rsidP="000C7C8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接單備貨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AC513B" id="Rectangle 192" o:spid="_x0000_s1043" style="position:absolute;left:0;text-align:left;margin-left:160.8pt;margin-top:11.6pt;width:28.9pt;height:99.25pt;z-index:2514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" strokeweight="1pt">
                <v:stroke dashstyle="dash"/>
                <v:shadow color="#868686"/>
                <v:textbox>
                  <w:txbxContent>
                    <w:p w14:paraId="1AD973A1" w14:textId="2AFCF270" w:rsidR="008D50D8" w:rsidRDefault="008D50D8" w:rsidP="000C7C8C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接單備貨</w:t>
                      </w:r>
                    </w:p>
                  </w:txbxContent>
                </v:textbox>
              </v:rect>
            </w:pict>
          </mc:Fallback>
        </mc:AlternateContent>
      </w:r>
      <w:r w:rsidR="00715368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488640" behindDoc="0" locked="0" layoutInCell="1" allowOverlap="1" wp14:anchorId="5CDA240E" wp14:editId="66CD1728">
                <wp:simplePos x="0" y="0"/>
                <wp:positionH relativeFrom="column">
                  <wp:posOffset>3694821</wp:posOffset>
                </wp:positionH>
                <wp:positionV relativeFrom="paragraph">
                  <wp:posOffset>47625</wp:posOffset>
                </wp:positionV>
                <wp:extent cx="152400" cy="76200"/>
                <wp:effectExtent l="0" t="0" r="19050" b="1905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99D96" id="直線接點 42" o:spid="_x0000_s1026" style="position:absolute;flip:x y;z-index:2534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95pt,3.75pt" to="302.95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 w:rsidR="00715368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486592" behindDoc="0" locked="0" layoutInCell="1" allowOverlap="1" wp14:anchorId="035168A6" wp14:editId="64FE3983">
                <wp:simplePos x="0" y="0"/>
                <wp:positionH relativeFrom="column">
                  <wp:posOffset>3161079</wp:posOffset>
                </wp:positionH>
                <wp:positionV relativeFrom="paragraph">
                  <wp:posOffset>66675</wp:posOffset>
                </wp:positionV>
                <wp:extent cx="158262" cy="80303"/>
                <wp:effectExtent l="0" t="0" r="32385" b="34290"/>
                <wp:wrapNone/>
                <wp:docPr id="39" name="直線接點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262" cy="8030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F5A0B4" id="直線接點 39" o:spid="_x0000_s1026" style="position:absolute;flip:x;z-index:2534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9pt,5.25pt" to="261.35pt,1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="00715368" w:rsidRPr="00C1444A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470336" behindDoc="0" locked="0" layoutInCell="1" allowOverlap="1" wp14:anchorId="0608A6E2" wp14:editId="07F14A95">
                <wp:simplePos x="0" y="0"/>
                <wp:positionH relativeFrom="column">
                  <wp:posOffset>3602892</wp:posOffset>
                </wp:positionH>
                <wp:positionV relativeFrom="paragraph">
                  <wp:posOffset>135255</wp:posOffset>
                </wp:positionV>
                <wp:extent cx="367030" cy="615315"/>
                <wp:effectExtent l="0" t="0" r="13970" b="13335"/>
                <wp:wrapNone/>
                <wp:docPr id="293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615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FC157CA" w14:textId="17666431" w:rsidR="008D50D8" w:rsidRDefault="008D50D8" w:rsidP="00717E5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簽收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08A6E2" id="Rectangle 196" o:spid="_x0000_s1044" style="position:absolute;left:0;text-align:left;margin-left:283.7pt;margin-top:10.65pt;width:28.9pt;height:48.45pt;z-index:2514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" strokeweight="1pt">
                <v:stroke dashstyle="dash"/>
                <v:shadow color="#868686"/>
                <v:textbox>
                  <w:txbxContent>
                    <w:p w14:paraId="2FC157CA" w14:textId="17666431" w:rsidR="008D50D8" w:rsidRDefault="008D50D8" w:rsidP="00717E5A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簽收</w:t>
                      </w:r>
                    </w:p>
                  </w:txbxContent>
                </v:textbox>
              </v:rect>
            </w:pict>
          </mc:Fallback>
        </mc:AlternateContent>
      </w:r>
      <w:r w:rsidR="00715368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522BCDDE" wp14:editId="4EC6F07F">
                <wp:simplePos x="0" y="0"/>
                <wp:positionH relativeFrom="column">
                  <wp:posOffset>3076868</wp:posOffset>
                </wp:positionH>
                <wp:positionV relativeFrom="paragraph">
                  <wp:posOffset>152400</wp:posOffset>
                </wp:positionV>
                <wp:extent cx="367030" cy="614680"/>
                <wp:effectExtent l="0" t="0" r="13970" b="13970"/>
                <wp:wrapNone/>
                <wp:docPr id="75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614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2434D27" w14:textId="1C98D118" w:rsidR="008D50D8" w:rsidRDefault="008D50D8" w:rsidP="00F1098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派車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2BCDDE" id="_x0000_s1045" style="position:absolute;left:0;text-align:left;margin-left:242.25pt;margin-top:12pt;width:28.9pt;height:48.4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" strokeweight="1pt">
                <v:stroke dashstyle="dash"/>
                <v:shadow color="#868686"/>
                <v:textbox>
                  <w:txbxContent>
                    <w:p w14:paraId="22434D27" w14:textId="1C98D118" w:rsidR="008D50D8" w:rsidRDefault="008D50D8" w:rsidP="00F1098C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派車</w:t>
                      </w:r>
                    </w:p>
                  </w:txbxContent>
                </v:textbox>
              </v:rect>
            </w:pict>
          </mc:Fallback>
        </mc:AlternateContent>
      </w:r>
      <w:r w:rsidR="009C6F7B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485568" behindDoc="0" locked="0" layoutInCell="1" allowOverlap="1" wp14:anchorId="6502A308" wp14:editId="41052515">
                <wp:simplePos x="0" y="0"/>
                <wp:positionH relativeFrom="column">
                  <wp:posOffset>2200324</wp:posOffset>
                </wp:positionH>
                <wp:positionV relativeFrom="paragraph">
                  <wp:posOffset>67261</wp:posOffset>
                </wp:positionV>
                <wp:extent cx="11723" cy="86165"/>
                <wp:effectExtent l="0" t="0" r="26670" b="28575"/>
                <wp:wrapNone/>
                <wp:docPr id="37" name="直線接點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3" cy="861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6AA99" id="直線接點 37" o:spid="_x0000_s1026" style="position:absolute;flip:x;z-index:2534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25pt,5.3pt" to="174.1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p w14:paraId="1808205F" w14:textId="574C4896" w:rsidR="00487760" w:rsidRDefault="00487760" w:rsidP="00487760">
      <w:pPr>
        <w:ind w:firstLine="426"/>
        <w:rPr>
          <w:lang w:val="en-US" w:eastAsia="zh-TW"/>
        </w:rPr>
      </w:pPr>
    </w:p>
    <w:p w14:paraId="0ACE9D67" w14:textId="487B3186" w:rsidR="00487760" w:rsidRDefault="00487760" w:rsidP="00487760">
      <w:pPr>
        <w:ind w:firstLine="426"/>
        <w:rPr>
          <w:lang w:val="en-US" w:eastAsia="zh-TW"/>
        </w:rPr>
      </w:pPr>
    </w:p>
    <w:p w14:paraId="3379376F" w14:textId="265E89BC" w:rsidR="00487760" w:rsidRDefault="00487760" w:rsidP="00487760">
      <w:pPr>
        <w:ind w:firstLine="426"/>
        <w:rPr>
          <w:lang w:val="en-US" w:eastAsia="zh-TW"/>
        </w:rPr>
      </w:pPr>
    </w:p>
    <w:p w14:paraId="4C506DF2" w14:textId="1AC408E1" w:rsidR="00487760" w:rsidRDefault="00487760" w:rsidP="00487760">
      <w:pPr>
        <w:ind w:firstLine="426"/>
        <w:rPr>
          <w:lang w:val="en-US" w:eastAsia="zh-TW"/>
        </w:rPr>
      </w:pPr>
    </w:p>
    <w:p w14:paraId="4496C7D6" w14:textId="285364E2" w:rsidR="00487760" w:rsidRDefault="00487760" w:rsidP="00487760">
      <w:pPr>
        <w:ind w:firstLine="426"/>
        <w:rPr>
          <w:lang w:val="en-US" w:eastAsia="zh-TW"/>
        </w:rPr>
      </w:pPr>
    </w:p>
    <w:p w14:paraId="2FC7D476" w14:textId="66F74DE6" w:rsidR="00771BD1" w:rsidRDefault="00771BD1" w:rsidP="00DA1112">
      <w:pPr>
        <w:rPr>
          <w:lang w:eastAsia="zh-TW"/>
        </w:rPr>
      </w:pPr>
    </w:p>
    <w:p w14:paraId="1AE36B79" w14:textId="4EB789F9" w:rsidR="003B2EA4" w:rsidRDefault="00270914" w:rsidP="00DA1112">
      <w:pPr>
        <w:rPr>
          <w:lang w:eastAsia="zh-TW"/>
        </w:rPr>
      </w:pPr>
      <w:r w:rsidRPr="00C1444A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5C328C21" wp14:editId="7B5B7849">
                <wp:simplePos x="0" y="0"/>
                <wp:positionH relativeFrom="column">
                  <wp:posOffset>268605</wp:posOffset>
                </wp:positionH>
                <wp:positionV relativeFrom="paragraph">
                  <wp:posOffset>262255</wp:posOffset>
                </wp:positionV>
                <wp:extent cx="1177290" cy="312420"/>
                <wp:effectExtent l="0" t="0" r="22860" b="11430"/>
                <wp:wrapNone/>
                <wp:docPr id="477" name="Rectangl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729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739B47E" w14:textId="479BDC6F" w:rsidR="008D50D8" w:rsidRDefault="008D50D8" w:rsidP="0027091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進貨系統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328C21" id="_x0000_s1046" style="position:absolute;left:0;text-align:left;margin-left:21.15pt;margin-top:20.65pt;width:92.7pt;height:24.6pt;z-index:2519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" strokeweight="1pt">
                <v:stroke dashstyle="dash"/>
                <v:shadow color="#868686"/>
                <v:textbox>
                  <w:txbxContent>
                    <w:p w14:paraId="2739B47E" w14:textId="479BDC6F" w:rsidR="008D50D8" w:rsidRDefault="008D50D8" w:rsidP="00270914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進貨系統</w:t>
                      </w:r>
                    </w:p>
                  </w:txbxContent>
                </v:textbox>
              </v:rect>
            </w:pict>
          </mc:Fallback>
        </mc:AlternateContent>
      </w:r>
    </w:p>
    <w:p w14:paraId="62A79F09" w14:textId="22D7DC8F" w:rsidR="003B2EA4" w:rsidRDefault="00CD4F6E" w:rsidP="00DA1112">
      <w:pPr>
        <w:rPr>
          <w:lang w:eastAsia="zh-TW"/>
        </w:rPr>
      </w:pPr>
      <w:r w:rsidRPr="00CD4F6E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2104192" behindDoc="0" locked="0" layoutInCell="1" allowOverlap="1" wp14:anchorId="624AEA17" wp14:editId="7F22813A">
                <wp:simplePos x="0" y="0"/>
                <wp:positionH relativeFrom="column">
                  <wp:posOffset>3230880</wp:posOffset>
                </wp:positionH>
                <wp:positionV relativeFrom="paragraph">
                  <wp:posOffset>3810</wp:posOffset>
                </wp:positionV>
                <wp:extent cx="931545" cy="312420"/>
                <wp:effectExtent l="0" t="0" r="20955" b="11430"/>
                <wp:wrapNone/>
                <wp:docPr id="14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1545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EF919CB" w14:textId="312C957E" w:rsidR="008D50D8" w:rsidRDefault="008D50D8" w:rsidP="00CD4F6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店取系統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4AEA17" id="_x0000_s1047" style="position:absolute;left:0;text-align:left;margin-left:254.4pt;margin-top:.3pt;width:73.35pt;height:24.6pt;z-index:2521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" strokeweight="1pt">
                <v:stroke dashstyle="dash"/>
                <v:shadow color="#868686"/>
                <v:textbox>
                  <w:txbxContent>
                    <w:p w14:paraId="3EF919CB" w14:textId="312C957E" w:rsidR="008D50D8" w:rsidRDefault="008D50D8" w:rsidP="00CD4F6E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店取系統</w:t>
                      </w:r>
                    </w:p>
                  </w:txbxContent>
                </v:textbox>
              </v:rect>
            </w:pict>
          </mc:Fallback>
        </mc:AlternateContent>
      </w:r>
      <w:r w:rsidR="00643319" w:rsidRPr="00C1444A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 wp14:anchorId="0F9520C2" wp14:editId="69C47FE2">
                <wp:simplePos x="0" y="0"/>
                <wp:positionH relativeFrom="column">
                  <wp:posOffset>1752600</wp:posOffset>
                </wp:positionH>
                <wp:positionV relativeFrom="paragraph">
                  <wp:posOffset>3175</wp:posOffset>
                </wp:positionV>
                <wp:extent cx="1177290" cy="312420"/>
                <wp:effectExtent l="0" t="0" r="22860" b="11430"/>
                <wp:wrapNone/>
                <wp:docPr id="478" name="Rectangl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729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F7A20FE" w14:textId="7D622BBA" w:rsidR="008D50D8" w:rsidRDefault="008D50D8" w:rsidP="006433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零售系統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9520C2" id="_x0000_s1048" style="position:absolute;left:0;text-align:left;margin-left:138pt;margin-top:.25pt;width:92.7pt;height:24.6pt;z-index:2519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" strokeweight="1pt">
                <v:stroke dashstyle="dash"/>
                <v:shadow color="#868686"/>
                <v:textbox>
                  <w:txbxContent>
                    <w:p w14:paraId="5F7A20FE" w14:textId="7D622BBA" w:rsidR="008D50D8" w:rsidRDefault="008D50D8" w:rsidP="00643319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零售系統</w:t>
                      </w:r>
                    </w:p>
                  </w:txbxContent>
                </v:textbox>
              </v:rect>
            </w:pict>
          </mc:Fallback>
        </mc:AlternateContent>
      </w:r>
    </w:p>
    <w:p w14:paraId="7154F4B5" w14:textId="351191AF" w:rsidR="003B2EA4" w:rsidRDefault="00715368" w:rsidP="00DA1112">
      <w:pPr>
        <w:rPr>
          <w:lang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535744" behindDoc="0" locked="0" layoutInCell="1" allowOverlap="1" wp14:anchorId="7E0EC0B6" wp14:editId="604381D2">
                <wp:simplePos x="0" y="0"/>
                <wp:positionH relativeFrom="column">
                  <wp:posOffset>3695016</wp:posOffset>
                </wp:positionH>
                <wp:positionV relativeFrom="paragraph">
                  <wp:posOffset>51728</wp:posOffset>
                </wp:positionV>
                <wp:extent cx="0" cy="127195"/>
                <wp:effectExtent l="0" t="0" r="38100" b="25400"/>
                <wp:wrapNone/>
                <wp:docPr id="17" name="直線接點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1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F6A68C" id="直線接點 17" o:spid="_x0000_s1026" style="position:absolute;z-index:2535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95pt,4.05pt" to="290.9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 w:rsidRPr="00CD4F6E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2116480" behindDoc="0" locked="0" layoutInCell="1" allowOverlap="1" wp14:anchorId="16DA6881" wp14:editId="775D319B">
                <wp:simplePos x="0" y="0"/>
                <wp:positionH relativeFrom="column">
                  <wp:posOffset>3519756</wp:posOffset>
                </wp:positionH>
                <wp:positionV relativeFrom="paragraph">
                  <wp:posOffset>167786</wp:posOffset>
                </wp:positionV>
                <wp:extent cx="367030" cy="1234440"/>
                <wp:effectExtent l="0" t="0" r="13970" b="22860"/>
                <wp:wrapNone/>
                <wp:docPr id="84" name="Rectangl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1234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F77A398" w14:textId="5020F646" w:rsidR="008D50D8" w:rsidRDefault="008D50D8" w:rsidP="00462A45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交貨</w:t>
                            </w:r>
                          </w:p>
                          <w:p w14:paraId="6921D13A" w14:textId="7E6F4EFD" w:rsidR="008D50D8" w:rsidRDefault="008D50D8" w:rsidP="00462A45">
                            <w:r>
                              <w:rPr>
                                <w:rFonts w:hint="eastAsia"/>
                                <w:lang w:eastAsia="zh-TW"/>
                              </w:rPr>
                              <w:t>店取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DA6881" id="_x0000_s1049" style="position:absolute;left:0;text-align:left;margin-left:277.15pt;margin-top:13.2pt;width:28.9pt;height:97.2pt;z-index:25211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" strokeweight="1pt">
                <v:stroke dashstyle="dash"/>
                <v:shadow color="#868686"/>
                <v:textbox>
                  <w:txbxContent>
                    <w:p w14:paraId="6F77A398" w14:textId="5020F646" w:rsidR="008D50D8" w:rsidRDefault="008D50D8" w:rsidP="00462A45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交貨</w:t>
                      </w:r>
                    </w:p>
                    <w:p w14:paraId="6921D13A" w14:textId="7E6F4EFD" w:rsidR="008D50D8" w:rsidRDefault="008D50D8" w:rsidP="00462A45">
                      <w:r>
                        <w:rPr>
                          <w:rFonts w:hint="eastAsia"/>
                          <w:lang w:eastAsia="zh-TW"/>
                        </w:rPr>
                        <w:t>店取</w:t>
                      </w:r>
                    </w:p>
                  </w:txbxContent>
                </v:textbox>
              </v:rect>
            </w:pict>
          </mc:Fallback>
        </mc:AlternateContent>
      </w:r>
      <w:r w:rsidR="009C6F7B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494784" behindDoc="0" locked="0" layoutInCell="1" allowOverlap="1" wp14:anchorId="7D4061BE" wp14:editId="6FB838B9">
                <wp:simplePos x="0" y="0"/>
                <wp:positionH relativeFrom="column">
                  <wp:posOffset>2434785</wp:posOffset>
                </wp:positionH>
                <wp:positionV relativeFrom="paragraph">
                  <wp:posOffset>51728</wp:posOffset>
                </wp:positionV>
                <wp:extent cx="211016" cy="115472"/>
                <wp:effectExtent l="0" t="0" r="17780" b="18415"/>
                <wp:wrapNone/>
                <wp:docPr id="48" name="直線接點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1016" cy="1154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A42FEE" id="直線接點 48" o:spid="_x0000_s1026" style="position:absolute;flip:x y;z-index:2534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7pt,4.05pt" to="208.3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" strokecolor="black [3200]" strokeweight=".5pt">
                <v:stroke joinstyle="miter"/>
              </v:line>
            </w:pict>
          </mc:Fallback>
        </mc:AlternateContent>
      </w:r>
      <w:r w:rsidR="009C6F7B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493760" behindDoc="0" locked="0" layoutInCell="1" allowOverlap="1" wp14:anchorId="6FDA830E" wp14:editId="15756934">
                <wp:simplePos x="0" y="0"/>
                <wp:positionH relativeFrom="column">
                  <wp:posOffset>2042062</wp:posOffset>
                </wp:positionH>
                <wp:positionV relativeFrom="paragraph">
                  <wp:posOffset>61693</wp:posOffset>
                </wp:positionV>
                <wp:extent cx="222739" cy="134815"/>
                <wp:effectExtent l="0" t="0" r="25400" b="3683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739" cy="134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250F72" id="直線接點 47" o:spid="_x0000_s1026" style="position:absolute;flip:x;z-index:2534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8pt,4.85pt" to="178.35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="009C6F7B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492736" behindDoc="0" locked="0" layoutInCell="1" allowOverlap="1" wp14:anchorId="1547C621" wp14:editId="5451BD24">
                <wp:simplePos x="0" y="0"/>
                <wp:positionH relativeFrom="column">
                  <wp:posOffset>934232</wp:posOffset>
                </wp:positionH>
                <wp:positionV relativeFrom="paragraph">
                  <wp:posOffset>51728</wp:posOffset>
                </wp:positionV>
                <wp:extent cx="216876" cy="109611"/>
                <wp:effectExtent l="0" t="0" r="31115" b="2413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6876" cy="1096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D7AF78" id="直線接點 46" o:spid="_x0000_s1026" style="position:absolute;flip:x y;z-index:2534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55pt,4.05pt" to="90.65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" strokecolor="black [3200]" strokeweight=".5pt">
                <v:stroke joinstyle="miter"/>
              </v:line>
            </w:pict>
          </mc:Fallback>
        </mc:AlternateContent>
      </w:r>
      <w:r w:rsidR="009C6F7B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491712" behindDoc="0" locked="0" layoutInCell="1" allowOverlap="1" wp14:anchorId="536B3712" wp14:editId="1F05A2C5">
                <wp:simplePos x="0" y="0"/>
                <wp:positionH relativeFrom="column">
                  <wp:posOffset>535647</wp:posOffset>
                </wp:positionH>
                <wp:positionV relativeFrom="paragraph">
                  <wp:posOffset>51728</wp:posOffset>
                </wp:positionV>
                <wp:extent cx="246185" cy="97888"/>
                <wp:effectExtent l="0" t="0" r="20955" b="35560"/>
                <wp:wrapNone/>
                <wp:docPr id="45" name="直線接點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185" cy="978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36705E" id="直線接點 45" o:spid="_x0000_s1026" style="position:absolute;flip:x;z-index:2534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2pt,4.05pt" to="61.6pt,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 w:rsidR="004A264E" w:rsidRPr="00C1444A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2061184" behindDoc="0" locked="0" layoutInCell="1" allowOverlap="1" wp14:anchorId="4740B466" wp14:editId="4443E943">
                <wp:simplePos x="0" y="0"/>
                <wp:positionH relativeFrom="column">
                  <wp:posOffset>1873250</wp:posOffset>
                </wp:positionH>
                <wp:positionV relativeFrom="paragraph">
                  <wp:posOffset>184785</wp:posOffset>
                </wp:positionV>
                <wp:extent cx="367030" cy="640080"/>
                <wp:effectExtent l="0" t="0" r="13970" b="26670"/>
                <wp:wrapNone/>
                <wp:docPr id="41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7724ECF" w14:textId="5597CCED" w:rsidR="008D50D8" w:rsidRDefault="008D50D8" w:rsidP="00E151D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結帳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40B466" id="_x0000_s1050" style="position:absolute;left:0;text-align:left;margin-left:147.5pt;margin-top:14.55pt;width:28.9pt;height:50.4pt;z-index:2520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" strokeweight="1pt">
                <v:stroke dashstyle="dash"/>
                <v:shadow color="#868686"/>
                <v:textbox>
                  <w:txbxContent>
                    <w:p w14:paraId="27724ECF" w14:textId="5597CCED" w:rsidR="008D50D8" w:rsidRDefault="008D50D8" w:rsidP="00E151D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結帳</w:t>
                      </w:r>
                    </w:p>
                  </w:txbxContent>
                </v:textbox>
              </v:rect>
            </w:pict>
          </mc:Fallback>
        </mc:AlternateContent>
      </w:r>
      <w:r w:rsidR="004A264E" w:rsidRPr="00C1444A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33D3941E" wp14:editId="123722D9">
                <wp:simplePos x="0" y="0"/>
                <wp:positionH relativeFrom="column">
                  <wp:posOffset>2376170</wp:posOffset>
                </wp:positionH>
                <wp:positionV relativeFrom="paragraph">
                  <wp:posOffset>165735</wp:posOffset>
                </wp:positionV>
                <wp:extent cx="367030" cy="1219200"/>
                <wp:effectExtent l="0" t="0" r="13970" b="19050"/>
                <wp:wrapNone/>
                <wp:docPr id="479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267886A" w14:textId="598771B4" w:rsidR="008D50D8" w:rsidRDefault="008D50D8" w:rsidP="0064331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產生收據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D3941E" id="_x0000_s1051" style="position:absolute;left:0;text-align:left;margin-left:187.1pt;margin-top:13.05pt;width:28.9pt;height:96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" strokeweight="1pt">
                <v:stroke dashstyle="dash"/>
                <v:shadow color="#868686"/>
                <v:textbox>
                  <w:txbxContent>
                    <w:p w14:paraId="3267886A" w14:textId="598771B4" w:rsidR="008D50D8" w:rsidRDefault="008D50D8" w:rsidP="00643319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產生收據</w:t>
                      </w:r>
                    </w:p>
                  </w:txbxContent>
                </v:textbox>
              </v:rect>
            </w:pict>
          </mc:Fallback>
        </mc:AlternateContent>
      </w:r>
      <w:r w:rsidR="004A264E" w:rsidRPr="00C1444A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2059136" behindDoc="0" locked="0" layoutInCell="1" allowOverlap="1" wp14:anchorId="24521CFE" wp14:editId="6840918E">
                <wp:simplePos x="0" y="0"/>
                <wp:positionH relativeFrom="column">
                  <wp:posOffset>905510</wp:posOffset>
                </wp:positionH>
                <wp:positionV relativeFrom="paragraph">
                  <wp:posOffset>146685</wp:posOffset>
                </wp:positionV>
                <wp:extent cx="367030" cy="1211580"/>
                <wp:effectExtent l="0" t="0" r="13970" b="26670"/>
                <wp:wrapNone/>
                <wp:docPr id="38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1211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6403570" w14:textId="05B71257" w:rsidR="008D50D8" w:rsidRDefault="008D50D8" w:rsidP="00A105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產線進貨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21CFE" id="_x0000_s1052" style="position:absolute;left:0;text-align:left;margin-left:71.3pt;margin-top:11.55pt;width:28.9pt;height:95.4pt;z-index:2520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" strokeweight="1pt">
                <v:stroke dashstyle="dash"/>
                <v:shadow color="#868686"/>
                <v:textbox>
                  <w:txbxContent>
                    <w:p w14:paraId="06403570" w14:textId="05B71257" w:rsidR="008D50D8" w:rsidRDefault="008D50D8" w:rsidP="00A1055D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產線進貨</w:t>
                      </w:r>
                    </w:p>
                  </w:txbxContent>
                </v:textbox>
              </v:rect>
            </w:pict>
          </mc:Fallback>
        </mc:AlternateContent>
      </w:r>
      <w:r w:rsidR="004A264E" w:rsidRPr="00C1444A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414016" behindDoc="0" locked="0" layoutInCell="1" allowOverlap="1" wp14:anchorId="561ED075" wp14:editId="101CF3AB">
                <wp:simplePos x="0" y="0"/>
                <wp:positionH relativeFrom="column">
                  <wp:posOffset>371475</wp:posOffset>
                </wp:positionH>
                <wp:positionV relativeFrom="paragraph">
                  <wp:posOffset>148590</wp:posOffset>
                </wp:positionV>
                <wp:extent cx="367030" cy="1840523"/>
                <wp:effectExtent l="0" t="0" r="13970" b="26670"/>
                <wp:wrapNone/>
                <wp:docPr id="108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18405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1A5EBAF" w14:textId="5E4C5B64" w:rsidR="008D50D8" w:rsidRDefault="008D50D8" w:rsidP="00C1444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確認商品進貨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1ED075" id="_x0000_s1053" style="position:absolute;left:0;text-align:left;margin-left:29.25pt;margin-top:11.7pt;width:28.9pt;height:144.9pt;z-index:2514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" strokeweight="1pt">
                <v:stroke dashstyle="dash"/>
                <v:shadow color="#868686"/>
                <v:textbox>
                  <w:txbxContent>
                    <w:p w14:paraId="21A5EBAF" w14:textId="5E4C5B64" w:rsidR="008D50D8" w:rsidRDefault="008D50D8" w:rsidP="00C1444A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確認商品進貨</w:t>
                      </w:r>
                    </w:p>
                  </w:txbxContent>
                </v:textbox>
              </v:rect>
            </w:pict>
          </mc:Fallback>
        </mc:AlternateContent>
      </w:r>
    </w:p>
    <w:p w14:paraId="7CBF966A" w14:textId="022B512B" w:rsidR="003B2EA4" w:rsidRDefault="003B2EA4" w:rsidP="00DA1112">
      <w:pPr>
        <w:rPr>
          <w:lang w:eastAsia="zh-TW"/>
        </w:rPr>
      </w:pPr>
    </w:p>
    <w:p w14:paraId="3A272086" w14:textId="7ED7623C" w:rsidR="003B2EA4" w:rsidRDefault="003B2EA4" w:rsidP="00DA1112">
      <w:pPr>
        <w:rPr>
          <w:lang w:eastAsia="zh-TW"/>
        </w:rPr>
      </w:pPr>
    </w:p>
    <w:p w14:paraId="5A96087E" w14:textId="768AC6BC" w:rsidR="003B2EA4" w:rsidRDefault="003B2EA4" w:rsidP="00DA1112">
      <w:pPr>
        <w:rPr>
          <w:lang w:eastAsia="zh-TW"/>
        </w:rPr>
      </w:pPr>
    </w:p>
    <w:p w14:paraId="48D75B9E" w14:textId="25767515" w:rsidR="003B2EA4" w:rsidRDefault="003B2EA4" w:rsidP="00DA1112">
      <w:pPr>
        <w:rPr>
          <w:lang w:eastAsia="zh-TW"/>
        </w:rPr>
      </w:pPr>
    </w:p>
    <w:p w14:paraId="758B2C46" w14:textId="5DCBA484" w:rsidR="003B2EA4" w:rsidRDefault="003B2EA4" w:rsidP="00DA1112">
      <w:pPr>
        <w:rPr>
          <w:lang w:eastAsia="zh-TW"/>
        </w:rPr>
      </w:pPr>
    </w:p>
    <w:p w14:paraId="48E99C78" w14:textId="52D01BFB" w:rsidR="003B2EA4" w:rsidRDefault="003B2EA4" w:rsidP="00DA1112">
      <w:pPr>
        <w:rPr>
          <w:lang w:eastAsia="zh-TW"/>
        </w:rPr>
      </w:pPr>
    </w:p>
    <w:p w14:paraId="246F5208" w14:textId="06442B4A" w:rsidR="003B2EA4" w:rsidRDefault="003B2EA4" w:rsidP="00DA1112">
      <w:pPr>
        <w:rPr>
          <w:lang w:eastAsia="zh-TW"/>
        </w:rPr>
      </w:pPr>
    </w:p>
    <w:p w14:paraId="7D1CF924" w14:textId="79FCBB40" w:rsidR="003B2EA4" w:rsidRDefault="003B2EA4" w:rsidP="00DA1112">
      <w:pPr>
        <w:rPr>
          <w:lang w:eastAsia="zh-TW"/>
        </w:rPr>
      </w:pPr>
    </w:p>
    <w:p w14:paraId="14753598" w14:textId="707C327E" w:rsidR="003B2EA4" w:rsidRDefault="003B2EA4" w:rsidP="00DA1112">
      <w:pPr>
        <w:rPr>
          <w:lang w:eastAsia="zh-TW"/>
        </w:rPr>
      </w:pPr>
    </w:p>
    <w:p w14:paraId="3DBCA9ED" w14:textId="4960E05B" w:rsidR="003B2EA4" w:rsidRDefault="003B2EA4" w:rsidP="00DA1112">
      <w:pPr>
        <w:rPr>
          <w:lang w:eastAsia="zh-TW"/>
        </w:rPr>
      </w:pPr>
    </w:p>
    <w:p w14:paraId="4525A656" w14:textId="663B5E4D" w:rsidR="00270914" w:rsidRDefault="00270914" w:rsidP="00DA1112">
      <w:pPr>
        <w:rPr>
          <w:lang w:eastAsia="zh-TW"/>
        </w:rPr>
      </w:pPr>
    </w:p>
    <w:p w14:paraId="33982D31" w14:textId="3B2D40E1" w:rsidR="00270914" w:rsidRDefault="00270914" w:rsidP="00DA1112">
      <w:pPr>
        <w:rPr>
          <w:lang w:eastAsia="zh-TW"/>
        </w:rPr>
      </w:pPr>
    </w:p>
    <w:p w14:paraId="521EBBD9" w14:textId="3FFCD43D" w:rsidR="00270914" w:rsidRDefault="00270914" w:rsidP="00DA1112">
      <w:pPr>
        <w:rPr>
          <w:lang w:eastAsia="zh-TW"/>
        </w:rPr>
      </w:pPr>
    </w:p>
    <w:p w14:paraId="6C1C0927" w14:textId="2B59BA7C" w:rsidR="00270914" w:rsidRDefault="00270914" w:rsidP="00DA1112">
      <w:pPr>
        <w:rPr>
          <w:lang w:eastAsia="zh-TW"/>
        </w:rPr>
      </w:pPr>
    </w:p>
    <w:p w14:paraId="6B64F861" w14:textId="5377C166" w:rsidR="00270914" w:rsidRDefault="00270914" w:rsidP="00DA1112">
      <w:pPr>
        <w:rPr>
          <w:lang w:eastAsia="zh-TW"/>
        </w:rPr>
      </w:pPr>
    </w:p>
    <w:p w14:paraId="1E2938BB" w14:textId="5968FAFC" w:rsidR="00270914" w:rsidRDefault="00270914" w:rsidP="00DA1112">
      <w:pPr>
        <w:rPr>
          <w:lang w:eastAsia="zh-TW"/>
        </w:rPr>
      </w:pPr>
    </w:p>
    <w:p w14:paraId="2B718B43" w14:textId="3E3E997E" w:rsidR="00270914" w:rsidRDefault="00270914" w:rsidP="00DA1112">
      <w:pPr>
        <w:rPr>
          <w:lang w:eastAsia="zh-TW"/>
        </w:rPr>
      </w:pPr>
    </w:p>
    <w:p w14:paraId="02934587" w14:textId="77777777" w:rsidR="00566D1D" w:rsidRDefault="00566D1D" w:rsidP="00DA1112">
      <w:pPr>
        <w:rPr>
          <w:lang w:eastAsia="zh-TW"/>
        </w:rPr>
      </w:pPr>
    </w:p>
    <w:p w14:paraId="4D55F3DE" w14:textId="7C057C3A" w:rsidR="00135C63" w:rsidRDefault="00566D1D" w:rsidP="0059443C">
      <w:pPr>
        <w:pStyle w:val="2"/>
        <w:rPr>
          <w:lang w:eastAsia="zh-TW"/>
        </w:rPr>
      </w:pPr>
      <w:bookmarkStart w:id="5" w:name="_Hlk122195321"/>
      <w:bookmarkStart w:id="6" w:name="_Toc124452321"/>
      <w:r>
        <w:rPr>
          <w:lang w:eastAsia="zh-TW"/>
        </w:rPr>
        <w:lastRenderedPageBreak/>
        <w:t>4.2</w:t>
      </w:r>
      <w:r w:rsidR="00322C85">
        <w:rPr>
          <w:lang w:eastAsia="zh-TW"/>
        </w:rPr>
        <w:tab/>
      </w:r>
      <w:r w:rsidR="00322C85">
        <w:rPr>
          <w:rFonts w:hint="eastAsia"/>
          <w:lang w:eastAsia="zh-TW"/>
        </w:rPr>
        <w:t>功能流程圖</w:t>
      </w:r>
      <w:bookmarkEnd w:id="5"/>
      <w:bookmarkEnd w:id="6"/>
    </w:p>
    <w:p w14:paraId="4F9D68A0" w14:textId="241BBFD7" w:rsidR="00135C63" w:rsidRDefault="005042F6" w:rsidP="00135C63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1383294" behindDoc="0" locked="0" layoutInCell="1" allowOverlap="1" wp14:anchorId="528ADF5F" wp14:editId="188AF5A6">
                <wp:simplePos x="0" y="0"/>
                <wp:positionH relativeFrom="margin">
                  <wp:posOffset>4319270</wp:posOffset>
                </wp:positionH>
                <wp:positionV relativeFrom="paragraph">
                  <wp:posOffset>5080</wp:posOffset>
                </wp:positionV>
                <wp:extent cx="1428750" cy="7475855"/>
                <wp:effectExtent l="0" t="0" r="38100" b="48895"/>
                <wp:wrapNone/>
                <wp:docPr id="136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8750" cy="747585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F7CAAC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F4B083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823B0B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F37D03" id="Rectangle 45" o:spid="_x0000_s1026" style="position:absolute;margin-left:340.1pt;margin-top:.4pt;width:112.5pt;height:588.65pt;z-index:25138329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" strokecolor="#f4b083" strokeweight="1pt">
                <v:fill color2="#f7caac" focus="100%" type="gradient"/>
                <v:shadow on="t" color="#823b0b" opacity=".5" offset="1pt"/>
                <w10:wrap anchorx="margin"/>
              </v:rect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85280" behindDoc="1" locked="0" layoutInCell="1" allowOverlap="1" wp14:anchorId="2638A31F" wp14:editId="75E0E990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2834640" cy="7463367"/>
                <wp:effectExtent l="0" t="0" r="41910" b="61595"/>
                <wp:wrapNone/>
                <wp:docPr id="338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34640" cy="7463367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C5E0B3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A8D08D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375623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789BCE" id="Rectangle 44" o:spid="_x0000_s1026" style="position:absolute;margin-left:0;margin-top:.45pt;width:223.2pt;height:587.65pt;z-index:-249331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" strokecolor="#a8d08d" strokeweight="1pt">
                <v:fill color2="#c5e0b3" focus="100%" type="gradient"/>
                <v:shadow on="t" color="#375623" opacity=".5" offset="1pt"/>
                <w10:wrap anchorx="margin"/>
              </v:rect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1384319" behindDoc="0" locked="0" layoutInCell="1" allowOverlap="1" wp14:anchorId="7EBD4877" wp14:editId="1D920017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1386840" cy="7463155"/>
                <wp:effectExtent l="0" t="0" r="41910" b="61595"/>
                <wp:wrapNone/>
                <wp:docPr id="135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6840" cy="746315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FFE599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FFD966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7F5F00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D62551" id="Rectangle 43" o:spid="_x0000_s1026" style="position:absolute;margin-left:0;margin-top:.35pt;width:109.2pt;height:587.65pt;z-index:251384319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" strokecolor="#ffd966" strokeweight="1pt">
                <v:fill color2="#ffe599" focus="100%" type="gradient"/>
                <v:shadow on="t" color="#7f5f00" opacity=".5" offset="1pt"/>
                <w10:wrap anchorx="margin"/>
              </v:rect>
            </w:pict>
          </mc:Fallback>
        </mc:AlternateContent>
      </w:r>
      <w:r w:rsidR="00135C63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2999168" behindDoc="0" locked="0" layoutInCell="1" allowOverlap="1" wp14:anchorId="17C9C312" wp14:editId="4EF02DC6">
                <wp:simplePos x="0" y="0"/>
                <wp:positionH relativeFrom="column">
                  <wp:posOffset>-187960</wp:posOffset>
                </wp:positionH>
                <wp:positionV relativeFrom="paragraph">
                  <wp:posOffset>1905</wp:posOffset>
                </wp:positionV>
                <wp:extent cx="1722120" cy="297180"/>
                <wp:effectExtent l="0" t="0" r="0" b="0"/>
                <wp:wrapNone/>
                <wp:docPr id="137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212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70AD47"/>
                              </a:solidFill>
                              <a:prstDash val="dash"/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4E0ACB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上游廠商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C9C312" id="Rectangle 69" o:spid="_x0000_s1054" style="position:absolute;left:0;text-align:left;margin-left:-14.8pt;margin-top:.15pt;width:135.6pt;height:23.4pt;z-index:25299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" filled="f" stroked="f" strokecolor="#70ad47" strokeweight="1pt">
                <v:stroke dashstyle="dash"/>
                <v:textbox>
                  <w:txbxContent>
                    <w:p w14:paraId="0F4E0ACB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上游廠商</w:t>
                      </w:r>
                    </w:p>
                  </w:txbxContent>
                </v:textbox>
              </v:rect>
            </w:pict>
          </mc:Fallback>
        </mc:AlternateContent>
      </w:r>
      <w:r w:rsidR="00135C63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2998144" behindDoc="0" locked="0" layoutInCell="1" allowOverlap="1" wp14:anchorId="5A74F9BE" wp14:editId="793FE049">
                <wp:simplePos x="0" y="0"/>
                <wp:positionH relativeFrom="column">
                  <wp:posOffset>4201160</wp:posOffset>
                </wp:positionH>
                <wp:positionV relativeFrom="paragraph">
                  <wp:posOffset>8255</wp:posOffset>
                </wp:positionV>
                <wp:extent cx="1722120" cy="297180"/>
                <wp:effectExtent l="0" t="0" r="0" b="0"/>
                <wp:wrapNone/>
                <wp:docPr id="13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212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70AD47"/>
                              </a:solidFill>
                              <a:prstDash val="dash"/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8B9EAE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下游店家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74F9BE" id="Rectangle 68" o:spid="_x0000_s1055" style="position:absolute;left:0;text-align:left;margin-left:330.8pt;margin-top:.65pt;width:135.6pt;height:23.4pt;z-index:25299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" filled="f" stroked="f" strokecolor="#70ad47" strokeweight="1pt">
                <v:stroke dashstyle="dash"/>
                <v:textbox>
                  <w:txbxContent>
                    <w:p w14:paraId="778B9EAE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下游店家</w:t>
                      </w:r>
                    </w:p>
                  </w:txbxContent>
                </v:textbox>
              </v:rect>
            </w:pict>
          </mc:Fallback>
        </mc:AlternateContent>
      </w:r>
      <w:r w:rsidR="00135C63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2988928" behindDoc="0" locked="0" layoutInCell="1" allowOverlap="1" wp14:anchorId="4476760B" wp14:editId="228C378C">
                <wp:simplePos x="0" y="0"/>
                <wp:positionH relativeFrom="column">
                  <wp:posOffset>2025650</wp:posOffset>
                </wp:positionH>
                <wp:positionV relativeFrom="paragraph">
                  <wp:posOffset>-10795</wp:posOffset>
                </wp:positionV>
                <wp:extent cx="1722120" cy="297180"/>
                <wp:effectExtent l="0" t="0" r="0" b="0"/>
                <wp:wrapNone/>
                <wp:docPr id="139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212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70AD47"/>
                              </a:solidFill>
                              <a:prstDash val="dash"/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E7B167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合豐商行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76760B" id="Rectangle 46" o:spid="_x0000_s1056" style="position:absolute;left:0;text-align:left;margin-left:159.5pt;margin-top:-.85pt;width:135.6pt;height:23.4pt;z-index:2529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" filled="f" stroked="f" strokecolor="#70ad47" strokeweight="1pt">
                <v:stroke dashstyle="dash"/>
                <v:textbox>
                  <w:txbxContent>
                    <w:p w14:paraId="13E7B167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合豐商行</w:t>
                      </w:r>
                    </w:p>
                  </w:txbxContent>
                </v:textbox>
              </v:rect>
            </w:pict>
          </mc:Fallback>
        </mc:AlternateContent>
      </w:r>
    </w:p>
    <w:p w14:paraId="1D465F7D" w14:textId="45A82496" w:rsidR="00DA148E" w:rsidRDefault="00E56701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68864" behindDoc="0" locked="0" layoutInCell="1" allowOverlap="1" wp14:anchorId="140AA395" wp14:editId="70C9E095">
                <wp:simplePos x="0" y="0"/>
                <wp:positionH relativeFrom="column">
                  <wp:posOffset>1948180</wp:posOffset>
                </wp:positionH>
                <wp:positionV relativeFrom="paragraph">
                  <wp:posOffset>199390</wp:posOffset>
                </wp:positionV>
                <wp:extent cx="3742690" cy="12700"/>
                <wp:effectExtent l="38100" t="57150" r="0" b="101600"/>
                <wp:wrapNone/>
                <wp:docPr id="114" name="直線單箭頭接點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2690" cy="1270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617C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14" o:spid="_x0000_s1026" type="#_x0000_t32" style="position:absolute;margin-left:153.4pt;margin-top:15.7pt;width:294.7pt;height:1pt;flip:x;z-index:2536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" strokecolor="black [3200]" strokeweight=".5pt">
                <v:stroke dashstyle="longDash" endarrow="block" joinstyle="miter"/>
              </v:shap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67840" behindDoc="0" locked="0" layoutInCell="1" allowOverlap="1" wp14:anchorId="276948C1" wp14:editId="6D22B6CE">
                <wp:simplePos x="0" y="0"/>
                <wp:positionH relativeFrom="column">
                  <wp:posOffset>5698490</wp:posOffset>
                </wp:positionH>
                <wp:positionV relativeFrom="paragraph">
                  <wp:posOffset>193040</wp:posOffset>
                </wp:positionV>
                <wp:extent cx="17780" cy="5105400"/>
                <wp:effectExtent l="0" t="0" r="20320" b="19050"/>
                <wp:wrapNone/>
                <wp:docPr id="113" name="直線接點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" cy="510540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C246E6" id="直線接點 113" o:spid="_x0000_s1026" style="position:absolute;flip:x y;z-index:2536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8.7pt,15.2pt" to="450.1pt,4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" strokecolor="black [3200]" strokeweight=".5pt">
                <v:stroke dashstyle="longDash" joinstyle="miter"/>
              </v:line>
            </w:pict>
          </mc:Fallback>
        </mc:AlternateContent>
      </w:r>
      <w:r w:rsidR="00931E7B" w:rsidRPr="00135C63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21696" behindDoc="0" locked="0" layoutInCell="1" allowOverlap="1" wp14:anchorId="764EAB11" wp14:editId="39219CF9">
                <wp:simplePos x="0" y="0"/>
                <wp:positionH relativeFrom="column">
                  <wp:posOffset>1446076</wp:posOffset>
                </wp:positionH>
                <wp:positionV relativeFrom="paragraph">
                  <wp:posOffset>169182</wp:posOffset>
                </wp:positionV>
                <wp:extent cx="556260" cy="800100"/>
                <wp:effectExtent l="0" t="0" r="15240" b="19050"/>
                <wp:wrapNone/>
                <wp:docPr id="390" name="AutoShap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" cy="800100"/>
                        </a:xfrm>
                        <a:prstGeom prst="can">
                          <a:avLst>
                            <a:gd name="adj" fmla="val 3767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60536E" w14:textId="77777777" w:rsidR="008D50D8" w:rsidRDefault="008D50D8" w:rsidP="00135C63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商品</w:t>
                            </w:r>
                          </w:p>
                          <w:p w14:paraId="6B6D7A2D" w14:textId="77777777" w:rsidR="008D50D8" w:rsidRDefault="008D50D8" w:rsidP="00135C63">
                            <w:pPr>
                              <w:spacing w:line="240" w:lineRule="auto"/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資料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64EAB11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AutoShape 231" o:spid="_x0000_s1057" type="#_x0000_t22" style="position:absolute;left:0;text-align:left;margin-left:113.85pt;margin-top:13.3pt;width:43.8pt;height:63pt;z-index:25302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" adj="5657">
                <v:textbox>
                  <w:txbxContent>
                    <w:p w14:paraId="5560536E" w14:textId="77777777" w:rsidR="008D50D8" w:rsidRDefault="008D50D8" w:rsidP="00135C63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商品</w:t>
                      </w:r>
                    </w:p>
                    <w:p w14:paraId="6B6D7A2D" w14:textId="77777777" w:rsidR="008D50D8" w:rsidRDefault="008D50D8" w:rsidP="00135C63">
                      <w:pPr>
                        <w:spacing w:line="240" w:lineRule="auto"/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資料</w:t>
                      </w:r>
                    </w:p>
                  </w:txbxContent>
                </v:textbox>
              </v:shape>
            </w:pict>
          </mc:Fallback>
        </mc:AlternateContent>
      </w:r>
      <w:r w:rsidR="00C266C6">
        <w:rPr>
          <w:noProof/>
          <w:snapToGrid/>
          <w:lang w:eastAsia="zh-TW"/>
        </w:rPr>
        <w:t xml:space="preserve"> </w:t>
      </w:r>
      <w:r w:rsidR="008C5F90">
        <w:rPr>
          <w:noProof/>
          <w:snapToGrid/>
          <w:lang w:eastAsia="zh-TW"/>
        </w:rPr>
        <w:t xml:space="preserve">  </w:t>
      </w:r>
      <w:r w:rsidR="0059443C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228544" behindDoc="0" locked="0" layoutInCell="1" allowOverlap="1" wp14:anchorId="56E4FF71" wp14:editId="783BC667">
                <wp:simplePos x="0" y="0"/>
                <wp:positionH relativeFrom="column">
                  <wp:posOffset>1461770</wp:posOffset>
                </wp:positionH>
                <wp:positionV relativeFrom="paragraph">
                  <wp:posOffset>65405</wp:posOffset>
                </wp:positionV>
                <wp:extent cx="2818765" cy="635"/>
                <wp:effectExtent l="0" t="0" r="19685" b="37465"/>
                <wp:wrapNone/>
                <wp:docPr id="120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18765" cy="63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dash"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BAAC02" id="AutoShape 47" o:spid="_x0000_s1026" type="#_x0000_t32" style="position:absolute;margin-left:115.1pt;margin-top:5.15pt;width:221.95pt;height:.05pt;z-index:2532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" strokecolor="#70ad47" strokeweight="1pt">
                <v:stroke dashstyle="dash"/>
                <v:shadow color="#868686"/>
              </v:shape>
            </w:pict>
          </mc:Fallback>
        </mc:AlternateContent>
      </w:r>
      <w:r w:rsidR="0059443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229568" behindDoc="0" locked="0" layoutInCell="1" allowOverlap="1" wp14:anchorId="0C00B4EB" wp14:editId="283767BD">
                <wp:simplePos x="0" y="0"/>
                <wp:positionH relativeFrom="column">
                  <wp:posOffset>-1270</wp:posOffset>
                </wp:positionH>
                <wp:positionV relativeFrom="paragraph">
                  <wp:posOffset>58420</wp:posOffset>
                </wp:positionV>
                <wp:extent cx="1393190" cy="0"/>
                <wp:effectExtent l="0" t="0" r="0" b="0"/>
                <wp:wrapNone/>
                <wp:docPr id="121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393190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FFC000"/>
                          </a:solidFill>
                          <a:prstDash val="dash"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D7552" id="AutoShape 70" o:spid="_x0000_s1026" type="#_x0000_t32" style="position:absolute;margin-left:-.1pt;margin-top:4.6pt;width:109.7pt;height:0;flip:x;z-index:2532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" strokecolor="#ffc000" strokeweight="1pt">
                <v:stroke dashstyle="dash"/>
                <v:shadow color="#868686"/>
              </v:shape>
            </w:pict>
          </mc:Fallback>
        </mc:AlternateContent>
      </w:r>
      <w:r w:rsidR="0059443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227520" behindDoc="0" locked="0" layoutInCell="1" allowOverlap="1" wp14:anchorId="0A599AF7" wp14:editId="70937D1F">
                <wp:simplePos x="0" y="0"/>
                <wp:positionH relativeFrom="column">
                  <wp:posOffset>4357370</wp:posOffset>
                </wp:positionH>
                <wp:positionV relativeFrom="paragraph">
                  <wp:posOffset>64982</wp:posOffset>
                </wp:positionV>
                <wp:extent cx="1397000" cy="0"/>
                <wp:effectExtent l="0" t="0" r="0" b="0"/>
                <wp:wrapNone/>
                <wp:docPr id="122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97000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ED7D31"/>
                          </a:solidFill>
                          <a:prstDash val="dash"/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36403" id="AutoShape 71" o:spid="_x0000_s1026" type="#_x0000_t32" style="position:absolute;margin-left:343.1pt;margin-top:5.1pt;width:110pt;height:0;z-index:2532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" strokecolor="#ed7d31" strokeweight="1pt">
                <v:stroke dashstyle="dash"/>
                <v:shadow color="#868686"/>
              </v:shape>
            </w:pict>
          </mc:Fallback>
        </mc:AlternateContent>
      </w:r>
    </w:p>
    <w:p w14:paraId="740BE3B5" w14:textId="4AFAB381" w:rsidR="00DA148E" w:rsidRDefault="002514AC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3088" behindDoc="0" locked="0" layoutInCell="1" allowOverlap="1" wp14:anchorId="0EC52E83" wp14:editId="001AE2AB">
                <wp:simplePos x="0" y="0"/>
                <wp:positionH relativeFrom="column">
                  <wp:posOffset>1087697</wp:posOffset>
                </wp:positionH>
                <wp:positionV relativeFrom="paragraph">
                  <wp:posOffset>111414</wp:posOffset>
                </wp:positionV>
                <wp:extent cx="48491" cy="4890654"/>
                <wp:effectExtent l="0" t="0" r="27940" b="24765"/>
                <wp:wrapNone/>
                <wp:docPr id="44" name="直線接點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91" cy="4890654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B01D70" id="直線接點 44" o:spid="_x0000_s1026" style="position:absolute;flip:x;z-index:2542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65pt,8.75pt" to="89.45pt,39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" strokecolor="black [3200]" strokeweight=".5pt">
                <v:stroke dashstyle="longDash"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2064" behindDoc="0" locked="0" layoutInCell="1" allowOverlap="1" wp14:anchorId="1DA3FD8D" wp14:editId="3CF04859">
                <wp:simplePos x="0" y="0"/>
                <wp:positionH relativeFrom="column">
                  <wp:posOffset>1136188</wp:posOffset>
                </wp:positionH>
                <wp:positionV relativeFrom="paragraph">
                  <wp:posOffset>104486</wp:posOffset>
                </wp:positionV>
                <wp:extent cx="318655" cy="6928"/>
                <wp:effectExtent l="0" t="0" r="24765" b="31750"/>
                <wp:wrapNone/>
                <wp:docPr id="40" name="直線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655" cy="6928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914E20" id="直線接點 40" o:spid="_x0000_s1026" style="position:absolute;flip:x;z-index:2542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45pt,8.25pt" to="114.55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" strokecolor="black [3200]" strokeweight=".5pt">
                <v:stroke dashstyle="longDash" joinstyle="miter"/>
              </v:line>
            </w:pict>
          </mc:Fallback>
        </mc:AlternateContent>
      </w:r>
      <w:r w:rsidR="007C0A81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0016" behindDoc="0" locked="0" layoutInCell="1" allowOverlap="1" wp14:anchorId="329580F0" wp14:editId="6F667F9B">
                <wp:simplePos x="0" y="0"/>
                <wp:positionH relativeFrom="column">
                  <wp:posOffset>1163897</wp:posOffset>
                </wp:positionH>
                <wp:positionV relativeFrom="paragraph">
                  <wp:posOffset>194541</wp:posOffset>
                </wp:positionV>
                <wp:extent cx="41218" cy="5943600"/>
                <wp:effectExtent l="0" t="0" r="35560" b="19050"/>
                <wp:wrapNone/>
                <wp:docPr id="19" name="直線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218" cy="594360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FD1120" id="直線接點 19" o:spid="_x0000_s1026" style="position:absolute;flip:x;z-index:2542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65pt,15.3pt" to="94.9pt,48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" strokecolor="black [3200]" strokeweight=".5pt">
                <v:stroke dashstyle="longDash" joinstyle="miter"/>
              </v:line>
            </w:pict>
          </mc:Fallback>
        </mc:AlternateContent>
      </w:r>
      <w:r w:rsidR="007C0A81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28992" behindDoc="0" locked="0" layoutInCell="1" allowOverlap="1" wp14:anchorId="74D5ED43" wp14:editId="75D53E4B">
                <wp:simplePos x="0" y="0"/>
                <wp:positionH relativeFrom="column">
                  <wp:posOffset>1205461</wp:posOffset>
                </wp:positionH>
                <wp:positionV relativeFrom="paragraph">
                  <wp:posOffset>173759</wp:posOffset>
                </wp:positionV>
                <wp:extent cx="242454" cy="6927"/>
                <wp:effectExtent l="0" t="0" r="24765" b="31750"/>
                <wp:wrapNone/>
                <wp:docPr id="18" name="直線接點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454" cy="6927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953F6F" id="直線接點 18" o:spid="_x0000_s1026" style="position:absolute;flip:x;z-index:2542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9pt,13.7pt" to="114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" strokecolor="black [3200]" strokeweight=".5pt">
                <v:stroke dashstyle="longDash" joinstyle="miter"/>
              </v:line>
            </w:pict>
          </mc:Fallback>
        </mc:AlternateContent>
      </w:r>
      <w:r w:rsidR="00FD7045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60672" behindDoc="0" locked="0" layoutInCell="1" allowOverlap="1" wp14:anchorId="03D41C28" wp14:editId="322C3C9F">
                <wp:simplePos x="0" y="0"/>
                <wp:positionH relativeFrom="column">
                  <wp:posOffset>2970530</wp:posOffset>
                </wp:positionH>
                <wp:positionV relativeFrom="paragraph">
                  <wp:posOffset>212090</wp:posOffset>
                </wp:positionV>
                <wp:extent cx="5080" cy="1046480"/>
                <wp:effectExtent l="76200" t="0" r="71120" b="58420"/>
                <wp:wrapNone/>
                <wp:docPr id="104" name="直線單箭頭接點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104648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78F9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04" o:spid="_x0000_s1026" type="#_x0000_t32" style="position:absolute;margin-left:233.9pt;margin-top:16.7pt;width:.4pt;height:82.4pt;z-index:2536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FD7045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03328" behindDoc="0" locked="0" layoutInCell="1" allowOverlap="1" wp14:anchorId="7989B5A4" wp14:editId="559352CE">
                <wp:simplePos x="0" y="0"/>
                <wp:positionH relativeFrom="column">
                  <wp:posOffset>1988185</wp:posOffset>
                </wp:positionH>
                <wp:positionV relativeFrom="paragraph">
                  <wp:posOffset>207010</wp:posOffset>
                </wp:positionV>
                <wp:extent cx="967740" cy="0"/>
                <wp:effectExtent l="0" t="0" r="0" b="0"/>
                <wp:wrapNone/>
                <wp:docPr id="1" name="直線接點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774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707773" id="直線接點 1" o:spid="_x0000_s1026" style="position:absolute;z-index:2536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55pt,16.3pt" to="232.75pt,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" strokecolor="black [3200]" strokeweight=".5pt">
                <v:stroke dashstyle="longDash" joinstyle="miter"/>
              </v:line>
            </w:pict>
          </mc:Fallback>
        </mc:AlternateContent>
      </w:r>
      <w:r w:rsidR="00FD7045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73632" behindDoc="0" locked="0" layoutInCell="1" allowOverlap="1" wp14:anchorId="434D0856" wp14:editId="3BDD667A">
                <wp:simplePos x="0" y="0"/>
                <wp:positionH relativeFrom="column">
                  <wp:posOffset>2011680</wp:posOffset>
                </wp:positionH>
                <wp:positionV relativeFrom="paragraph">
                  <wp:posOffset>154305</wp:posOffset>
                </wp:positionV>
                <wp:extent cx="1201783" cy="0"/>
                <wp:effectExtent l="0" t="76200" r="17780" b="95250"/>
                <wp:wrapNone/>
                <wp:docPr id="67" name="直線單箭頭接點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1783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6A9A5" id="直線單箭頭接點 67" o:spid="_x0000_s1026" type="#_x0000_t32" style="position:absolute;margin-left:158.4pt;margin-top:12.15pt;width:94.65pt;height:0;z-index:2535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" strokecolor="black [3200]" strokeweight=".5pt">
                <v:stroke dashstyle="longDash" endarrow="block" joinstyle="miter"/>
              </v:shape>
            </w:pict>
          </mc:Fallback>
        </mc:AlternateContent>
      </w:r>
      <w:r w:rsidR="00931E7B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74656" behindDoc="0" locked="0" layoutInCell="1" allowOverlap="1" wp14:anchorId="4B1E1C72" wp14:editId="745A9485">
                <wp:simplePos x="0" y="0"/>
                <wp:positionH relativeFrom="column">
                  <wp:posOffset>1962513</wp:posOffset>
                </wp:positionH>
                <wp:positionV relativeFrom="paragraph">
                  <wp:posOffset>113393</wp:posOffset>
                </wp:positionV>
                <wp:extent cx="1239520" cy="0"/>
                <wp:effectExtent l="38100" t="76200" r="0" b="95250"/>
                <wp:wrapNone/>
                <wp:docPr id="68" name="直線單箭頭接點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9520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7ADAAC" id="直線單箭頭接點 68" o:spid="_x0000_s1026" type="#_x0000_t32" style="position:absolute;margin-left:154.55pt;margin-top:8.95pt;width:97.6pt;height:0;flip:x;z-index:2535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" strokecolor="black [3200]" strokeweight=".5pt">
                <v:stroke dashstyle="longDash" endarrow="block" joinstyle="miter"/>
              </v:shape>
            </w:pict>
          </mc:Fallback>
        </mc:AlternateContent>
      </w:r>
      <w:r w:rsidR="00C16274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082112" behindDoc="0" locked="0" layoutInCell="1" allowOverlap="1" wp14:anchorId="74F84A6C" wp14:editId="6A76BCAE">
                <wp:simplePos x="0" y="0"/>
                <wp:positionH relativeFrom="column">
                  <wp:posOffset>3789334</wp:posOffset>
                </wp:positionH>
                <wp:positionV relativeFrom="paragraph">
                  <wp:posOffset>153612</wp:posOffset>
                </wp:positionV>
                <wp:extent cx="831272" cy="0"/>
                <wp:effectExtent l="38100" t="76200" r="0" b="95250"/>
                <wp:wrapNone/>
                <wp:docPr id="482" name="直線單箭頭接點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127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BCCA2" id="直線單箭頭接點 482" o:spid="_x0000_s1026" type="#_x0000_t32" style="position:absolute;margin-left:298.35pt;margin-top:12.1pt;width:65.45pt;height:0;flip:x;z-index:2530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 w:rsidR="00DA148E" w:rsidRPr="00135C63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11456" behindDoc="0" locked="0" layoutInCell="1" allowOverlap="1" wp14:anchorId="448DA77D" wp14:editId="1B8E4C1E">
                <wp:simplePos x="0" y="0"/>
                <wp:positionH relativeFrom="column">
                  <wp:posOffset>4619106</wp:posOffset>
                </wp:positionH>
                <wp:positionV relativeFrom="paragraph">
                  <wp:posOffset>7274</wp:posOffset>
                </wp:positionV>
                <wp:extent cx="805815" cy="304800"/>
                <wp:effectExtent l="0" t="0" r="13335" b="19050"/>
                <wp:wrapNone/>
                <wp:docPr id="380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5815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ED7D31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52F5F83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到店購買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8DA77D" id="Rectangle 95" o:spid="_x0000_s1058" style="position:absolute;left:0;text-align:left;margin-left:363.7pt;margin-top:.55pt;width:63.45pt;height:24pt;z-index:2530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" filled="f" strokecolor="#ed7d31" strokeweight="1pt">
                <v:stroke dashstyle="dash"/>
                <v:shadow color="#868686"/>
                <v:textbox>
                  <w:txbxContent>
                    <w:p w14:paraId="052F5F83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到店購買</w:t>
                      </w:r>
                    </w:p>
                  </w:txbxContent>
                </v:textbox>
              </v:rect>
            </w:pict>
          </mc:Fallback>
        </mc:AlternateContent>
      </w:r>
      <w:r w:rsidR="00DA148E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16576" behindDoc="0" locked="0" layoutInCell="1" allowOverlap="1" wp14:anchorId="500A6741" wp14:editId="3D0ADBDD">
                <wp:simplePos x="0" y="0"/>
                <wp:positionH relativeFrom="column">
                  <wp:posOffset>3209521</wp:posOffset>
                </wp:positionH>
                <wp:positionV relativeFrom="paragraph">
                  <wp:posOffset>7158</wp:posOffset>
                </wp:positionV>
                <wp:extent cx="596900" cy="297180"/>
                <wp:effectExtent l="0" t="0" r="12700" b="26670"/>
                <wp:wrapNone/>
                <wp:docPr id="385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6900" cy="2971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5C2AF7A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結帳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0A6741" id="Rectangle 60" o:spid="_x0000_s1059" style="position:absolute;left:0;text-align:left;margin-left:252.7pt;margin-top:.55pt;width:47pt;height:23.4pt;z-index:25301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" filled="f" strokecolor="#70ad47" strokeweight="1pt">
                <v:shadow color="#868686"/>
                <v:textbox>
                  <w:txbxContent>
                    <w:p w14:paraId="45C2AF7A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結帳</w:t>
                      </w:r>
                    </w:p>
                  </w:txbxContent>
                </v:textbox>
              </v:rect>
            </w:pict>
          </mc:Fallback>
        </mc:AlternateContent>
      </w:r>
    </w:p>
    <w:p w14:paraId="2DA16E4F" w14:textId="01CFB664" w:rsidR="00DA148E" w:rsidRDefault="007C0A81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20736" behindDoc="0" locked="0" layoutInCell="1" allowOverlap="1" wp14:anchorId="4FE6E916" wp14:editId="5B6893DE">
                <wp:simplePos x="0" y="0"/>
                <wp:positionH relativeFrom="column">
                  <wp:posOffset>1226243</wp:posOffset>
                </wp:positionH>
                <wp:positionV relativeFrom="paragraph">
                  <wp:posOffset>42487</wp:posOffset>
                </wp:positionV>
                <wp:extent cx="25978" cy="5758180"/>
                <wp:effectExtent l="0" t="0" r="31750" b="33020"/>
                <wp:wrapNone/>
                <wp:docPr id="27" name="直線接點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78" cy="575818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8606A" id="直線接點 27" o:spid="_x0000_s1026" style="position:absolute;flip:x;z-index:2536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55pt,3.35pt" to="98.6pt,4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" strokecolor="black [3200]" strokeweight=".5pt">
                <v:stroke dashstyle="longDash" joinstyle="miter"/>
              </v:line>
            </w:pict>
          </mc:Fallback>
        </mc:AlternateContent>
      </w:r>
      <w:r w:rsidR="004C4DDC" w:rsidRPr="00135C63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18624" behindDoc="0" locked="0" layoutInCell="1" allowOverlap="1" wp14:anchorId="0847ED87" wp14:editId="0FF12128">
                <wp:simplePos x="0" y="0"/>
                <wp:positionH relativeFrom="column">
                  <wp:posOffset>4773295</wp:posOffset>
                </wp:positionH>
                <wp:positionV relativeFrom="paragraph">
                  <wp:posOffset>159385</wp:posOffset>
                </wp:positionV>
                <wp:extent cx="556260" cy="796925"/>
                <wp:effectExtent l="0" t="0" r="15240" b="22225"/>
                <wp:wrapNone/>
                <wp:docPr id="387" name="AutoShap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" cy="796925"/>
                        </a:xfrm>
                        <a:prstGeom prst="can">
                          <a:avLst>
                            <a:gd name="adj" fmla="val 3767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45A5E2" w14:textId="77777777" w:rsidR="008D50D8" w:rsidRDefault="008D50D8" w:rsidP="00135C63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店家</w:t>
                            </w:r>
                          </w:p>
                          <w:p w14:paraId="6FF98B1E" w14:textId="77777777" w:rsidR="008D50D8" w:rsidRDefault="008D50D8" w:rsidP="00135C63">
                            <w:pPr>
                              <w:spacing w:line="240" w:lineRule="auto"/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資料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47ED87" id="_x0000_s1060" type="#_x0000_t22" style="position:absolute;left:0;text-align:left;margin-left:375.85pt;margin-top:12.55pt;width:43.8pt;height:62.75pt;z-index:2530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" adj="5680">
                <v:textbox>
                  <w:txbxContent>
                    <w:p w14:paraId="2945A5E2" w14:textId="77777777" w:rsidR="008D50D8" w:rsidRDefault="008D50D8" w:rsidP="00135C63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店家</w:t>
                      </w:r>
                    </w:p>
                    <w:p w14:paraId="6FF98B1E" w14:textId="77777777" w:rsidR="008D50D8" w:rsidRDefault="008D50D8" w:rsidP="00135C63">
                      <w:pPr>
                        <w:spacing w:line="240" w:lineRule="auto"/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資料</w:t>
                      </w:r>
                    </w:p>
                  </w:txbxContent>
                </v:textbox>
              </v:shape>
            </w:pict>
          </mc:Fallback>
        </mc:AlternateContent>
      </w:r>
      <w:r w:rsidR="00E03ADD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65792" behindDoc="0" locked="0" layoutInCell="1" allowOverlap="1" wp14:anchorId="488D585C" wp14:editId="085573F5">
                <wp:simplePos x="0" y="0"/>
                <wp:positionH relativeFrom="column">
                  <wp:posOffset>1990090</wp:posOffset>
                </wp:positionH>
                <wp:positionV relativeFrom="paragraph">
                  <wp:posOffset>157480</wp:posOffset>
                </wp:positionV>
                <wp:extent cx="716280" cy="0"/>
                <wp:effectExtent l="38100" t="76200" r="0" b="95250"/>
                <wp:wrapNone/>
                <wp:docPr id="111" name="直線單箭頭接點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3D6A5A" id="直線單箭頭接點 111" o:spid="_x0000_s1026" type="#_x0000_t32" style="position:absolute;margin-left:156.7pt;margin-top:12.4pt;width:56.4pt;height:0;flip:x;z-index:2536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E03ADD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64768" behindDoc="0" locked="0" layoutInCell="1" allowOverlap="1" wp14:anchorId="480A7D70" wp14:editId="2DDF700E">
                <wp:simplePos x="0" y="0"/>
                <wp:positionH relativeFrom="column">
                  <wp:posOffset>2706370</wp:posOffset>
                </wp:positionH>
                <wp:positionV relativeFrom="paragraph">
                  <wp:posOffset>152400</wp:posOffset>
                </wp:positionV>
                <wp:extent cx="0" cy="1945640"/>
                <wp:effectExtent l="0" t="0" r="38100" b="16510"/>
                <wp:wrapNone/>
                <wp:docPr id="109" name="直線接點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4564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487A62" id="直線接點 109" o:spid="_x0000_s1026" style="position:absolute;flip:y;z-index:2536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1pt,12pt" to="213.1pt,16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" strokecolor="black [3200]" strokeweight=".5pt">
                <v:stroke dashstyle="longDash" joinstyle="miter"/>
              </v:line>
            </w:pict>
          </mc:Fallback>
        </mc:AlternateContent>
      </w:r>
      <w:r w:rsidR="00FD7045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61696" behindDoc="0" locked="0" layoutInCell="1" allowOverlap="1" wp14:anchorId="0151A312" wp14:editId="5C926E45">
                <wp:simplePos x="0" y="0"/>
                <wp:positionH relativeFrom="column">
                  <wp:posOffset>2162810</wp:posOffset>
                </wp:positionH>
                <wp:positionV relativeFrom="paragraph">
                  <wp:posOffset>5080</wp:posOffset>
                </wp:positionV>
                <wp:extent cx="1028700" cy="5080"/>
                <wp:effectExtent l="0" t="76200" r="19050" b="90170"/>
                <wp:wrapNone/>
                <wp:docPr id="105" name="直線單箭頭接點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508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79863F" id="直線單箭頭接點 105" o:spid="_x0000_s1026" type="#_x0000_t32" style="position:absolute;margin-left:170.3pt;margin-top:.4pt;width:81pt;height:.4pt;flip:y;z-index:2536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" strokecolor="black [3200]" strokeweight=".5pt">
                <v:stroke dashstyle="longDash" endarrow="block" joinstyle="miter"/>
              </v:shape>
            </w:pict>
          </mc:Fallback>
        </mc:AlternateContent>
      </w:r>
      <w:r w:rsidR="00FD7045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59648" behindDoc="0" locked="0" layoutInCell="1" allowOverlap="1" wp14:anchorId="1F9AA558" wp14:editId="3B11EDBC">
                <wp:simplePos x="0" y="0"/>
                <wp:positionH relativeFrom="column">
                  <wp:posOffset>2157730</wp:posOffset>
                </wp:positionH>
                <wp:positionV relativeFrom="paragraph">
                  <wp:posOffset>5080</wp:posOffset>
                </wp:positionV>
                <wp:extent cx="5080" cy="1615440"/>
                <wp:effectExtent l="0" t="0" r="33020" b="22860"/>
                <wp:wrapNone/>
                <wp:docPr id="103" name="直線接點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" cy="161544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EB86FD" id="直線接點 103" o:spid="_x0000_s1026" style="position:absolute;flip:x y;z-index:2536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9pt,.4pt" to="170.3pt,1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" strokecolor="black [3200]" strokeweight=".5pt">
                <v:stroke dashstyle="longDash" joinstyle="miter"/>
              </v:line>
            </w:pict>
          </mc:Fallback>
        </mc:AlternateContent>
      </w:r>
      <w:r w:rsidR="0017089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21760" behindDoc="0" locked="0" layoutInCell="1" allowOverlap="1" wp14:anchorId="30A99578" wp14:editId="2EF3A6A2">
                <wp:simplePos x="0" y="0"/>
                <wp:positionH relativeFrom="column">
                  <wp:posOffset>1239520</wp:posOffset>
                </wp:positionH>
                <wp:positionV relativeFrom="paragraph">
                  <wp:posOffset>41910</wp:posOffset>
                </wp:positionV>
                <wp:extent cx="203200" cy="0"/>
                <wp:effectExtent l="0" t="76200" r="25400" b="95250"/>
                <wp:wrapNone/>
                <wp:docPr id="28" name="直線單箭頭接點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0D6C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8" o:spid="_x0000_s1026" type="#_x0000_t32" style="position:absolute;margin-left:97.6pt;margin-top:3.3pt;width:16pt;height:0;z-index:2536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" strokecolor="black [3200]" strokeweight=".5pt">
                <v:stroke dashstyle="longDash" endarrow="block" joinstyle="miter"/>
              </v:shape>
            </w:pict>
          </mc:Fallback>
        </mc:AlternateContent>
      </w:r>
      <w:r w:rsidR="007C0FB4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17664" behindDoc="0" locked="0" layoutInCell="1" allowOverlap="1" wp14:anchorId="6B3312F3" wp14:editId="46795AE3">
                <wp:simplePos x="0" y="0"/>
                <wp:positionH relativeFrom="column">
                  <wp:posOffset>1315720</wp:posOffset>
                </wp:positionH>
                <wp:positionV relativeFrom="paragraph">
                  <wp:posOffset>226060</wp:posOffset>
                </wp:positionV>
                <wp:extent cx="158750" cy="0"/>
                <wp:effectExtent l="0" t="76200" r="12700" b="95250"/>
                <wp:wrapNone/>
                <wp:docPr id="25" name="直線單箭頭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232E94" id="直線單箭頭接點 25" o:spid="_x0000_s1026" type="#_x0000_t32" style="position:absolute;margin-left:103.6pt;margin-top:17.8pt;width:12.5pt;height:0;z-index:2536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7C0FB4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16640" behindDoc="0" locked="0" layoutInCell="1" allowOverlap="1" wp14:anchorId="16244608" wp14:editId="407C6110">
                <wp:simplePos x="0" y="0"/>
                <wp:positionH relativeFrom="column">
                  <wp:posOffset>1290320</wp:posOffset>
                </wp:positionH>
                <wp:positionV relativeFrom="paragraph">
                  <wp:posOffset>238760</wp:posOffset>
                </wp:positionV>
                <wp:extent cx="25400" cy="4927600"/>
                <wp:effectExtent l="0" t="0" r="31750" b="25400"/>
                <wp:wrapNone/>
                <wp:docPr id="23" name="直線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" cy="492760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42FFC9" id="直線接點 23" o:spid="_x0000_s1026" style="position:absolute;flip:x;z-index:2536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6pt,18.8pt" to="103.6pt,40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" strokecolor="black [3200]" strokeweight=".5pt">
                <v:stroke dashstyle="longDash" joinstyle="miter"/>
              </v:line>
            </w:pict>
          </mc:Fallback>
        </mc:AlternateContent>
      </w:r>
      <w:r w:rsidR="00E3190D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087232" behindDoc="0" locked="0" layoutInCell="1" allowOverlap="1" wp14:anchorId="6AC13D0C" wp14:editId="738493BE">
                <wp:simplePos x="0" y="0"/>
                <wp:positionH relativeFrom="column">
                  <wp:posOffset>3491461</wp:posOffset>
                </wp:positionH>
                <wp:positionV relativeFrom="paragraph">
                  <wp:posOffset>42430</wp:posOffset>
                </wp:positionV>
                <wp:extent cx="0" cy="90747"/>
                <wp:effectExtent l="76200" t="0" r="57150" b="62230"/>
                <wp:wrapNone/>
                <wp:docPr id="490" name="直線單箭頭接點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07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66F6C" id="直線單箭頭接點 490" o:spid="_x0000_s1026" type="#_x0000_t32" style="position:absolute;margin-left:274.9pt;margin-top:3.35pt;width:0;height:7.15pt;z-index:2530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DA148E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32960" behindDoc="0" locked="0" layoutInCell="1" allowOverlap="1" wp14:anchorId="5709B0A3" wp14:editId="7446D97D">
                <wp:simplePos x="0" y="0"/>
                <wp:positionH relativeFrom="margin">
                  <wp:posOffset>3092450</wp:posOffset>
                </wp:positionH>
                <wp:positionV relativeFrom="paragraph">
                  <wp:posOffset>113896</wp:posOffset>
                </wp:positionV>
                <wp:extent cx="859971" cy="330835"/>
                <wp:effectExtent l="0" t="0" r="16510" b="12065"/>
                <wp:wrapNone/>
                <wp:docPr id="406" name="矩形: 剪去對角角落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971" cy="330835"/>
                        </a:xfrm>
                        <a:prstGeom prst="snip2Diag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F3F282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零售資料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B0A3" id="矩形: 剪去對角角落 406" o:spid="_x0000_s1061" style="position:absolute;left:0;text-align:left;margin-left:243.5pt;margin-top:8.95pt;width:67.7pt;height:26.05pt;z-index:25303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859971,33083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" adj="-11796480,,5400" path="m,l804831,r55140,55140l859971,330835r,l55140,330835,,275695,,xe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formulas/>
                <v:path arrowok="t" o:connecttype="custom" o:connectlocs="0,0;804831,0;859971,55140;859971,330835;859971,330835;55140,330835;0,275695;0,0" o:connectangles="0,0,0,0,0,0,0,0" textboxrect="0,0,859971,330835"/>
                <v:textbox>
                  <w:txbxContent>
                    <w:p w14:paraId="2FF3F282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零售資料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C2917B" w14:textId="7110E082" w:rsidR="007B1475" w:rsidRDefault="00030978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76064" behindDoc="0" locked="0" layoutInCell="1" allowOverlap="1" wp14:anchorId="21978A67" wp14:editId="74ED96FB">
                <wp:simplePos x="0" y="0"/>
                <wp:positionH relativeFrom="column">
                  <wp:posOffset>5333683</wp:posOffset>
                </wp:positionH>
                <wp:positionV relativeFrom="paragraph">
                  <wp:posOffset>206058</wp:posOffset>
                </wp:positionV>
                <wp:extent cx="306705" cy="1680210"/>
                <wp:effectExtent l="0" t="19050" r="17145" b="15240"/>
                <wp:wrapNone/>
                <wp:docPr id="326" name="手繪多邊形: 圖案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" cy="1680210"/>
                        </a:xfrm>
                        <a:custGeom>
                          <a:avLst/>
                          <a:gdLst>
                            <a:gd name="connsiteX0" fmla="*/ 0 w 345141"/>
                            <a:gd name="connsiteY0" fmla="*/ 4482 h 1689847"/>
                            <a:gd name="connsiteX1" fmla="*/ 340659 w 345141"/>
                            <a:gd name="connsiteY1" fmla="*/ 0 h 1689847"/>
                            <a:gd name="connsiteX2" fmla="*/ 345141 w 345141"/>
                            <a:gd name="connsiteY2" fmla="*/ 1689847 h 1689847"/>
                            <a:gd name="connsiteX3" fmla="*/ 345141 w 345141"/>
                            <a:gd name="connsiteY3" fmla="*/ 1689847 h 168984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45141" h="1689847">
                              <a:moveTo>
                                <a:pt x="0" y="4482"/>
                              </a:moveTo>
                              <a:lnTo>
                                <a:pt x="340659" y="0"/>
                              </a:lnTo>
                              <a:lnTo>
                                <a:pt x="345141" y="1689847"/>
                              </a:lnTo>
                              <a:lnTo>
                                <a:pt x="345141" y="1689847"/>
                              </a:lnTo>
                            </a:path>
                          </a:pathLst>
                        </a:cu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54AB6" id="手繪多邊形: 圖案 326" o:spid="_x0000_s1026" style="position:absolute;margin-left:420pt;margin-top:16.25pt;width:24.15pt;height:132.3pt;z-index:2539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5141,1689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" path="m,4482l340659,r4482,1689847l345141,1689847e" filled="f" strokecolor="black [3200]" strokeweight=".5pt">
                <v:stroke dashstyle="longDash" joinstyle="miter"/>
                <v:path arrowok="t" o:connecttype="custom" o:connectlocs="0,4456;302722,0;306705,1680210;306705,1680210" o:connectangles="0,0,0,0"/>
              </v:shape>
            </w:pict>
          </mc:Fallback>
        </mc:AlternateContent>
      </w:r>
      <w:r w:rsidR="00136AE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78112" behindDoc="0" locked="0" layoutInCell="1" allowOverlap="1" wp14:anchorId="096D15C3" wp14:editId="605655EE">
                <wp:simplePos x="0" y="0"/>
                <wp:positionH relativeFrom="column">
                  <wp:posOffset>5325558</wp:posOffset>
                </wp:positionH>
                <wp:positionV relativeFrom="paragraph">
                  <wp:posOffset>158152</wp:posOffset>
                </wp:positionV>
                <wp:extent cx="354106" cy="2106706"/>
                <wp:effectExtent l="0" t="19050" r="46355" b="27305"/>
                <wp:wrapNone/>
                <wp:docPr id="328" name="手繪多邊形: 圖案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06" cy="2106706"/>
                        </a:xfrm>
                        <a:custGeom>
                          <a:avLst/>
                          <a:gdLst>
                            <a:gd name="connsiteX0" fmla="*/ 0 w 354106"/>
                            <a:gd name="connsiteY0" fmla="*/ 4483 h 2106706"/>
                            <a:gd name="connsiteX1" fmla="*/ 354106 w 354106"/>
                            <a:gd name="connsiteY1" fmla="*/ 0 h 2106706"/>
                            <a:gd name="connsiteX2" fmla="*/ 349624 w 354106"/>
                            <a:gd name="connsiteY2" fmla="*/ 2106706 h 210670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354106" h="2106706">
                              <a:moveTo>
                                <a:pt x="0" y="4483"/>
                              </a:moveTo>
                              <a:lnTo>
                                <a:pt x="354106" y="0"/>
                              </a:lnTo>
                              <a:lnTo>
                                <a:pt x="349624" y="2106706"/>
                              </a:lnTo>
                            </a:path>
                          </a:pathLst>
                        </a:cu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235790" id="手繪多邊形: 圖案 328" o:spid="_x0000_s1026" style="position:absolute;margin-left:419.35pt;margin-top:12.45pt;width:27.9pt;height:165.9pt;z-index:25397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54106,2106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" path="m,4483l354106,r-4482,2106706e" filled="f" strokecolor="black [3200]" strokeweight=".5pt">
                <v:stroke dashstyle="longDash" joinstyle="miter"/>
                <v:path arrowok="t" o:connecttype="custom" o:connectlocs="0,4483;354106,0;349624,2106706" o:connectangles="0,0,0"/>
              </v:shape>
            </w:pict>
          </mc:Fallback>
        </mc:AlternateContent>
      </w:r>
      <w:r w:rsidR="001A0033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47392" behindDoc="0" locked="0" layoutInCell="1" allowOverlap="1" wp14:anchorId="4B7ED2E2" wp14:editId="04E6A2E9">
                <wp:simplePos x="0" y="0"/>
                <wp:positionH relativeFrom="column">
                  <wp:posOffset>5562283</wp:posOffset>
                </wp:positionH>
                <wp:positionV relativeFrom="paragraph">
                  <wp:posOffset>253682</wp:posOffset>
                </wp:positionV>
                <wp:extent cx="5397" cy="962977"/>
                <wp:effectExtent l="76200" t="0" r="90170" b="46990"/>
                <wp:wrapNone/>
                <wp:docPr id="300" name="直線單箭頭接點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" cy="962977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C3AB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00" o:spid="_x0000_s1026" type="#_x0000_t32" style="position:absolute;margin-left:438pt;margin-top:19.95pt;width:.4pt;height:75.8pt;z-index:2539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1A0033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46368" behindDoc="0" locked="0" layoutInCell="1" allowOverlap="1" wp14:anchorId="5709CDBE" wp14:editId="1F048516">
                <wp:simplePos x="0" y="0"/>
                <wp:positionH relativeFrom="column">
                  <wp:posOffset>5327968</wp:posOffset>
                </wp:positionH>
                <wp:positionV relativeFrom="paragraph">
                  <wp:posOffset>248920</wp:posOffset>
                </wp:positionV>
                <wp:extent cx="239077" cy="4763"/>
                <wp:effectExtent l="0" t="0" r="27940" b="33655"/>
                <wp:wrapNone/>
                <wp:docPr id="299" name="直線接點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077" cy="4763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844417" id="直線接點 299" o:spid="_x0000_s1026" style="position:absolute;flip:y;z-index:2539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55pt,19.6pt" to="438.35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" strokecolor="black [3200]" strokeweight=".5pt">
                <v:stroke dashstyle="longDash" joinstyle="miter"/>
              </v:line>
            </w:pict>
          </mc:Fallback>
        </mc:AlternateContent>
      </w:r>
      <w:r w:rsidR="001A0033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37152" behindDoc="0" locked="0" layoutInCell="1" allowOverlap="1" wp14:anchorId="402CA1F6" wp14:editId="0B725890">
                <wp:simplePos x="0" y="0"/>
                <wp:positionH relativeFrom="column">
                  <wp:posOffset>1989727</wp:posOffset>
                </wp:positionH>
                <wp:positionV relativeFrom="paragraph">
                  <wp:posOffset>23041</wp:posOffset>
                </wp:positionV>
                <wp:extent cx="397329" cy="5443"/>
                <wp:effectExtent l="0" t="0" r="22225" b="33020"/>
                <wp:wrapNone/>
                <wp:docPr id="172" name="直線接點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329" cy="5443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28F7F9" id="直線接點 172" o:spid="_x0000_s1026" style="position:absolute;flip:y;z-index:2539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65pt,1.8pt" to="187.9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" strokecolor="black [3200]" strokeweight=".5pt">
                <v:stroke dashstyle="longDash" joinstyle="miter"/>
              </v:line>
            </w:pict>
          </mc:Fallback>
        </mc:AlternateContent>
      </w:r>
      <w:r w:rsidR="001A0033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38176" behindDoc="0" locked="0" layoutInCell="1" allowOverlap="1" wp14:anchorId="57CF2222" wp14:editId="3CBC4F4D">
                <wp:simplePos x="0" y="0"/>
                <wp:positionH relativeFrom="column">
                  <wp:posOffset>2392227</wp:posOffset>
                </wp:positionH>
                <wp:positionV relativeFrom="paragraph">
                  <wp:posOffset>55426</wp:posOffset>
                </wp:positionV>
                <wp:extent cx="7167" cy="2601686"/>
                <wp:effectExtent l="38100" t="0" r="69215" b="65405"/>
                <wp:wrapNone/>
                <wp:docPr id="191" name="直線單箭頭接點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7" cy="2601686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5B8116" id="直線單箭頭接點 191" o:spid="_x0000_s1026" type="#_x0000_t32" style="position:absolute;margin-left:188.35pt;margin-top:4.35pt;width:.55pt;height:204.85pt;z-index:2539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4C4DD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864448" behindDoc="0" locked="0" layoutInCell="1" allowOverlap="1" wp14:anchorId="7AF61C7E" wp14:editId="1F3AFF49">
                <wp:simplePos x="0" y="0"/>
                <wp:positionH relativeFrom="column">
                  <wp:posOffset>1728470</wp:posOffset>
                </wp:positionH>
                <wp:positionV relativeFrom="paragraph">
                  <wp:posOffset>161290</wp:posOffset>
                </wp:positionV>
                <wp:extent cx="0" cy="914400"/>
                <wp:effectExtent l="0" t="0" r="38100" b="19050"/>
                <wp:wrapNone/>
                <wp:docPr id="176" name="直線接點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40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8C6855" id="直線接點 176" o:spid="_x0000_s1026" style="position:absolute;z-index:2538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1pt,12.7pt" to="136.1pt,8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" strokecolor="black [3200]" strokeweight=".5pt">
                <v:stroke dashstyle="longDash" joinstyle="miter"/>
              </v:line>
            </w:pict>
          </mc:Fallback>
        </mc:AlternateContent>
      </w:r>
      <w:r w:rsidR="00E3190D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088256" behindDoc="0" locked="0" layoutInCell="1" allowOverlap="1" wp14:anchorId="573DFADF" wp14:editId="356063D8">
                <wp:simplePos x="0" y="0"/>
                <wp:positionH relativeFrom="column">
                  <wp:posOffset>3512243</wp:posOffset>
                </wp:positionH>
                <wp:positionV relativeFrom="paragraph">
                  <wp:posOffset>195869</wp:posOffset>
                </wp:positionV>
                <wp:extent cx="6927" cy="76200"/>
                <wp:effectExtent l="76200" t="0" r="88900" b="57150"/>
                <wp:wrapNone/>
                <wp:docPr id="491" name="直線單箭頭接點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001DA9" id="直線單箭頭接點 491" o:spid="_x0000_s1026" type="#_x0000_t32" style="position:absolute;margin-left:276.55pt;margin-top:15.4pt;width:.55pt;height:6pt;z-index:2530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</w:p>
    <w:p w14:paraId="1E8B9582" w14:textId="41E4246B" w:rsidR="007B1475" w:rsidRDefault="00511EA1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50464" behindDoc="0" locked="0" layoutInCell="1" allowOverlap="1" wp14:anchorId="6BE1286D" wp14:editId="75C887BE">
                <wp:simplePos x="0" y="0"/>
                <wp:positionH relativeFrom="column">
                  <wp:posOffset>4037965</wp:posOffset>
                </wp:positionH>
                <wp:positionV relativeFrom="paragraph">
                  <wp:posOffset>109220</wp:posOffset>
                </wp:positionV>
                <wp:extent cx="718820" cy="0"/>
                <wp:effectExtent l="0" t="0" r="0" b="0"/>
                <wp:wrapNone/>
                <wp:docPr id="303" name="直線接點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882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FC0F4E" id="直線接點 303" o:spid="_x0000_s1026" style="position:absolute;flip:x;z-index:2539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95pt,8.6pt" to="374.55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" strokecolor="black [3200]" strokeweight=".5pt">
                <v:stroke dashstyle="longDash"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51488" behindDoc="0" locked="0" layoutInCell="1" allowOverlap="1" wp14:anchorId="705F43EF" wp14:editId="5FA0997D">
                <wp:simplePos x="0" y="0"/>
                <wp:positionH relativeFrom="column">
                  <wp:posOffset>4047490</wp:posOffset>
                </wp:positionH>
                <wp:positionV relativeFrom="paragraph">
                  <wp:posOffset>119062</wp:posOffset>
                </wp:positionV>
                <wp:extent cx="0" cy="390525"/>
                <wp:effectExtent l="76200" t="0" r="57150" b="47625"/>
                <wp:wrapNone/>
                <wp:docPr id="304" name="直線單箭頭接點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0525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2694F" id="直線單箭頭接點 304" o:spid="_x0000_s1026" type="#_x0000_t32" style="position:absolute;margin-left:318.7pt;margin-top:9.35pt;width:0;height:30.75pt;z-index:2539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" strokecolor="black [3200]" strokeweight=".5pt">
                <v:stroke dashstyle="longDash" endarrow="block" joinstyle="miter"/>
              </v:shap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48416" behindDoc="0" locked="0" layoutInCell="1" allowOverlap="1" wp14:anchorId="2D5AD8C8" wp14:editId="74A020A7">
                <wp:simplePos x="0" y="0"/>
                <wp:positionH relativeFrom="column">
                  <wp:posOffset>2995295</wp:posOffset>
                </wp:positionH>
                <wp:positionV relativeFrom="paragraph">
                  <wp:posOffset>152718</wp:posOffset>
                </wp:positionV>
                <wp:extent cx="1776413" cy="2157412"/>
                <wp:effectExtent l="0" t="0" r="14605" b="33655"/>
                <wp:wrapNone/>
                <wp:docPr id="301" name="手繪多邊形: 圖案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413" cy="2157412"/>
                        </a:xfrm>
                        <a:custGeom>
                          <a:avLst/>
                          <a:gdLst>
                            <a:gd name="connsiteX0" fmla="*/ 1776413 w 1776413"/>
                            <a:gd name="connsiteY0" fmla="*/ 0 h 2157412"/>
                            <a:gd name="connsiteX1" fmla="*/ 1238250 w 1776413"/>
                            <a:gd name="connsiteY1" fmla="*/ 0 h 2157412"/>
                            <a:gd name="connsiteX2" fmla="*/ 1247775 w 1776413"/>
                            <a:gd name="connsiteY2" fmla="*/ 2157412 h 2157412"/>
                            <a:gd name="connsiteX3" fmla="*/ 0 w 1776413"/>
                            <a:gd name="connsiteY3" fmla="*/ 2152650 h 215741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776413" h="2157412">
                              <a:moveTo>
                                <a:pt x="1776413" y="0"/>
                              </a:moveTo>
                              <a:lnTo>
                                <a:pt x="1238250" y="0"/>
                              </a:lnTo>
                              <a:lnTo>
                                <a:pt x="1247775" y="2157412"/>
                              </a:lnTo>
                              <a:lnTo>
                                <a:pt x="0" y="2152650"/>
                              </a:lnTo>
                            </a:path>
                          </a:pathLst>
                        </a:cu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0C975" id="手繪多邊形: 圖案 301" o:spid="_x0000_s1026" style="position:absolute;margin-left:235.85pt;margin-top:12.05pt;width:139.9pt;height:169.85pt;z-index:2539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76413,2157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" path="m1776413,l1238250,r9525,2157412l,2152650e" filled="f" strokecolor="black [3200]" strokeweight=".5pt">
                <v:stroke dashstyle="longDash" joinstyle="miter"/>
                <v:path arrowok="t" o:connecttype="custom" o:connectlocs="1776413,0;1238250,0;1247775,2157412;0,2152650" o:connectangles="0,0,0,0"/>
              </v:shape>
            </w:pict>
          </mc:Fallback>
        </mc:AlternateContent>
      </w:r>
      <w:r w:rsidR="007B1475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23744" behindDoc="0" locked="0" layoutInCell="1" allowOverlap="1" wp14:anchorId="088864F1" wp14:editId="3E11A66C">
                <wp:simplePos x="0" y="0"/>
                <wp:positionH relativeFrom="column">
                  <wp:posOffset>3079865</wp:posOffset>
                </wp:positionH>
                <wp:positionV relativeFrom="paragraph">
                  <wp:posOffset>12873</wp:posOffset>
                </wp:positionV>
                <wp:extent cx="855980" cy="297180"/>
                <wp:effectExtent l="0" t="0" r="20320" b="26670"/>
                <wp:wrapNone/>
                <wp:docPr id="393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5980" cy="2971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E4168BC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產生收據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8864F1" id="_x0000_s1062" style="position:absolute;left:0;text-align:left;margin-left:242.5pt;margin-top:1pt;width:67.4pt;height:23.4pt;z-index:25302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" filled="f" strokecolor="#70ad47" strokeweight="1pt">
                <v:shadow color="#868686"/>
                <v:textbox>
                  <w:txbxContent>
                    <w:p w14:paraId="0E4168BC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產生收據</w:t>
                      </w:r>
                    </w:p>
                  </w:txbxContent>
                </v:textbox>
              </v:rect>
            </w:pict>
          </mc:Fallback>
        </mc:AlternateContent>
      </w:r>
    </w:p>
    <w:p w14:paraId="5BC53844" w14:textId="28F2EF77" w:rsidR="00135C63" w:rsidRDefault="00A10449" w:rsidP="00322C85">
      <w:pPr>
        <w:rPr>
          <w:lang w:eastAsia="zh-TW"/>
        </w:rPr>
      </w:pPr>
      <w:r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17600" behindDoc="0" locked="0" layoutInCell="1" allowOverlap="1" wp14:anchorId="2B605469" wp14:editId="2D828011">
                <wp:simplePos x="0" y="0"/>
                <wp:positionH relativeFrom="margin">
                  <wp:posOffset>2915920</wp:posOffset>
                </wp:positionH>
                <wp:positionV relativeFrom="paragraph">
                  <wp:posOffset>232727</wp:posOffset>
                </wp:positionV>
                <wp:extent cx="1162050" cy="304800"/>
                <wp:effectExtent l="0" t="0" r="19050" b="19050"/>
                <wp:wrapNone/>
                <wp:docPr id="386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8D2C7BE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建立網路訂單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605469" id="Rectangle 67" o:spid="_x0000_s1063" style="position:absolute;left:0;text-align:left;margin-left:229.6pt;margin-top:18.3pt;width:91.5pt;height:24pt;z-index:25301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" filled="f" strokecolor="#70ad47" strokeweight="1pt">
                <v:shadow color="#868686"/>
                <v:textbox>
                  <w:txbxContent>
                    <w:p w14:paraId="58D2C7BE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建立網路訂單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D7397CC" w14:textId="0F867FF0" w:rsidR="00135C63" w:rsidRDefault="00E64332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08448" behindDoc="0" locked="0" layoutInCell="1" allowOverlap="1" wp14:anchorId="6BEEE721" wp14:editId="64F11856">
                <wp:simplePos x="0" y="0"/>
                <wp:positionH relativeFrom="column">
                  <wp:posOffset>2242820</wp:posOffset>
                </wp:positionH>
                <wp:positionV relativeFrom="paragraph">
                  <wp:posOffset>155575</wp:posOffset>
                </wp:positionV>
                <wp:extent cx="671513" cy="0"/>
                <wp:effectExtent l="0" t="76200" r="14605" b="95250"/>
                <wp:wrapNone/>
                <wp:docPr id="9" name="直線單箭頭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513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623A0A" id="直線單箭頭接點 9" o:spid="_x0000_s1026" type="#_x0000_t32" style="position:absolute;margin-left:176.6pt;margin-top:12.25pt;width:52.9pt;height:0;z-index:2536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" strokecolor="black [3200]" strokeweight=".5pt">
                <v:stroke dashstyle="longDash" endarrow="block" joinstyle="miter"/>
              </v:shap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07424" behindDoc="0" locked="0" layoutInCell="1" allowOverlap="1" wp14:anchorId="737B4270" wp14:editId="780D82E7">
                <wp:simplePos x="0" y="0"/>
                <wp:positionH relativeFrom="column">
                  <wp:posOffset>2252345</wp:posOffset>
                </wp:positionH>
                <wp:positionV relativeFrom="paragraph">
                  <wp:posOffset>155575</wp:posOffset>
                </wp:positionV>
                <wp:extent cx="0" cy="495300"/>
                <wp:effectExtent l="0" t="0" r="38100" b="19050"/>
                <wp:wrapNone/>
                <wp:docPr id="8" name="直線接點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0BB9DA" id="直線接點 8" o:spid="_x0000_s1026" style="position:absolute;flip:y;z-index:2536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7.35pt,12.25pt" to="177.35pt,5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" strokecolor="black [3200]" strokeweight=".5pt">
                <v:stroke dashstyle="longDash" joinstyle="miter"/>
              </v:line>
            </w:pict>
          </mc:Fallback>
        </mc:AlternateContent>
      </w:r>
      <w:r w:rsidR="00C16274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083136" behindDoc="0" locked="0" layoutInCell="1" allowOverlap="1" wp14:anchorId="5D318442" wp14:editId="1E555C4D">
                <wp:simplePos x="0" y="0"/>
                <wp:positionH relativeFrom="column">
                  <wp:posOffset>4097597</wp:posOffset>
                </wp:positionH>
                <wp:positionV relativeFrom="paragraph">
                  <wp:posOffset>99926</wp:posOffset>
                </wp:positionV>
                <wp:extent cx="439882" cy="0"/>
                <wp:effectExtent l="38100" t="76200" r="0" b="95250"/>
                <wp:wrapNone/>
                <wp:docPr id="486" name="直線單箭頭接點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988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B9E5FB" id="直線單箭頭接點 486" o:spid="_x0000_s1026" type="#_x0000_t32" style="position:absolute;margin-left:322.65pt;margin-top:7.85pt;width:34.65pt;height:0;flip:x;z-index:2530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 w:rsidR="00135C63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04288" behindDoc="0" locked="0" layoutInCell="1" allowOverlap="1" wp14:anchorId="7B61C8E2" wp14:editId="66E4CDF2">
                <wp:simplePos x="0" y="0"/>
                <wp:positionH relativeFrom="column">
                  <wp:posOffset>4542964</wp:posOffset>
                </wp:positionH>
                <wp:positionV relativeFrom="paragraph">
                  <wp:posOffset>13277</wp:posOffset>
                </wp:positionV>
                <wp:extent cx="975360" cy="304800"/>
                <wp:effectExtent l="0" t="0" r="15240" b="19050"/>
                <wp:wrapNone/>
                <wp:docPr id="373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536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ED7D31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E6C5888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打電話訂購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61C8E2" id="Rectangle 49" o:spid="_x0000_s1064" style="position:absolute;left:0;text-align:left;margin-left:357.7pt;margin-top:1.05pt;width:76.8pt;height:24pt;z-index:25300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" filled="f" strokecolor="#ed7d31" strokeweight="1pt">
                <v:stroke dashstyle="dash"/>
                <v:shadow color="#868686"/>
                <v:textbox>
                  <w:txbxContent>
                    <w:p w14:paraId="6E6C5888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打電話訂購</w:t>
                      </w:r>
                    </w:p>
                  </w:txbxContent>
                </v:textbox>
              </v:rect>
            </w:pict>
          </mc:Fallback>
        </mc:AlternateContent>
      </w:r>
    </w:p>
    <w:p w14:paraId="6E93001F" w14:textId="18E01E19" w:rsidR="00DA148E" w:rsidRDefault="00136AEC" w:rsidP="00322C85">
      <w:pPr>
        <w:rPr>
          <w:lang w:eastAsia="zh-TW"/>
        </w:rPr>
      </w:pPr>
      <w:r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10432" behindDoc="0" locked="0" layoutInCell="1" allowOverlap="1" wp14:anchorId="69150055" wp14:editId="7427A36E">
                <wp:simplePos x="0" y="0"/>
                <wp:positionH relativeFrom="column">
                  <wp:posOffset>4504988</wp:posOffset>
                </wp:positionH>
                <wp:positionV relativeFrom="paragraph">
                  <wp:posOffset>168910</wp:posOffset>
                </wp:positionV>
                <wp:extent cx="1111623" cy="304800"/>
                <wp:effectExtent l="0" t="0" r="12700" b="19050"/>
                <wp:wrapNone/>
                <wp:docPr id="379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1623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ED7D3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89131C6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建立網路訂單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150055" id="Rectangle 91" o:spid="_x0000_s1065" style="position:absolute;left:0;text-align:left;margin-left:354.7pt;margin-top:13.3pt;width:87.55pt;height:24pt;z-index:2530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" filled="f" strokecolor="#ed7d31" strokeweight="1pt">
                <v:shadow color="#868686"/>
                <v:textbox>
                  <w:txbxContent>
                    <w:p w14:paraId="489131C6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建立網路訂單</w:t>
                      </w:r>
                    </w:p>
                  </w:txbxContent>
                </v:textbox>
              </v:rect>
            </w:pict>
          </mc:Fallback>
        </mc:AlternateContent>
      </w:r>
      <w:r w:rsidR="004C4DDC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866496" behindDoc="0" locked="0" layoutInCell="1" allowOverlap="1" wp14:anchorId="53C25044" wp14:editId="02D5358A">
                <wp:simplePos x="0" y="0"/>
                <wp:positionH relativeFrom="column">
                  <wp:posOffset>4441190</wp:posOffset>
                </wp:positionH>
                <wp:positionV relativeFrom="paragraph">
                  <wp:posOffset>54610</wp:posOffset>
                </wp:positionV>
                <wp:extent cx="114300" cy="91440"/>
                <wp:effectExtent l="0" t="0" r="57150" b="60960"/>
                <wp:wrapNone/>
                <wp:docPr id="178" name="直線單箭頭接點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9144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35E380" id="直線單箭頭接點 178" o:spid="_x0000_s1026" type="#_x0000_t32" style="position:absolute;margin-left:349.7pt;margin-top:4.3pt;width:9pt;height:7.2pt;z-index:2538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" strokecolor="black [3200]" strokeweight=".5pt">
                <v:stroke dashstyle="longDash" endarrow="block" joinstyle="miter"/>
              </v:shape>
            </w:pict>
          </mc:Fallback>
        </mc:AlternateContent>
      </w:r>
      <w:r w:rsidR="004C4DDC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865472" behindDoc="0" locked="0" layoutInCell="1" allowOverlap="1" wp14:anchorId="736C8590" wp14:editId="1678CA27">
                <wp:simplePos x="0" y="0"/>
                <wp:positionH relativeFrom="column">
                  <wp:posOffset>1736090</wp:posOffset>
                </wp:positionH>
                <wp:positionV relativeFrom="paragraph">
                  <wp:posOffset>31750</wp:posOffset>
                </wp:positionV>
                <wp:extent cx="2705100" cy="7620"/>
                <wp:effectExtent l="0" t="0" r="19050" b="30480"/>
                <wp:wrapNone/>
                <wp:docPr id="177" name="直線接點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5100" cy="762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654B8A" id="直線接點 177" o:spid="_x0000_s1026" style="position:absolute;z-index:2538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7pt,2.5pt" to="349.7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" strokecolor="black [3200]" strokeweight=".5pt">
                <v:stroke dashstyle="longDash" joinstyle="miter"/>
              </v:line>
            </w:pict>
          </mc:Fallback>
        </mc:AlternateContent>
      </w:r>
      <w:r w:rsidR="00422CBF" w:rsidRPr="00135C63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19648" behindDoc="0" locked="0" layoutInCell="1" allowOverlap="1" wp14:anchorId="48AC162B" wp14:editId="2073A35D">
                <wp:simplePos x="0" y="0"/>
                <wp:positionH relativeFrom="column">
                  <wp:posOffset>1381125</wp:posOffset>
                </wp:positionH>
                <wp:positionV relativeFrom="paragraph">
                  <wp:posOffset>86360</wp:posOffset>
                </wp:positionV>
                <wp:extent cx="658495" cy="842962"/>
                <wp:effectExtent l="0" t="0" r="27305" b="14605"/>
                <wp:wrapNone/>
                <wp:docPr id="388" name="AutoShap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8495" cy="842962"/>
                        </a:xfrm>
                        <a:prstGeom prst="can">
                          <a:avLst>
                            <a:gd name="adj" fmla="val 3767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5AEAB2" w14:textId="77777777" w:rsidR="008D50D8" w:rsidRDefault="008D50D8" w:rsidP="00135C63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使用者</w:t>
                            </w:r>
                          </w:p>
                          <w:p w14:paraId="61EA7E9C" w14:textId="77777777" w:rsidR="008D50D8" w:rsidRDefault="008D50D8" w:rsidP="00135C63">
                            <w:pPr>
                              <w:spacing w:line="240" w:lineRule="auto"/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資料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AC162B" id="_x0000_s1066" type="#_x0000_t22" style="position:absolute;left:0;text-align:left;margin-left:108.75pt;margin-top:6.8pt;width:51.85pt;height:66.35pt;z-index:25301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" adj="6356">
                <v:textbox>
                  <w:txbxContent>
                    <w:p w14:paraId="535AEAB2" w14:textId="77777777" w:rsidR="008D50D8" w:rsidRDefault="008D50D8" w:rsidP="00135C63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使用者</w:t>
                      </w:r>
                    </w:p>
                    <w:p w14:paraId="61EA7E9C" w14:textId="77777777" w:rsidR="008D50D8" w:rsidRDefault="008D50D8" w:rsidP="00135C63">
                      <w:pPr>
                        <w:spacing w:line="240" w:lineRule="auto"/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資料</w:t>
                      </w:r>
                    </w:p>
                  </w:txbxContent>
                </v:textbox>
              </v:shape>
            </w:pict>
          </mc:Fallback>
        </mc:AlternateContent>
      </w:r>
      <w:r w:rsidR="00071476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27840" behindDoc="0" locked="0" layoutInCell="1" allowOverlap="1" wp14:anchorId="7E75BE95" wp14:editId="328ADE82">
                <wp:simplePos x="0" y="0"/>
                <wp:positionH relativeFrom="column">
                  <wp:posOffset>2941955</wp:posOffset>
                </wp:positionH>
                <wp:positionV relativeFrom="paragraph">
                  <wp:posOffset>184785</wp:posOffset>
                </wp:positionV>
                <wp:extent cx="702129" cy="311150"/>
                <wp:effectExtent l="0" t="0" r="22225" b="12700"/>
                <wp:wrapNone/>
                <wp:docPr id="397" name="矩形: 剪去對角角落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129" cy="311150"/>
                        </a:xfrm>
                        <a:prstGeom prst="snip2Diag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393A1A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5BE95" id="矩形: 剪去對角角落 397" o:spid="_x0000_s1067" style="position:absolute;left:0;text-align:left;margin-left:231.65pt;margin-top:14.55pt;width:55.3pt;height:24.5pt;z-index:25302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02129,311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" adj="-11796480,,5400" path="m,l650270,r51859,51859l702129,311150r,l51859,311150,,259291,,xe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formulas/>
                <v:path arrowok="t" o:connecttype="custom" o:connectlocs="0,0;650270,0;702129,51859;702129,311150;702129,311150;51859,311150;0,259291;0,0" o:connectangles="0,0,0,0,0,0,0,0" textboxrect="0,0,702129,311150"/>
                <v:textbox>
                  <w:txbxContent>
                    <w:p w14:paraId="04393A1A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訂單</w:t>
                      </w:r>
                    </w:p>
                  </w:txbxContent>
                </v:textbox>
              </v:shape>
            </w:pict>
          </mc:Fallback>
        </mc:AlternateContent>
      </w:r>
      <w:r w:rsidR="00071476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44960" behindDoc="0" locked="0" layoutInCell="1" allowOverlap="1" wp14:anchorId="12D2AB56" wp14:editId="42CB5BBA">
                <wp:simplePos x="0" y="0"/>
                <wp:positionH relativeFrom="column">
                  <wp:posOffset>3273606</wp:posOffset>
                </wp:positionH>
                <wp:positionV relativeFrom="paragraph">
                  <wp:posOffset>18868</wp:posOffset>
                </wp:positionV>
                <wp:extent cx="0" cy="149134"/>
                <wp:effectExtent l="76200" t="0" r="57150" b="60960"/>
                <wp:wrapNone/>
                <wp:docPr id="1865" name="直線單箭頭接點 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9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260723" id="直線單箭頭接點 1865" o:spid="_x0000_s1026" type="#_x0000_t32" style="position:absolute;margin-left:257.75pt;margin-top:1.5pt;width:0;height:11.75pt;z-index:2535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</w:p>
    <w:p w14:paraId="60F7F170" w14:textId="4010D3A3" w:rsidR="00DA148E" w:rsidRDefault="0078292F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44320" behindDoc="0" locked="0" layoutInCell="1" allowOverlap="1" wp14:anchorId="24EB6007" wp14:editId="59E34C40">
                <wp:simplePos x="0" y="0"/>
                <wp:positionH relativeFrom="column">
                  <wp:posOffset>3642129</wp:posOffset>
                </wp:positionH>
                <wp:positionV relativeFrom="paragraph">
                  <wp:posOffset>220345</wp:posOffset>
                </wp:positionV>
                <wp:extent cx="923925" cy="1800225"/>
                <wp:effectExtent l="0" t="0" r="28575" b="28575"/>
                <wp:wrapNone/>
                <wp:docPr id="296" name="手繪多邊形: 圖案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800225"/>
                        </a:xfrm>
                        <a:custGeom>
                          <a:avLst/>
                          <a:gdLst>
                            <a:gd name="connsiteX0" fmla="*/ 0 w 923925"/>
                            <a:gd name="connsiteY0" fmla="*/ 0 h 1800225"/>
                            <a:gd name="connsiteX1" fmla="*/ 642937 w 923925"/>
                            <a:gd name="connsiteY1" fmla="*/ 4763 h 1800225"/>
                            <a:gd name="connsiteX2" fmla="*/ 647700 w 923925"/>
                            <a:gd name="connsiteY2" fmla="*/ 238125 h 1800225"/>
                            <a:gd name="connsiteX3" fmla="*/ 919162 w 923925"/>
                            <a:gd name="connsiteY3" fmla="*/ 238125 h 1800225"/>
                            <a:gd name="connsiteX4" fmla="*/ 923925 w 923925"/>
                            <a:gd name="connsiteY4" fmla="*/ 1800225 h 18002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923925" h="1800225">
                              <a:moveTo>
                                <a:pt x="0" y="0"/>
                              </a:moveTo>
                              <a:lnTo>
                                <a:pt x="642937" y="4763"/>
                              </a:lnTo>
                              <a:cubicBezTo>
                                <a:pt x="644525" y="82550"/>
                                <a:pt x="646112" y="160338"/>
                                <a:pt x="647700" y="238125"/>
                              </a:cubicBezTo>
                              <a:lnTo>
                                <a:pt x="919162" y="238125"/>
                              </a:lnTo>
                              <a:cubicBezTo>
                                <a:pt x="920750" y="758825"/>
                                <a:pt x="922337" y="1279525"/>
                                <a:pt x="923925" y="1800225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1D6B3" id="手繪多邊形: 圖案 296" o:spid="_x0000_s1026" style="position:absolute;margin-left:286.8pt;margin-top:17.35pt;width:72.75pt;height:141.75pt;z-index:2539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23925,1800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" path="m,l642937,4763v1588,77787,3175,155575,4763,233362l919162,238125v1588,520700,3175,1041400,4763,1562100e" filled="f" strokecolor="black [3200]" strokeweight=".5pt">
                <v:stroke joinstyle="miter"/>
                <v:path arrowok="t" o:connecttype="custom" o:connectlocs="0,0;642937,4763;647700,238125;919162,238125;923925,1800225" o:connectangles="0,0,0,0,0"/>
              </v:shap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5136" behindDoc="0" locked="0" layoutInCell="1" allowOverlap="1" wp14:anchorId="42AD3EE5" wp14:editId="43F2E9B6">
                <wp:simplePos x="0" y="0"/>
                <wp:positionH relativeFrom="column">
                  <wp:posOffset>3642129</wp:posOffset>
                </wp:positionH>
                <wp:positionV relativeFrom="paragraph">
                  <wp:posOffset>239395</wp:posOffset>
                </wp:positionV>
                <wp:extent cx="0" cy="52070"/>
                <wp:effectExtent l="0" t="0" r="38100" b="2413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0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71F642" id="直線接點 52" o:spid="_x0000_s1026" style="position:absolute;z-index:2542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8pt,18.85pt" to="286.8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42272" behindDoc="0" locked="0" layoutInCell="1" allowOverlap="1" wp14:anchorId="4BD30053" wp14:editId="2F2C5C9B">
                <wp:simplePos x="0" y="0"/>
                <wp:positionH relativeFrom="column">
                  <wp:posOffset>3651944</wp:posOffset>
                </wp:positionH>
                <wp:positionV relativeFrom="paragraph">
                  <wp:posOffset>169256</wp:posOffset>
                </wp:positionV>
                <wp:extent cx="1628544" cy="216535"/>
                <wp:effectExtent l="0" t="0" r="67310" b="31115"/>
                <wp:wrapNone/>
                <wp:docPr id="294" name="手繪多邊形: 圖案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544" cy="216535"/>
                        </a:xfrm>
                        <a:custGeom>
                          <a:avLst/>
                          <a:gdLst>
                            <a:gd name="connsiteX0" fmla="*/ 0 w 1638300"/>
                            <a:gd name="connsiteY0" fmla="*/ 0 h 195263"/>
                            <a:gd name="connsiteX1" fmla="*/ 0 w 1638300"/>
                            <a:gd name="connsiteY1" fmla="*/ 0 h 195263"/>
                            <a:gd name="connsiteX2" fmla="*/ 695325 w 1638300"/>
                            <a:gd name="connsiteY2" fmla="*/ 9525 h 195263"/>
                            <a:gd name="connsiteX3" fmla="*/ 700087 w 1638300"/>
                            <a:gd name="connsiteY3" fmla="*/ 195263 h 195263"/>
                            <a:gd name="connsiteX4" fmla="*/ 1638300 w 1638300"/>
                            <a:gd name="connsiteY4" fmla="*/ 190500 h 195263"/>
                            <a:gd name="connsiteX5" fmla="*/ 1628775 w 1638300"/>
                            <a:gd name="connsiteY5" fmla="*/ 190500 h 19526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638300" h="195263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695325" y="9525"/>
                              </a:lnTo>
                              <a:lnTo>
                                <a:pt x="700087" y="195263"/>
                              </a:lnTo>
                              <a:lnTo>
                                <a:pt x="1638300" y="190500"/>
                              </a:lnTo>
                              <a:lnTo>
                                <a:pt x="1628775" y="190500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95541" id="手繪多邊形: 圖案 294" o:spid="_x0000_s1026" style="position:absolute;margin-left:287.55pt;margin-top:13.35pt;width:128.25pt;height:17.05pt;z-index:2539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38300,195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" path="m,l,,695325,9525r4762,185738l1638300,190500r-9525,e" filled="f" strokecolor="black [3200]" strokeweight=".5pt">
                <v:stroke joinstyle="miter"/>
                <v:path arrowok="t" o:connecttype="custom" o:connectlocs="0,0;0,0;691184,10563;695918,216535;1628544,211253;1619076,211253" o:connectangles="0,0,0,0,0,0"/>
              </v:shap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17056" behindDoc="0" locked="0" layoutInCell="1" allowOverlap="1" wp14:anchorId="12F0B166" wp14:editId="6E6AD70F">
                <wp:simplePos x="0" y="0"/>
                <wp:positionH relativeFrom="column">
                  <wp:posOffset>3651885</wp:posOffset>
                </wp:positionH>
                <wp:positionV relativeFrom="paragraph">
                  <wp:posOffset>6581</wp:posOffset>
                </wp:positionV>
                <wp:extent cx="848591" cy="4619"/>
                <wp:effectExtent l="19050" t="57150" r="0" b="90805"/>
                <wp:wrapNone/>
                <wp:docPr id="251" name="直線單箭頭接點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8591" cy="46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2D1C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51" o:spid="_x0000_s1026" type="#_x0000_t32" style="position:absolute;margin-left:287.55pt;margin-top:.5pt;width:66.8pt;height:.35pt;flip:x;z-index:2543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16032" behindDoc="0" locked="0" layoutInCell="1" allowOverlap="1" wp14:anchorId="1E9EF381" wp14:editId="23915336">
                <wp:simplePos x="0" y="0"/>
                <wp:positionH relativeFrom="column">
                  <wp:posOffset>3652520</wp:posOffset>
                </wp:positionH>
                <wp:positionV relativeFrom="paragraph">
                  <wp:posOffset>69446</wp:posOffset>
                </wp:positionV>
                <wp:extent cx="782782" cy="2309"/>
                <wp:effectExtent l="38100" t="76200" r="0" b="93345"/>
                <wp:wrapNone/>
                <wp:docPr id="250" name="直線單箭頭接點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2782" cy="23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F3586D" id="直線單箭頭接點 250" o:spid="_x0000_s1026" type="#_x0000_t32" style="position:absolute;margin-left:287.6pt;margin-top:5.45pt;width:61.65pt;height:.2pt;flip:x y;z-index:2543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C75882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15008" behindDoc="0" locked="0" layoutInCell="1" allowOverlap="1" wp14:anchorId="3932DCA7" wp14:editId="7A89F595">
                <wp:simplePos x="0" y="0"/>
                <wp:positionH relativeFrom="column">
                  <wp:posOffset>3648479</wp:posOffset>
                </wp:positionH>
                <wp:positionV relativeFrom="paragraph">
                  <wp:posOffset>130002</wp:posOffset>
                </wp:positionV>
                <wp:extent cx="752764" cy="0"/>
                <wp:effectExtent l="38100" t="76200" r="0" b="95250"/>
                <wp:wrapNone/>
                <wp:docPr id="249" name="直線單箭頭接點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76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204219" id="直線單箭頭接點 249" o:spid="_x0000_s1026" type="#_x0000_t32" style="position:absolute;margin-left:287.3pt;margin-top:10.25pt;width:59.25pt;height:0;flip:x;z-index:2543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C75882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92064" behindDoc="0" locked="0" layoutInCell="1" allowOverlap="1" wp14:anchorId="7B4498B0" wp14:editId="288D2B0D">
                <wp:simplePos x="0" y="0"/>
                <wp:positionH relativeFrom="column">
                  <wp:posOffset>4398241</wp:posOffset>
                </wp:positionH>
                <wp:positionV relativeFrom="paragraph">
                  <wp:posOffset>132080</wp:posOffset>
                </wp:positionV>
                <wp:extent cx="0" cy="196388"/>
                <wp:effectExtent l="0" t="0" r="38100" b="32385"/>
                <wp:wrapNone/>
                <wp:docPr id="90" name="直線接點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638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47F0E9" id="直線接點 90" o:spid="_x0000_s1026" style="position:absolute;z-index:2535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3pt,10.4pt" to="346.3pt,2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C75882" w:rsidRPr="00A40E1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598208" behindDoc="0" locked="0" layoutInCell="1" allowOverlap="1" wp14:anchorId="7BCA063A" wp14:editId="216BA22C">
                <wp:simplePos x="0" y="0"/>
                <wp:positionH relativeFrom="column">
                  <wp:posOffset>4435879</wp:posOffset>
                </wp:positionH>
                <wp:positionV relativeFrom="paragraph">
                  <wp:posOffset>69965</wp:posOffset>
                </wp:positionV>
                <wp:extent cx="0" cy="201295"/>
                <wp:effectExtent l="0" t="0" r="38100" b="27305"/>
                <wp:wrapNone/>
                <wp:docPr id="96" name="直線接點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14067C" id="直線接點 96" o:spid="_x0000_s1026" style="position:absolute;z-index:2535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3pt,5.5pt" to="349.3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030978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8448" behindDoc="0" locked="0" layoutInCell="1" allowOverlap="1" wp14:anchorId="1DE1C347" wp14:editId="0D29D734">
                <wp:simplePos x="0" y="0"/>
                <wp:positionH relativeFrom="column">
                  <wp:posOffset>3201353</wp:posOffset>
                </wp:positionH>
                <wp:positionV relativeFrom="paragraph">
                  <wp:posOffset>225108</wp:posOffset>
                </wp:positionV>
                <wp:extent cx="0" cy="171450"/>
                <wp:effectExtent l="76200" t="38100" r="57150" b="19050"/>
                <wp:wrapNone/>
                <wp:docPr id="1858" name="直線單箭頭接點 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6C006D" id="直線單箭頭接點 1858" o:spid="_x0000_s1026" type="#_x0000_t32" style="position:absolute;margin-left:252.1pt;margin-top:17.75pt;width:0;height:13.5pt;flip:y;z-index:2542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 w:rsidR="00030978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7424" behindDoc="0" locked="0" layoutInCell="1" allowOverlap="1" wp14:anchorId="5BB9574F" wp14:editId="590907B4">
                <wp:simplePos x="0" y="0"/>
                <wp:positionH relativeFrom="column">
                  <wp:posOffset>3133408</wp:posOffset>
                </wp:positionH>
                <wp:positionV relativeFrom="paragraph">
                  <wp:posOffset>231458</wp:posOffset>
                </wp:positionV>
                <wp:extent cx="0" cy="165100"/>
                <wp:effectExtent l="76200" t="0" r="57150" b="63500"/>
                <wp:wrapNone/>
                <wp:docPr id="1857" name="直線單箭頭接點 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4126B" id="直線單箭頭接點 1857" o:spid="_x0000_s1026" type="#_x0000_t32" style="position:absolute;margin-left:246.75pt;margin-top:18.25pt;width:0;height:13pt;z-index:2542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="00030978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83232" behindDoc="0" locked="0" layoutInCell="1" allowOverlap="1" wp14:anchorId="62BA16DA" wp14:editId="5DD919A4">
                <wp:simplePos x="0" y="0"/>
                <wp:positionH relativeFrom="column">
                  <wp:posOffset>3450908</wp:posOffset>
                </wp:positionH>
                <wp:positionV relativeFrom="paragraph">
                  <wp:posOffset>217805</wp:posOffset>
                </wp:positionV>
                <wp:extent cx="0" cy="141605"/>
                <wp:effectExtent l="76200" t="38100" r="57150" b="10795"/>
                <wp:wrapNone/>
                <wp:docPr id="334" name="直線單箭頭接點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16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A1D6F1" id="直線單箭頭接點 334" o:spid="_x0000_s1026" type="#_x0000_t32" style="position:absolute;margin-left:271.75pt;margin-top:17.15pt;width:0;height:11.15pt;flip:y;z-index:2539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="00FC46EE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75040" behindDoc="0" locked="0" layoutInCell="1" allowOverlap="1" wp14:anchorId="45C26051" wp14:editId="6093FDB6">
                <wp:simplePos x="0" y="0"/>
                <wp:positionH relativeFrom="column">
                  <wp:posOffset>3548073</wp:posOffset>
                </wp:positionH>
                <wp:positionV relativeFrom="paragraph">
                  <wp:posOffset>226586</wp:posOffset>
                </wp:positionV>
                <wp:extent cx="0" cy="34158"/>
                <wp:effectExtent l="76200" t="38100" r="95250" b="61595"/>
                <wp:wrapNone/>
                <wp:docPr id="325" name="直線單箭頭接點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1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9F6B25" id="直線單箭頭接點 325" o:spid="_x0000_s1026" type="#_x0000_t32" style="position:absolute;margin-left:279.4pt;margin-top:17.85pt;width:0;height:2.7pt;flip:y;z-index:2539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 w:rsidR="001A0033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41248" behindDoc="0" locked="0" layoutInCell="1" allowOverlap="1" wp14:anchorId="07D6E035" wp14:editId="467734A8">
                <wp:simplePos x="0" y="0"/>
                <wp:positionH relativeFrom="column">
                  <wp:posOffset>3362008</wp:posOffset>
                </wp:positionH>
                <wp:positionV relativeFrom="paragraph">
                  <wp:posOffset>220345</wp:posOffset>
                </wp:positionV>
                <wp:extent cx="0" cy="152400"/>
                <wp:effectExtent l="0" t="0" r="38100" b="19050"/>
                <wp:wrapNone/>
                <wp:docPr id="292" name="直線單箭頭接點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80FFB3" id="直線單箭頭接點 292" o:spid="_x0000_s1026" type="#_x0000_t32" style="position:absolute;margin-left:264.75pt;margin-top:17.35pt;width:0;height:12pt;flip:y;z-index:2539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" strokecolor="black [3200]" strokeweight=".5pt">
                <v:stroke joinstyle="miter"/>
              </v:shape>
            </w:pict>
          </mc:Fallback>
        </mc:AlternateContent>
      </w:r>
      <w:r w:rsidR="00FD7045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58624" behindDoc="0" locked="0" layoutInCell="1" allowOverlap="1" wp14:anchorId="46DC9279" wp14:editId="6464CCA0">
                <wp:simplePos x="0" y="0"/>
                <wp:positionH relativeFrom="column">
                  <wp:posOffset>2035810</wp:posOffset>
                </wp:positionH>
                <wp:positionV relativeFrom="paragraph">
                  <wp:posOffset>43180</wp:posOffset>
                </wp:positionV>
                <wp:extent cx="121920" cy="0"/>
                <wp:effectExtent l="0" t="0" r="0" b="0"/>
                <wp:wrapNone/>
                <wp:docPr id="100" name="直線接點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DBE498" id="直線接點 100" o:spid="_x0000_s1026" style="position:absolute;z-index:2536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3pt,3.4pt" to="169.9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" strokecolor="black [3200]" strokeweight=".5pt">
                <v:stroke dashstyle="longDash" joinstyle="miter"/>
              </v:line>
            </w:pict>
          </mc:Fallback>
        </mc:AlternateContent>
      </w:r>
      <w:r w:rsidR="00915866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35072" behindDoc="0" locked="0" layoutInCell="1" allowOverlap="1" wp14:anchorId="209C42CF" wp14:editId="4CA91EB6">
                <wp:simplePos x="0" y="0"/>
                <wp:positionH relativeFrom="column">
                  <wp:posOffset>2091690</wp:posOffset>
                </wp:positionH>
                <wp:positionV relativeFrom="paragraph">
                  <wp:posOffset>246380</wp:posOffset>
                </wp:positionV>
                <wp:extent cx="5080" cy="2870200"/>
                <wp:effectExtent l="0" t="0" r="33020" b="25400"/>
                <wp:wrapNone/>
                <wp:docPr id="1871" name="直線接點 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287020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BCE315" id="直線接點 1871" o:spid="_x0000_s1026" style="position:absolute;z-index:2536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4.7pt,19.4pt" to="165.1pt,2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" strokecolor="black [3200]" strokeweight=".5pt">
                <v:stroke dashstyle="longDash" joinstyle="miter"/>
              </v:line>
            </w:pict>
          </mc:Fallback>
        </mc:AlternateContent>
      </w:r>
      <w:r w:rsidR="00915866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34048" behindDoc="0" locked="0" layoutInCell="1" allowOverlap="1" wp14:anchorId="0431FAD4" wp14:editId="6AFEAD61">
                <wp:simplePos x="0" y="0"/>
                <wp:positionH relativeFrom="column">
                  <wp:posOffset>2030730</wp:posOffset>
                </wp:positionH>
                <wp:positionV relativeFrom="paragraph">
                  <wp:posOffset>251460</wp:posOffset>
                </wp:positionV>
                <wp:extent cx="50800" cy="0"/>
                <wp:effectExtent l="0" t="0" r="0" b="0"/>
                <wp:wrapNone/>
                <wp:docPr id="1869" name="直線接點 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A58296" id="直線接點 1869" o:spid="_x0000_s1026" style="position:absolute;z-index:2536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9.9pt,19.8pt" to="163.9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" strokecolor="black [3200]" strokeweight=".5pt">
                <v:stroke dashstyle="longDash" joinstyle="miter"/>
              </v:line>
            </w:pict>
          </mc:Fallback>
        </mc:AlternateContent>
      </w:r>
      <w:r w:rsidR="00915866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32000" behindDoc="0" locked="0" layoutInCell="1" allowOverlap="1" wp14:anchorId="4449FA00" wp14:editId="3499697F">
                <wp:simplePos x="0" y="0"/>
                <wp:positionH relativeFrom="column">
                  <wp:posOffset>2152650</wp:posOffset>
                </wp:positionH>
                <wp:positionV relativeFrom="paragraph">
                  <wp:posOffset>185420</wp:posOffset>
                </wp:positionV>
                <wp:extent cx="0" cy="2626360"/>
                <wp:effectExtent l="0" t="0" r="38100" b="21590"/>
                <wp:wrapNone/>
                <wp:docPr id="1866" name="直線接點 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636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166506" id="直線接點 1866" o:spid="_x0000_s1026" style="position:absolute;z-index:2536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9.5pt,14.6pt" to="169.5pt,2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" strokecolor="black [3200]" strokeweight=".5pt">
                <v:stroke dashstyle="longDash" joinstyle="miter"/>
              </v:line>
            </w:pict>
          </mc:Fallback>
        </mc:AlternateContent>
      </w:r>
      <w:r w:rsidR="00915866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30976" behindDoc="0" locked="0" layoutInCell="1" allowOverlap="1" wp14:anchorId="67820D6C" wp14:editId="08C6CD44">
                <wp:simplePos x="0" y="0"/>
                <wp:positionH relativeFrom="column">
                  <wp:posOffset>2045970</wp:posOffset>
                </wp:positionH>
                <wp:positionV relativeFrom="paragraph">
                  <wp:posOffset>185420</wp:posOffset>
                </wp:positionV>
                <wp:extent cx="106680" cy="0"/>
                <wp:effectExtent l="0" t="0" r="0" b="0"/>
                <wp:wrapNone/>
                <wp:docPr id="1861" name="直線接點 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C903" id="直線接點 1861" o:spid="_x0000_s1026" style="position:absolute;z-index:2536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1pt,14.6pt" to="169.5pt,1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" strokecolor="black [3200]" strokeweight=".5pt">
                <v:stroke dashstyle="longDash" joinstyle="miter"/>
              </v:line>
            </w:pict>
          </mc:Fallback>
        </mc:AlternateContent>
      </w:r>
      <w:r w:rsidR="00E64332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06400" behindDoc="0" locked="0" layoutInCell="1" allowOverlap="1" wp14:anchorId="10FF2764" wp14:editId="64577F4E">
                <wp:simplePos x="0" y="0"/>
                <wp:positionH relativeFrom="column">
                  <wp:posOffset>2009459</wp:posOffset>
                </wp:positionH>
                <wp:positionV relativeFrom="paragraph">
                  <wp:posOffset>125095</wp:posOffset>
                </wp:positionV>
                <wp:extent cx="252412" cy="0"/>
                <wp:effectExtent l="0" t="0" r="0" b="0"/>
                <wp:wrapNone/>
                <wp:docPr id="6" name="直線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412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5C71FE" id="直線接點 6" o:spid="_x0000_s1026" style="position:absolute;z-index:2536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5pt,9.85pt" to="178.1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" strokecolor="black [3200]" strokeweight=".5pt">
                <v:stroke dashstyle="longDash" joinstyle="miter"/>
              </v:line>
            </w:pict>
          </mc:Fallback>
        </mc:AlternateContent>
      </w:r>
    </w:p>
    <w:p w14:paraId="3DE4499E" w14:textId="402404C4" w:rsidR="00135C63" w:rsidRDefault="00C75882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93088" behindDoc="0" locked="0" layoutInCell="1" allowOverlap="1" wp14:anchorId="65E8AC1A" wp14:editId="0807BA19">
                <wp:simplePos x="0" y="0"/>
                <wp:positionH relativeFrom="column">
                  <wp:posOffset>4399915</wp:posOffset>
                </wp:positionH>
                <wp:positionV relativeFrom="paragraph">
                  <wp:posOffset>65405</wp:posOffset>
                </wp:positionV>
                <wp:extent cx="979055" cy="404"/>
                <wp:effectExtent l="0" t="0" r="0" b="0"/>
                <wp:wrapNone/>
                <wp:docPr id="91" name="直線接點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9055" cy="40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635EDC" id="直線接點 91" o:spid="_x0000_s1026" style="position:absolute;flip:y;z-index:2535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45pt,5.15pt" to="423.55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 w:rsidR="00E1756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4352" behindDoc="0" locked="0" layoutInCell="1" allowOverlap="1" wp14:anchorId="2EECC694" wp14:editId="3F150D27">
                <wp:simplePos x="0" y="0"/>
                <wp:positionH relativeFrom="column">
                  <wp:posOffset>3359843</wp:posOffset>
                </wp:positionH>
                <wp:positionV relativeFrom="paragraph">
                  <wp:posOffset>107258</wp:posOffset>
                </wp:positionV>
                <wp:extent cx="699654" cy="6928"/>
                <wp:effectExtent l="0" t="0" r="24765" b="31750"/>
                <wp:wrapNone/>
                <wp:docPr id="62" name="直線接點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654" cy="692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990194" id="直線接點 62" o:spid="_x0000_s1026" style="position:absolute;z-index:2542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55pt,8.45pt" to="319.6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030978" w:rsidRPr="00A40E14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599232" behindDoc="0" locked="0" layoutInCell="1" allowOverlap="1" wp14:anchorId="79BBEFA9" wp14:editId="46D8EDBA">
                <wp:simplePos x="0" y="0"/>
                <wp:positionH relativeFrom="column">
                  <wp:posOffset>4440497</wp:posOffset>
                </wp:positionH>
                <wp:positionV relativeFrom="paragraph">
                  <wp:posOffset>3348</wp:posOffset>
                </wp:positionV>
                <wp:extent cx="1080655" cy="6927"/>
                <wp:effectExtent l="0" t="0" r="24765" b="31750"/>
                <wp:wrapNone/>
                <wp:docPr id="97" name="直線接點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655" cy="692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6BEB63" id="直線接點 97" o:spid="_x0000_s1026" style="position:absolute;z-index:2535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65pt,.25pt" to="434.75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03097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94112" behindDoc="0" locked="0" layoutInCell="1" allowOverlap="1" wp14:anchorId="297517F3" wp14:editId="72B95557">
                <wp:simplePos x="0" y="0"/>
                <wp:positionH relativeFrom="margin">
                  <wp:posOffset>5520372</wp:posOffset>
                </wp:positionH>
                <wp:positionV relativeFrom="paragraph">
                  <wp:posOffset>9525</wp:posOffset>
                </wp:positionV>
                <wp:extent cx="25400" cy="2826385"/>
                <wp:effectExtent l="0" t="0" r="31750" b="12065"/>
                <wp:wrapNone/>
                <wp:docPr id="92" name="直線接點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" cy="282638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6D3F2E" id="直線接點 92" o:spid="_x0000_s1026" style="position:absolute;flip:x y;z-index:2535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34.65pt,.75pt" to="436.65pt,2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03097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5376" behindDoc="0" locked="0" layoutInCell="1" allowOverlap="1" wp14:anchorId="52581F6E" wp14:editId="666E203F">
                <wp:simplePos x="0" y="0"/>
                <wp:positionH relativeFrom="column">
                  <wp:posOffset>4062095</wp:posOffset>
                </wp:positionH>
                <wp:positionV relativeFrom="paragraph">
                  <wp:posOffset>128905</wp:posOffset>
                </wp:positionV>
                <wp:extent cx="4763" cy="623888"/>
                <wp:effectExtent l="0" t="0" r="33655" b="24130"/>
                <wp:wrapNone/>
                <wp:docPr id="63" name="直線接點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3" cy="6238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CAB5E" id="直線接點 63" o:spid="_x0000_s1026" style="position:absolute;z-index:2542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85pt,10.15pt" to="320.25pt,5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03097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2304" behindDoc="0" locked="0" layoutInCell="1" allowOverlap="1" wp14:anchorId="21B5E432" wp14:editId="18C91D8E">
                <wp:simplePos x="0" y="0"/>
                <wp:positionH relativeFrom="column">
                  <wp:posOffset>4114483</wp:posOffset>
                </wp:positionH>
                <wp:positionV relativeFrom="paragraph">
                  <wp:posOffset>95567</wp:posOffset>
                </wp:positionV>
                <wp:extent cx="9525" cy="485775"/>
                <wp:effectExtent l="0" t="0" r="28575" b="28575"/>
                <wp:wrapNone/>
                <wp:docPr id="60" name="直線接點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0B7750" id="直線接點 60" o:spid="_x0000_s1026" style="position:absolute;z-index:2542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7.5pt" to="324.75pt,4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03097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1280" behindDoc="0" locked="0" layoutInCell="1" allowOverlap="1" wp14:anchorId="3753FABC" wp14:editId="33A951FB">
                <wp:simplePos x="0" y="0"/>
                <wp:positionH relativeFrom="column">
                  <wp:posOffset>3452495</wp:posOffset>
                </wp:positionH>
                <wp:positionV relativeFrom="paragraph">
                  <wp:posOffset>94298</wp:posOffset>
                </wp:positionV>
                <wp:extent cx="657225" cy="0"/>
                <wp:effectExtent l="0" t="0" r="0" b="0"/>
                <wp:wrapNone/>
                <wp:docPr id="59" name="直線接點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86C6BD" id="直線接點 59" o:spid="_x0000_s1026" style="position:absolute;z-index:2542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85pt,7.45pt" to="323.6pt,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03097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0256" behindDoc="0" locked="0" layoutInCell="1" allowOverlap="1" wp14:anchorId="48DF3AFA" wp14:editId="5F9DF68F">
                <wp:simplePos x="0" y="0"/>
                <wp:positionH relativeFrom="column">
                  <wp:posOffset>3547745</wp:posOffset>
                </wp:positionH>
                <wp:positionV relativeFrom="paragraph">
                  <wp:posOffset>28893</wp:posOffset>
                </wp:positionV>
                <wp:extent cx="0" cy="37782"/>
                <wp:effectExtent l="0" t="0" r="38100" b="19685"/>
                <wp:wrapNone/>
                <wp:docPr id="58" name="直線接點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77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ED89BF" id="直線接點 58" o:spid="_x0000_s1026" style="position:absolute;flip:x y;z-index:254240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9.35pt,2.3pt" to="279.35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="0003097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9232" behindDoc="0" locked="0" layoutInCell="1" allowOverlap="1" wp14:anchorId="76451C7A" wp14:editId="582DC2BA">
                <wp:simplePos x="0" y="0"/>
                <wp:positionH relativeFrom="column">
                  <wp:posOffset>3552508</wp:posOffset>
                </wp:positionH>
                <wp:positionV relativeFrom="paragraph">
                  <wp:posOffset>71755</wp:posOffset>
                </wp:positionV>
                <wp:extent cx="600075" cy="0"/>
                <wp:effectExtent l="0" t="0" r="0" b="0"/>
                <wp:wrapNone/>
                <wp:docPr id="57" name="直線接點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927F40" id="直線接點 57" o:spid="_x0000_s1026" style="position:absolute;flip:x;z-index:2542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75pt,5.65pt" to="327pt,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03097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8208" behindDoc="0" locked="0" layoutInCell="1" allowOverlap="1" wp14:anchorId="4FFA1B85" wp14:editId="5276090D">
                <wp:simplePos x="0" y="0"/>
                <wp:positionH relativeFrom="column">
                  <wp:posOffset>4152583</wp:posOffset>
                </wp:positionH>
                <wp:positionV relativeFrom="paragraph">
                  <wp:posOffset>71755</wp:posOffset>
                </wp:positionV>
                <wp:extent cx="0" cy="261938"/>
                <wp:effectExtent l="0" t="0" r="38100" b="24130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19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B00217" id="直線接點 55" o:spid="_x0000_s1026" style="position:absolute;flip:y;z-index:2542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7pt,5.65pt" to="327pt,2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03097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7184" behindDoc="0" locked="0" layoutInCell="1" allowOverlap="1" wp14:anchorId="7371201E" wp14:editId="2C5C4B5D">
                <wp:simplePos x="0" y="0"/>
                <wp:positionH relativeFrom="column">
                  <wp:posOffset>4199572</wp:posOffset>
                </wp:positionH>
                <wp:positionV relativeFrom="paragraph">
                  <wp:posOffset>28575</wp:posOffset>
                </wp:positionV>
                <wp:extent cx="0" cy="242887"/>
                <wp:effectExtent l="0" t="0" r="38100" b="24130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28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46E4C3B" id="直線接點 54" o:spid="_x0000_s1026" style="position:absolute;z-index:25423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0.65pt,2.25pt" to="330.65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03097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6160" behindDoc="0" locked="0" layoutInCell="1" allowOverlap="1" wp14:anchorId="14913ACA" wp14:editId="66265327">
                <wp:simplePos x="0" y="0"/>
                <wp:positionH relativeFrom="column">
                  <wp:posOffset>3644583</wp:posOffset>
                </wp:positionH>
                <wp:positionV relativeFrom="paragraph">
                  <wp:posOffset>28893</wp:posOffset>
                </wp:positionV>
                <wp:extent cx="555625" cy="0"/>
                <wp:effectExtent l="0" t="0" r="0" b="0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56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8576D2" id="直線接點 53" o:spid="_x0000_s1026" style="position:absolute;z-index:2542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pt,2.3pt" to="330.7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511EA1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954560" behindDoc="0" locked="0" layoutInCell="1" allowOverlap="1" wp14:anchorId="355F9E94" wp14:editId="59D97BD0">
                <wp:simplePos x="0" y="0"/>
                <wp:positionH relativeFrom="column">
                  <wp:posOffset>4662805</wp:posOffset>
                </wp:positionH>
                <wp:positionV relativeFrom="paragraph">
                  <wp:posOffset>151765</wp:posOffset>
                </wp:positionV>
                <wp:extent cx="554990" cy="304800"/>
                <wp:effectExtent l="0" t="0" r="16510" b="19050"/>
                <wp:wrapNone/>
                <wp:docPr id="307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99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ED7D3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417D7A7" w14:textId="2F2C15E4" w:rsidR="008D50D8" w:rsidRDefault="008D50D8" w:rsidP="00511EA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改單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5F9E94" id="Rectangle 64" o:spid="_x0000_s1068" style="position:absolute;left:0;text-align:left;margin-left:367.15pt;margin-top:11.95pt;width:43.7pt;height:24pt;z-index:2539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" filled="f" strokecolor="#ed7d31" strokeweight="1pt">
                <v:shadow color="#868686"/>
                <v:textbox>
                  <w:txbxContent>
                    <w:p w14:paraId="7417D7A7" w14:textId="2F2C15E4" w:rsidR="008D50D8" w:rsidRDefault="008D50D8" w:rsidP="00511EA1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改單</w:t>
                      </w:r>
                    </w:p>
                  </w:txbxContent>
                </v:textbox>
              </v:rect>
            </w:pict>
          </mc:Fallback>
        </mc:AlternateContent>
      </w:r>
      <w:r w:rsidR="001A0033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43296" behindDoc="0" locked="0" layoutInCell="1" allowOverlap="1" wp14:anchorId="5C542687" wp14:editId="3AB4ADF2">
                <wp:simplePos x="0" y="0"/>
                <wp:positionH relativeFrom="column">
                  <wp:posOffset>5305108</wp:posOffset>
                </wp:positionH>
                <wp:positionV relativeFrom="paragraph">
                  <wp:posOffset>114299</wp:posOffset>
                </wp:positionV>
                <wp:extent cx="28575" cy="2167255"/>
                <wp:effectExtent l="38100" t="0" r="66675" b="61595"/>
                <wp:wrapNone/>
                <wp:docPr id="295" name="直線單箭頭接點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2167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4E7023" id="直線單箭頭接點 295" o:spid="_x0000_s1026" type="#_x0000_t32" style="position:absolute;margin-left:417.75pt;margin-top:9pt;width:2.25pt;height:170.65pt;z-index:2539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1A0033" w:rsidRPr="00A40E14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600256" behindDoc="0" locked="0" layoutInCell="1" allowOverlap="1" wp14:anchorId="4B7243C7" wp14:editId="14B34C3C">
                <wp:simplePos x="0" y="0"/>
                <wp:positionH relativeFrom="margin">
                  <wp:posOffset>5375184</wp:posOffset>
                </wp:positionH>
                <wp:positionV relativeFrom="paragraph">
                  <wp:posOffset>73115</wp:posOffset>
                </wp:positionV>
                <wp:extent cx="25763" cy="2203903"/>
                <wp:effectExtent l="0" t="0" r="31750" b="25400"/>
                <wp:wrapNone/>
                <wp:docPr id="98" name="直線接點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63" cy="220390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E51C99" id="直線接點 98" o:spid="_x0000_s1026" style="position:absolute;flip:x y;z-index:2536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23.25pt,5.75pt" to="425.3pt,1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E03ADD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63744" behindDoc="0" locked="0" layoutInCell="1" allowOverlap="1" wp14:anchorId="553A4AE1" wp14:editId="655E1A13">
                <wp:simplePos x="0" y="0"/>
                <wp:positionH relativeFrom="column">
                  <wp:posOffset>2706370</wp:posOffset>
                </wp:positionH>
                <wp:positionV relativeFrom="paragraph">
                  <wp:posOffset>252730</wp:posOffset>
                </wp:positionV>
                <wp:extent cx="167640" cy="0"/>
                <wp:effectExtent l="0" t="0" r="0" b="0"/>
                <wp:wrapNone/>
                <wp:docPr id="107" name="直線接點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1BB956" id="直線接點 107" o:spid="_x0000_s1026" style="position:absolute;flip:x;z-index:2536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1pt,19.9pt" to="226.3pt,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" strokecolor="black [3200]" strokeweight=".5pt">
                <v:stroke dashstyle="longDash" joinstyle="miter"/>
              </v:line>
            </w:pict>
          </mc:Fallback>
        </mc:AlternateContent>
      </w:r>
      <w:r w:rsidR="00C50C80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52480" behindDoc="0" locked="0" layoutInCell="1" allowOverlap="1" wp14:anchorId="6FE5686A" wp14:editId="4BC4FEEB">
                <wp:simplePos x="0" y="0"/>
                <wp:positionH relativeFrom="column">
                  <wp:posOffset>2056130</wp:posOffset>
                </wp:positionH>
                <wp:positionV relativeFrom="paragraph">
                  <wp:posOffset>135255</wp:posOffset>
                </wp:positionV>
                <wp:extent cx="421640" cy="0"/>
                <wp:effectExtent l="0" t="0" r="0" b="0"/>
                <wp:wrapNone/>
                <wp:docPr id="83" name="直線接點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64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1DB7F9" id="直線接點 83" o:spid="_x0000_s1026" style="position:absolute;z-index:2536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9pt,10.65pt" to="195.1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" strokecolor="black [3200]" strokeweight=".5pt">
                <v:stroke dashstyle="longDash" joinstyle="miter"/>
              </v:line>
            </w:pict>
          </mc:Fallback>
        </mc:AlternateContent>
      </w:r>
      <w:r w:rsidR="00C50C80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51456" behindDoc="0" locked="0" layoutInCell="1" allowOverlap="1" wp14:anchorId="4696B65B" wp14:editId="5EDCC53D">
                <wp:simplePos x="0" y="0"/>
                <wp:positionH relativeFrom="column">
                  <wp:posOffset>2484120</wp:posOffset>
                </wp:positionH>
                <wp:positionV relativeFrom="paragraph">
                  <wp:posOffset>120650</wp:posOffset>
                </wp:positionV>
                <wp:extent cx="8890" cy="975360"/>
                <wp:effectExtent l="38100" t="0" r="86360" b="53340"/>
                <wp:wrapNone/>
                <wp:docPr id="71" name="直線單箭頭接點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" cy="97536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E27DDC" id="直線單箭頭接點 71" o:spid="_x0000_s1026" type="#_x0000_t32" style="position:absolute;margin-left:195.6pt;margin-top:9.5pt;width:.7pt;height:76.8pt;z-index:2536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7950B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50432" behindDoc="0" locked="0" layoutInCell="1" allowOverlap="1" wp14:anchorId="59882404" wp14:editId="2D5158F6">
                <wp:simplePos x="0" y="0"/>
                <wp:positionH relativeFrom="column">
                  <wp:posOffset>2995930</wp:posOffset>
                </wp:positionH>
                <wp:positionV relativeFrom="paragraph">
                  <wp:posOffset>29210</wp:posOffset>
                </wp:positionV>
                <wp:extent cx="0" cy="137160"/>
                <wp:effectExtent l="76200" t="0" r="57150" b="53340"/>
                <wp:wrapNone/>
                <wp:docPr id="66" name="直線單箭頭接點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716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CF7058" id="直線單箭頭接點 66" o:spid="_x0000_s1026" type="#_x0000_t32" style="position:absolute;margin-left:235.9pt;margin-top:2.3pt;width:0;height:10.8pt;z-index:2536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7950B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49408" behindDoc="0" locked="0" layoutInCell="1" allowOverlap="1" wp14:anchorId="3BB5468A" wp14:editId="60492596">
                <wp:simplePos x="0" y="0"/>
                <wp:positionH relativeFrom="column">
                  <wp:posOffset>2035810</wp:posOffset>
                </wp:positionH>
                <wp:positionV relativeFrom="paragraph">
                  <wp:posOffset>39370</wp:posOffset>
                </wp:positionV>
                <wp:extent cx="965200" cy="0"/>
                <wp:effectExtent l="0" t="0" r="0" b="0"/>
                <wp:wrapNone/>
                <wp:docPr id="65" name="直線接點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CC46E2" id="直線接點 65" o:spid="_x0000_s1026" style="position:absolute;z-index:2536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3pt,3.1pt" to="236.3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" strokecolor="black [3200]" strokeweight=".5pt">
                <v:stroke dashstyle="longDash" joinstyle="miter"/>
              </v:line>
            </w:pict>
          </mc:Fallback>
        </mc:AlternateContent>
      </w:r>
      <w:r w:rsidR="00FA3C24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44288" behindDoc="0" locked="0" layoutInCell="1" allowOverlap="1" wp14:anchorId="25204AFC" wp14:editId="3365345D">
                <wp:simplePos x="0" y="0"/>
                <wp:positionH relativeFrom="column">
                  <wp:posOffset>2203450</wp:posOffset>
                </wp:positionH>
                <wp:positionV relativeFrom="paragraph">
                  <wp:posOffset>237490</wp:posOffset>
                </wp:positionV>
                <wp:extent cx="5080" cy="1214120"/>
                <wp:effectExtent l="0" t="0" r="33020" b="24130"/>
                <wp:wrapNone/>
                <wp:docPr id="1900" name="直線接點 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121412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20D1AB" id="直線接點 1900" o:spid="_x0000_s1026" style="position:absolute;flip:x;z-index:2536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5pt,18.7pt" to="173.9pt,1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" strokecolor="black [3200]" strokeweight=".5pt">
                <v:stroke dashstyle="longDash" joinstyle="miter"/>
              </v:line>
            </w:pict>
          </mc:Fallback>
        </mc:AlternateContent>
      </w:r>
      <w:r w:rsidR="00FA3C24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43264" behindDoc="0" locked="0" layoutInCell="1" allowOverlap="1" wp14:anchorId="52C0A4D3" wp14:editId="4F4657B9">
                <wp:simplePos x="0" y="0"/>
                <wp:positionH relativeFrom="column">
                  <wp:posOffset>2045970</wp:posOffset>
                </wp:positionH>
                <wp:positionV relativeFrom="paragraph">
                  <wp:posOffset>232410</wp:posOffset>
                </wp:positionV>
                <wp:extent cx="162560" cy="0"/>
                <wp:effectExtent l="0" t="0" r="0" b="0"/>
                <wp:wrapNone/>
                <wp:docPr id="1896" name="直線接點 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FC4DFA" id="直線接點 1896" o:spid="_x0000_s1026" style="position:absolute;z-index:2536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1pt,18.3pt" to="173.9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" strokecolor="black [3200]" strokeweight=".5pt">
                <v:stroke dashstyle="longDash" joinstyle="miter"/>
              </v:line>
            </w:pict>
          </mc:Fallback>
        </mc:AlternateContent>
      </w:r>
      <w:r w:rsidR="00B324A0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556224" behindDoc="0" locked="0" layoutInCell="1" allowOverlap="1" wp14:anchorId="7FA1897D" wp14:editId="225DBE2B">
                <wp:simplePos x="0" y="0"/>
                <wp:positionH relativeFrom="column">
                  <wp:posOffset>2884714</wp:posOffset>
                </wp:positionH>
                <wp:positionV relativeFrom="paragraph">
                  <wp:posOffset>129994</wp:posOffset>
                </wp:positionV>
                <wp:extent cx="855980" cy="297180"/>
                <wp:effectExtent l="0" t="0" r="20320" b="26670"/>
                <wp:wrapNone/>
                <wp:docPr id="1885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5980" cy="2971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C9740EF" w14:textId="5D70FE45" w:rsidR="008D50D8" w:rsidRDefault="008D50D8" w:rsidP="00B324A0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接單備貨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A1897D" id="_x0000_s1069" style="position:absolute;left:0;text-align:left;margin-left:227.15pt;margin-top:10.25pt;width:67.4pt;height:23.4pt;z-index:2535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" filled="f" strokecolor="#70ad47" strokeweight="1pt">
                <v:shadow color="#868686"/>
                <v:textbox>
                  <w:txbxContent>
                    <w:p w14:paraId="0C9740EF" w14:textId="5D70FE45" w:rsidR="008D50D8" w:rsidRDefault="008D50D8" w:rsidP="00B324A0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接單備貨</w:t>
                      </w:r>
                    </w:p>
                  </w:txbxContent>
                </v:textbox>
              </v:rect>
            </w:pict>
          </mc:Fallback>
        </mc:AlternateContent>
      </w:r>
    </w:p>
    <w:p w14:paraId="68ECC03D" w14:textId="4F376B65" w:rsidR="00135C63" w:rsidRDefault="00C75882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91456" behindDoc="0" locked="0" layoutInCell="1" allowOverlap="1" wp14:anchorId="221BFA1A" wp14:editId="39DBFDE5">
                <wp:simplePos x="0" y="0"/>
                <wp:positionH relativeFrom="column">
                  <wp:posOffset>1780425</wp:posOffset>
                </wp:positionH>
                <wp:positionV relativeFrom="paragraph">
                  <wp:posOffset>142240</wp:posOffset>
                </wp:positionV>
                <wp:extent cx="0" cy="75911"/>
                <wp:effectExtent l="0" t="0" r="38100" b="19685"/>
                <wp:wrapNone/>
                <wp:docPr id="1956" name="直線接點 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5911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27FA20" id="直線接點 1956" o:spid="_x0000_s1026" style="position:absolute;z-index:2542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pt,11.2pt" to="140.2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" strokecolor="black [3200]" strokeweight=".5pt">
                <v:stroke dashstyle="longDash" joinstyle="miter"/>
              </v:line>
            </w:pict>
          </mc:Fallback>
        </mc:AlternateContent>
      </w:r>
      <w:r w:rsidR="004D01F4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98624" behindDoc="0" locked="0" layoutInCell="1" allowOverlap="1" wp14:anchorId="68AB4CB0" wp14:editId="5A185A8D">
                <wp:simplePos x="0" y="0"/>
                <wp:positionH relativeFrom="column">
                  <wp:posOffset>4509770</wp:posOffset>
                </wp:positionH>
                <wp:positionV relativeFrom="paragraph">
                  <wp:posOffset>149860</wp:posOffset>
                </wp:positionV>
                <wp:extent cx="160020" cy="0"/>
                <wp:effectExtent l="0" t="76200" r="11430" b="95250"/>
                <wp:wrapNone/>
                <wp:docPr id="156" name="直線單箭頭接點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75099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56" o:spid="_x0000_s1026" type="#_x0000_t32" style="position:absolute;margin-left:355.1pt;margin-top:11.8pt;width:12.6pt;height:0;z-index:2542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" strokecolor="black [3200]" strokeweight=".5pt">
                <v:stroke dashstyle="longDash" endarrow="block" joinstyle="miter"/>
              </v:shape>
            </w:pict>
          </mc:Fallback>
        </mc:AlternateContent>
      </w:r>
      <w:r w:rsidR="004D01F4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97600" behindDoc="0" locked="0" layoutInCell="1" allowOverlap="1" wp14:anchorId="7856806C" wp14:editId="74446C14">
                <wp:simplePos x="0" y="0"/>
                <wp:positionH relativeFrom="column">
                  <wp:posOffset>4497070</wp:posOffset>
                </wp:positionH>
                <wp:positionV relativeFrom="paragraph">
                  <wp:posOffset>149860</wp:posOffset>
                </wp:positionV>
                <wp:extent cx="0" cy="60960"/>
                <wp:effectExtent l="0" t="0" r="38100" b="15240"/>
                <wp:wrapNone/>
                <wp:docPr id="155" name="直線接點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096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95A7F7" id="直線接點 155" o:spid="_x0000_s1026" style="position:absolute;flip:y;z-index:2542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4.1pt,11.8pt" to="354.1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" strokecolor="black [3200]" strokeweight=".5pt">
                <v:stroke dashstyle="longDash" joinstyle="miter"/>
              </v:line>
            </w:pict>
          </mc:Fallback>
        </mc:AlternateContent>
      </w:r>
      <w:r w:rsidR="004D01F4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96576" behindDoc="0" locked="0" layoutInCell="1" allowOverlap="1" wp14:anchorId="4BF59569" wp14:editId="3B88BCE4">
                <wp:simplePos x="0" y="0"/>
                <wp:positionH relativeFrom="column">
                  <wp:posOffset>1850390</wp:posOffset>
                </wp:positionH>
                <wp:positionV relativeFrom="paragraph">
                  <wp:posOffset>203200</wp:posOffset>
                </wp:positionV>
                <wp:extent cx="2628900" cy="0"/>
                <wp:effectExtent l="0" t="0" r="0" b="0"/>
                <wp:wrapNone/>
                <wp:docPr id="154" name="直線接點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890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171610" id="直線接點 154" o:spid="_x0000_s1026" style="position:absolute;z-index:2542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7pt,16pt" to="352.7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" strokecolor="black [3200]" strokeweight=".5pt">
                <v:stroke dashstyle="longDash" joinstyle="miter"/>
              </v:line>
            </w:pict>
          </mc:Fallback>
        </mc:AlternateContent>
      </w:r>
      <w:r w:rsidR="004D01F4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95552" behindDoc="0" locked="0" layoutInCell="1" allowOverlap="1" wp14:anchorId="3B36EE36" wp14:editId="5F3F893B">
                <wp:simplePos x="0" y="0"/>
                <wp:positionH relativeFrom="column">
                  <wp:posOffset>1850390</wp:posOffset>
                </wp:positionH>
                <wp:positionV relativeFrom="paragraph">
                  <wp:posOffset>142240</wp:posOffset>
                </wp:positionV>
                <wp:extent cx="0" cy="68580"/>
                <wp:effectExtent l="0" t="0" r="38100" b="26670"/>
                <wp:wrapNone/>
                <wp:docPr id="149" name="直線接點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CBE12" id="直線接點 149" o:spid="_x0000_s1026" style="position:absolute;z-index:2542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7pt,11.2pt" to="145.7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" strokecolor="black [3200]" strokeweight=".5pt">
                <v:stroke dashstyle="longDash" joinstyle="miter"/>
              </v:line>
            </w:pict>
          </mc:Fallback>
        </mc:AlternateContent>
      </w:r>
      <w:r w:rsidR="004D01F4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93504" behindDoc="0" locked="0" layoutInCell="1" allowOverlap="1" wp14:anchorId="421FE390" wp14:editId="20F2A53C">
                <wp:simplePos x="0" y="0"/>
                <wp:positionH relativeFrom="column">
                  <wp:posOffset>4471670</wp:posOffset>
                </wp:positionH>
                <wp:positionV relativeFrom="paragraph">
                  <wp:posOffset>241300</wp:posOffset>
                </wp:positionV>
                <wp:extent cx="7620" cy="167640"/>
                <wp:effectExtent l="0" t="0" r="30480" b="22860"/>
                <wp:wrapNone/>
                <wp:docPr id="144" name="直線接點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6764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F0E77D" id="直線接點 144" o:spid="_x0000_s1026" style="position:absolute;flip:x;z-index:2542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1pt,19pt" to="352.7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" strokecolor="black [3200]" strokeweight=".5pt">
                <v:stroke dashstyle="longDash" joinstyle="miter"/>
              </v:line>
            </w:pict>
          </mc:Fallback>
        </mc:AlternateContent>
      </w:r>
      <w:r w:rsidR="004D01F4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92480" behindDoc="0" locked="0" layoutInCell="1" allowOverlap="1" wp14:anchorId="29D3BDE2" wp14:editId="305CB982">
                <wp:simplePos x="0" y="0"/>
                <wp:positionH relativeFrom="column">
                  <wp:posOffset>1789430</wp:posOffset>
                </wp:positionH>
                <wp:positionV relativeFrom="paragraph">
                  <wp:posOffset>233680</wp:posOffset>
                </wp:positionV>
                <wp:extent cx="2674620" cy="7620"/>
                <wp:effectExtent l="0" t="0" r="30480" b="30480"/>
                <wp:wrapNone/>
                <wp:docPr id="143" name="直線接點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4620" cy="762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A0EFE2" id="直線接點 143" o:spid="_x0000_s1026" style="position:absolute;z-index:2542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0.9pt,18.4pt" to="351.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" strokecolor="black [3200]" strokeweight=".5pt">
                <v:stroke dashstyle="longDash" joinstyle="miter"/>
              </v:line>
            </w:pict>
          </mc:Fallback>
        </mc:AlternateContent>
      </w:r>
      <w:r w:rsidR="00030978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9472" behindDoc="0" locked="0" layoutInCell="1" allowOverlap="1" wp14:anchorId="5521DE74" wp14:editId="51B5CDD6">
                <wp:simplePos x="0" y="0"/>
                <wp:positionH relativeFrom="column">
                  <wp:posOffset>5238433</wp:posOffset>
                </wp:positionH>
                <wp:positionV relativeFrom="paragraph">
                  <wp:posOffset>46038</wp:posOffset>
                </wp:positionV>
                <wp:extent cx="401955" cy="0"/>
                <wp:effectExtent l="38100" t="76200" r="0" b="95250"/>
                <wp:wrapNone/>
                <wp:docPr id="1859" name="直線單箭頭接點 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1955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EDA4A" id="直線單箭頭接點 1859" o:spid="_x0000_s1026" type="#_x0000_t32" style="position:absolute;margin-left:412.5pt;margin-top:3.65pt;width:31.65pt;height:0;flip:x;z-index:2542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030978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74016" behindDoc="0" locked="0" layoutInCell="1" allowOverlap="1" wp14:anchorId="69229401" wp14:editId="0CB2F2E7">
                <wp:simplePos x="0" y="0"/>
                <wp:positionH relativeFrom="column">
                  <wp:posOffset>4152583</wp:posOffset>
                </wp:positionH>
                <wp:positionV relativeFrom="paragraph">
                  <wp:posOffset>70485</wp:posOffset>
                </wp:positionV>
                <wp:extent cx="515937" cy="318"/>
                <wp:effectExtent l="0" t="0" r="0" b="0"/>
                <wp:wrapNone/>
                <wp:docPr id="324" name="直線接點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937" cy="3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74D525B" id="直線接點 324" o:spid="_x0000_s1026" style="position:absolute;z-index:25397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7pt,5.55pt" to="367.6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 w:rsidR="00511EA1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55584" behindDoc="0" locked="0" layoutInCell="1" allowOverlap="1" wp14:anchorId="39349A6E" wp14:editId="7E395A6A">
                <wp:simplePos x="0" y="0"/>
                <wp:positionH relativeFrom="column">
                  <wp:posOffset>4199890</wp:posOffset>
                </wp:positionH>
                <wp:positionV relativeFrom="paragraph">
                  <wp:posOffset>8573</wp:posOffset>
                </wp:positionV>
                <wp:extent cx="476250" cy="0"/>
                <wp:effectExtent l="0" t="76200" r="19050" b="95250"/>
                <wp:wrapNone/>
                <wp:docPr id="309" name="直線單箭頭接點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8A82BF" id="直線單箭頭接點 309" o:spid="_x0000_s1026" type="#_x0000_t32" style="position:absolute;margin-left:330.7pt;margin-top:.7pt;width:37.5pt;height:0;z-index:2539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A22893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091328" behindDoc="0" locked="0" layoutInCell="1" allowOverlap="1" wp14:anchorId="24E5AE34" wp14:editId="649829BF">
                <wp:simplePos x="0" y="0"/>
                <wp:positionH relativeFrom="column">
                  <wp:posOffset>3468370</wp:posOffset>
                </wp:positionH>
                <wp:positionV relativeFrom="paragraph">
                  <wp:posOffset>172720</wp:posOffset>
                </wp:positionV>
                <wp:extent cx="242570" cy="153670"/>
                <wp:effectExtent l="0" t="0" r="81280" b="55880"/>
                <wp:wrapNone/>
                <wp:docPr id="494" name="直線單箭頭接點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570" cy="1536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60FAE" id="直線單箭頭接點 494" o:spid="_x0000_s1026" type="#_x0000_t32" style="position:absolute;margin-left:273.1pt;margin-top:13.6pt;width:19.1pt;height:12.1pt;z-index:2530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 w:rsidR="00D76445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55552" behindDoc="0" locked="0" layoutInCell="1" allowOverlap="1" wp14:anchorId="432DAAD4" wp14:editId="4C375AF5">
                <wp:simplePos x="0" y="0"/>
                <wp:positionH relativeFrom="column">
                  <wp:posOffset>1997710</wp:posOffset>
                </wp:positionH>
                <wp:positionV relativeFrom="paragraph">
                  <wp:posOffset>91440</wp:posOffset>
                </wp:positionV>
                <wp:extent cx="7620" cy="2905760"/>
                <wp:effectExtent l="0" t="0" r="30480" b="27940"/>
                <wp:wrapNone/>
                <wp:docPr id="87" name="直線接點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90576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040E46" id="直線接點 87" o:spid="_x0000_s1026" style="position:absolute;z-index:2536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3pt,7.2pt" to="157.9pt,2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" strokecolor="black [3200]" strokeweight=".5pt">
                <v:stroke dashstyle="longDash" joinstyle="miter"/>
              </v:line>
            </w:pict>
          </mc:Fallback>
        </mc:AlternateContent>
      </w:r>
      <w:r w:rsidR="007C0FB4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090304" behindDoc="0" locked="0" layoutInCell="1" allowOverlap="1" wp14:anchorId="590860B9" wp14:editId="6BE7F874">
                <wp:simplePos x="0" y="0"/>
                <wp:positionH relativeFrom="column">
                  <wp:posOffset>2874328</wp:posOffset>
                </wp:positionH>
                <wp:positionV relativeFrom="paragraph">
                  <wp:posOffset>169545</wp:posOffset>
                </wp:positionV>
                <wp:extent cx="248920" cy="158750"/>
                <wp:effectExtent l="38100" t="0" r="17780" b="50800"/>
                <wp:wrapNone/>
                <wp:docPr id="493" name="直線單箭頭接點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920" cy="15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7841EE" id="直線單箭頭接點 493" o:spid="_x0000_s1026" type="#_x0000_t32" style="position:absolute;margin-left:226.35pt;margin-top:13.35pt;width:19.6pt;height:12.5pt;flip:x;z-index:2530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  <w:r w:rsidR="00B324A0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13504" behindDoc="0" locked="0" layoutInCell="1" allowOverlap="1" wp14:anchorId="56553CCB" wp14:editId="09679A7D">
                <wp:simplePos x="0" y="0"/>
                <wp:positionH relativeFrom="column">
                  <wp:posOffset>3373120</wp:posOffset>
                </wp:positionH>
                <wp:positionV relativeFrom="paragraph">
                  <wp:posOffset>338455</wp:posOffset>
                </wp:positionV>
                <wp:extent cx="656590" cy="304800"/>
                <wp:effectExtent l="0" t="0" r="10160" b="19050"/>
                <wp:wrapNone/>
                <wp:docPr id="382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659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CD54BF7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庫存足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553CCB" id="_x0000_s1070" style="position:absolute;left:0;text-align:left;margin-left:265.6pt;margin-top:26.65pt;width:51.7pt;height:24pt;z-index:25301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" filled="f" strokecolor="#70ad47" strokeweight="1pt">
                <v:stroke dashstyle="dash"/>
                <v:shadow color="#868686"/>
                <v:textbox>
                  <w:txbxContent>
                    <w:p w14:paraId="2CD54BF7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庫存足</w:t>
                      </w:r>
                    </w:p>
                  </w:txbxContent>
                </v:textbox>
              </v:rect>
            </w:pict>
          </mc:Fallback>
        </mc:AlternateContent>
      </w:r>
      <w:r w:rsidR="00B324A0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07360" behindDoc="0" locked="0" layoutInCell="1" allowOverlap="1" wp14:anchorId="00803483" wp14:editId="69552E6B">
                <wp:simplePos x="0" y="0"/>
                <wp:positionH relativeFrom="column">
                  <wp:posOffset>2532380</wp:posOffset>
                </wp:positionH>
                <wp:positionV relativeFrom="paragraph">
                  <wp:posOffset>340995</wp:posOffset>
                </wp:positionV>
                <wp:extent cx="815340" cy="304800"/>
                <wp:effectExtent l="0" t="0" r="22860" b="19050"/>
                <wp:wrapNone/>
                <wp:docPr id="376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534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EB3CDD8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庫存不足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803483" id="_x0000_s1071" style="position:absolute;left:0;text-align:left;margin-left:199.4pt;margin-top:26.85pt;width:64.2pt;height:24pt;z-index:2530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" filled="f" strokecolor="#70ad47" strokeweight="1pt">
                <v:stroke dashstyle="dash"/>
                <v:shadow color="#868686"/>
                <v:textbox>
                  <w:txbxContent>
                    <w:p w14:paraId="0EB3CDD8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庫存不足</w:t>
                      </w:r>
                    </w:p>
                  </w:txbxContent>
                </v:textbox>
              </v:rect>
            </w:pict>
          </mc:Fallback>
        </mc:AlternateContent>
      </w:r>
    </w:p>
    <w:p w14:paraId="5CC73D9F" w14:textId="787E674B" w:rsidR="00DA148E" w:rsidRDefault="004D01F4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94528" behindDoc="0" locked="0" layoutInCell="1" allowOverlap="1" wp14:anchorId="244D90A0" wp14:editId="5E9E7194">
                <wp:simplePos x="0" y="0"/>
                <wp:positionH relativeFrom="column">
                  <wp:posOffset>4479290</wp:posOffset>
                </wp:positionH>
                <wp:positionV relativeFrom="paragraph">
                  <wp:posOffset>146050</wp:posOffset>
                </wp:positionV>
                <wp:extent cx="190500" cy="14605"/>
                <wp:effectExtent l="0" t="57150" r="38100" b="80645"/>
                <wp:wrapNone/>
                <wp:docPr id="146" name="直線單箭頭接點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14605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A0E71B" id="直線單箭頭接點 146" o:spid="_x0000_s1026" type="#_x0000_t32" style="position:absolute;margin-left:352.7pt;margin-top:11.5pt;width:15pt;height:1.15pt;flip:y;z-index:2542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" strokecolor="black [3200]" strokeweight=".5pt">
                <v:stroke dashstyle="longDash" endarrow="block" joinstyle="miter"/>
              </v:shape>
            </w:pict>
          </mc:Fallback>
        </mc:AlternateContent>
      </w:r>
      <w:r w:rsidR="00030978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6400" behindDoc="0" locked="0" layoutInCell="1" allowOverlap="1" wp14:anchorId="7FBA86BB" wp14:editId="69CECF9A">
                <wp:simplePos x="0" y="0"/>
                <wp:positionH relativeFrom="column">
                  <wp:posOffset>4066540</wp:posOffset>
                </wp:positionH>
                <wp:positionV relativeFrom="paragraph">
                  <wp:posOffset>226695</wp:posOffset>
                </wp:positionV>
                <wp:extent cx="601663" cy="0"/>
                <wp:effectExtent l="0" t="76200" r="27305" b="95250"/>
                <wp:wrapNone/>
                <wp:docPr id="1856" name="直線單箭頭接點 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66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E6E803" id="直線單箭頭接點 1856" o:spid="_x0000_s1026" type="#_x0000_t32" style="position:absolute;margin-left:320.2pt;margin-top:17.85pt;width:47.4pt;height:0;z-index:2542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  <w:r w:rsidR="00030978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43328" behindDoc="0" locked="0" layoutInCell="1" allowOverlap="1" wp14:anchorId="0026442E" wp14:editId="26F59370">
                <wp:simplePos x="0" y="0"/>
                <wp:positionH relativeFrom="column">
                  <wp:posOffset>4123690</wp:posOffset>
                </wp:positionH>
                <wp:positionV relativeFrom="paragraph">
                  <wp:posOffset>51753</wp:posOffset>
                </wp:positionV>
                <wp:extent cx="537845" cy="0"/>
                <wp:effectExtent l="0" t="0" r="0" b="0"/>
                <wp:wrapNone/>
                <wp:docPr id="61" name="直線接點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8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988FA0" id="直線接點 61" o:spid="_x0000_s1026" style="position:absolute;z-index:2542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7pt,4.1pt" to="367.0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136AE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79136" behindDoc="0" locked="0" layoutInCell="1" allowOverlap="1" wp14:anchorId="3F6EDE7A" wp14:editId="12858D4F">
                <wp:simplePos x="0" y="0"/>
                <wp:positionH relativeFrom="column">
                  <wp:posOffset>5209017</wp:posOffset>
                </wp:positionH>
                <wp:positionV relativeFrom="paragraph">
                  <wp:posOffset>166221</wp:posOffset>
                </wp:positionV>
                <wp:extent cx="470236" cy="4482"/>
                <wp:effectExtent l="38100" t="76200" r="0" b="90805"/>
                <wp:wrapNone/>
                <wp:docPr id="329" name="直線單箭頭接點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0236" cy="4482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126FE" id="直線單箭頭接點 329" o:spid="_x0000_s1026" type="#_x0000_t32" style="position:absolute;margin-left:410.15pt;margin-top:13.1pt;width:37.05pt;height:.35pt;flip:x y;z-index:2539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" strokecolor="black [3200]" strokeweight=".5pt">
                <v:stroke dashstyle="longDash" endarrow="block" joinstyle="miter"/>
              </v:shape>
            </w:pict>
          </mc:Fallback>
        </mc:AlternateContent>
      </w:r>
      <w:r w:rsidR="00511EA1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959680" behindDoc="0" locked="0" layoutInCell="1" allowOverlap="1" wp14:anchorId="38B271FD" wp14:editId="75E22C9A">
                <wp:simplePos x="0" y="0"/>
                <wp:positionH relativeFrom="column">
                  <wp:posOffset>4667250</wp:posOffset>
                </wp:positionH>
                <wp:positionV relativeFrom="paragraph">
                  <wp:posOffset>10795</wp:posOffset>
                </wp:positionV>
                <wp:extent cx="554990" cy="304800"/>
                <wp:effectExtent l="0" t="0" r="16510" b="19050"/>
                <wp:wrapNone/>
                <wp:docPr id="312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99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ED7D3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EF1E100" w14:textId="6451F257" w:rsidR="008D50D8" w:rsidRDefault="008D50D8" w:rsidP="00511EA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刪單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B271FD" id="_x0000_s1072" style="position:absolute;left:0;text-align:left;margin-left:367.5pt;margin-top:.85pt;width:43.7pt;height:24pt;z-index:2539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" filled="f" strokecolor="#ed7d31" strokeweight="1pt">
                <v:shadow color="#868686"/>
                <v:textbox>
                  <w:txbxContent>
                    <w:p w14:paraId="5EF1E100" w14:textId="6451F257" w:rsidR="008D50D8" w:rsidRDefault="008D50D8" w:rsidP="00511EA1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刪單</w:t>
                      </w:r>
                    </w:p>
                  </w:txbxContent>
                </v:textbox>
              </v:rect>
            </w:pict>
          </mc:Fallback>
        </mc:AlternateContent>
      </w:r>
    </w:p>
    <w:p w14:paraId="7522F0C9" w14:textId="3CA889AE" w:rsidR="00135C63" w:rsidRDefault="00511EA1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49440" behindDoc="0" locked="0" layoutInCell="1" allowOverlap="1" wp14:anchorId="28B6B606" wp14:editId="044B3628">
                <wp:simplePos x="0" y="0"/>
                <wp:positionH relativeFrom="column">
                  <wp:posOffset>3003233</wp:posOffset>
                </wp:positionH>
                <wp:positionV relativeFrom="paragraph">
                  <wp:posOffset>212408</wp:posOffset>
                </wp:positionV>
                <wp:extent cx="0" cy="119062"/>
                <wp:effectExtent l="76200" t="0" r="57150" b="52705"/>
                <wp:wrapNone/>
                <wp:docPr id="302" name="直線單箭頭接點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062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E59B52" id="直線單箭頭接點 302" o:spid="_x0000_s1026" type="#_x0000_t32" style="position:absolute;margin-left:236.5pt;margin-top:16.75pt;width:0;height:9.35pt;z-index:2539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" strokecolor="black [3200]" strokeweight=".5pt">
                <v:stroke dashstyle="longDash" endarrow="block" joinstyle="miter"/>
              </v:shape>
            </w:pict>
          </mc:Fallback>
        </mc:AlternateContent>
      </w:r>
      <w:r w:rsidR="004C58C0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06336" behindDoc="0" locked="0" layoutInCell="1" allowOverlap="1" wp14:anchorId="1C82982B" wp14:editId="5C10280C">
                <wp:simplePos x="0" y="0"/>
                <wp:positionH relativeFrom="margin">
                  <wp:posOffset>1393190</wp:posOffset>
                </wp:positionH>
                <wp:positionV relativeFrom="paragraph">
                  <wp:posOffset>69215</wp:posOffset>
                </wp:positionV>
                <wp:extent cx="556260" cy="805180"/>
                <wp:effectExtent l="0" t="0" r="15240" b="13970"/>
                <wp:wrapNone/>
                <wp:docPr id="375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6260" cy="805180"/>
                        </a:xfrm>
                        <a:prstGeom prst="can">
                          <a:avLst>
                            <a:gd name="adj" fmla="val 3767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10CFA5B" w14:textId="77777777" w:rsidR="008D50D8" w:rsidRDefault="008D50D8" w:rsidP="00135C63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貨車</w:t>
                            </w:r>
                          </w:p>
                          <w:p w14:paraId="29ED466F" w14:textId="77777777" w:rsidR="008D50D8" w:rsidRDefault="008D50D8" w:rsidP="00135C63">
                            <w:pPr>
                              <w:spacing w:line="240" w:lineRule="auto"/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資料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82982B" id="AutoShape 57" o:spid="_x0000_s1073" type="#_x0000_t22" style="position:absolute;left:0;text-align:left;margin-left:109.7pt;margin-top:5.45pt;width:43.8pt;height:63.4pt;z-index:25300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" adj="5621">
                <v:textbox>
                  <w:txbxContent>
                    <w:p w14:paraId="410CFA5B" w14:textId="77777777" w:rsidR="008D50D8" w:rsidRDefault="008D50D8" w:rsidP="00135C63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貨車</w:t>
                      </w:r>
                    </w:p>
                    <w:p w14:paraId="29ED466F" w14:textId="77777777" w:rsidR="008D50D8" w:rsidRDefault="008D50D8" w:rsidP="00135C63">
                      <w:pPr>
                        <w:spacing w:line="240" w:lineRule="auto"/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3AD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86944" behindDoc="0" locked="0" layoutInCell="1" allowOverlap="1" wp14:anchorId="59F5AD67" wp14:editId="4B1E0833">
                <wp:simplePos x="0" y="0"/>
                <wp:positionH relativeFrom="column">
                  <wp:posOffset>2849426</wp:posOffset>
                </wp:positionH>
                <wp:positionV relativeFrom="paragraph">
                  <wp:posOffset>128633</wp:posOffset>
                </wp:positionV>
                <wp:extent cx="0" cy="206828"/>
                <wp:effectExtent l="76200" t="0" r="57150" b="60325"/>
                <wp:wrapNone/>
                <wp:docPr id="80" name="直線單箭頭接點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68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4466D" id="直線單箭頭接點 80" o:spid="_x0000_s1026" type="#_x0000_t32" style="position:absolute;margin-left:224.35pt;margin-top:10.15pt;width:0;height:16.3pt;z-index:2535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 w:rsidR="00A542F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83872" behindDoc="0" locked="0" layoutInCell="1" allowOverlap="1" wp14:anchorId="324C2D02" wp14:editId="3C270D5E">
                <wp:simplePos x="0" y="0"/>
                <wp:positionH relativeFrom="column">
                  <wp:posOffset>3655241</wp:posOffset>
                </wp:positionH>
                <wp:positionV relativeFrom="paragraph">
                  <wp:posOffset>112395</wp:posOffset>
                </wp:positionV>
                <wp:extent cx="5443" cy="228600"/>
                <wp:effectExtent l="76200" t="0" r="71120" b="57150"/>
                <wp:wrapNone/>
                <wp:docPr id="77" name="直線單箭頭接點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3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395C9E" id="直線單箭頭接點 77" o:spid="_x0000_s1026" type="#_x0000_t32" style="position:absolute;margin-left:287.8pt;margin-top:8.85pt;width:.45pt;height:18pt;z-index:2535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="00A542F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82848" behindDoc="0" locked="0" layoutInCell="1" allowOverlap="1" wp14:anchorId="096DA971" wp14:editId="0FC1D502">
                <wp:simplePos x="0" y="0"/>
                <wp:positionH relativeFrom="column">
                  <wp:posOffset>3785870</wp:posOffset>
                </wp:positionH>
                <wp:positionV relativeFrom="paragraph">
                  <wp:posOffset>123281</wp:posOffset>
                </wp:positionV>
                <wp:extent cx="429986" cy="212271"/>
                <wp:effectExtent l="0" t="0" r="65405" b="54610"/>
                <wp:wrapNone/>
                <wp:docPr id="76" name="直線單箭頭接點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986" cy="2122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F4D54F" id="直線單箭頭接點 76" o:spid="_x0000_s1026" type="#_x0000_t32" style="position:absolute;margin-left:298.1pt;margin-top:9.7pt;width:33.85pt;height:16.7pt;z-index:2535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</w:p>
    <w:p w14:paraId="51A43CBE" w14:textId="68E06D68" w:rsidR="00135C63" w:rsidRDefault="006E1484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46752" behindDoc="0" locked="0" layoutInCell="1" allowOverlap="1" wp14:anchorId="04D21B6E" wp14:editId="353FE8E9">
                <wp:simplePos x="0" y="0"/>
                <wp:positionH relativeFrom="column">
                  <wp:posOffset>1936555</wp:posOffset>
                </wp:positionH>
                <wp:positionV relativeFrom="paragraph">
                  <wp:posOffset>262743</wp:posOffset>
                </wp:positionV>
                <wp:extent cx="348908" cy="0"/>
                <wp:effectExtent l="38100" t="76200" r="0" b="95250"/>
                <wp:wrapNone/>
                <wp:docPr id="192" name="直線單箭頭接點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8908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46A6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92" o:spid="_x0000_s1026" type="#_x0000_t32" style="position:absolute;margin-left:152.5pt;margin-top:20.7pt;width:27.45pt;height:0;flip:x;z-index:2543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" strokecolor="black [3200]" strokeweight=".5pt">
                <v:stroke dashstyle="longDash" endarrow="block" joinstyle="miter"/>
              </v:shape>
            </w:pict>
          </mc:Fallback>
        </mc:AlternateContent>
      </w:r>
      <w:r w:rsidR="007C0A81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27968" behindDoc="0" locked="0" layoutInCell="1" allowOverlap="1" wp14:anchorId="2D95BF89" wp14:editId="26A70F07">
                <wp:simplePos x="0" y="0"/>
                <wp:positionH relativeFrom="column">
                  <wp:posOffset>1948757</wp:posOffset>
                </wp:positionH>
                <wp:positionV relativeFrom="paragraph">
                  <wp:posOffset>178550</wp:posOffset>
                </wp:positionV>
                <wp:extent cx="337358" cy="0"/>
                <wp:effectExtent l="0" t="76200" r="24765" b="95250"/>
                <wp:wrapNone/>
                <wp:docPr id="16" name="直線單箭頭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358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7C6C9" id="直線單箭頭接點 16" o:spid="_x0000_s1026" type="#_x0000_t32" style="position:absolute;margin-left:153.45pt;margin-top:14.05pt;width:26.55pt;height:0;z-index:2542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7C0A81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588992" behindDoc="0" locked="0" layoutInCell="1" allowOverlap="1" wp14:anchorId="2485F6FC" wp14:editId="32A8BCFE">
                <wp:simplePos x="0" y="0"/>
                <wp:positionH relativeFrom="margin">
                  <wp:posOffset>2293043</wp:posOffset>
                </wp:positionH>
                <wp:positionV relativeFrom="paragraph">
                  <wp:posOffset>50165</wp:posOffset>
                </wp:positionV>
                <wp:extent cx="974090" cy="304800"/>
                <wp:effectExtent l="0" t="0" r="16510" b="19050"/>
                <wp:wrapNone/>
                <wp:docPr id="81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409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A92E1CF" w14:textId="41AF5B7B" w:rsidR="008D50D8" w:rsidRDefault="008D50D8" w:rsidP="003C33A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產生補貨單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85F6FC" id="_x0000_s1074" style="position:absolute;left:0;text-align:left;margin-left:180.55pt;margin-top:3.95pt;width:76.7pt;height:24pt;z-index:2535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" filled="f" strokecolor="#70ad47" strokeweight="1pt">
                <v:shadow color="#868686"/>
                <v:textbox>
                  <w:txbxContent>
                    <w:p w14:paraId="1A92E1CF" w14:textId="41AF5B7B" w:rsidR="008D50D8" w:rsidRDefault="008D50D8" w:rsidP="003C33AD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產生補貨單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C0A81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581824" behindDoc="0" locked="0" layoutInCell="1" allowOverlap="1" wp14:anchorId="227A121A" wp14:editId="4614EEC5">
                <wp:simplePos x="0" y="0"/>
                <wp:positionH relativeFrom="margin">
                  <wp:posOffset>3823970</wp:posOffset>
                </wp:positionH>
                <wp:positionV relativeFrom="paragraph">
                  <wp:posOffset>67714</wp:posOffset>
                </wp:positionV>
                <wp:extent cx="512618" cy="304800"/>
                <wp:effectExtent l="0" t="0" r="20955" b="19050"/>
                <wp:wrapNone/>
                <wp:docPr id="74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2618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E1DAB3C" w14:textId="0BA72433" w:rsidR="008D50D8" w:rsidRDefault="008D50D8" w:rsidP="00A542F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店取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A121A" id="_x0000_s1075" style="position:absolute;left:0;text-align:left;margin-left:301.1pt;margin-top:5.35pt;width:40.35pt;height:24pt;z-index:2535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" filled="f" strokecolor="#70ad47" strokeweight="1pt">
                <v:stroke dashstyle="dash"/>
                <v:shadow color="#868686"/>
                <v:textbox>
                  <w:txbxContent>
                    <w:p w14:paraId="6E1DAB3C" w14:textId="0BA72433" w:rsidR="008D50D8" w:rsidRDefault="008D50D8" w:rsidP="00A542F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店取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C0A81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579776" behindDoc="0" locked="0" layoutInCell="1" allowOverlap="1" wp14:anchorId="2EF58C69" wp14:editId="474E2BFF">
                <wp:simplePos x="0" y="0"/>
                <wp:positionH relativeFrom="margin">
                  <wp:posOffset>3347778</wp:posOffset>
                </wp:positionH>
                <wp:positionV relativeFrom="paragraph">
                  <wp:posOffset>60960</wp:posOffset>
                </wp:positionV>
                <wp:extent cx="500380" cy="304800"/>
                <wp:effectExtent l="0" t="0" r="13970" b="19050"/>
                <wp:wrapNone/>
                <wp:docPr id="73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038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8A2DC1C" w14:textId="688631E1" w:rsidR="008D50D8" w:rsidRDefault="008D50D8" w:rsidP="00A542F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外送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F58C69" id="_x0000_s1076" style="position:absolute;left:0;text-align:left;margin-left:263.6pt;margin-top:4.8pt;width:39.4pt;height:24pt;z-index:2535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" filled="f" strokecolor="#70ad47" strokeweight="1pt">
                <v:stroke dashstyle="dash"/>
                <v:shadow color="#868686"/>
                <v:textbox>
                  <w:txbxContent>
                    <w:p w14:paraId="18A2DC1C" w14:textId="688631E1" w:rsidR="008D50D8" w:rsidRDefault="008D50D8" w:rsidP="00A542F7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外送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06D9482" w14:textId="0C360068" w:rsidR="00135C63" w:rsidRDefault="006E1484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48800" behindDoc="0" locked="0" layoutInCell="1" allowOverlap="1" wp14:anchorId="0EBA3F12" wp14:editId="3B8325FE">
                <wp:simplePos x="0" y="0"/>
                <wp:positionH relativeFrom="column">
                  <wp:posOffset>3466416</wp:posOffset>
                </wp:positionH>
                <wp:positionV relativeFrom="paragraph">
                  <wp:posOffset>246038</wp:posOffset>
                </wp:positionV>
                <wp:extent cx="5862" cy="123092"/>
                <wp:effectExtent l="0" t="0" r="32385" b="10795"/>
                <wp:wrapNone/>
                <wp:docPr id="197" name="直線接點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2" cy="123092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AAB4A5" id="直線接點 197" o:spid="_x0000_s1026" style="position:absolute;flip:x y;z-index:2543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.95pt,19.35pt" to="273.4pt,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" strokecolor="black [3200]" strokeweight=".5pt">
                <v:stroke dashstyle="longDash"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47776" behindDoc="0" locked="0" layoutInCell="1" allowOverlap="1" wp14:anchorId="00525A73" wp14:editId="06A98E96">
                <wp:simplePos x="0" y="0"/>
                <wp:positionH relativeFrom="column">
                  <wp:posOffset>1947692</wp:posOffset>
                </wp:positionH>
                <wp:positionV relativeFrom="paragraph">
                  <wp:posOffset>246038</wp:posOffset>
                </wp:positionV>
                <wp:extent cx="1530447" cy="11723"/>
                <wp:effectExtent l="38100" t="57150" r="0" b="102870"/>
                <wp:wrapNone/>
                <wp:docPr id="196" name="直線單箭頭接點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447" cy="11723"/>
                        </a:xfrm>
                        <a:prstGeom prst="straightConnector1">
                          <a:avLst/>
                        </a:prstGeom>
                        <a:ln>
                          <a:prstDash val="dashDot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74EFB4" id="直線單箭頭接點 196" o:spid="_x0000_s1026" type="#_x0000_t32" style="position:absolute;margin-left:153.35pt;margin-top:19.35pt;width:120.5pt;height:.9pt;flip:x;z-index:2543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" strokecolor="black [3200]" strokeweight=".5pt">
                <v:stroke dashstyle="dashDot" endarrow="block" joinstyle="miter"/>
              </v:shape>
            </w:pict>
          </mc:Fallback>
        </mc:AlternateContent>
      </w:r>
      <w:r w:rsidR="004C58C0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13568" behindDoc="0" locked="0" layoutInCell="1" allowOverlap="1" wp14:anchorId="7BFE860D" wp14:editId="3EE71C89">
                <wp:simplePos x="0" y="0"/>
                <wp:positionH relativeFrom="column">
                  <wp:posOffset>1929362</wp:posOffset>
                </wp:positionH>
                <wp:positionV relativeFrom="paragraph">
                  <wp:posOffset>206606</wp:posOffset>
                </wp:positionV>
                <wp:extent cx="1610418" cy="3464"/>
                <wp:effectExtent l="0" t="0" r="27940" b="34925"/>
                <wp:wrapNone/>
                <wp:docPr id="20" name="直線接點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0418" cy="3464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1EFE8C2" id="直線接點 20" o:spid="_x0000_s1026" style="position:absolute;flip:y;z-index:25361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1.9pt,16.25pt" to="278.7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" strokecolor="black [3200]" strokeweight=".5pt">
                <v:stroke dashstyle="longDash" joinstyle="miter"/>
              </v:line>
            </w:pict>
          </mc:Fallback>
        </mc:AlternateContent>
      </w:r>
      <w:r w:rsidR="00FA3C24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46336" behindDoc="0" locked="0" layoutInCell="1" allowOverlap="1" wp14:anchorId="05D02010" wp14:editId="62FC16D3">
                <wp:simplePos x="0" y="0"/>
                <wp:positionH relativeFrom="column">
                  <wp:posOffset>3630930</wp:posOffset>
                </wp:positionH>
                <wp:positionV relativeFrom="paragraph">
                  <wp:posOffset>158115</wp:posOffset>
                </wp:positionV>
                <wp:extent cx="5080" cy="167640"/>
                <wp:effectExtent l="76200" t="0" r="71120" b="60960"/>
                <wp:wrapNone/>
                <wp:docPr id="1906" name="直線單箭頭接點 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16764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C303CB" id="直線單箭頭接點 1906" o:spid="_x0000_s1026" type="#_x0000_t32" style="position:absolute;margin-left:285.9pt;margin-top:12.45pt;width:.4pt;height:13.2pt;z-index:2536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FA3C24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45312" behindDoc="0" locked="0" layoutInCell="1" allowOverlap="1" wp14:anchorId="0ACFC711" wp14:editId="58D87A6D">
                <wp:simplePos x="0" y="0"/>
                <wp:positionH relativeFrom="column">
                  <wp:posOffset>2203450</wp:posOffset>
                </wp:positionH>
                <wp:positionV relativeFrom="paragraph">
                  <wp:posOffset>147955</wp:posOffset>
                </wp:positionV>
                <wp:extent cx="1422400" cy="5080"/>
                <wp:effectExtent l="0" t="0" r="25400" b="33020"/>
                <wp:wrapNone/>
                <wp:docPr id="1904" name="直線接點 1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2400" cy="508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C6DD73" id="直線接點 1904" o:spid="_x0000_s1026" style="position:absolute;z-index:2536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5pt,11.65pt" to="285.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" strokecolor="black [3200]" strokeweight=".5pt">
                <v:stroke dashstyle="longDash" joinstyle="miter"/>
              </v:line>
            </w:pict>
          </mc:Fallback>
        </mc:AlternateContent>
      </w:r>
      <w:r w:rsidR="00AF61C4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14592" behindDoc="0" locked="0" layoutInCell="1" allowOverlap="1" wp14:anchorId="18D334D4" wp14:editId="5DCDD121">
                <wp:simplePos x="0" y="0"/>
                <wp:positionH relativeFrom="column">
                  <wp:posOffset>3547745</wp:posOffset>
                </wp:positionH>
                <wp:positionV relativeFrom="paragraph">
                  <wp:posOffset>196215</wp:posOffset>
                </wp:positionV>
                <wp:extent cx="0" cy="138113"/>
                <wp:effectExtent l="76200" t="0" r="57150" b="52705"/>
                <wp:wrapNone/>
                <wp:docPr id="21" name="直線單箭頭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113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AA3EA1" id="直線單箭頭接點 21" o:spid="_x0000_s1026" type="#_x0000_t32" style="position:absolute;margin-left:279.35pt;margin-top:15.45pt;width:0;height:10.9pt;z-index:2536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" strokecolor="black [3200]" strokeweight=".5pt">
                <v:stroke dashstyle="longDash" endarrow="block" joinstyle="miter"/>
              </v:shape>
            </w:pict>
          </mc:Fallback>
        </mc:AlternateContent>
      </w:r>
      <w:r w:rsidR="003C33AD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90016" behindDoc="0" locked="0" layoutInCell="1" allowOverlap="1" wp14:anchorId="618111E3" wp14:editId="397FDE0C">
                <wp:simplePos x="0" y="0"/>
                <wp:positionH relativeFrom="column">
                  <wp:posOffset>2827927</wp:posOffset>
                </wp:positionH>
                <wp:positionV relativeFrom="paragraph">
                  <wp:posOffset>103686</wp:posOffset>
                </wp:positionV>
                <wp:extent cx="0" cy="211546"/>
                <wp:effectExtent l="76200" t="0" r="57150" b="55245"/>
                <wp:wrapNone/>
                <wp:docPr id="82" name="直線單箭頭接點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15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48ADBE" id="直線單箭頭接點 82" o:spid="_x0000_s1026" type="#_x0000_t32" style="position:absolute;margin-left:222.65pt;margin-top:8.15pt;width:0;height:16.65pt;z-index:2535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 w:rsidR="00A542F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84896" behindDoc="0" locked="0" layoutInCell="1" allowOverlap="1" wp14:anchorId="3F5B6A9F" wp14:editId="39CF3E9C">
                <wp:simplePos x="0" y="0"/>
                <wp:positionH relativeFrom="column">
                  <wp:posOffset>4226741</wp:posOffset>
                </wp:positionH>
                <wp:positionV relativeFrom="paragraph">
                  <wp:posOffset>130901</wp:posOffset>
                </wp:positionV>
                <wp:extent cx="0" cy="157843"/>
                <wp:effectExtent l="0" t="0" r="38100" b="33020"/>
                <wp:wrapNone/>
                <wp:docPr id="78" name="直線接點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78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44E3E9" id="直線接點 78" o:spid="_x0000_s1026" style="position:absolute;z-index:2535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8pt,10.3pt" to="332.8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="00A542F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58272" behindDoc="0" locked="0" layoutInCell="1" allowOverlap="1" wp14:anchorId="1E094BD7" wp14:editId="46ABF6D1">
                <wp:simplePos x="0" y="0"/>
                <wp:positionH relativeFrom="column">
                  <wp:posOffset>3689713</wp:posOffset>
                </wp:positionH>
                <wp:positionV relativeFrom="paragraph">
                  <wp:posOffset>113030</wp:posOffset>
                </wp:positionV>
                <wp:extent cx="0" cy="200660"/>
                <wp:effectExtent l="76200" t="0" r="57150" b="66040"/>
                <wp:wrapNone/>
                <wp:docPr id="1886" name="直線單箭頭接點 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9D1E2A" id="直線單箭頭接點 1886" o:spid="_x0000_s1026" type="#_x0000_t32" style="position:absolute;margin-left:290.55pt;margin-top:8.9pt;width:0;height:15.8pt;z-index:2535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A542F7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15552" behindDoc="0" locked="0" layoutInCell="1" allowOverlap="1" wp14:anchorId="66111BE1" wp14:editId="4203797F">
                <wp:simplePos x="0" y="0"/>
                <wp:positionH relativeFrom="margin">
                  <wp:posOffset>3493135</wp:posOffset>
                </wp:positionH>
                <wp:positionV relativeFrom="paragraph">
                  <wp:posOffset>316230</wp:posOffset>
                </wp:positionV>
                <wp:extent cx="509270" cy="304800"/>
                <wp:effectExtent l="0" t="0" r="24130" b="19050"/>
                <wp:wrapNone/>
                <wp:docPr id="384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27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0332943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派車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111BE1" id="_x0000_s1077" style="position:absolute;left:0;text-align:left;margin-left:275.05pt;margin-top:24.9pt;width:40.1pt;height:24pt;z-index:25301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" filled="f" strokecolor="#70ad47" strokeweight="1pt">
                <v:shadow color="#868686"/>
                <v:textbox>
                  <w:txbxContent>
                    <w:p w14:paraId="00332943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派車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542F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53152" behindDoc="0" locked="0" layoutInCell="1" allowOverlap="1" wp14:anchorId="49A23C99" wp14:editId="18910FFB">
                <wp:simplePos x="0" y="0"/>
                <wp:positionH relativeFrom="column">
                  <wp:posOffset>4960620</wp:posOffset>
                </wp:positionH>
                <wp:positionV relativeFrom="paragraph">
                  <wp:posOffset>297815</wp:posOffset>
                </wp:positionV>
                <wp:extent cx="10795" cy="680085"/>
                <wp:effectExtent l="57150" t="0" r="103505" b="62865"/>
                <wp:wrapNone/>
                <wp:docPr id="1883" name="直線單箭頭接點 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" cy="680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A2639" id="直線單箭頭接點 1883" o:spid="_x0000_s1026" type="#_x0000_t32" style="position:absolute;margin-left:390.6pt;margin-top:23.45pt;width:.85pt;height:53.55pt;z-index:2535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="00A542F7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25792" behindDoc="0" locked="0" layoutInCell="1" allowOverlap="1" wp14:anchorId="075F14C7" wp14:editId="10E51941">
                <wp:simplePos x="0" y="0"/>
                <wp:positionH relativeFrom="column">
                  <wp:posOffset>4857115</wp:posOffset>
                </wp:positionH>
                <wp:positionV relativeFrom="paragraph">
                  <wp:posOffset>1378585</wp:posOffset>
                </wp:positionV>
                <wp:extent cx="554990" cy="304800"/>
                <wp:effectExtent l="0" t="0" r="16510" b="19050"/>
                <wp:wrapNone/>
                <wp:docPr id="395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99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ED7D3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056A50A" w14:textId="181FCC9C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簽收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5F14C7" id="_x0000_s1078" style="position:absolute;left:0;text-align:left;margin-left:382.45pt;margin-top:108.55pt;width:43.7pt;height:24pt;z-index:25302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" filled="f" strokecolor="#ed7d31" strokeweight="1pt">
                <v:shadow color="#868686"/>
                <v:textbox>
                  <w:txbxContent>
                    <w:p w14:paraId="2056A50A" w14:textId="181FCC9C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簽收</w:t>
                      </w:r>
                    </w:p>
                  </w:txbxContent>
                </v:textbox>
              </v:rect>
            </w:pict>
          </mc:Fallback>
        </mc:AlternateContent>
      </w:r>
    </w:p>
    <w:p w14:paraId="6F1B8028" w14:textId="434D8F1F" w:rsidR="00135C63" w:rsidRDefault="00CF0121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54944" behindDoc="0" locked="0" layoutInCell="1" allowOverlap="1" wp14:anchorId="1178601F" wp14:editId="390B96EF">
                <wp:simplePos x="0" y="0"/>
                <wp:positionH relativeFrom="column">
                  <wp:posOffset>1654810</wp:posOffset>
                </wp:positionH>
                <wp:positionV relativeFrom="paragraph">
                  <wp:posOffset>85725</wp:posOffset>
                </wp:positionV>
                <wp:extent cx="10160" cy="1084580"/>
                <wp:effectExtent l="57150" t="38100" r="66040" b="20320"/>
                <wp:wrapNone/>
                <wp:docPr id="203" name="直線單箭頭接點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60" cy="108458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10FA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03" o:spid="_x0000_s1026" type="#_x0000_t32" style="position:absolute;margin-left:130.3pt;margin-top:6.75pt;width:.8pt;height:85.4pt;flip:y;z-index:2543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" strokecolor="black [3200]" strokeweight=".5pt">
                <v:stroke dashstyle="longDash" endarrow="block" joinstyle="miter"/>
              </v:shap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52896" behindDoc="0" locked="0" layoutInCell="1" allowOverlap="1" wp14:anchorId="0688066D" wp14:editId="7807D155">
                <wp:simplePos x="0" y="0"/>
                <wp:positionH relativeFrom="column">
                  <wp:posOffset>1817370</wp:posOffset>
                </wp:positionH>
                <wp:positionV relativeFrom="paragraph">
                  <wp:posOffset>103505</wp:posOffset>
                </wp:positionV>
                <wp:extent cx="0" cy="1833880"/>
                <wp:effectExtent l="76200" t="38100" r="57150" b="13970"/>
                <wp:wrapNone/>
                <wp:docPr id="194" name="直線單箭頭接點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3388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8CE945" id="直線單箭頭接點 194" o:spid="_x0000_s1026" type="#_x0000_t32" style="position:absolute;margin-left:143.1pt;margin-top:8.15pt;width:0;height:144.4pt;flip:y;z-index:2543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" strokecolor="black [3200]" strokeweight=".5pt">
                <v:stroke dashstyle="longDash" endarrow="block" joinstyle="miter"/>
              </v:shape>
            </w:pict>
          </mc:Fallback>
        </mc:AlternateContent>
      </w:r>
      <w:r w:rsidR="001A0033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45344" behindDoc="0" locked="0" layoutInCell="1" allowOverlap="1" wp14:anchorId="3F769A0C" wp14:editId="37985C8A">
                <wp:simplePos x="0" y="0"/>
                <wp:positionH relativeFrom="column">
                  <wp:posOffset>3998364</wp:posOffset>
                </wp:positionH>
                <wp:positionV relativeFrom="paragraph">
                  <wp:posOffset>180975</wp:posOffset>
                </wp:positionV>
                <wp:extent cx="571500" cy="4763"/>
                <wp:effectExtent l="38100" t="76200" r="0" b="90805"/>
                <wp:wrapNone/>
                <wp:docPr id="297" name="直線單箭頭接點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47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AA9CA0" id="直線單箭頭接點 297" o:spid="_x0000_s1026" type="#_x0000_t32" style="position:absolute;margin-left:314.85pt;margin-top:14.25pt;width:45pt;height:.4pt;flip:x y;z-index:2539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A542F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85920" behindDoc="0" locked="0" layoutInCell="1" allowOverlap="1" wp14:anchorId="7F44BCAF" wp14:editId="749558A7">
                <wp:simplePos x="0" y="0"/>
                <wp:positionH relativeFrom="column">
                  <wp:posOffset>4226741</wp:posOffset>
                </wp:positionH>
                <wp:positionV relativeFrom="paragraph">
                  <wp:posOffset>31296</wp:posOffset>
                </wp:positionV>
                <wp:extent cx="745581" cy="5443"/>
                <wp:effectExtent l="0" t="0" r="35560" b="33020"/>
                <wp:wrapNone/>
                <wp:docPr id="79" name="直線接點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5581" cy="54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A7114" id="直線接點 79" o:spid="_x0000_s1026" style="position:absolute;z-index:25358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32.8pt,2.45pt" to="391.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422CBF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08384" behindDoc="0" locked="0" layoutInCell="1" allowOverlap="1" wp14:anchorId="19C3CF7D" wp14:editId="46B00CDA">
                <wp:simplePos x="0" y="0"/>
                <wp:positionH relativeFrom="column">
                  <wp:posOffset>203835</wp:posOffset>
                </wp:positionH>
                <wp:positionV relativeFrom="paragraph">
                  <wp:posOffset>103505</wp:posOffset>
                </wp:positionV>
                <wp:extent cx="810895" cy="304800"/>
                <wp:effectExtent l="0" t="0" r="27305" b="19050"/>
                <wp:wrapNone/>
                <wp:docPr id="377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0895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C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2EC8FD1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到店補貨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C3CF7D" id="Rectangle 62" o:spid="_x0000_s1079" style="position:absolute;left:0;text-align:left;margin-left:16.05pt;margin-top:8.15pt;width:63.85pt;height:24pt;z-index:2530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" filled="f" strokecolor="#ffc000" strokeweight="1pt">
                <v:stroke dashstyle="dash"/>
                <v:shadow color="#868686"/>
                <v:textbox>
                  <w:txbxContent>
                    <w:p w14:paraId="22EC8FD1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到店補貨</w:t>
                      </w:r>
                    </w:p>
                  </w:txbxContent>
                </v:textbox>
              </v:rect>
            </w:pict>
          </mc:Fallback>
        </mc:AlternateContent>
      </w:r>
      <w:r w:rsidR="00422CBF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29888" behindDoc="0" locked="0" layoutInCell="1" allowOverlap="1" wp14:anchorId="0A36B59E" wp14:editId="6AE9D2FC">
                <wp:simplePos x="0" y="0"/>
                <wp:positionH relativeFrom="margin">
                  <wp:posOffset>2437130</wp:posOffset>
                </wp:positionH>
                <wp:positionV relativeFrom="paragraph">
                  <wp:posOffset>50165</wp:posOffset>
                </wp:positionV>
                <wp:extent cx="704850" cy="330835"/>
                <wp:effectExtent l="0" t="0" r="19050" b="12065"/>
                <wp:wrapNone/>
                <wp:docPr id="399" name="矩形: 剪去對角角落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30835"/>
                        </a:xfrm>
                        <a:prstGeom prst="snip2Diag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25DEC9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補貨單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6B59E" id="矩形: 剪去對角角落 399" o:spid="_x0000_s1080" style="position:absolute;left:0;text-align:left;margin-left:191.9pt;margin-top:3.95pt;width:55.5pt;height:26.05pt;z-index:25302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04850,33083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" adj="-11796480,,5400" path="m,l649710,r55140,55140l704850,330835r,l55140,330835,,275695,,xe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formulas/>
                <v:path arrowok="t" o:connecttype="custom" o:connectlocs="0,0;649710,0;704850,55140;704850,330835;704850,330835;55140,330835;0,275695;0,0" o:connectangles="0,0,0,0,0,0,0,0" textboxrect="0,0,704850,330835"/>
                <v:textbox>
                  <w:txbxContent>
                    <w:p w14:paraId="3F25DEC9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補貨單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2CBF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20672" behindDoc="0" locked="0" layoutInCell="1" allowOverlap="1" wp14:anchorId="51DAB9D8" wp14:editId="274FF028">
                <wp:simplePos x="0" y="0"/>
                <wp:positionH relativeFrom="margin">
                  <wp:posOffset>2329180</wp:posOffset>
                </wp:positionH>
                <wp:positionV relativeFrom="paragraph">
                  <wp:posOffset>1673860</wp:posOffset>
                </wp:positionV>
                <wp:extent cx="1123950" cy="293370"/>
                <wp:effectExtent l="0" t="0" r="19050" b="11430"/>
                <wp:wrapNone/>
                <wp:docPr id="389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3950" cy="2933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C081F9A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確認商品進貨</w:t>
                            </w:r>
                          </w:p>
                          <w:p w14:paraId="5EB15D97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DAB9D8" id="_x0000_s1081" style="position:absolute;left:0;text-align:left;margin-left:183.4pt;margin-top:131.8pt;width:88.5pt;height:23.1pt;z-index:25302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" filled="f" strokecolor="#70ad47" strokeweight="1pt">
                <v:shadow color="#868686"/>
                <v:textbox>
                  <w:txbxContent>
                    <w:p w14:paraId="7C081F9A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確認商品進貨</w:t>
                      </w:r>
                    </w:p>
                    <w:p w14:paraId="5EB15D97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422CBF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60320" behindDoc="0" locked="0" layoutInCell="1" allowOverlap="1" wp14:anchorId="011926C1" wp14:editId="40BCE381">
                <wp:simplePos x="0" y="0"/>
                <wp:positionH relativeFrom="column">
                  <wp:posOffset>554990</wp:posOffset>
                </wp:positionH>
                <wp:positionV relativeFrom="paragraph">
                  <wp:posOffset>419100</wp:posOffset>
                </wp:positionV>
                <wp:extent cx="10795" cy="1420495"/>
                <wp:effectExtent l="0" t="0" r="27305" b="27305"/>
                <wp:wrapNone/>
                <wp:docPr id="1890" name="直線接點 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" cy="14204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67D3F0" id="直線接點 1890" o:spid="_x0000_s1026" style="position:absolute;z-index:2535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.7pt,33pt" to="44.55pt,14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422CBF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59296" behindDoc="0" locked="0" layoutInCell="1" allowOverlap="1" wp14:anchorId="4DF3194B" wp14:editId="2970B5D0">
                <wp:simplePos x="0" y="0"/>
                <wp:positionH relativeFrom="column">
                  <wp:posOffset>1007110</wp:posOffset>
                </wp:positionH>
                <wp:positionV relativeFrom="paragraph">
                  <wp:posOffset>283210</wp:posOffset>
                </wp:positionV>
                <wp:extent cx="1420495" cy="15875"/>
                <wp:effectExtent l="38100" t="57150" r="0" b="98425"/>
                <wp:wrapNone/>
                <wp:docPr id="1889" name="直線單箭頭接點 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0495" cy="15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2EF968" id="直線單箭頭接點 1889" o:spid="_x0000_s1026" type="#_x0000_t32" style="position:absolute;margin-left:79.3pt;margin-top:22.3pt;width:111.85pt;height:1.25pt;flip:x;z-index:2535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422CBF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31936" behindDoc="0" locked="0" layoutInCell="1" allowOverlap="1" wp14:anchorId="1F294DB7" wp14:editId="63FBC041">
                <wp:simplePos x="0" y="0"/>
                <wp:positionH relativeFrom="margin">
                  <wp:posOffset>2388235</wp:posOffset>
                </wp:positionH>
                <wp:positionV relativeFrom="paragraph">
                  <wp:posOffset>575310</wp:posOffset>
                </wp:positionV>
                <wp:extent cx="805180" cy="304800"/>
                <wp:effectExtent l="0" t="0" r="13970" b="19050"/>
                <wp:wrapNone/>
                <wp:docPr id="405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518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lg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3780F69" w14:textId="6EF0DC2C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派車補貨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294DB7" id="_x0000_s1082" style="position:absolute;left:0;text-align:left;margin-left:188.05pt;margin-top:45.3pt;width:63.4pt;height:24pt;z-index:25303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" filled="f" strokecolor="#70ad47" strokeweight="1pt">
                <v:stroke dashstyle="longDash"/>
                <v:shadow color="#868686"/>
                <v:textbox>
                  <w:txbxContent>
                    <w:p w14:paraId="03780F69" w14:textId="6EF0DC2C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派車補貨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22CBF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61344" behindDoc="0" locked="0" layoutInCell="1" allowOverlap="1" wp14:anchorId="3F4CC8DC" wp14:editId="4C0B79B2">
                <wp:simplePos x="0" y="0"/>
                <wp:positionH relativeFrom="column">
                  <wp:posOffset>571500</wp:posOffset>
                </wp:positionH>
                <wp:positionV relativeFrom="paragraph">
                  <wp:posOffset>1828800</wp:posOffset>
                </wp:positionV>
                <wp:extent cx="1757680" cy="0"/>
                <wp:effectExtent l="0" t="76200" r="13970" b="95250"/>
                <wp:wrapNone/>
                <wp:docPr id="1891" name="直線單箭頭接點 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76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50A626" id="直線單箭頭接點 1891" o:spid="_x0000_s1026" type="#_x0000_t32" style="position:absolute;margin-left:45pt;margin-top:2in;width:138.4pt;height:0;z-index:2535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 w:rsidR="00422CBF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71584" behindDoc="0" locked="0" layoutInCell="1" allowOverlap="1" wp14:anchorId="14F5AE27" wp14:editId="6F4873B5">
                <wp:simplePos x="0" y="0"/>
                <wp:positionH relativeFrom="column">
                  <wp:posOffset>2783840</wp:posOffset>
                </wp:positionH>
                <wp:positionV relativeFrom="paragraph">
                  <wp:posOffset>367665</wp:posOffset>
                </wp:positionV>
                <wp:extent cx="0" cy="184785"/>
                <wp:effectExtent l="76200" t="0" r="57150" b="62865"/>
                <wp:wrapNone/>
                <wp:docPr id="1911" name="直線單箭頭接點 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9CB53C" id="直線單箭頭接點 1911" o:spid="_x0000_s1026" type="#_x0000_t32" style="position:absolute;margin-left:219.2pt;margin-top:28.95pt;width:0;height:14.55pt;z-index:2535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 w:rsidR="00422CBF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72608" behindDoc="0" locked="0" layoutInCell="1" allowOverlap="1" wp14:anchorId="68F80FC4" wp14:editId="498BE2FC">
                <wp:simplePos x="0" y="0"/>
                <wp:positionH relativeFrom="column">
                  <wp:posOffset>2764790</wp:posOffset>
                </wp:positionH>
                <wp:positionV relativeFrom="paragraph">
                  <wp:posOffset>887095</wp:posOffset>
                </wp:positionV>
                <wp:extent cx="5080" cy="788670"/>
                <wp:effectExtent l="76200" t="0" r="71120" b="49530"/>
                <wp:wrapNone/>
                <wp:docPr id="64" name="直線單箭頭接點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7886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75890" id="直線單箭頭接點 64" o:spid="_x0000_s1026" type="#_x0000_t32" style="position:absolute;margin-left:217.7pt;margin-top:69.85pt;width:.4pt;height:62.1pt;z-index:2535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</w:p>
    <w:p w14:paraId="2BA19182" w14:textId="2A52E2E7" w:rsidR="00135C63" w:rsidRDefault="00CE4195" w:rsidP="00322C8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38144" behindDoc="0" locked="0" layoutInCell="1" allowOverlap="1" wp14:anchorId="48D791C2" wp14:editId="409F97A6">
                <wp:simplePos x="0" y="0"/>
                <wp:positionH relativeFrom="column">
                  <wp:posOffset>3117850</wp:posOffset>
                </wp:positionH>
                <wp:positionV relativeFrom="paragraph">
                  <wp:posOffset>13335</wp:posOffset>
                </wp:positionV>
                <wp:extent cx="212090" cy="0"/>
                <wp:effectExtent l="38100" t="76200" r="0" b="95250"/>
                <wp:wrapNone/>
                <wp:docPr id="1876" name="直線單箭頭接點 1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2090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C445D" id="直線單箭頭接點 1876" o:spid="_x0000_s1026" type="#_x0000_t32" style="position:absolute;margin-left:245.5pt;margin-top:1.05pt;width:16.7pt;height:0;flip:x;z-index:2536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" strokecolor="black [3200]" strokeweight=".5pt">
                <v:stroke dashstyle="longDash" endarrow="block" joinstyle="miter"/>
              </v:shap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37120" behindDoc="0" locked="0" layoutInCell="1" allowOverlap="1" wp14:anchorId="7C7ADC10" wp14:editId="1CEEFD03">
                <wp:simplePos x="0" y="0"/>
                <wp:positionH relativeFrom="column">
                  <wp:posOffset>3329940</wp:posOffset>
                </wp:positionH>
                <wp:positionV relativeFrom="paragraph">
                  <wp:posOffset>3175</wp:posOffset>
                </wp:positionV>
                <wp:extent cx="0" cy="1402080"/>
                <wp:effectExtent l="0" t="0" r="38100" b="26670"/>
                <wp:wrapNone/>
                <wp:docPr id="1874" name="直線接點 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0208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B2CA92" id="直線接點 1874" o:spid="_x0000_s1026" style="position:absolute;flip:y;z-index:2536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2.2pt,.25pt" to="262.2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" strokecolor="black [3200]" strokeweight=".5pt">
                <v:stroke dashstyle="longDash" joinstyle="miter"/>
              </v:line>
            </w:pict>
          </mc:Fallback>
        </mc:AlternateContent>
      </w:r>
      <w:r w:rsidR="003C33AD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65440" behindDoc="0" locked="0" layoutInCell="1" allowOverlap="1" wp14:anchorId="74088F79" wp14:editId="001D7CBD">
                <wp:simplePos x="0" y="0"/>
                <wp:positionH relativeFrom="column">
                  <wp:posOffset>3737973</wp:posOffset>
                </wp:positionH>
                <wp:positionV relativeFrom="paragraph">
                  <wp:posOffset>99967</wp:posOffset>
                </wp:positionV>
                <wp:extent cx="0" cy="184785"/>
                <wp:effectExtent l="76200" t="0" r="57150" b="62865"/>
                <wp:wrapNone/>
                <wp:docPr id="1902" name="直線單箭頭接點 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26343F" id="直線單箭頭接點 1902" o:spid="_x0000_s1026" type="#_x0000_t32" style="position:absolute;margin-left:294.35pt;margin-top:7.85pt;width:0;height:14.55pt;z-index:2535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</w:p>
    <w:p w14:paraId="1EA416AB" w14:textId="5A5AA657" w:rsidR="00135C63" w:rsidRDefault="007C0FB4" w:rsidP="00322C85">
      <w:pPr>
        <w:rPr>
          <w:lang w:eastAsia="zh-TW"/>
        </w:rPr>
      </w:pPr>
      <w:r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09408" behindDoc="0" locked="0" layoutInCell="1" allowOverlap="1" wp14:anchorId="5E55926A" wp14:editId="2C20ED7D">
                <wp:simplePos x="0" y="0"/>
                <wp:positionH relativeFrom="column">
                  <wp:posOffset>4642167</wp:posOffset>
                </wp:positionH>
                <wp:positionV relativeFrom="paragraph">
                  <wp:posOffset>185420</wp:posOffset>
                </wp:positionV>
                <wp:extent cx="838200" cy="304800"/>
                <wp:effectExtent l="0" t="0" r="19050" b="19050"/>
                <wp:wrapNone/>
                <wp:docPr id="378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ED7D3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8560F2D" w14:textId="2FEF23E2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交貨店取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55926A" id="_x0000_s1083" style="position:absolute;left:0;text-align:left;margin-left:365.5pt;margin-top:14.6pt;width:66pt;height:24pt;z-index:25300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" filled="f" strokecolor="#ed7d31" strokeweight="1pt">
                <v:shadow color="#868686"/>
                <v:textbox>
                  <w:txbxContent>
                    <w:p w14:paraId="68560F2D" w14:textId="2FEF23E2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交貨店取</w:t>
                      </w:r>
                    </w:p>
                  </w:txbxContent>
                </v:textbox>
              </v:rect>
            </w:pict>
          </mc:Fallback>
        </mc:AlternateContent>
      </w:r>
      <w:r w:rsidR="003C33AD"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30912" behindDoc="0" locked="0" layoutInCell="1" allowOverlap="1" wp14:anchorId="4F0F9902" wp14:editId="31A0A5CF">
                <wp:simplePos x="0" y="0"/>
                <wp:positionH relativeFrom="margin">
                  <wp:posOffset>3519986</wp:posOffset>
                </wp:positionH>
                <wp:positionV relativeFrom="paragraph">
                  <wp:posOffset>46355</wp:posOffset>
                </wp:positionV>
                <wp:extent cx="730250" cy="343535"/>
                <wp:effectExtent l="0" t="0" r="12700" b="18415"/>
                <wp:wrapNone/>
                <wp:docPr id="400" name="矩形: 剪去對角角落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43535"/>
                        </a:xfrm>
                        <a:prstGeom prst="snip2Diag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E08C6E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派車單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F9902" id="矩形: 剪去對角角落 400" o:spid="_x0000_s1084" style="position:absolute;left:0;text-align:left;margin-left:277.15pt;margin-top:3.65pt;width:57.5pt;height:27.05pt;z-index:25303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30250,34353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" adj="-11796480,,5400" path="m,l672993,r57257,57257l730250,343535r,l57257,343535,,286278,,xe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formulas/>
                <v:path arrowok="t" o:connecttype="custom" o:connectlocs="0,0;672993,0;730250,57257;730250,343535;730250,343535;57257,343535;0,286278;0,0" o:connectangles="0,0,0,0,0,0,0,0" textboxrect="0,0,730250,343535"/>
                <v:textbox>
                  <w:txbxContent>
                    <w:p w14:paraId="2AE08C6E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派車單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E8E20D" w14:textId="750FB4B1" w:rsidR="00135C63" w:rsidRDefault="00CF0121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58016" behindDoc="0" locked="0" layoutInCell="1" allowOverlap="1" wp14:anchorId="7693EE65" wp14:editId="3C61E0F9">
                <wp:simplePos x="0" y="0"/>
                <wp:positionH relativeFrom="column">
                  <wp:posOffset>3732530</wp:posOffset>
                </wp:positionH>
                <wp:positionV relativeFrom="paragraph">
                  <wp:posOffset>117475</wp:posOffset>
                </wp:positionV>
                <wp:extent cx="0" cy="497840"/>
                <wp:effectExtent l="76200" t="38100" r="57150" b="16510"/>
                <wp:wrapNone/>
                <wp:docPr id="206" name="直線單箭頭接點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97840"/>
                        </a:xfrm>
                        <a:prstGeom prst="straightConnector1">
                          <a:avLst/>
                        </a:prstGeom>
                        <a:ln>
                          <a:prstDash val="dashDot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E0C66" id="直線單箭頭接點 206" o:spid="_x0000_s1026" type="#_x0000_t32" style="position:absolute;margin-left:293.9pt;margin-top:9.25pt;width:0;height:39.2pt;flip:y;z-index:2543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" strokecolor="black [3200]" strokeweight=".5pt">
                <v:stroke dashstyle="dashDot" endarrow="block" joinstyle="miter"/>
              </v:shape>
            </w:pict>
          </mc:Fallback>
        </mc:AlternateContent>
      </w:r>
      <w:r w:rsidR="00915866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33024" behindDoc="0" locked="0" layoutInCell="1" allowOverlap="1" wp14:anchorId="7B86B1AC" wp14:editId="29D142E7">
                <wp:simplePos x="0" y="0"/>
                <wp:positionH relativeFrom="column">
                  <wp:posOffset>2147569</wp:posOffset>
                </wp:positionH>
                <wp:positionV relativeFrom="paragraph">
                  <wp:posOffset>183515</wp:posOffset>
                </wp:positionV>
                <wp:extent cx="2477135" cy="5080"/>
                <wp:effectExtent l="0" t="57150" r="37465" b="90170"/>
                <wp:wrapNone/>
                <wp:docPr id="1867" name="直線單箭頭接點 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7135" cy="508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1EE2B" id="直線單箭頭接點 1867" o:spid="_x0000_s1026" type="#_x0000_t32" style="position:absolute;margin-left:169.1pt;margin-top:14.45pt;width:195.05pt;height:.4pt;z-index:2536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593E9E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22784" behindDoc="0" locked="0" layoutInCell="1" allowOverlap="1" wp14:anchorId="02591279" wp14:editId="5A94748E">
                <wp:simplePos x="0" y="0"/>
                <wp:positionH relativeFrom="column">
                  <wp:posOffset>3798570</wp:posOffset>
                </wp:positionH>
                <wp:positionV relativeFrom="paragraph">
                  <wp:posOffset>129540</wp:posOffset>
                </wp:positionV>
                <wp:extent cx="0" cy="329565"/>
                <wp:effectExtent l="0" t="0" r="38100" b="32385"/>
                <wp:wrapNone/>
                <wp:docPr id="29" name="直線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5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EB8030" id="直線接點 29" o:spid="_x0000_s1026" style="position:absolute;z-index:2536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1pt,10.2pt" to="299.1pt,3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</w:p>
    <w:p w14:paraId="7EC6FB8A" w14:textId="397FE703" w:rsidR="00135C63" w:rsidRDefault="00CF0121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53920" behindDoc="0" locked="0" layoutInCell="1" allowOverlap="1" wp14:anchorId="7ACE34B4" wp14:editId="669C2B84">
                <wp:simplePos x="0" y="0"/>
                <wp:positionH relativeFrom="column">
                  <wp:posOffset>1649730</wp:posOffset>
                </wp:positionH>
                <wp:positionV relativeFrom="paragraph">
                  <wp:posOffset>123825</wp:posOffset>
                </wp:positionV>
                <wp:extent cx="3196590" cy="10160"/>
                <wp:effectExtent l="0" t="0" r="22860" b="27940"/>
                <wp:wrapNone/>
                <wp:docPr id="195" name="直線接點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6590" cy="1016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2DAFED" id="直線接點 195" o:spid="_x0000_s1026" style="position:absolute;flip:x y;z-index:2543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9pt,9.75pt" to="381.6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" strokecolor="black [3200]" strokeweight=".5pt">
                <v:stroke dashstyle="longDash" joinstyle="miter"/>
              </v:line>
            </w:pict>
          </mc:Fallback>
        </mc:AlternateContent>
      </w:r>
      <w:r w:rsidR="00030978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95136" behindDoc="0" locked="0" layoutInCell="1" allowOverlap="1" wp14:anchorId="735D4E22" wp14:editId="4733EDC2">
                <wp:simplePos x="0" y="0"/>
                <wp:positionH relativeFrom="column">
                  <wp:posOffset>5400359</wp:posOffset>
                </wp:positionH>
                <wp:positionV relativeFrom="paragraph">
                  <wp:posOffset>207963</wp:posOffset>
                </wp:positionV>
                <wp:extent cx="152400" cy="2540"/>
                <wp:effectExtent l="0" t="0" r="19050" b="35560"/>
                <wp:wrapNone/>
                <wp:docPr id="94" name="直線接點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54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4D93DB" id="直線接點 94" o:spid="_x0000_s1026" style="position:absolute;flip:y;z-index:2535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5.25pt,16.4pt" to="437.2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="00915866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36096" behindDoc="0" locked="0" layoutInCell="1" allowOverlap="1" wp14:anchorId="637E7EEF" wp14:editId="09F3EAD8">
                <wp:simplePos x="0" y="0"/>
                <wp:positionH relativeFrom="column">
                  <wp:posOffset>2086610</wp:posOffset>
                </wp:positionH>
                <wp:positionV relativeFrom="paragraph">
                  <wp:posOffset>240665</wp:posOffset>
                </wp:positionV>
                <wp:extent cx="2759710" cy="10160"/>
                <wp:effectExtent l="0" t="57150" r="21590" b="104140"/>
                <wp:wrapNone/>
                <wp:docPr id="1872" name="直線單箭頭接點 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9710" cy="1016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50765" id="直線單箭頭接點 1872" o:spid="_x0000_s1026" type="#_x0000_t32" style="position:absolute;margin-left:164.3pt;margin-top:18.95pt;width:217.3pt;height:.8pt;z-index:2536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" strokecolor="black [3200]" strokeweight=".5pt">
                <v:stroke dashstyle="longDash" endarrow="block" joinstyle="miter"/>
              </v:shape>
            </w:pict>
          </mc:Fallback>
        </mc:AlternateContent>
      </w:r>
      <w:r w:rsidR="00593E9E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23808" behindDoc="0" locked="0" layoutInCell="1" allowOverlap="1" wp14:anchorId="6B57A13F" wp14:editId="4E28BD09">
                <wp:simplePos x="0" y="0"/>
                <wp:positionH relativeFrom="column">
                  <wp:posOffset>3798570</wp:posOffset>
                </wp:positionH>
                <wp:positionV relativeFrom="paragraph">
                  <wp:posOffset>202565</wp:posOffset>
                </wp:positionV>
                <wp:extent cx="1047750" cy="6985"/>
                <wp:effectExtent l="0" t="57150" r="38100" b="88265"/>
                <wp:wrapNone/>
                <wp:docPr id="31" name="直線單箭頭接點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6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1C826" id="直線單箭頭接點 31" o:spid="_x0000_s1026" type="#_x0000_t32" style="position:absolute;margin-left:299.1pt;margin-top:15.95pt;width:82.5pt;height:.55pt;z-index:2536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</w:p>
    <w:p w14:paraId="55F3D9F0" w14:textId="1BB2C4A9" w:rsidR="00135C63" w:rsidRDefault="00CF0121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56992" behindDoc="0" locked="0" layoutInCell="1" allowOverlap="1" wp14:anchorId="342F491C" wp14:editId="4D7ECCDD">
                <wp:simplePos x="0" y="0"/>
                <wp:positionH relativeFrom="column">
                  <wp:posOffset>3722370</wp:posOffset>
                </wp:positionH>
                <wp:positionV relativeFrom="paragraph">
                  <wp:posOffset>99695</wp:posOffset>
                </wp:positionV>
                <wp:extent cx="1102360" cy="0"/>
                <wp:effectExtent l="0" t="0" r="0" b="0"/>
                <wp:wrapNone/>
                <wp:docPr id="205" name="直線接點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236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C6EAB8" id="直線接點 205" o:spid="_x0000_s1026" style="position:absolute;flip:x;z-index:2543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1pt,7.85pt" to="379.9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" strokecolor="black [3200]" strokeweight=".5pt">
                <v:stroke dashstyle="longDash" joinstyle="miter"/>
              </v:line>
            </w:pict>
          </mc:Fallback>
        </mc:AlternateContent>
      </w:r>
      <w:r w:rsidR="002514AC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4112" behindDoc="0" locked="0" layoutInCell="1" allowOverlap="1" wp14:anchorId="64CA5109" wp14:editId="241E7D62">
                <wp:simplePos x="0" y="0"/>
                <wp:positionH relativeFrom="column">
                  <wp:posOffset>1094625</wp:posOffset>
                </wp:positionH>
                <wp:positionV relativeFrom="paragraph">
                  <wp:posOffset>14720</wp:posOffset>
                </wp:positionV>
                <wp:extent cx="3749386" cy="13855"/>
                <wp:effectExtent l="0" t="57150" r="22860" b="100965"/>
                <wp:wrapNone/>
                <wp:docPr id="51" name="直線單箭頭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9386" cy="13855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E92514" id="直線單箭頭接點 51" o:spid="_x0000_s1026" type="#_x0000_t32" style="position:absolute;margin-left:86.2pt;margin-top:1.15pt;width:295.25pt;height:1.1pt;z-index:2542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" strokecolor="black [3200]" strokeweight=".5pt">
                <v:stroke dashstyle="longDash" endarrow="block" joinstyle="miter"/>
              </v:shape>
            </w:pict>
          </mc:Fallback>
        </mc:AlternateContent>
      </w:r>
      <w:r w:rsidR="00E56701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66816" behindDoc="0" locked="0" layoutInCell="1" allowOverlap="1" wp14:anchorId="08923445" wp14:editId="1C03CB78">
                <wp:simplePos x="0" y="0"/>
                <wp:positionH relativeFrom="column">
                  <wp:posOffset>5410200</wp:posOffset>
                </wp:positionH>
                <wp:positionV relativeFrom="paragraph">
                  <wp:posOffset>28575</wp:posOffset>
                </wp:positionV>
                <wp:extent cx="313690" cy="0"/>
                <wp:effectExtent l="0" t="0" r="0" b="0"/>
                <wp:wrapNone/>
                <wp:docPr id="112" name="直線接點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690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79B0B4" id="直線接點 112" o:spid="_x0000_s1026" style="position:absolute;z-index:2536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6pt,2.25pt" to="450.7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" strokecolor="black [3200]" strokeweight=".5pt">
                <v:stroke dashstyle="longDash" joinstyle="miter"/>
              </v:line>
            </w:pict>
          </mc:Fallback>
        </mc:AlternateContent>
      </w:r>
    </w:p>
    <w:p w14:paraId="7FC7397F" w14:textId="693A593F" w:rsidR="00135C63" w:rsidRDefault="00D76445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54528" behindDoc="0" locked="0" layoutInCell="1" allowOverlap="1" wp14:anchorId="7E7EB11B" wp14:editId="7E8A5892">
                <wp:simplePos x="0" y="0"/>
                <wp:positionH relativeFrom="column">
                  <wp:posOffset>2005330</wp:posOffset>
                </wp:positionH>
                <wp:positionV relativeFrom="paragraph">
                  <wp:posOffset>111125</wp:posOffset>
                </wp:positionV>
                <wp:extent cx="325120" cy="0"/>
                <wp:effectExtent l="0" t="76200" r="17780" b="95250"/>
                <wp:wrapNone/>
                <wp:docPr id="86" name="直線單箭頭接點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120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DDE0F2" id="直線單箭頭接點 86" o:spid="_x0000_s1026" type="#_x0000_t32" style="position:absolute;margin-left:157.9pt;margin-top:8.75pt;width:25.6pt;height:0;z-index:2536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" strokecolor="black [3200]" strokeweight=".5pt">
                <v:stroke dashstyle="longDash" endarrow="block" joinstyle="miter"/>
              </v:shape>
            </w:pict>
          </mc:Fallback>
        </mc:AlternateContent>
      </w:r>
      <w:r w:rsidR="007C0FB4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15616" behindDoc="0" locked="0" layoutInCell="1" allowOverlap="1" wp14:anchorId="05F7B13D" wp14:editId="4BDC222C">
                <wp:simplePos x="0" y="0"/>
                <wp:positionH relativeFrom="column">
                  <wp:posOffset>1271270</wp:posOffset>
                </wp:positionH>
                <wp:positionV relativeFrom="paragraph">
                  <wp:posOffset>178435</wp:posOffset>
                </wp:positionV>
                <wp:extent cx="1047750" cy="6350"/>
                <wp:effectExtent l="0" t="0" r="19050" b="31750"/>
                <wp:wrapNone/>
                <wp:docPr id="22" name="直線接點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0" cy="635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CCA230" id="直線接點 22" o:spid="_x0000_s1026" style="position:absolute;flip:x;z-index:2536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1pt,14.05pt" to="182.6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" strokecolor="black [3200]" strokeweight=".5pt">
                <v:stroke dashstyle="longDash" joinstyle="miter"/>
              </v:line>
            </w:pict>
          </mc:Fallback>
        </mc:AlternateContent>
      </w:r>
    </w:p>
    <w:p w14:paraId="6CDBE9A8" w14:textId="492DAF64" w:rsidR="00135C63" w:rsidRDefault="00CF0121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51872" behindDoc="0" locked="0" layoutInCell="1" allowOverlap="1" wp14:anchorId="78AE7C32" wp14:editId="39F280C8">
                <wp:simplePos x="0" y="0"/>
                <wp:positionH relativeFrom="column">
                  <wp:posOffset>1807210</wp:posOffset>
                </wp:positionH>
                <wp:positionV relativeFrom="paragraph">
                  <wp:posOffset>86995</wp:posOffset>
                </wp:positionV>
                <wp:extent cx="508000" cy="5080"/>
                <wp:effectExtent l="0" t="0" r="25400" b="33020"/>
                <wp:wrapNone/>
                <wp:docPr id="193" name="直線接點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00" cy="508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EB4261" id="直線接點 193" o:spid="_x0000_s1026" style="position:absolute;flip:x;z-index:2543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3pt,6.85pt" to="182.3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" strokecolor="black [3200]" strokeweight=".5pt">
                <v:stroke dashstyle="longDash" joinstyle="miter"/>
              </v:line>
            </w:pict>
          </mc:Fallback>
        </mc:AlternateContent>
      </w:r>
      <w:r w:rsidR="001A0C83" w:rsidRPr="00135C63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03264" behindDoc="0" locked="0" layoutInCell="1" allowOverlap="1" wp14:anchorId="3852EE5F" wp14:editId="37B8644E">
                <wp:simplePos x="0" y="0"/>
                <wp:positionH relativeFrom="margin">
                  <wp:posOffset>9583</wp:posOffset>
                </wp:positionH>
                <wp:positionV relativeFrom="paragraph">
                  <wp:posOffset>144145</wp:posOffset>
                </wp:positionV>
                <wp:extent cx="1117600" cy="304800"/>
                <wp:effectExtent l="0" t="0" r="25400" b="19050"/>
                <wp:wrapNone/>
                <wp:docPr id="372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7600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2FC26E2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產線包裝冰塊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52EE5F" id="Rectangle 48" o:spid="_x0000_s1085" style="position:absolute;left:0;text-align:left;margin-left:.75pt;margin-top:11.35pt;width:88pt;height:24pt;z-index:25300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" filled="f" strokecolor="#ffc000 [3207]" strokeweight="1pt">
                <v:stroke dashstyle="dash"/>
                <v:shadow color="#868686"/>
                <v:textbox>
                  <w:txbxContent>
                    <w:p w14:paraId="12FC26E2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產線包裝冰塊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DE79D3E" w14:textId="7655C18B" w:rsidR="00135C63" w:rsidRDefault="001A0C83" w:rsidP="00322C85">
      <w:pPr>
        <w:rPr>
          <w:lang w:eastAsia="zh-TW"/>
        </w:rPr>
      </w:pPr>
      <w:r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22720" behindDoc="0" locked="0" layoutInCell="1" allowOverlap="1" wp14:anchorId="4BCE9716" wp14:editId="36C5A179">
                <wp:simplePos x="0" y="0"/>
                <wp:positionH relativeFrom="margin">
                  <wp:posOffset>2427696</wp:posOffset>
                </wp:positionH>
                <wp:positionV relativeFrom="paragraph">
                  <wp:posOffset>229235</wp:posOffset>
                </wp:positionV>
                <wp:extent cx="891540" cy="293370"/>
                <wp:effectExtent l="0" t="0" r="22860" b="11430"/>
                <wp:wrapNone/>
                <wp:docPr id="392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1540" cy="2933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70AD47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1F4FAAB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產線進貨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CE9716" id="_x0000_s1086" style="position:absolute;left:0;text-align:left;margin-left:191.15pt;margin-top:18.05pt;width:70.2pt;height:23.1pt;z-index:25302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" filled="f" strokecolor="#70ad47" strokeweight="1pt">
                <v:shadow color="#868686"/>
                <v:textbox>
                  <w:txbxContent>
                    <w:p w14:paraId="61F4FAAB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產線進貨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475328" behindDoc="0" locked="0" layoutInCell="1" allowOverlap="1" wp14:anchorId="0450A67D" wp14:editId="4C3FC953">
                <wp:simplePos x="0" y="0"/>
                <wp:positionH relativeFrom="column">
                  <wp:posOffset>574130</wp:posOffset>
                </wp:positionH>
                <wp:positionV relativeFrom="paragraph">
                  <wp:posOffset>159566</wp:posOffset>
                </wp:positionV>
                <wp:extent cx="0" cy="119743"/>
                <wp:effectExtent l="76200" t="0" r="57150" b="52070"/>
                <wp:wrapNone/>
                <wp:docPr id="30" name="直線單箭頭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7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42403A" id="直線單箭頭接點 30" o:spid="_x0000_s1026" type="#_x0000_t32" style="position:absolute;margin-left:45.2pt;margin-top:12.55pt;width:0;height:9.45pt;z-index:2534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</w:p>
    <w:p w14:paraId="415B6769" w14:textId="3FC46DA6" w:rsidR="00135C63" w:rsidRDefault="002514AC" w:rsidP="00322C8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31040" behindDoc="0" locked="0" layoutInCell="1" allowOverlap="1" wp14:anchorId="6DAF50AB" wp14:editId="56ECA18B">
                <wp:simplePos x="0" y="0"/>
                <wp:positionH relativeFrom="column">
                  <wp:posOffset>1170824</wp:posOffset>
                </wp:positionH>
                <wp:positionV relativeFrom="paragraph">
                  <wp:posOffset>92306</wp:posOffset>
                </wp:positionV>
                <wp:extent cx="1253663" cy="0"/>
                <wp:effectExtent l="0" t="76200" r="22860" b="95250"/>
                <wp:wrapNone/>
                <wp:docPr id="24" name="直線單箭頭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3663" cy="0"/>
                        </a:xfrm>
                        <a:prstGeom prst="straightConnector1">
                          <a:avLst/>
                        </a:prstGeom>
                        <a:ln>
                          <a:prstDash val="lgDash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1D648A" id="直線單箭頭接點 24" o:spid="_x0000_s1026" type="#_x0000_t32" style="position:absolute;margin-left:92.2pt;margin-top:7.25pt;width:98.7pt;height:0;z-index:2542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" strokecolor="black [3200]" strokeweight=".5pt">
                <v:stroke dashstyle="longDash" endarrow="block" joinstyle="miter"/>
              </v:shape>
            </w:pict>
          </mc:Fallback>
        </mc:AlternateContent>
      </w:r>
      <w:r w:rsidR="00170898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618688" behindDoc="0" locked="0" layoutInCell="1" allowOverlap="1" wp14:anchorId="3B9A5DD6" wp14:editId="72338191">
                <wp:simplePos x="0" y="0"/>
                <wp:positionH relativeFrom="column">
                  <wp:posOffset>1226820</wp:posOffset>
                </wp:positionH>
                <wp:positionV relativeFrom="paragraph">
                  <wp:posOffset>11488</wp:posOffset>
                </wp:positionV>
                <wp:extent cx="1198245" cy="6350"/>
                <wp:effectExtent l="0" t="0" r="20955" b="31750"/>
                <wp:wrapNone/>
                <wp:docPr id="26" name="直線接點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8245" cy="635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882E01" id="直線接點 26" o:spid="_x0000_s1026" style="position:absolute;flip:x;z-index:2536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6pt,.9pt" to="190.9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" strokecolor="black [3200]" strokeweight=".5pt">
                <v:stroke dashstyle="longDash" joinstyle="miter"/>
              </v:line>
            </w:pict>
          </mc:Fallback>
        </mc:AlternateContent>
      </w:r>
      <w:r w:rsidR="001A0C83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77728" behindDoc="0" locked="0" layoutInCell="1" allowOverlap="1" wp14:anchorId="3E3C63DF" wp14:editId="1BBA9525">
                <wp:simplePos x="0" y="0"/>
                <wp:positionH relativeFrom="column">
                  <wp:posOffset>2817041</wp:posOffset>
                </wp:positionH>
                <wp:positionV relativeFrom="paragraph">
                  <wp:posOffset>260985</wp:posOffset>
                </wp:positionV>
                <wp:extent cx="5443" cy="212816"/>
                <wp:effectExtent l="76200" t="0" r="71120" b="53975"/>
                <wp:wrapNone/>
                <wp:docPr id="72" name="直線單箭頭接點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3" cy="2128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5CEB19" id="直線單箭頭接點 72" o:spid="_x0000_s1026" type="#_x0000_t32" style="position:absolute;margin-left:221.8pt;margin-top:20.55pt;width:.45pt;height:16.75pt;z-index:2535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 w:rsidR="001A0C83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576704" behindDoc="0" locked="0" layoutInCell="1" allowOverlap="1" wp14:anchorId="0E479532" wp14:editId="0F7F0FDD">
                <wp:simplePos x="0" y="0"/>
                <wp:positionH relativeFrom="column">
                  <wp:posOffset>1086484</wp:posOffset>
                </wp:positionH>
                <wp:positionV relativeFrom="paragraph">
                  <wp:posOffset>141786</wp:posOffset>
                </wp:positionV>
                <wp:extent cx="1338671" cy="10886"/>
                <wp:effectExtent l="0" t="76200" r="13970" b="84455"/>
                <wp:wrapNone/>
                <wp:docPr id="70" name="直線單箭頭接點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8671" cy="108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06BE18" id="直線單箭頭接點 70" o:spid="_x0000_s1026" type="#_x0000_t32" style="position:absolute;margin-left:85.55pt;margin-top:11.15pt;width:105.4pt;height:.85pt;flip:y;z-index:2535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1A0C83" w:rsidRPr="00135C63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05312" behindDoc="0" locked="0" layoutInCell="1" allowOverlap="1" wp14:anchorId="3A755995" wp14:editId="553A52F3">
                <wp:simplePos x="0" y="0"/>
                <wp:positionH relativeFrom="column">
                  <wp:posOffset>168910</wp:posOffset>
                </wp:positionH>
                <wp:positionV relativeFrom="paragraph">
                  <wp:posOffset>3901</wp:posOffset>
                </wp:positionV>
                <wp:extent cx="920115" cy="304800"/>
                <wp:effectExtent l="0" t="0" r="13335" b="19050"/>
                <wp:wrapNone/>
                <wp:docPr id="374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0115" cy="3048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4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D8D4E98" w14:textId="77777777" w:rsidR="008D50D8" w:rsidRDefault="008D50D8" w:rsidP="00135C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入庫存放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755995" id="Rectangle 50" o:spid="_x0000_s1087" style="position:absolute;left:0;text-align:left;margin-left:13.3pt;margin-top:.3pt;width:72.45pt;height:24pt;z-index:25300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" filled="f" strokecolor="#ffc000 [3207]" strokeweight="1pt">
                <v:stroke dashstyle="dash"/>
                <v:shadow color="#868686"/>
                <v:textbox>
                  <w:txbxContent>
                    <w:p w14:paraId="4D8D4E98" w14:textId="77777777" w:rsidR="008D50D8" w:rsidRDefault="008D50D8" w:rsidP="00135C63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入庫存放</w:t>
                      </w:r>
                    </w:p>
                  </w:txbxContent>
                </v:textbox>
              </v:rect>
            </w:pict>
          </mc:Fallback>
        </mc:AlternateContent>
      </w:r>
    </w:p>
    <w:p w14:paraId="5FE8167E" w14:textId="4AFF37BC" w:rsidR="00135C63" w:rsidRDefault="001A0C83" w:rsidP="00322C85">
      <w:pPr>
        <w:rPr>
          <w:lang w:eastAsia="zh-TW"/>
        </w:rPr>
      </w:pPr>
      <w:r w:rsidRPr="00135C63"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3036032" behindDoc="0" locked="0" layoutInCell="1" allowOverlap="1" wp14:anchorId="402096F8" wp14:editId="3297E381">
                <wp:simplePos x="0" y="0"/>
                <wp:positionH relativeFrom="margin">
                  <wp:posOffset>2369457</wp:posOffset>
                </wp:positionH>
                <wp:positionV relativeFrom="paragraph">
                  <wp:posOffset>180250</wp:posOffset>
                </wp:positionV>
                <wp:extent cx="1169670" cy="330835"/>
                <wp:effectExtent l="0" t="0" r="11430" b="12065"/>
                <wp:wrapNone/>
                <wp:docPr id="410" name="矩形: 剪去對角角落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330835"/>
                        </a:xfrm>
                        <a:prstGeom prst="snip2Diag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C4BB1" w14:textId="77777777" w:rsidR="008D50D8" w:rsidRDefault="008D50D8" w:rsidP="00135C63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產線進貨資料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96F8" id="矩形: 剪去對角角落 410" o:spid="_x0000_s1088" style="position:absolute;left:0;text-align:left;margin-left:186.55pt;margin-top:14.2pt;width:92.1pt;height:26.05pt;z-index:25303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169670,33083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" adj="-11796480,,5400" path="m,l1114530,r55140,55140l1169670,330835r,l55140,330835,,275695,,xe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formulas/>
                <v:path arrowok="t" o:connecttype="custom" o:connectlocs="0,0;1114530,0;1169670,55140;1169670,330835;1169670,330835;55140,330835;0,275695;0,0" o:connectangles="0,0,0,0,0,0,0,0" textboxrect="0,0,1169670,330835"/>
                <v:textbox>
                  <w:txbxContent>
                    <w:p w14:paraId="473C4BB1" w14:textId="77777777" w:rsidR="008D50D8" w:rsidRDefault="008D50D8" w:rsidP="00135C63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產線進貨資料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8A2104" w14:textId="737B83BF" w:rsidR="00135C63" w:rsidRDefault="00135C63" w:rsidP="00322C85">
      <w:pPr>
        <w:rPr>
          <w:lang w:eastAsia="zh-TW"/>
        </w:rPr>
      </w:pPr>
    </w:p>
    <w:p w14:paraId="10F4316E" w14:textId="59F32F11" w:rsidR="00135C63" w:rsidRDefault="00135C63" w:rsidP="00322C85">
      <w:pPr>
        <w:rPr>
          <w:lang w:eastAsia="zh-TW"/>
        </w:rPr>
      </w:pPr>
    </w:p>
    <w:bookmarkStart w:id="7" w:name="_Toc124452322"/>
    <w:p w14:paraId="79960B62" w14:textId="19138F75" w:rsidR="00B7541C" w:rsidRDefault="00E91EA5" w:rsidP="000D270B">
      <w:pPr>
        <w:pStyle w:val="2"/>
        <w:rPr>
          <w:lang w:eastAsia="zh-TW"/>
        </w:rPr>
      </w:pPr>
      <w:r>
        <w:rPr>
          <w:noProof/>
          <w:snapToGrid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3981184" behindDoc="0" locked="0" layoutInCell="1" allowOverlap="1" wp14:anchorId="16555F0E" wp14:editId="570D60B6">
                <wp:simplePos x="0" y="0"/>
                <wp:positionH relativeFrom="column">
                  <wp:posOffset>2482850</wp:posOffset>
                </wp:positionH>
                <wp:positionV relativeFrom="paragraph">
                  <wp:posOffset>184785</wp:posOffset>
                </wp:positionV>
                <wp:extent cx="2910205" cy="911225"/>
                <wp:effectExtent l="0" t="0" r="61595" b="22225"/>
                <wp:wrapNone/>
                <wp:docPr id="332" name="手繪多邊形: 圖案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205" cy="911225"/>
                        </a:xfrm>
                        <a:custGeom>
                          <a:avLst/>
                          <a:gdLst>
                            <a:gd name="connsiteX0" fmla="*/ 0 w 2734236"/>
                            <a:gd name="connsiteY0" fmla="*/ 858293 h 858293"/>
                            <a:gd name="connsiteX1" fmla="*/ 1165412 w 2734236"/>
                            <a:gd name="connsiteY1" fmla="*/ 55951 h 858293"/>
                            <a:gd name="connsiteX2" fmla="*/ 2734236 w 2734236"/>
                            <a:gd name="connsiteY2" fmla="*/ 132151 h 85829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734236" h="858293">
                              <a:moveTo>
                                <a:pt x="0" y="858293"/>
                              </a:moveTo>
                              <a:cubicBezTo>
                                <a:pt x="354853" y="517634"/>
                                <a:pt x="709706" y="176975"/>
                                <a:pt x="1165412" y="55951"/>
                              </a:cubicBezTo>
                              <a:cubicBezTo>
                                <a:pt x="1621118" y="-65073"/>
                                <a:pt x="2177677" y="33539"/>
                                <a:pt x="2734236" y="132151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7308E" id="手繪多邊形: 圖案 332" o:spid="_x0000_s1026" style="position:absolute;margin-left:195.5pt;margin-top:14.55pt;width:229.15pt;height:71.75pt;z-index:2539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734236,858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" path="m,858293c354853,517634,709706,176975,1165412,55951,1621118,-65073,2177677,33539,2734236,132151e" filled="f" strokecolor="black [3200]" strokeweight=".5pt">
                <v:stroke endarrow="block" joinstyle="miter"/>
                <v:path arrowok="t" o:connecttype="custom" o:connectlocs="0,911225;1240415,59402;2910205,140301" o:connectangles="0,0,0"/>
              </v:shape>
            </w:pict>
          </mc:Fallback>
        </mc:AlternateContent>
      </w:r>
      <w:r w:rsidR="004D01F4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963776" behindDoc="0" locked="0" layoutInCell="1" allowOverlap="1" wp14:anchorId="6F983712" wp14:editId="43F05C93">
                <wp:simplePos x="0" y="0"/>
                <wp:positionH relativeFrom="column">
                  <wp:posOffset>4312920</wp:posOffset>
                </wp:positionH>
                <wp:positionV relativeFrom="paragraph">
                  <wp:posOffset>443865</wp:posOffset>
                </wp:positionV>
                <wp:extent cx="693420" cy="678180"/>
                <wp:effectExtent l="0" t="0" r="11430" b="26670"/>
                <wp:wrapNone/>
                <wp:docPr id="316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420" cy="67818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A4937C" w14:textId="7E99089F" w:rsidR="008D50D8" w:rsidRDefault="008D50D8" w:rsidP="00FC46EE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改單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983712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AutoShape 141" o:spid="_x0000_s1089" type="#_x0000_t120" style="position:absolute;left:0;text-align:left;margin-left:339.6pt;margin-top:34.95pt;width:54.6pt;height:53.4pt;z-index:2539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">
                <v:textbox>
                  <w:txbxContent>
                    <w:p w14:paraId="5EA4937C" w14:textId="7E99089F" w:rsidR="008D50D8" w:rsidRDefault="008D50D8" w:rsidP="00FC46EE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改單</w:t>
                      </w:r>
                    </w:p>
                  </w:txbxContent>
                </v:textbox>
              </v:shape>
            </w:pict>
          </mc:Fallback>
        </mc:AlternateContent>
      </w:r>
      <w:r w:rsidR="004D01F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300672" behindDoc="0" locked="0" layoutInCell="1" allowOverlap="1" wp14:anchorId="149C8DEB" wp14:editId="28195B31">
                <wp:simplePos x="0" y="0"/>
                <wp:positionH relativeFrom="column">
                  <wp:posOffset>2688590</wp:posOffset>
                </wp:positionH>
                <wp:positionV relativeFrom="paragraph">
                  <wp:posOffset>352425</wp:posOffset>
                </wp:positionV>
                <wp:extent cx="2636520" cy="2217420"/>
                <wp:effectExtent l="0" t="76200" r="0" b="30480"/>
                <wp:wrapNone/>
                <wp:docPr id="159" name="接點: 弧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6520" cy="2217420"/>
                        </a:xfrm>
                        <a:prstGeom prst="curvedConnector3">
                          <a:avLst>
                            <a:gd name="adj1" fmla="val 751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86C7B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弧形 159" o:spid="_x0000_s1026" type="#_x0000_t38" style="position:absolute;margin-left:211.7pt;margin-top:27.75pt;width:207.6pt;height:174.6pt;flip:y;z-index:2543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" adj="1623" strokecolor="black [3200]" strokeweight=".5pt">
                <v:stroke endarrow="block" joinstyle="miter"/>
              </v:shape>
            </w:pict>
          </mc:Fallback>
        </mc:AlternateContent>
      </w:r>
      <w:r w:rsidR="00FC46EE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965824" behindDoc="0" locked="0" layoutInCell="1" allowOverlap="1" wp14:anchorId="00EF9BF0" wp14:editId="755B447A">
                <wp:simplePos x="0" y="0"/>
                <wp:positionH relativeFrom="margin">
                  <wp:align>right</wp:align>
                </wp:positionH>
                <wp:positionV relativeFrom="paragraph">
                  <wp:posOffset>337820</wp:posOffset>
                </wp:positionV>
                <wp:extent cx="655320" cy="657860"/>
                <wp:effectExtent l="0" t="0" r="11430" b="27940"/>
                <wp:wrapNone/>
                <wp:docPr id="317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" cy="65786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E03A29" w14:textId="7D6DC08B" w:rsidR="008D50D8" w:rsidRDefault="008D50D8" w:rsidP="00FC46EE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刪單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EF9BF0" id="_x0000_s1090" type="#_x0000_t120" style="position:absolute;left:0;text-align:left;margin-left:.4pt;margin-top:26.6pt;width:51.6pt;height:51.8pt;z-index:253965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">
                <v:textbox>
                  <w:txbxContent>
                    <w:p w14:paraId="21E03A29" w14:textId="7D6DC08B" w:rsidR="008D50D8" w:rsidRDefault="008D50D8" w:rsidP="00FC46EE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刪單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6D1D">
        <w:rPr>
          <w:lang w:eastAsia="zh-TW"/>
        </w:rPr>
        <w:t>4.3</w:t>
      </w:r>
      <w:r w:rsidR="0096481D">
        <w:rPr>
          <w:lang w:eastAsia="zh-TW"/>
        </w:rPr>
        <w:tab/>
      </w:r>
      <w:r w:rsidR="00322C85">
        <w:rPr>
          <w:rFonts w:hint="eastAsia"/>
          <w:lang w:eastAsia="zh-TW"/>
        </w:rPr>
        <w:t>資料流程圖</w:t>
      </w:r>
      <w:bookmarkEnd w:id="7"/>
    </w:p>
    <w:p w14:paraId="2A016F1A" w14:textId="54093FEE" w:rsidR="00FC46EE" w:rsidRDefault="004D01F4" w:rsidP="00FC46EE">
      <w:pPr>
        <w:pStyle w:val="a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980160" behindDoc="0" locked="0" layoutInCell="1" allowOverlap="1" wp14:anchorId="2D95FF3A" wp14:editId="6151EF72">
                <wp:simplePos x="0" y="0"/>
                <wp:positionH relativeFrom="column">
                  <wp:posOffset>2505709</wp:posOffset>
                </wp:positionH>
                <wp:positionV relativeFrom="paragraph">
                  <wp:posOffset>50165</wp:posOffset>
                </wp:positionV>
                <wp:extent cx="1948815" cy="727710"/>
                <wp:effectExtent l="0" t="38100" r="51435" b="34290"/>
                <wp:wrapNone/>
                <wp:docPr id="330" name="直線單箭頭接點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8815" cy="727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A3AF6" id="直線單箭頭接點 330" o:spid="_x0000_s1026" type="#_x0000_t32" style="position:absolute;margin-left:197.3pt;margin-top:3.95pt;width:153.45pt;height:57.3pt;flip:y;z-index:2539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99648" behindDoc="0" locked="0" layoutInCell="1" allowOverlap="1" wp14:anchorId="3B744EAA" wp14:editId="0968A69F">
                <wp:simplePos x="0" y="0"/>
                <wp:positionH relativeFrom="column">
                  <wp:posOffset>2642870</wp:posOffset>
                </wp:positionH>
                <wp:positionV relativeFrom="paragraph">
                  <wp:posOffset>202565</wp:posOffset>
                </wp:positionV>
                <wp:extent cx="1699260" cy="1905000"/>
                <wp:effectExtent l="0" t="57150" r="34290" b="19050"/>
                <wp:wrapNone/>
                <wp:docPr id="158" name="接點: 弧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9260" cy="1905000"/>
                        </a:xfrm>
                        <a:prstGeom prst="curvedConnector3">
                          <a:avLst>
                            <a:gd name="adj1" fmla="val 266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563F50" id="接點: 弧形 158" o:spid="_x0000_s1026" type="#_x0000_t38" style="position:absolute;margin-left:208.1pt;margin-top:15.95pt;width:133.8pt;height:150pt;flip:y;z-index:2542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" adj="5763" strokecolor="black [3200]" strokeweight=".5pt">
                <v:stroke endarrow="block" joinstyle="miter"/>
              </v:shape>
            </w:pict>
          </mc:Fallback>
        </mc:AlternateContent>
      </w:r>
    </w:p>
    <w:p w14:paraId="47668E85" w14:textId="77777777" w:rsidR="00FC46EE" w:rsidRPr="00FC46EE" w:rsidRDefault="00FC46EE" w:rsidP="00FC46EE">
      <w:pPr>
        <w:pStyle w:val="a0"/>
        <w:rPr>
          <w:lang w:eastAsia="zh-TW"/>
        </w:rPr>
      </w:pPr>
    </w:p>
    <w:p w14:paraId="47DFA189" w14:textId="00F44538" w:rsidR="00B7541C" w:rsidRDefault="004D01F4" w:rsidP="000D270B">
      <w:pPr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966848" behindDoc="0" locked="0" layoutInCell="1" allowOverlap="1" wp14:anchorId="35446898" wp14:editId="2222DA21">
                <wp:simplePos x="0" y="0"/>
                <wp:positionH relativeFrom="column">
                  <wp:posOffset>4771389</wp:posOffset>
                </wp:positionH>
                <wp:positionV relativeFrom="paragraph">
                  <wp:posOffset>95884</wp:posOffset>
                </wp:positionV>
                <wp:extent cx="56515" cy="234315"/>
                <wp:effectExtent l="57150" t="38100" r="38735" b="13335"/>
                <wp:wrapNone/>
                <wp:docPr id="318" name="直線單箭頭接點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515" cy="234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A44CE" id="直線單箭頭接點 318" o:spid="_x0000_s1026" type="#_x0000_t32" style="position:absolute;margin-left:375.7pt;margin-top:7.55pt;width:4.45pt;height:18.45pt;flip:x y;z-index:2539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967872" behindDoc="0" locked="0" layoutInCell="1" allowOverlap="1" wp14:anchorId="3B826C78" wp14:editId="34214CEA">
                <wp:simplePos x="0" y="0"/>
                <wp:positionH relativeFrom="column">
                  <wp:posOffset>4837430</wp:posOffset>
                </wp:positionH>
                <wp:positionV relativeFrom="paragraph">
                  <wp:posOffset>95885</wp:posOffset>
                </wp:positionV>
                <wp:extent cx="85725" cy="257175"/>
                <wp:effectExtent l="0" t="0" r="66675" b="47625"/>
                <wp:wrapNone/>
                <wp:docPr id="319" name="直線單箭頭接點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4111B" id="直線單箭頭接點 319" o:spid="_x0000_s1026" type="#_x0000_t32" style="position:absolute;margin-left:380.9pt;margin-top:7.55pt;width:6.75pt;height:20.25pt;z-index:2539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 w:rsidR="00FC46EE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969920" behindDoc="0" locked="0" layoutInCell="1" allowOverlap="1" wp14:anchorId="6810BA12" wp14:editId="2EF4E54B">
                <wp:simplePos x="0" y="0"/>
                <wp:positionH relativeFrom="column">
                  <wp:posOffset>5443220</wp:posOffset>
                </wp:positionH>
                <wp:positionV relativeFrom="paragraph">
                  <wp:posOffset>8890</wp:posOffset>
                </wp:positionV>
                <wp:extent cx="33338" cy="223203"/>
                <wp:effectExtent l="38100" t="0" r="62230" b="62865"/>
                <wp:wrapNone/>
                <wp:docPr id="321" name="直線單箭頭接點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8" cy="2232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7CDD5A" id="直線單箭頭接點 321" o:spid="_x0000_s1026" type="#_x0000_t32" style="position:absolute;margin-left:428.6pt;margin-top:.7pt;width:2.65pt;height:17.6pt;z-index:2539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 w:rsidR="00FC46EE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968896" behindDoc="0" locked="0" layoutInCell="1" allowOverlap="1" wp14:anchorId="093AA177" wp14:editId="549301A4">
                <wp:simplePos x="0" y="0"/>
                <wp:positionH relativeFrom="column">
                  <wp:posOffset>5381308</wp:posOffset>
                </wp:positionH>
                <wp:positionV relativeFrom="paragraph">
                  <wp:posOffset>8255</wp:posOffset>
                </wp:positionV>
                <wp:extent cx="23812" cy="209550"/>
                <wp:effectExtent l="38100" t="38100" r="71755" b="19050"/>
                <wp:wrapNone/>
                <wp:docPr id="320" name="直線單箭頭接點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00903B" id="直線單箭頭接點 320" o:spid="_x0000_s1026" type="#_x0000_t32" style="position:absolute;margin-left:423.75pt;margin-top:.65pt;width:1.85pt;height:16.5pt;flip:x y;z-index:2539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="008501A4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52768" behindDoc="0" locked="0" layoutInCell="1" allowOverlap="1" wp14:anchorId="6B79EE0C" wp14:editId="323CBB05">
                <wp:simplePos x="0" y="0"/>
                <wp:positionH relativeFrom="column">
                  <wp:posOffset>1567180</wp:posOffset>
                </wp:positionH>
                <wp:positionV relativeFrom="paragraph">
                  <wp:posOffset>68580</wp:posOffset>
                </wp:positionV>
                <wp:extent cx="927735" cy="533400"/>
                <wp:effectExtent l="0" t="19050" r="24765" b="38100"/>
                <wp:wrapNone/>
                <wp:docPr id="801" name="流程圖: 打孔紙帶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735" cy="533400"/>
                        </a:xfrm>
                        <a:prstGeom prst="flowChartPunchedTap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4E313B" w14:textId="77777777" w:rsidR="008D50D8" w:rsidRDefault="008D50D8" w:rsidP="00B7541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店家資料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79EE0C"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<v:stroke joinstyle="miter"/>
                <v:path o:connecttype="custom" o:connectlocs="10800,2147;0,10800;10800,19450;21600,10800" textboxrect="0,4337,21600,17260"/>
              </v:shapetype>
              <v:shape id="流程圖: 打孔紙帶 801" o:spid="_x0000_s1091" type="#_x0000_t122" style="position:absolute;left:0;text-align:left;margin-left:123.4pt;margin-top:5.4pt;width:73.05pt;height:42pt;z-index:2531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" fillcolor="white [3201]" strokecolor="black [3213]" strokeweight="1pt">
                <v:textbox>
                  <w:txbxContent>
                    <w:p w14:paraId="574E313B" w14:textId="77777777" w:rsidR="008D50D8" w:rsidRDefault="008D50D8" w:rsidP="00B7541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店家資料</w:t>
                      </w:r>
                    </w:p>
                  </w:txbxContent>
                </v:textbox>
              </v:shape>
            </w:pict>
          </mc:Fallback>
        </mc:AlternateContent>
      </w:r>
      <w:r w:rsidR="008501A4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36384" behindDoc="0" locked="0" layoutInCell="1" allowOverlap="1" wp14:anchorId="4A5CB039" wp14:editId="19708A13">
                <wp:simplePos x="0" y="0"/>
                <wp:positionH relativeFrom="margin">
                  <wp:posOffset>0</wp:posOffset>
                </wp:positionH>
                <wp:positionV relativeFrom="paragraph">
                  <wp:posOffset>185420</wp:posOffset>
                </wp:positionV>
                <wp:extent cx="571500" cy="297180"/>
                <wp:effectExtent l="0" t="0" r="19050" b="26670"/>
                <wp:wrapNone/>
                <wp:docPr id="782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7011B6" w14:textId="77777777" w:rsidR="008D50D8" w:rsidRDefault="008D50D8" w:rsidP="00B754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店家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5CB039" id="Rectangle 130" o:spid="_x0000_s1092" style="position:absolute;left:0;text-align:left;margin-left:0;margin-top:14.6pt;width:45pt;height:23.4pt;z-index:2531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">
                <v:textbox>
                  <w:txbxContent>
                    <w:p w14:paraId="6E7011B6" w14:textId="77777777" w:rsidR="008D50D8" w:rsidRDefault="008D50D8" w:rsidP="00B7541C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店家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23045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43552" behindDoc="0" locked="0" layoutInCell="1" allowOverlap="1" wp14:anchorId="429E0F26" wp14:editId="13A55448">
                <wp:simplePos x="0" y="0"/>
                <wp:positionH relativeFrom="margin">
                  <wp:align>right</wp:align>
                </wp:positionH>
                <wp:positionV relativeFrom="paragraph">
                  <wp:posOffset>230967</wp:posOffset>
                </wp:positionV>
                <wp:extent cx="1087582" cy="533400"/>
                <wp:effectExtent l="0" t="19050" r="17780" b="38100"/>
                <wp:wrapNone/>
                <wp:docPr id="789" name="流程圖: 打孔紙帶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2" cy="533400"/>
                        </a:xfrm>
                        <a:prstGeom prst="flowChartPunchedTap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75C169" w14:textId="77777777" w:rsidR="008D50D8" w:rsidRDefault="008D50D8" w:rsidP="00B7541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訂單資料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E0F26" id="流程圖: 打孔紙帶 789" o:spid="_x0000_s1093" type="#_x0000_t122" style="position:absolute;left:0;text-align:left;margin-left:34.45pt;margin-top:18.2pt;width:85.65pt;height:42pt;z-index:25314355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" fillcolor="white [3201]" strokecolor="black [3213]" strokeweight="1pt">
                <v:textbox>
                  <w:txbxContent>
                    <w:p w14:paraId="1F75C169" w14:textId="77777777" w:rsidR="008D50D8" w:rsidRDefault="008D50D8" w:rsidP="00B7541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訂單資料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045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39456" behindDoc="0" locked="0" layoutInCell="1" allowOverlap="1" wp14:anchorId="250E86F4" wp14:editId="489F18C9">
                <wp:simplePos x="0" y="0"/>
                <wp:positionH relativeFrom="margin">
                  <wp:posOffset>3495618</wp:posOffset>
                </wp:positionH>
                <wp:positionV relativeFrom="paragraph">
                  <wp:posOffset>7216</wp:posOffset>
                </wp:positionV>
                <wp:extent cx="958215" cy="960120"/>
                <wp:effectExtent l="0" t="0" r="13335" b="11430"/>
                <wp:wrapNone/>
                <wp:docPr id="785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8215" cy="96012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1F902FF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建立</w:t>
                            </w:r>
                          </w:p>
                          <w:p w14:paraId="38F4C1DC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網路</w:t>
                            </w:r>
                          </w:p>
                          <w:p w14:paraId="20BDEADE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E86F4" id="_x0000_s1094" type="#_x0000_t120" style="position:absolute;left:0;text-align:left;margin-left:275.25pt;margin-top:.55pt;width:75.45pt;height:75.6pt;z-index:25313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">
                <v:textbox>
                  <w:txbxContent>
                    <w:p w14:paraId="31F902FF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建立</w:t>
                      </w:r>
                    </w:p>
                    <w:p w14:paraId="38F4C1DC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網路</w:t>
                      </w:r>
                    </w:p>
                    <w:p w14:paraId="20BDEADE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訂單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045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67104" behindDoc="0" locked="0" layoutInCell="1" allowOverlap="1" wp14:anchorId="499A9A5F" wp14:editId="1A86AD90">
                <wp:simplePos x="0" y="0"/>
                <wp:positionH relativeFrom="column">
                  <wp:posOffset>760152</wp:posOffset>
                </wp:positionH>
                <wp:positionV relativeFrom="paragraph">
                  <wp:posOffset>7909</wp:posOffset>
                </wp:positionV>
                <wp:extent cx="693420" cy="678404"/>
                <wp:effectExtent l="0" t="0" r="11430" b="26670"/>
                <wp:wrapNone/>
                <wp:docPr id="826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420" cy="678404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C49202F" w14:textId="0D93DEE7" w:rsidR="008D50D8" w:rsidRDefault="008D50D8" w:rsidP="00F23045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建檔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9A9A5F" id="_x0000_s1095" type="#_x0000_t120" style="position:absolute;left:0;text-align:left;margin-left:59.85pt;margin-top:.6pt;width:54.6pt;height:53.4pt;z-index:2531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">
                <v:textbox>
                  <w:txbxContent>
                    <w:p w14:paraId="1C49202F" w14:textId="0D93DEE7" w:rsidR="008D50D8" w:rsidRDefault="008D50D8" w:rsidP="00F23045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建檔</w:t>
                      </w:r>
                    </w:p>
                  </w:txbxContent>
                </v:textbox>
              </v:shape>
            </w:pict>
          </mc:Fallback>
        </mc:AlternateContent>
      </w:r>
    </w:p>
    <w:p w14:paraId="11A41DC7" w14:textId="725BBEDE" w:rsidR="00B7541C" w:rsidRDefault="0053782B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174272" behindDoc="0" locked="0" layoutInCell="1" allowOverlap="1" wp14:anchorId="67CCB67D" wp14:editId="10B71E3B">
                <wp:simplePos x="0" y="0"/>
                <wp:positionH relativeFrom="column">
                  <wp:posOffset>2503170</wp:posOffset>
                </wp:positionH>
                <wp:positionV relativeFrom="paragraph">
                  <wp:posOffset>80645</wp:posOffset>
                </wp:positionV>
                <wp:extent cx="1016000" cy="97790"/>
                <wp:effectExtent l="0" t="0" r="69850" b="92710"/>
                <wp:wrapNone/>
                <wp:docPr id="831" name="直線單箭頭接點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0" cy="977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256F2" id="直線單箭頭接點 831" o:spid="_x0000_s1026" type="#_x0000_t32" style="position:absolute;margin-left:197.1pt;margin-top:6.35pt;width:80pt;height:7.7pt;z-index:2531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882880" behindDoc="0" locked="0" layoutInCell="1" allowOverlap="1" wp14:anchorId="3A7A8CD8" wp14:editId="77ADCCE6">
                <wp:simplePos x="0" y="0"/>
                <wp:positionH relativeFrom="column">
                  <wp:posOffset>2497455</wp:posOffset>
                </wp:positionH>
                <wp:positionV relativeFrom="paragraph">
                  <wp:posOffset>151765</wp:posOffset>
                </wp:positionV>
                <wp:extent cx="2775585" cy="1459230"/>
                <wp:effectExtent l="0" t="0" r="81915" b="64770"/>
                <wp:wrapNone/>
                <wp:docPr id="224" name="直線單箭頭接點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5585" cy="14592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30FBA" id="直線單箭頭接點 224" o:spid="_x0000_s1026" type="#_x0000_t32" style="position:absolute;margin-left:196.65pt;margin-top:11.95pt;width:218.55pt;height:114.9pt;z-index:2538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8501A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79744" behindDoc="0" locked="0" layoutInCell="1" allowOverlap="1" wp14:anchorId="4DDAA2BA" wp14:editId="32C8494C">
                <wp:simplePos x="0" y="0"/>
                <wp:positionH relativeFrom="column">
                  <wp:posOffset>1461770</wp:posOffset>
                </wp:positionH>
                <wp:positionV relativeFrom="paragraph">
                  <wp:posOffset>74295</wp:posOffset>
                </wp:positionV>
                <wp:extent cx="115570" cy="5080"/>
                <wp:effectExtent l="0" t="76200" r="17780" b="90170"/>
                <wp:wrapNone/>
                <wp:docPr id="1086" name="直線單箭頭接點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57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1CA67F" id="直線單箭頭接點 1086" o:spid="_x0000_s1026" type="#_x0000_t32" style="position:absolute;margin-left:115.1pt;margin-top:5.85pt;width:9.1pt;height:.4pt;flip:y;z-index:2532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8501A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78720" behindDoc="0" locked="0" layoutInCell="1" allowOverlap="1" wp14:anchorId="7F962BCE" wp14:editId="6631A26B">
                <wp:simplePos x="0" y="0"/>
                <wp:positionH relativeFrom="column">
                  <wp:posOffset>577850</wp:posOffset>
                </wp:positionH>
                <wp:positionV relativeFrom="paragraph">
                  <wp:posOffset>74295</wp:posOffset>
                </wp:positionV>
                <wp:extent cx="193040" cy="0"/>
                <wp:effectExtent l="0" t="76200" r="16510" b="95250"/>
                <wp:wrapNone/>
                <wp:docPr id="1085" name="直線單箭頭接點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0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9B188F" id="直線單箭頭接點 1085" o:spid="_x0000_s1026" type="#_x0000_t32" style="position:absolute;margin-left:45.5pt;margin-top:5.85pt;width:15.2pt;height:0;z-index:2532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CA026A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177344" behindDoc="0" locked="0" layoutInCell="1" allowOverlap="1" wp14:anchorId="2D740DE4" wp14:editId="1930C6FA">
                <wp:simplePos x="0" y="0"/>
                <wp:positionH relativeFrom="column">
                  <wp:posOffset>4453948</wp:posOffset>
                </wp:positionH>
                <wp:positionV relativeFrom="paragraph">
                  <wp:posOffset>208915</wp:posOffset>
                </wp:positionV>
                <wp:extent cx="200891" cy="6928"/>
                <wp:effectExtent l="0" t="76200" r="27940" b="88900"/>
                <wp:wrapNone/>
                <wp:docPr id="841" name="直線單箭頭接點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891" cy="6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98750" id="直線單箭頭接點 841" o:spid="_x0000_s1026" type="#_x0000_t32" style="position:absolute;margin-left:350.7pt;margin-top:16.45pt;width:15.8pt;height:.55pt;flip:y;z-index:2531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</w:p>
    <w:p w14:paraId="30309281" w14:textId="788F57E4" w:rsidR="00B7541C" w:rsidRDefault="00AA176E" w:rsidP="00F23045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641216" behindDoc="0" locked="0" layoutInCell="1" allowOverlap="1" wp14:anchorId="289A1909" wp14:editId="5B03B155">
                <wp:simplePos x="0" y="0"/>
                <wp:positionH relativeFrom="column">
                  <wp:posOffset>4513580</wp:posOffset>
                </wp:positionH>
                <wp:positionV relativeFrom="paragraph">
                  <wp:posOffset>236855</wp:posOffset>
                </wp:positionV>
                <wp:extent cx="257810" cy="855345"/>
                <wp:effectExtent l="57150" t="0" r="27940" b="59055"/>
                <wp:wrapNone/>
                <wp:docPr id="1892" name="直線單箭頭接點 1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810" cy="8553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80AA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892" o:spid="_x0000_s1026" type="#_x0000_t32" style="position:absolute;margin-left:355.4pt;margin-top:18.65pt;width:20.3pt;height:67.35pt;flip:x;z-index:2536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627904" behindDoc="0" locked="0" layoutInCell="1" allowOverlap="1" wp14:anchorId="108D4597" wp14:editId="15345FF5">
                <wp:simplePos x="0" y="0"/>
                <wp:positionH relativeFrom="column">
                  <wp:posOffset>4065270</wp:posOffset>
                </wp:positionH>
                <wp:positionV relativeFrom="paragraph">
                  <wp:posOffset>202565</wp:posOffset>
                </wp:positionV>
                <wp:extent cx="581660" cy="708660"/>
                <wp:effectExtent l="38100" t="0" r="27940" b="53340"/>
                <wp:wrapNone/>
                <wp:docPr id="49" name="直線單箭頭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660" cy="708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6EF98" id="直線單箭頭接點 49" o:spid="_x0000_s1026" type="#_x0000_t32" style="position:absolute;margin-left:320.1pt;margin-top:15.95pt;width:45.8pt;height:55.8pt;flip:x;z-index:2536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628928" behindDoc="0" locked="0" layoutInCell="1" allowOverlap="1" wp14:anchorId="6ADA0B7E" wp14:editId="4CFF7D8F">
                <wp:simplePos x="0" y="0"/>
                <wp:positionH relativeFrom="column">
                  <wp:posOffset>4044950</wp:posOffset>
                </wp:positionH>
                <wp:positionV relativeFrom="paragraph">
                  <wp:posOffset>95885</wp:posOffset>
                </wp:positionV>
                <wp:extent cx="594360" cy="713740"/>
                <wp:effectExtent l="0" t="38100" r="53340" b="29210"/>
                <wp:wrapNone/>
                <wp:docPr id="50" name="直線單箭頭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713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5C2F3" id="直線單箭頭接點 50" o:spid="_x0000_s1026" type="#_x0000_t32" style="position:absolute;margin-left:318.5pt;margin-top:7.55pt;width:46.8pt;height:56.2pt;flip:y;z-index:2536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5C56F1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873664" behindDoc="0" locked="0" layoutInCell="1" allowOverlap="1" wp14:anchorId="10E9D786" wp14:editId="5B128CA4">
                <wp:simplePos x="0" y="0"/>
                <wp:positionH relativeFrom="column">
                  <wp:posOffset>5351780</wp:posOffset>
                </wp:positionH>
                <wp:positionV relativeFrom="paragraph">
                  <wp:posOffset>149225</wp:posOffset>
                </wp:positionV>
                <wp:extent cx="45719" cy="213360"/>
                <wp:effectExtent l="38100" t="38100" r="50165" b="15240"/>
                <wp:wrapNone/>
                <wp:docPr id="198" name="直線單箭頭接點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F308" id="直線單箭頭接點 198" o:spid="_x0000_s1026" type="#_x0000_t32" style="position:absolute;margin-left:421.4pt;margin-top:11.75pt;width:3.6pt;height:16.8pt;flip:y;z-index:2538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904CE3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626880" behindDoc="0" locked="0" layoutInCell="1" allowOverlap="1" wp14:anchorId="7302AC4C" wp14:editId="424E0264">
                <wp:simplePos x="0" y="0"/>
                <wp:positionH relativeFrom="column">
                  <wp:posOffset>4453890</wp:posOffset>
                </wp:positionH>
                <wp:positionV relativeFrom="paragraph">
                  <wp:posOffset>202565</wp:posOffset>
                </wp:positionV>
                <wp:extent cx="1270000" cy="2910840"/>
                <wp:effectExtent l="0" t="38100" r="82550" b="22860"/>
                <wp:wrapNone/>
                <wp:docPr id="32" name="接點: 弧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00" cy="2910840"/>
                        </a:xfrm>
                        <a:prstGeom prst="curvedConnector3">
                          <a:avLst>
                            <a:gd name="adj1" fmla="val 1003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9115E1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弧形 32" o:spid="_x0000_s1026" type="#_x0000_t38" style="position:absolute;margin-left:350.7pt;margin-top:15.95pt;width:100pt;height:229.2pt;flip:y;z-index:2536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" adj="21675" strokecolor="black [3200]" strokeweight=".5pt">
                <v:stroke endarrow="block" joinstyle="miter"/>
              </v:shape>
            </w:pict>
          </mc:Fallback>
        </mc:AlternateContent>
      </w:r>
      <w:r w:rsidR="00904CE3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180416" behindDoc="0" locked="0" layoutInCell="1" allowOverlap="1" wp14:anchorId="2039BB97" wp14:editId="5F13D287">
                <wp:simplePos x="0" y="0"/>
                <wp:positionH relativeFrom="column">
                  <wp:posOffset>5241925</wp:posOffset>
                </wp:positionH>
                <wp:positionV relativeFrom="paragraph">
                  <wp:posOffset>167640</wp:posOffset>
                </wp:positionV>
                <wp:extent cx="45719" cy="177800"/>
                <wp:effectExtent l="57150" t="0" r="50165" b="50800"/>
                <wp:wrapNone/>
                <wp:docPr id="845" name="直線單箭頭接點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82663" id="直線單箭頭接點 845" o:spid="_x0000_s1026" type="#_x0000_t32" style="position:absolute;margin-left:412.75pt;margin-top:13.2pt;width:3.6pt;height:14pt;flip:x;z-index:2531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 w:rsidR="00330236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69152" behindDoc="0" locked="0" layoutInCell="1" allowOverlap="1" wp14:anchorId="15BD87B8" wp14:editId="7F4E3211">
                <wp:simplePos x="0" y="0"/>
                <wp:positionH relativeFrom="column">
                  <wp:posOffset>759171</wp:posOffset>
                </wp:positionH>
                <wp:positionV relativeFrom="paragraph">
                  <wp:posOffset>241185</wp:posOffset>
                </wp:positionV>
                <wp:extent cx="693420" cy="678404"/>
                <wp:effectExtent l="0" t="0" r="11430" b="26670"/>
                <wp:wrapNone/>
                <wp:docPr id="827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420" cy="678404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CEFF69" w14:textId="77777777" w:rsidR="008D50D8" w:rsidRDefault="008D50D8" w:rsidP="00F23045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建檔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BD87B8" id="_x0000_s1096" type="#_x0000_t120" style="position:absolute;left:0;text-align:left;margin-left:59.8pt;margin-top:19pt;width:54.6pt;height:53.4pt;z-index:2531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">
                <v:textbox>
                  <w:txbxContent>
                    <w:p w14:paraId="5ACEFF69" w14:textId="77777777" w:rsidR="008D50D8" w:rsidRDefault="008D50D8" w:rsidP="00F23045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建檔</w:t>
                      </w:r>
                    </w:p>
                  </w:txbxContent>
                </v:textbox>
              </v:shape>
            </w:pict>
          </mc:Fallback>
        </mc:AlternateContent>
      </w:r>
      <w:r w:rsidR="00C765BA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176320" behindDoc="0" locked="0" layoutInCell="1" allowOverlap="1" wp14:anchorId="56F93EAD" wp14:editId="75E3C0CA">
                <wp:simplePos x="0" y="0"/>
                <wp:positionH relativeFrom="column">
                  <wp:posOffset>2694364</wp:posOffset>
                </wp:positionH>
                <wp:positionV relativeFrom="paragraph">
                  <wp:posOffset>205912</wp:posOffset>
                </wp:positionV>
                <wp:extent cx="858924" cy="890155"/>
                <wp:effectExtent l="0" t="38100" r="55880" b="24765"/>
                <wp:wrapNone/>
                <wp:docPr id="840" name="直線單箭頭接點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8924" cy="890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D1489" id="直線單箭頭接點 840" o:spid="_x0000_s1026" type="#_x0000_t32" style="position:absolute;margin-left:212.15pt;margin-top:16.2pt;width:67.65pt;height:70.1pt;flip:y;z-index:2531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C765BA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175296" behindDoc="0" locked="0" layoutInCell="1" allowOverlap="1" wp14:anchorId="64C62C56" wp14:editId="6A8BB5B7">
                <wp:simplePos x="0" y="0"/>
                <wp:positionH relativeFrom="column">
                  <wp:posOffset>2673581</wp:posOffset>
                </wp:positionH>
                <wp:positionV relativeFrom="paragraph">
                  <wp:posOffset>81221</wp:posOffset>
                </wp:positionV>
                <wp:extent cx="845012" cy="259773"/>
                <wp:effectExtent l="0" t="38100" r="50800" b="26035"/>
                <wp:wrapNone/>
                <wp:docPr id="832" name="直線單箭頭接點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012" cy="2597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F6A01" id="直線單箭頭接點 832" o:spid="_x0000_s1026" type="#_x0000_t32" style="position:absolute;margin-left:210.5pt;margin-top:6.4pt;width:66.55pt;height:20.45pt;flip:y;z-index:2531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</w:p>
    <w:p w14:paraId="063127A3" w14:textId="0743E4FC" w:rsidR="00B7541C" w:rsidRDefault="0053782B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21376" behindDoc="0" locked="0" layoutInCell="1" allowOverlap="1" wp14:anchorId="45EEFA2A" wp14:editId="5C2E0101">
                <wp:simplePos x="0" y="0"/>
                <wp:positionH relativeFrom="column">
                  <wp:posOffset>1668780</wp:posOffset>
                </wp:positionH>
                <wp:positionV relativeFrom="paragraph">
                  <wp:posOffset>114935</wp:posOffset>
                </wp:positionV>
                <wp:extent cx="45719" cy="4765040"/>
                <wp:effectExtent l="304800" t="38100" r="50165" b="35560"/>
                <wp:wrapNone/>
                <wp:docPr id="1016" name="接點: 弧形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765040"/>
                        </a:xfrm>
                        <a:prstGeom prst="curvedConnector3">
                          <a:avLst>
                            <a:gd name="adj1" fmla="val 7721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98CF0" id="接點: 弧形 1016" o:spid="_x0000_s1026" type="#_x0000_t38" style="position:absolute;margin-left:131.4pt;margin-top:9.05pt;width:3.6pt;height:375.2pt;flip:x y;z-index:2532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" adj="166776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19328" behindDoc="0" locked="0" layoutInCell="1" allowOverlap="1" wp14:anchorId="24BD338F" wp14:editId="653EA42C">
                <wp:simplePos x="0" y="0"/>
                <wp:positionH relativeFrom="column">
                  <wp:posOffset>1684020</wp:posOffset>
                </wp:positionH>
                <wp:positionV relativeFrom="paragraph">
                  <wp:posOffset>229235</wp:posOffset>
                </wp:positionV>
                <wp:extent cx="95250" cy="4523740"/>
                <wp:effectExtent l="247650" t="0" r="57150" b="48260"/>
                <wp:wrapNone/>
                <wp:docPr id="1011" name="接點: 弧形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4523740"/>
                        </a:xfrm>
                        <a:prstGeom prst="curvedConnector3">
                          <a:avLst>
                            <a:gd name="adj1" fmla="val -2499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F4A86" id="接點: 弧形 1011" o:spid="_x0000_s1026" type="#_x0000_t38" style="position:absolute;margin-left:132.6pt;margin-top:18.05pt;width:7.5pt;height:356.2pt;z-index:2532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" adj="-53992" strokecolor="black [3200]" strokeweight=".5pt">
                <v:stroke endarrow="block" joinstyle="miter"/>
              </v:shape>
            </w:pict>
          </mc:Fallback>
        </mc:AlternateContent>
      </w:r>
      <w:r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51744" behindDoc="0" locked="0" layoutInCell="1" allowOverlap="1" wp14:anchorId="1C7D2058" wp14:editId="185F845E">
                <wp:simplePos x="0" y="0"/>
                <wp:positionH relativeFrom="column">
                  <wp:posOffset>1696720</wp:posOffset>
                </wp:positionH>
                <wp:positionV relativeFrom="paragraph">
                  <wp:posOffset>26035</wp:posOffset>
                </wp:positionV>
                <wp:extent cx="979170" cy="533400"/>
                <wp:effectExtent l="0" t="19050" r="11430" b="38100"/>
                <wp:wrapNone/>
                <wp:docPr id="800" name="流程圖: 打孔紙帶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533400"/>
                        </a:xfrm>
                        <a:prstGeom prst="flowChartPunchedTap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25CC9" w14:textId="77777777" w:rsidR="008D50D8" w:rsidRDefault="008D50D8" w:rsidP="00B7541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商品資料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2058" id="流程圖: 打孔紙帶 800" o:spid="_x0000_s1097" type="#_x0000_t122" style="position:absolute;left:0;text-align:left;margin-left:133.6pt;margin-top:2.05pt;width:77.1pt;height:42pt;z-index:2531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" fillcolor="white [3201]" strokecolor="black [3213]" strokeweight="1pt">
                <v:textbox>
                  <w:txbxContent>
                    <w:p w14:paraId="0E225CC9" w14:textId="77777777" w:rsidR="008D50D8" w:rsidRDefault="008D50D8" w:rsidP="00B7541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商品資料</w:t>
                      </w:r>
                    </w:p>
                  </w:txbxContent>
                </v:textbox>
              </v:shape>
            </w:pict>
          </mc:Fallback>
        </mc:AlternateContent>
      </w:r>
      <w:r w:rsidR="006B5960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662720" behindDoc="0" locked="0" layoutInCell="1" allowOverlap="1" wp14:anchorId="750471A3" wp14:editId="5655ABC0">
                <wp:simplePos x="0" y="0"/>
                <wp:positionH relativeFrom="column">
                  <wp:posOffset>2658110</wp:posOffset>
                </wp:positionH>
                <wp:positionV relativeFrom="paragraph">
                  <wp:posOffset>225425</wp:posOffset>
                </wp:positionV>
                <wp:extent cx="2141220" cy="270510"/>
                <wp:effectExtent l="0" t="57150" r="11430" b="34290"/>
                <wp:wrapNone/>
                <wp:docPr id="106" name="直線單箭頭接點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20" cy="270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04995" id="直線單箭頭接點 106" o:spid="_x0000_s1026" type="#_x0000_t32" style="position:absolute;margin-left:209.3pt;margin-top:17.75pt;width:168.6pt;height:21.3pt;flip:x y;z-index:2536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  <w:r w:rsidR="00300AA5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653504" behindDoc="0" locked="0" layoutInCell="1" allowOverlap="1" wp14:anchorId="50F08D96" wp14:editId="476C0A25">
                <wp:simplePos x="0" y="0"/>
                <wp:positionH relativeFrom="column">
                  <wp:posOffset>2706370</wp:posOffset>
                </wp:positionH>
                <wp:positionV relativeFrom="paragraph">
                  <wp:posOffset>132715</wp:posOffset>
                </wp:positionV>
                <wp:extent cx="2250440" cy="741680"/>
                <wp:effectExtent l="0" t="76200" r="0" b="20320"/>
                <wp:wrapNone/>
                <wp:docPr id="85" name="接點: 弧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0440" cy="741680"/>
                        </a:xfrm>
                        <a:prstGeom prst="curvedConnector3">
                          <a:avLst>
                            <a:gd name="adj1" fmla="val 288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5FD05" id="接點: 弧形 85" o:spid="_x0000_s1026" type="#_x0000_t38" style="position:absolute;margin-left:213.1pt;margin-top:10.45pt;width:177.2pt;height:58.4pt;flip:y;z-index:2536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" adj="6237" strokecolor="black [3200]" strokeweight=".5pt">
                <v:stroke endarrow="block" joinstyle="miter"/>
              </v:shape>
            </w:pict>
          </mc:Fallback>
        </mc:AlternateContent>
      </w:r>
      <w:r w:rsidR="00904CE3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640192" behindDoc="0" locked="0" layoutInCell="1" allowOverlap="1" wp14:anchorId="61E9AE8F" wp14:editId="0B2840EF">
                <wp:simplePos x="0" y="0"/>
                <wp:positionH relativeFrom="column">
                  <wp:posOffset>4795520</wp:posOffset>
                </wp:positionH>
                <wp:positionV relativeFrom="paragraph">
                  <wp:posOffset>73025</wp:posOffset>
                </wp:positionV>
                <wp:extent cx="718820" cy="701040"/>
                <wp:effectExtent l="0" t="0" r="24130" b="22860"/>
                <wp:wrapNone/>
                <wp:docPr id="1882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8820" cy="70104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ADD8B92" w14:textId="6E4DB738" w:rsidR="008D50D8" w:rsidRDefault="008D50D8" w:rsidP="00904CE3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接單備貨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9AE8F" id="_x0000_s1098" type="#_x0000_t120" style="position:absolute;left:0;text-align:left;margin-left:377.6pt;margin-top:5.75pt;width:56.6pt;height:55.2pt;z-index:2536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">
                <v:textbox>
                  <w:txbxContent>
                    <w:p w14:paraId="7ADD8B92" w14:textId="6E4DB738" w:rsidR="008D50D8" w:rsidRDefault="008D50D8" w:rsidP="00904CE3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接單備貨</w:t>
                      </w:r>
                    </w:p>
                  </w:txbxContent>
                </v:textbox>
              </v:shape>
            </w:pict>
          </mc:Fallback>
        </mc:AlternateContent>
      </w:r>
      <w:r w:rsidR="008501A4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34336" behindDoc="0" locked="0" layoutInCell="1" allowOverlap="1" wp14:anchorId="6DCC2B3E" wp14:editId="5F1E8BAB">
                <wp:simplePos x="0" y="0"/>
                <wp:positionH relativeFrom="margin">
                  <wp:posOffset>0</wp:posOffset>
                </wp:positionH>
                <wp:positionV relativeFrom="paragraph">
                  <wp:posOffset>152400</wp:posOffset>
                </wp:positionV>
                <wp:extent cx="571500" cy="297180"/>
                <wp:effectExtent l="0" t="0" r="19050" b="26670"/>
                <wp:wrapNone/>
                <wp:docPr id="780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48709F" w14:textId="77777777" w:rsidR="008D50D8" w:rsidRDefault="008D50D8" w:rsidP="00B754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商品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CC2B3E" id="Rectangle 126" o:spid="_x0000_s1099" style="position:absolute;left:0;text-align:left;margin-left:0;margin-top:12pt;width:45pt;height:23.4pt;z-index:25313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">
                <v:textbox>
                  <w:txbxContent>
                    <w:p w14:paraId="6748709F" w14:textId="77777777" w:rsidR="008D50D8" w:rsidRDefault="008D50D8" w:rsidP="00B7541C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商品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BB89651" w14:textId="49962907" w:rsidR="00B7541C" w:rsidRDefault="0053782B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18304" behindDoc="0" locked="0" layoutInCell="1" allowOverlap="1" wp14:anchorId="5F744D33" wp14:editId="1850AD03">
                <wp:simplePos x="0" y="0"/>
                <wp:positionH relativeFrom="column">
                  <wp:posOffset>1696720</wp:posOffset>
                </wp:positionH>
                <wp:positionV relativeFrom="paragraph">
                  <wp:posOffset>125095</wp:posOffset>
                </wp:positionV>
                <wp:extent cx="1314450" cy="3836670"/>
                <wp:effectExtent l="152400" t="0" r="0" b="87630"/>
                <wp:wrapNone/>
                <wp:docPr id="1010" name="接點: 弧形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3836670"/>
                        </a:xfrm>
                        <a:prstGeom prst="curvedConnector3">
                          <a:avLst>
                            <a:gd name="adj1" fmla="val -101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290EF" id="接點: 弧形 1010" o:spid="_x0000_s1026" type="#_x0000_t38" style="position:absolute;margin-left:133.6pt;margin-top:9.85pt;width:103.5pt;height:302.1pt;z-index:2532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" adj="-2201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20352" behindDoc="0" locked="0" layoutInCell="1" allowOverlap="1" wp14:anchorId="32C60075" wp14:editId="01040012">
                <wp:simplePos x="0" y="0"/>
                <wp:positionH relativeFrom="column">
                  <wp:posOffset>1677670</wp:posOffset>
                </wp:positionH>
                <wp:positionV relativeFrom="paragraph">
                  <wp:posOffset>42545</wp:posOffset>
                </wp:positionV>
                <wp:extent cx="1314450" cy="3981450"/>
                <wp:effectExtent l="190500" t="38100" r="19050" b="19050"/>
                <wp:wrapNone/>
                <wp:docPr id="1012" name="接點: 弧形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4450" cy="3981450"/>
                        </a:xfrm>
                        <a:prstGeom prst="curvedConnector3">
                          <a:avLst>
                            <a:gd name="adj1" fmla="val 1131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3DCA7" id="接點: 弧形 1012" o:spid="_x0000_s1026" type="#_x0000_t38" style="position:absolute;margin-left:132.1pt;margin-top:3.35pt;width:103.5pt;height:313.5pt;flip:x y;z-index:2532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" adj="24442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318080" behindDoc="0" locked="0" layoutInCell="1" allowOverlap="1" wp14:anchorId="7E30BBC5" wp14:editId="2D1A5FB5">
                <wp:simplePos x="0" y="0"/>
                <wp:positionH relativeFrom="column">
                  <wp:posOffset>1442720</wp:posOffset>
                </wp:positionH>
                <wp:positionV relativeFrom="paragraph">
                  <wp:posOffset>55245</wp:posOffset>
                </wp:positionV>
                <wp:extent cx="260350" cy="0"/>
                <wp:effectExtent l="0" t="76200" r="25400" b="95250"/>
                <wp:wrapNone/>
                <wp:docPr id="252" name="直線單箭頭接點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D7004" id="直線單箭頭接點 252" o:spid="_x0000_s1026" type="#_x0000_t32" style="position:absolute;margin-left:113.6pt;margin-top:4.35pt;width:20.5pt;height:0;z-index:2543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17280" behindDoc="0" locked="0" layoutInCell="1" allowOverlap="1" wp14:anchorId="264AF210" wp14:editId="4892B3D8">
                <wp:simplePos x="0" y="0"/>
                <wp:positionH relativeFrom="column">
                  <wp:posOffset>1684020</wp:posOffset>
                </wp:positionH>
                <wp:positionV relativeFrom="paragraph">
                  <wp:posOffset>207645</wp:posOffset>
                </wp:positionV>
                <wp:extent cx="2522220" cy="3547110"/>
                <wp:effectExtent l="76200" t="38100" r="11430" b="34290"/>
                <wp:wrapNone/>
                <wp:docPr id="988" name="接點: 弧形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2220" cy="3547110"/>
                        </a:xfrm>
                        <a:prstGeom prst="curvedConnector3">
                          <a:avLst>
                            <a:gd name="adj1" fmla="val -2359"/>
                          </a:avLst>
                        </a:prstGeom>
                        <a:ln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1C682" id="接點: 弧形 988" o:spid="_x0000_s1026" type="#_x0000_t38" style="position:absolute;margin-left:132.6pt;margin-top:16.35pt;width:198.6pt;height:279.3pt;z-index:2532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" adj="-510" strokecolor="black [3200]" strokeweight=".5pt">
                <v:stroke start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961728" behindDoc="0" locked="0" layoutInCell="1" allowOverlap="1" wp14:anchorId="70DC09E8" wp14:editId="0C1DFAD7">
                <wp:simplePos x="0" y="0"/>
                <wp:positionH relativeFrom="column">
                  <wp:posOffset>2134870</wp:posOffset>
                </wp:positionH>
                <wp:positionV relativeFrom="paragraph">
                  <wp:posOffset>252095</wp:posOffset>
                </wp:positionV>
                <wp:extent cx="2645410" cy="1061720"/>
                <wp:effectExtent l="0" t="0" r="78740" b="100330"/>
                <wp:wrapNone/>
                <wp:docPr id="315" name="接點: 弧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5410" cy="1061720"/>
                        </a:xfrm>
                        <a:prstGeom prst="curvedConnector3">
                          <a:avLst>
                            <a:gd name="adj1" fmla="val 464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85C0" id="接點: 弧形 315" o:spid="_x0000_s1026" type="#_x0000_t38" style="position:absolute;margin-left:168.1pt;margin-top:19.85pt;width:208.3pt;height:83.6pt;z-index:2539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" adj="10026" strokecolor="black [3200]" strokeweight=".5pt">
                <v:stroke endarrow="block" joinstyle="miter"/>
              </v:shape>
            </w:pict>
          </mc:Fallback>
        </mc:AlternateContent>
      </w:r>
      <w:r w:rsidR="004F0B16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017024" behindDoc="0" locked="0" layoutInCell="1" allowOverlap="1" wp14:anchorId="088AE289" wp14:editId="3CBC5138">
                <wp:simplePos x="0" y="0"/>
                <wp:positionH relativeFrom="column">
                  <wp:posOffset>2658110</wp:posOffset>
                </wp:positionH>
                <wp:positionV relativeFrom="paragraph">
                  <wp:posOffset>225425</wp:posOffset>
                </wp:positionV>
                <wp:extent cx="1165860" cy="2293620"/>
                <wp:effectExtent l="0" t="0" r="53340" b="49530"/>
                <wp:wrapNone/>
                <wp:docPr id="346" name="直線單箭頭接點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5860" cy="2293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6C0F65" id="直線單箭頭接點 346" o:spid="_x0000_s1026" type="#_x0000_t32" style="position:absolute;margin-left:209.3pt;margin-top:17.75pt;width:91.8pt;height:180.6pt;z-index:2540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300AA5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60960" behindDoc="0" locked="0" layoutInCell="1" allowOverlap="1" wp14:anchorId="45CA9F37" wp14:editId="0302E753">
                <wp:simplePos x="0" y="0"/>
                <wp:positionH relativeFrom="column">
                  <wp:posOffset>3366770</wp:posOffset>
                </wp:positionH>
                <wp:positionV relativeFrom="paragraph">
                  <wp:posOffset>123825</wp:posOffset>
                </wp:positionV>
                <wp:extent cx="718820" cy="701040"/>
                <wp:effectExtent l="0" t="0" r="24130" b="22860"/>
                <wp:wrapNone/>
                <wp:docPr id="821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8820" cy="70104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A09F2E6" w14:textId="7E2C6E31" w:rsidR="008D50D8" w:rsidRDefault="008D50D8" w:rsidP="00915866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交貨店取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CA9F37" id="_x0000_s1100" type="#_x0000_t120" style="position:absolute;left:0;text-align:left;margin-left:265.1pt;margin-top:9.75pt;width:56.6pt;height:55.2pt;z-index:2531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">
                <v:textbox>
                  <w:txbxContent>
                    <w:p w14:paraId="1A09F2E6" w14:textId="7E2C6E31" w:rsidR="008D50D8" w:rsidRDefault="008D50D8" w:rsidP="00915866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交貨店取</w:t>
                      </w:r>
                    </w:p>
                  </w:txbxContent>
                </v:textbox>
              </v:shape>
            </w:pict>
          </mc:Fallback>
        </mc:AlternateContent>
      </w:r>
      <w:r w:rsidR="008501A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80768" behindDoc="0" locked="0" layoutInCell="1" allowOverlap="1" wp14:anchorId="76D61438" wp14:editId="4F2BCC72">
                <wp:simplePos x="0" y="0"/>
                <wp:positionH relativeFrom="column">
                  <wp:posOffset>570230</wp:posOffset>
                </wp:positionH>
                <wp:positionV relativeFrom="paragraph">
                  <wp:posOffset>37465</wp:posOffset>
                </wp:positionV>
                <wp:extent cx="185420" cy="0"/>
                <wp:effectExtent l="0" t="76200" r="24130" b="95250"/>
                <wp:wrapNone/>
                <wp:docPr id="1087" name="直線單箭頭接點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4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65340" id="直線單箭頭接點 1087" o:spid="_x0000_s1026" type="#_x0000_t32" style="position:absolute;margin-left:44.9pt;margin-top:2.95pt;width:14.6pt;height:0;z-index:2532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" strokecolor="black [3200]" strokeweight=".5pt">
                <v:stroke endarrow="block" joinstyle="miter"/>
              </v:shape>
            </w:pict>
          </mc:Fallback>
        </mc:AlternateContent>
      </w:r>
    </w:p>
    <w:p w14:paraId="2F639D00" w14:textId="7B01BE30" w:rsidR="00B7541C" w:rsidRDefault="00667F46" w:rsidP="00DA1112">
      <w:pPr>
        <w:ind w:firstLine="426"/>
        <w:rPr>
          <w:lang w:val="en-US" w:eastAsia="zh-TW"/>
        </w:rPr>
      </w:pPr>
      <w:r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54816" behindDoc="0" locked="0" layoutInCell="1" allowOverlap="1" wp14:anchorId="12DE2FD6" wp14:editId="112D6E0B">
                <wp:simplePos x="0" y="0"/>
                <wp:positionH relativeFrom="margin">
                  <wp:posOffset>1694603</wp:posOffset>
                </wp:positionH>
                <wp:positionV relativeFrom="paragraph">
                  <wp:posOffset>244052</wp:posOffset>
                </wp:positionV>
                <wp:extent cx="998220" cy="533400"/>
                <wp:effectExtent l="0" t="19050" r="11430" b="38100"/>
                <wp:wrapNone/>
                <wp:docPr id="807" name="流程圖: 打孔紙帶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533400"/>
                        </a:xfrm>
                        <a:prstGeom prst="flowChartPunchedTap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792AF2" w14:textId="77777777" w:rsidR="008D50D8" w:rsidRDefault="008D50D8" w:rsidP="00B7541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使用者資料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E2FD6" id="流程圖: 打孔紙帶 807" o:spid="_x0000_s1101" type="#_x0000_t122" style="position:absolute;left:0;text-align:left;margin-left:133.45pt;margin-top:19.2pt;width:78.6pt;height:42pt;z-index:25315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" fillcolor="white [3201]" strokecolor="black [3213]" strokeweight="1pt">
                <v:textbox>
                  <w:txbxContent>
                    <w:p w14:paraId="03792AF2" w14:textId="77777777" w:rsidR="008D50D8" w:rsidRDefault="008D50D8" w:rsidP="00B7541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使用者資料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0236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71200" behindDoc="0" locked="0" layoutInCell="1" allowOverlap="1" wp14:anchorId="1F294C1A" wp14:editId="05545C17">
                <wp:simplePos x="0" y="0"/>
                <wp:positionH relativeFrom="column">
                  <wp:posOffset>711720</wp:posOffset>
                </wp:positionH>
                <wp:positionV relativeFrom="paragraph">
                  <wp:posOffset>187325</wp:posOffset>
                </wp:positionV>
                <wp:extent cx="693420" cy="678404"/>
                <wp:effectExtent l="0" t="0" r="11430" b="26670"/>
                <wp:wrapNone/>
                <wp:docPr id="829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420" cy="678404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0AE71DD" w14:textId="77777777" w:rsidR="008D50D8" w:rsidRDefault="008D50D8" w:rsidP="00F23045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建檔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294C1A" id="_x0000_s1102" type="#_x0000_t120" style="position:absolute;left:0;text-align:left;margin-left:56.05pt;margin-top:14.75pt;width:54.6pt;height:53.4pt;z-index:2531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">
                <v:textbox>
                  <w:txbxContent>
                    <w:p w14:paraId="30AE71DD" w14:textId="77777777" w:rsidR="008D50D8" w:rsidRDefault="008D50D8" w:rsidP="00F23045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建檔</w:t>
                      </w:r>
                    </w:p>
                  </w:txbxContent>
                </v:textbox>
              </v:shape>
            </w:pict>
          </mc:Fallback>
        </mc:AlternateContent>
      </w:r>
    </w:p>
    <w:p w14:paraId="070994C0" w14:textId="4DA82BE2" w:rsidR="00B7541C" w:rsidRDefault="004F0B16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629952" behindDoc="0" locked="0" layoutInCell="1" allowOverlap="1" wp14:anchorId="24D9643D" wp14:editId="7F445EF5">
                <wp:simplePos x="0" y="0"/>
                <wp:positionH relativeFrom="column">
                  <wp:posOffset>2696210</wp:posOffset>
                </wp:positionH>
                <wp:positionV relativeFrom="paragraph">
                  <wp:posOffset>240665</wp:posOffset>
                </wp:positionV>
                <wp:extent cx="1082040" cy="1859280"/>
                <wp:effectExtent l="0" t="0" r="80010" b="64770"/>
                <wp:wrapNone/>
                <wp:docPr id="56" name="直線單箭頭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2040" cy="1859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C1A9" id="直線單箭頭接點 56" o:spid="_x0000_s1026" type="#_x0000_t32" style="position:absolute;margin-left:212.3pt;margin-top:18.95pt;width:85.2pt;height:146.4pt;z-index:2536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FD7045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657600" behindDoc="0" locked="0" layoutInCell="1" allowOverlap="1" wp14:anchorId="053844B9" wp14:editId="3DD58F33">
                <wp:simplePos x="0" y="0"/>
                <wp:positionH relativeFrom="column">
                  <wp:posOffset>2680970</wp:posOffset>
                </wp:positionH>
                <wp:positionV relativeFrom="paragraph">
                  <wp:posOffset>217805</wp:posOffset>
                </wp:positionV>
                <wp:extent cx="1351280" cy="218440"/>
                <wp:effectExtent l="0" t="0" r="77470" b="86360"/>
                <wp:wrapNone/>
                <wp:docPr id="93" name="直線單箭頭接點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1280" cy="218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C8F545" id="直線單箭頭接點 93" o:spid="_x0000_s1026" type="#_x0000_t32" style="position:absolute;margin-left:211.1pt;margin-top:17.15pt;width:106.4pt;height:17.2pt;z-index:2536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 w:rsidR="00300AA5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46624" behindDoc="0" locked="0" layoutInCell="1" allowOverlap="1" wp14:anchorId="524BEBB1" wp14:editId="65B3C9CA">
                <wp:simplePos x="0" y="0"/>
                <wp:positionH relativeFrom="column">
                  <wp:posOffset>4032250</wp:posOffset>
                </wp:positionH>
                <wp:positionV relativeFrom="paragraph">
                  <wp:posOffset>3175</wp:posOffset>
                </wp:positionV>
                <wp:extent cx="693420" cy="678180"/>
                <wp:effectExtent l="0" t="0" r="11430" b="26670"/>
                <wp:wrapNone/>
                <wp:docPr id="792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420" cy="67818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E33C993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派</w:t>
                            </w:r>
                          </w:p>
                          <w:p w14:paraId="53C8EC3C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BEBB1" id="_x0000_s1103" type="#_x0000_t120" style="position:absolute;left:0;text-align:left;margin-left:317.5pt;margin-top:.25pt;width:54.6pt;height:53.4pt;z-index:2531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">
                <v:textbox>
                  <w:txbxContent>
                    <w:p w14:paraId="6E33C993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派</w:t>
                      </w:r>
                    </w:p>
                    <w:p w14:paraId="53C8EC3C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車</w:t>
                      </w:r>
                    </w:p>
                  </w:txbxContent>
                </v:textbox>
              </v:shape>
            </w:pict>
          </mc:Fallback>
        </mc:AlternateContent>
      </w:r>
      <w:r w:rsidR="00915866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75648" behindDoc="0" locked="0" layoutInCell="1" allowOverlap="1" wp14:anchorId="2BDF8F26" wp14:editId="54EBF5EC">
                <wp:simplePos x="0" y="0"/>
                <wp:positionH relativeFrom="column">
                  <wp:posOffset>2701290</wp:posOffset>
                </wp:positionH>
                <wp:positionV relativeFrom="paragraph">
                  <wp:posOffset>4445</wp:posOffset>
                </wp:positionV>
                <wp:extent cx="685800" cy="182880"/>
                <wp:effectExtent l="0" t="57150" r="0" b="26670"/>
                <wp:wrapNone/>
                <wp:docPr id="1082" name="直線單箭頭接點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29F9B" id="直線單箭頭接點 1082" o:spid="_x0000_s1026" type="#_x0000_t32" style="position:absolute;margin-left:212.7pt;margin-top:.35pt;width:54pt;height:14.4pt;flip:y;z-index:2532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 w:rsidR="008501A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83840" behindDoc="0" locked="0" layoutInCell="1" allowOverlap="1" wp14:anchorId="42A16B6D" wp14:editId="7C90C10C">
                <wp:simplePos x="0" y="0"/>
                <wp:positionH relativeFrom="column">
                  <wp:posOffset>1403350</wp:posOffset>
                </wp:positionH>
                <wp:positionV relativeFrom="paragraph">
                  <wp:posOffset>263525</wp:posOffset>
                </wp:positionV>
                <wp:extent cx="292100" cy="0"/>
                <wp:effectExtent l="0" t="76200" r="12700" b="95250"/>
                <wp:wrapNone/>
                <wp:docPr id="1347" name="直線單箭頭接點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A65F01" id="直線單箭頭接點 1347" o:spid="_x0000_s1026" type="#_x0000_t32" style="position:absolute;margin-left:110.5pt;margin-top:20.75pt;width:23pt;height:0;z-index:2532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="00F23045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41504" behindDoc="0" locked="0" layoutInCell="1" allowOverlap="1" wp14:anchorId="690E6086" wp14:editId="0A5F5C9F">
                <wp:simplePos x="0" y="0"/>
                <wp:positionH relativeFrom="margin">
                  <wp:align>left</wp:align>
                </wp:positionH>
                <wp:positionV relativeFrom="paragraph">
                  <wp:posOffset>112683</wp:posOffset>
                </wp:positionV>
                <wp:extent cx="695960" cy="297180"/>
                <wp:effectExtent l="0" t="0" r="27940" b="26670"/>
                <wp:wrapNone/>
                <wp:docPr id="787" name="Rectangl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59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3F2DE" w14:textId="77777777" w:rsidR="008D50D8" w:rsidRDefault="008D50D8" w:rsidP="00B754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0E6086" id="Rectangle 144" o:spid="_x0000_s1104" style="position:absolute;left:0;text-align:left;margin-left:0;margin-top:8.85pt;width:54.8pt;height:23.4pt;z-index:253141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">
                <v:textbox>
                  <w:txbxContent>
                    <w:p w14:paraId="1FA3F2DE" w14:textId="77777777" w:rsidR="008D50D8" w:rsidRDefault="008D50D8" w:rsidP="00B7541C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7907343" w14:textId="42491D49" w:rsidR="00B7541C" w:rsidRDefault="00FB3959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349824" behindDoc="0" locked="0" layoutInCell="1" allowOverlap="1" wp14:anchorId="4E75C286" wp14:editId="2314133B">
                <wp:simplePos x="0" y="0"/>
                <wp:positionH relativeFrom="column">
                  <wp:posOffset>2525395</wp:posOffset>
                </wp:positionH>
                <wp:positionV relativeFrom="paragraph">
                  <wp:posOffset>241300</wp:posOffset>
                </wp:positionV>
                <wp:extent cx="1541585" cy="438834"/>
                <wp:effectExtent l="38100" t="0" r="20955" b="75565"/>
                <wp:wrapNone/>
                <wp:docPr id="201" name="直線單箭頭接點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1585" cy="4388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80653F" id="直線單箭頭接點 201" o:spid="_x0000_s1026" type="#_x0000_t32" style="position:absolute;margin-left:198.85pt;margin-top:19pt;width:121.4pt;height:34.55pt;flip:x;z-index:2543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184512" behindDoc="0" locked="0" layoutInCell="1" allowOverlap="1" wp14:anchorId="415D2FE2" wp14:editId="378CC22C">
                <wp:simplePos x="0" y="0"/>
                <wp:positionH relativeFrom="column">
                  <wp:posOffset>2574290</wp:posOffset>
                </wp:positionH>
                <wp:positionV relativeFrom="paragraph">
                  <wp:posOffset>196215</wp:posOffset>
                </wp:positionV>
                <wp:extent cx="1493520" cy="401320"/>
                <wp:effectExtent l="0" t="57150" r="0" b="36830"/>
                <wp:wrapNone/>
                <wp:docPr id="850" name="直線單箭頭接點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3520" cy="401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67308" id="直線單箭頭接點 850" o:spid="_x0000_s1026" type="#_x0000_t32" style="position:absolute;margin-left:202.7pt;margin-top:15.45pt;width:117.6pt;height:31.6pt;flip:y;z-index:2531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 w:rsidR="0053782B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77696" behindDoc="0" locked="0" layoutInCell="1" allowOverlap="1" wp14:anchorId="7590F7C3" wp14:editId="70ED99C4">
                <wp:simplePos x="0" y="0"/>
                <wp:positionH relativeFrom="column">
                  <wp:posOffset>2642870</wp:posOffset>
                </wp:positionH>
                <wp:positionV relativeFrom="paragraph">
                  <wp:posOffset>180975</wp:posOffset>
                </wp:positionV>
                <wp:extent cx="482600" cy="2820670"/>
                <wp:effectExtent l="0" t="0" r="50800" b="55880"/>
                <wp:wrapNone/>
                <wp:docPr id="1084" name="接點: 弧形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2820670"/>
                        </a:xfrm>
                        <a:prstGeom prst="curvedConnector3">
                          <a:avLst>
                            <a:gd name="adj1" fmla="val 263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79C06" id="接點: 弧形 1084" o:spid="_x0000_s1026" type="#_x0000_t38" style="position:absolute;margin-left:208.1pt;margin-top:14.25pt;width:38pt;height:222.1pt;z-index:2532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" adj="5684" strokecolor="black [3200]" strokeweight=".5pt">
                <v:stroke endarrow="block" joinstyle="miter"/>
              </v:shape>
            </w:pict>
          </mc:Fallback>
        </mc:AlternateContent>
      </w:r>
      <w:r w:rsidR="004D01F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870592" behindDoc="0" locked="0" layoutInCell="1" allowOverlap="1" wp14:anchorId="10305D45" wp14:editId="6405A6BD">
                <wp:simplePos x="0" y="0"/>
                <wp:positionH relativeFrom="column">
                  <wp:posOffset>2703830</wp:posOffset>
                </wp:positionH>
                <wp:positionV relativeFrom="paragraph">
                  <wp:posOffset>15875</wp:posOffset>
                </wp:positionV>
                <wp:extent cx="2209800" cy="769620"/>
                <wp:effectExtent l="0" t="0" r="76200" b="68580"/>
                <wp:wrapNone/>
                <wp:docPr id="173" name="直線單箭頭接點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769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EC9F3" id="直線單箭頭接點 173" o:spid="_x0000_s1026" type="#_x0000_t32" style="position:absolute;margin-left:212.9pt;margin-top:1.25pt;width:174pt;height:60.6pt;z-index:2538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AA176E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24448" behindDoc="0" locked="0" layoutInCell="1" allowOverlap="1" wp14:anchorId="5474E55E" wp14:editId="7EA2CE2A">
                <wp:simplePos x="0" y="0"/>
                <wp:positionH relativeFrom="column">
                  <wp:posOffset>2353310</wp:posOffset>
                </wp:positionH>
                <wp:positionV relativeFrom="paragraph">
                  <wp:posOffset>153035</wp:posOffset>
                </wp:positionV>
                <wp:extent cx="228600" cy="3553460"/>
                <wp:effectExtent l="38100" t="0" r="38100" b="66040"/>
                <wp:wrapNone/>
                <wp:docPr id="1020" name="接點: 弧形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3553460"/>
                        </a:xfrm>
                        <a:prstGeom prst="curvedConnector3">
                          <a:avLst>
                            <a:gd name="adj1" fmla="val -254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E8072F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弧形 1020" o:spid="_x0000_s1026" type="#_x0000_t38" style="position:absolute;margin-left:185.3pt;margin-top:12.05pt;width:18pt;height:279.8pt;flip:x;z-index:2532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" adj="-549" strokecolor="black [3200]" strokeweight=".5pt">
                <v:stroke endarrow="block" joinstyle="miter"/>
              </v:shape>
            </w:pict>
          </mc:Fallback>
        </mc:AlternateContent>
      </w:r>
      <w:r w:rsidR="00C00A6A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871616" behindDoc="0" locked="0" layoutInCell="1" allowOverlap="1" wp14:anchorId="22EA9CFA" wp14:editId="319AAB92">
                <wp:simplePos x="0" y="0"/>
                <wp:positionH relativeFrom="column">
                  <wp:posOffset>2688590</wp:posOffset>
                </wp:positionH>
                <wp:positionV relativeFrom="paragraph">
                  <wp:posOffset>114935</wp:posOffset>
                </wp:positionV>
                <wp:extent cx="1546860" cy="2720340"/>
                <wp:effectExtent l="0" t="0" r="72390" b="60960"/>
                <wp:wrapNone/>
                <wp:docPr id="175" name="直線單箭頭接點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6860" cy="272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5F23B" id="直線單箭頭接點 175" o:spid="_x0000_s1026" type="#_x0000_t32" style="position:absolute;margin-left:211.7pt;margin-top:9.05pt;width:121.8pt;height:214.2pt;z-index:2538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915866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47648" behindDoc="0" locked="0" layoutInCell="1" allowOverlap="1" wp14:anchorId="513EA84A" wp14:editId="594FFCF7">
                <wp:simplePos x="0" y="0"/>
                <wp:positionH relativeFrom="margin">
                  <wp:posOffset>4766310</wp:posOffset>
                </wp:positionH>
                <wp:positionV relativeFrom="paragraph">
                  <wp:posOffset>7620</wp:posOffset>
                </wp:positionV>
                <wp:extent cx="919480" cy="912065"/>
                <wp:effectExtent l="0" t="0" r="13970" b="21590"/>
                <wp:wrapNone/>
                <wp:docPr id="793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9480" cy="912065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1B9FEC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產生</w:t>
                            </w:r>
                          </w:p>
                          <w:p w14:paraId="64D310AD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補貨單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EA84A" id="_x0000_s1105" type="#_x0000_t120" style="position:absolute;left:0;text-align:left;margin-left:375.3pt;margin-top:.6pt;width:72.4pt;height:71.8pt;z-index:2531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">
                <v:textbox>
                  <w:txbxContent>
                    <w:p w14:paraId="5E1B9FEC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產生</w:t>
                      </w:r>
                    </w:p>
                    <w:p w14:paraId="64D310AD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補貨單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01A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82816" behindDoc="0" locked="0" layoutInCell="1" allowOverlap="1" wp14:anchorId="16C033CE" wp14:editId="3BACA01B">
                <wp:simplePos x="0" y="0"/>
                <wp:positionH relativeFrom="column">
                  <wp:posOffset>674370</wp:posOffset>
                </wp:positionH>
                <wp:positionV relativeFrom="paragraph">
                  <wp:posOffset>5715</wp:posOffset>
                </wp:positionV>
                <wp:extent cx="96520" cy="5080"/>
                <wp:effectExtent l="0" t="76200" r="17780" b="90170"/>
                <wp:wrapNone/>
                <wp:docPr id="1346" name="直線單箭頭接點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EBB3D0" id="直線單箭頭接點 1346" o:spid="_x0000_s1026" type="#_x0000_t32" style="position:absolute;margin-left:53.1pt;margin-top:.45pt;width:7.6pt;height:.4pt;z-index:2532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</w:p>
    <w:p w14:paraId="25D06CDD" w14:textId="33E3B951" w:rsidR="00B7541C" w:rsidRDefault="00904CE3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194752" behindDoc="0" locked="0" layoutInCell="1" allowOverlap="1" wp14:anchorId="54E97085" wp14:editId="635A309B">
                <wp:simplePos x="0" y="0"/>
                <wp:positionH relativeFrom="column">
                  <wp:posOffset>4189730</wp:posOffset>
                </wp:positionH>
                <wp:positionV relativeFrom="paragraph">
                  <wp:posOffset>174625</wp:posOffset>
                </wp:positionV>
                <wp:extent cx="121920" cy="447040"/>
                <wp:effectExtent l="38100" t="0" r="30480" b="48260"/>
                <wp:wrapNone/>
                <wp:docPr id="863" name="直線單箭頭接點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" cy="44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8EA67" id="直線單箭頭接點 863" o:spid="_x0000_s1026" type="#_x0000_t32" style="position:absolute;margin-left:329.9pt;margin-top:13.75pt;width:9.6pt;height:35.2pt;flip:x;z-index:2531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  <w:r w:rsidR="008B67D5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53792" behindDoc="0" locked="0" layoutInCell="1" allowOverlap="1" wp14:anchorId="1953B60C" wp14:editId="471F1392">
                <wp:simplePos x="0" y="0"/>
                <wp:positionH relativeFrom="column">
                  <wp:posOffset>1744980</wp:posOffset>
                </wp:positionH>
                <wp:positionV relativeFrom="paragraph">
                  <wp:posOffset>219710</wp:posOffset>
                </wp:positionV>
                <wp:extent cx="808355" cy="533400"/>
                <wp:effectExtent l="0" t="19050" r="10795" b="38100"/>
                <wp:wrapNone/>
                <wp:docPr id="806" name="流程圖: 打孔紙帶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355" cy="533400"/>
                        </a:xfrm>
                        <a:prstGeom prst="flowChartPunchedTap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396B2" w14:textId="77777777" w:rsidR="008D50D8" w:rsidRDefault="008D50D8" w:rsidP="00B7541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貨車資料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B60C" id="流程圖: 打孔紙帶 806" o:spid="_x0000_s1106" type="#_x0000_t122" style="position:absolute;left:0;text-align:left;margin-left:137.4pt;margin-top:17.3pt;width:63.65pt;height:42pt;z-index:2531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" fillcolor="white [3201]" strokecolor="black [3213]" strokeweight="1pt">
                <v:textbox>
                  <w:txbxContent>
                    <w:p w14:paraId="6DC396B2" w14:textId="77777777" w:rsidR="008D50D8" w:rsidRDefault="008D50D8" w:rsidP="00B7541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貨車資料</w:t>
                      </w:r>
                    </w:p>
                  </w:txbxContent>
                </v:textbox>
              </v:shape>
            </w:pict>
          </mc:Fallback>
        </mc:AlternateContent>
      </w:r>
      <w:r w:rsidR="008B67D5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73248" behindDoc="0" locked="0" layoutInCell="1" allowOverlap="1" wp14:anchorId="02C1D1C6" wp14:editId="2118EB06">
                <wp:simplePos x="0" y="0"/>
                <wp:positionH relativeFrom="column">
                  <wp:posOffset>629285</wp:posOffset>
                </wp:positionH>
                <wp:positionV relativeFrom="paragraph">
                  <wp:posOffset>147320</wp:posOffset>
                </wp:positionV>
                <wp:extent cx="693420" cy="678180"/>
                <wp:effectExtent l="0" t="0" r="11430" b="26670"/>
                <wp:wrapNone/>
                <wp:docPr id="830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3420" cy="67818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E9B5E1" w14:textId="77777777" w:rsidR="008D50D8" w:rsidRDefault="008D50D8" w:rsidP="00F23045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建檔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1D1C6" id="_x0000_s1107" type="#_x0000_t120" style="position:absolute;left:0;text-align:left;margin-left:49.55pt;margin-top:11.6pt;width:54.6pt;height:53.4pt;z-index:2531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">
                <v:textbox>
                  <w:txbxContent>
                    <w:p w14:paraId="57E9B5E1" w14:textId="77777777" w:rsidR="008D50D8" w:rsidRDefault="008D50D8" w:rsidP="00F23045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建檔</w:t>
                      </w:r>
                    </w:p>
                  </w:txbxContent>
                </v:textbox>
              </v:shape>
            </w:pict>
          </mc:Fallback>
        </mc:AlternateContent>
      </w:r>
    </w:p>
    <w:p w14:paraId="66993691" w14:textId="4B3BBC4D" w:rsidR="00B7541C" w:rsidRDefault="00BA511E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350848" behindDoc="0" locked="0" layoutInCell="1" allowOverlap="1" wp14:anchorId="4DB3A2B3" wp14:editId="4E0000E0">
                <wp:simplePos x="0" y="0"/>
                <wp:positionH relativeFrom="column">
                  <wp:posOffset>2548889</wp:posOffset>
                </wp:positionH>
                <wp:positionV relativeFrom="paragraph">
                  <wp:posOffset>183514</wp:posOffset>
                </wp:positionV>
                <wp:extent cx="2306955" cy="47625"/>
                <wp:effectExtent l="19050" t="76200" r="17145" b="47625"/>
                <wp:wrapNone/>
                <wp:docPr id="202" name="直線單箭頭接點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6955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662D2" id="直線單箭頭接點 202" o:spid="_x0000_s1026" type="#_x0000_t32" style="position:absolute;margin-left:200.7pt;margin-top:14.45pt;width:181.65pt;height:3.75pt;flip:x y;z-index:2543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="004D01F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34688" behindDoc="0" locked="0" layoutInCell="1" allowOverlap="1" wp14:anchorId="5B95D170" wp14:editId="4A7EF228">
                <wp:simplePos x="0" y="0"/>
                <wp:positionH relativeFrom="column">
                  <wp:posOffset>2536190</wp:posOffset>
                </wp:positionH>
                <wp:positionV relativeFrom="paragraph">
                  <wp:posOffset>210185</wp:posOffset>
                </wp:positionV>
                <wp:extent cx="2339340" cy="57150"/>
                <wp:effectExtent l="0" t="19050" r="99060" b="95250"/>
                <wp:wrapNone/>
                <wp:docPr id="1032" name="直線單箭頭接點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934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2B399" id="直線單箭頭接點 1032" o:spid="_x0000_s1026" type="#_x0000_t32" style="position:absolute;margin-left:199.7pt;margin-top:16.55pt;width:184.2pt;height:4.5pt;z-index:2532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8501A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85888" behindDoc="0" locked="0" layoutInCell="1" allowOverlap="1" wp14:anchorId="5315722F" wp14:editId="3C8834D1">
                <wp:simplePos x="0" y="0"/>
                <wp:positionH relativeFrom="column">
                  <wp:posOffset>1322070</wp:posOffset>
                </wp:positionH>
                <wp:positionV relativeFrom="paragraph">
                  <wp:posOffset>221615</wp:posOffset>
                </wp:positionV>
                <wp:extent cx="424180" cy="6350"/>
                <wp:effectExtent l="0" t="76200" r="13970" b="88900"/>
                <wp:wrapNone/>
                <wp:docPr id="1349" name="直線單箭頭接點 1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418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E20E8" id="直線單箭頭接點 1349" o:spid="_x0000_s1026" type="#_x0000_t32" style="position:absolute;margin-left:104.1pt;margin-top:17.45pt;width:33.4pt;height:.5pt;flip:y;z-index:2532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="008501A4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84864" behindDoc="0" locked="0" layoutInCell="1" allowOverlap="1" wp14:anchorId="41FAD3F8" wp14:editId="65675313">
                <wp:simplePos x="0" y="0"/>
                <wp:positionH relativeFrom="column">
                  <wp:posOffset>577850</wp:posOffset>
                </wp:positionH>
                <wp:positionV relativeFrom="paragraph">
                  <wp:posOffset>226695</wp:posOffset>
                </wp:positionV>
                <wp:extent cx="66040" cy="5080"/>
                <wp:effectExtent l="19050" t="57150" r="48260" b="90170"/>
                <wp:wrapNone/>
                <wp:docPr id="1348" name="直線單箭頭接點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04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2438C3" id="直線單箭頭接點 1348" o:spid="_x0000_s1026" type="#_x0000_t32" style="position:absolute;margin-left:45.5pt;margin-top:17.85pt;width:5.2pt;height:.4pt;flip:y;z-index:2532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F23045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38432" behindDoc="0" locked="0" layoutInCell="1" allowOverlap="1" wp14:anchorId="2FFA8C20" wp14:editId="673E7BD0">
                <wp:simplePos x="0" y="0"/>
                <wp:positionH relativeFrom="margin">
                  <wp:posOffset>0</wp:posOffset>
                </wp:positionH>
                <wp:positionV relativeFrom="paragraph">
                  <wp:posOffset>72448</wp:posOffset>
                </wp:positionV>
                <wp:extent cx="571500" cy="297180"/>
                <wp:effectExtent l="0" t="0" r="19050" b="26670"/>
                <wp:wrapNone/>
                <wp:docPr id="784" name="Rectangl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745AF" w14:textId="77777777" w:rsidR="008D50D8" w:rsidRDefault="008D50D8" w:rsidP="00B754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貨車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FA8C20" id="Rectangle 136" o:spid="_x0000_s1108" style="position:absolute;left:0;text-align:left;margin-left:0;margin-top:5.7pt;width:45pt;height:23.4pt;z-index:25313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">
                <v:textbox>
                  <w:txbxContent>
                    <w:p w14:paraId="20B745AF" w14:textId="77777777" w:rsidR="008D50D8" w:rsidRDefault="008D50D8" w:rsidP="00B7541C">
                      <w:pPr>
                        <w:jc w:val="center"/>
                      </w:pPr>
                      <w:r>
                        <w:rPr>
                          <w:rFonts w:hint="eastAsia"/>
                          <w:lang w:eastAsia="zh-TW"/>
                        </w:rPr>
                        <w:t>貨車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72BBF18" w14:textId="04BB9DC8" w:rsidR="00B7541C" w:rsidRDefault="00154857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360064" behindDoc="0" locked="0" layoutInCell="1" allowOverlap="1" wp14:anchorId="2CA0C2EC" wp14:editId="7BC4B443">
                <wp:simplePos x="0" y="0"/>
                <wp:positionH relativeFrom="column">
                  <wp:posOffset>2594610</wp:posOffset>
                </wp:positionH>
                <wp:positionV relativeFrom="paragraph">
                  <wp:posOffset>164465</wp:posOffset>
                </wp:positionV>
                <wp:extent cx="1630680" cy="1925320"/>
                <wp:effectExtent l="38100" t="38100" r="26670" b="17780"/>
                <wp:wrapNone/>
                <wp:docPr id="211" name="直線單箭頭接點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0680" cy="192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B2AE50" id="直線單箭頭接點 211" o:spid="_x0000_s1026" type="#_x0000_t32" style="position:absolute;margin-left:204.3pt;margin-top:12.95pt;width:128.4pt;height:151.6pt;flip:x y;z-index:2543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CF0121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355968" behindDoc="0" locked="0" layoutInCell="1" allowOverlap="1" wp14:anchorId="2FEF6071" wp14:editId="498AD469">
                <wp:simplePos x="0" y="0"/>
                <wp:positionH relativeFrom="column">
                  <wp:posOffset>2584450</wp:posOffset>
                </wp:positionH>
                <wp:positionV relativeFrom="paragraph">
                  <wp:posOffset>37465</wp:posOffset>
                </wp:positionV>
                <wp:extent cx="1188720" cy="1102360"/>
                <wp:effectExtent l="38100" t="38100" r="30480" b="21590"/>
                <wp:wrapNone/>
                <wp:docPr id="204" name="直線單箭頭接點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8720" cy="1102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824BB3" id="直線單箭頭接點 204" o:spid="_x0000_s1026" type="#_x0000_t32" style="position:absolute;margin-left:203.5pt;margin-top:2.95pt;width:93.6pt;height:86.8pt;flip:x y;z-index:2543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  <w:r w:rsidR="00915866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191680" behindDoc="0" locked="0" layoutInCell="1" allowOverlap="1" wp14:anchorId="0C3029B3" wp14:editId="252FB9AE">
                <wp:simplePos x="0" y="0"/>
                <wp:positionH relativeFrom="column">
                  <wp:posOffset>5205731</wp:posOffset>
                </wp:positionH>
                <wp:positionV relativeFrom="paragraph">
                  <wp:posOffset>136526</wp:posOffset>
                </wp:positionV>
                <wp:extent cx="45719" cy="1000760"/>
                <wp:effectExtent l="76200" t="0" r="50165" b="66040"/>
                <wp:wrapNone/>
                <wp:docPr id="860" name="直線單箭頭接點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000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7D8DA" id="直線單箭頭接點 860" o:spid="_x0000_s1026" type="#_x0000_t32" style="position:absolute;margin-left:409.9pt;margin-top:10.75pt;width:3.6pt;height:78.8pt;flip:x;z-index:2531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="0013729E"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45600" behindDoc="0" locked="0" layoutInCell="1" allowOverlap="1" wp14:anchorId="75AACBCA" wp14:editId="3BAE5B28">
                <wp:simplePos x="0" y="0"/>
                <wp:positionH relativeFrom="column">
                  <wp:posOffset>3672205</wp:posOffset>
                </wp:positionH>
                <wp:positionV relativeFrom="paragraph">
                  <wp:posOffset>45085</wp:posOffset>
                </wp:positionV>
                <wp:extent cx="1087582" cy="533400"/>
                <wp:effectExtent l="0" t="19050" r="17780" b="38100"/>
                <wp:wrapNone/>
                <wp:docPr id="791" name="流程圖: 打孔紙帶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2" cy="533400"/>
                        </a:xfrm>
                        <a:prstGeom prst="flowChartPunchedTap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6B9B5B" w14:textId="77777777" w:rsidR="008D50D8" w:rsidRDefault="008D50D8" w:rsidP="00B7541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派車單資料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ACBCA" id="流程圖: 打孔紙帶 791" o:spid="_x0000_s1109" type="#_x0000_t122" style="position:absolute;left:0;text-align:left;margin-left:289.15pt;margin-top:3.55pt;width:85.65pt;height:42pt;z-index:25314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" fillcolor="white [3201]" strokecolor="black [3213]" strokeweight="1pt">
                <v:textbox>
                  <w:txbxContent>
                    <w:p w14:paraId="4F6B9B5B" w14:textId="77777777" w:rsidR="008D50D8" w:rsidRDefault="008D50D8" w:rsidP="00B7541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派車單資料</w:t>
                      </w:r>
                    </w:p>
                  </w:txbxContent>
                </v:textbox>
              </v:shape>
            </w:pict>
          </mc:Fallback>
        </mc:AlternateContent>
      </w:r>
    </w:p>
    <w:p w14:paraId="63A5CC17" w14:textId="36623E57" w:rsidR="00B7541C" w:rsidRDefault="00CF0121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4359040" behindDoc="0" locked="0" layoutInCell="1" allowOverlap="1" wp14:anchorId="71FE5390" wp14:editId="4AC39B45">
                <wp:simplePos x="0" y="0"/>
                <wp:positionH relativeFrom="column">
                  <wp:posOffset>4311650</wp:posOffset>
                </wp:positionH>
                <wp:positionV relativeFrom="paragraph">
                  <wp:posOffset>236855</wp:posOffset>
                </wp:positionV>
                <wp:extent cx="71120" cy="304800"/>
                <wp:effectExtent l="0" t="38100" r="62230" b="19050"/>
                <wp:wrapNone/>
                <wp:docPr id="208" name="直線單箭頭接點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12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D407C" id="直線單箭頭接點 208" o:spid="_x0000_s1026" type="#_x0000_t32" style="position:absolute;margin-left:339.5pt;margin-top:18.65pt;width:5.6pt;height:24pt;flip:y;z-index:2543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13729E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00896" behindDoc="0" locked="0" layoutInCell="1" allowOverlap="1" wp14:anchorId="4C01D807" wp14:editId="52555B3C">
                <wp:simplePos x="0" y="0"/>
                <wp:positionH relativeFrom="column">
                  <wp:posOffset>4255770</wp:posOffset>
                </wp:positionH>
                <wp:positionV relativeFrom="paragraph">
                  <wp:posOffset>224155</wp:posOffset>
                </wp:positionV>
                <wp:extent cx="45719" cy="314960"/>
                <wp:effectExtent l="57150" t="0" r="50165" b="66040"/>
                <wp:wrapNone/>
                <wp:docPr id="870" name="直線單箭頭接點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4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C90A" id="直線單箭頭接點 870" o:spid="_x0000_s1026" type="#_x0000_t32" style="position:absolute;margin-left:335.1pt;margin-top:17.65pt;width:3.6pt;height:24.8pt;flip:x;z-index:2532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</w:p>
    <w:p w14:paraId="18BB18AC" w14:textId="2C9A0E2E" w:rsidR="00B7541C" w:rsidRDefault="0013729E" w:rsidP="00DA1112">
      <w:pPr>
        <w:ind w:firstLine="426"/>
        <w:rPr>
          <w:lang w:val="en-US" w:eastAsia="zh-TW"/>
        </w:rPr>
      </w:pPr>
      <w:r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49696" behindDoc="0" locked="0" layoutInCell="1" allowOverlap="1" wp14:anchorId="652C8192" wp14:editId="111B6A8D">
                <wp:simplePos x="0" y="0"/>
                <wp:positionH relativeFrom="column">
                  <wp:posOffset>3782060</wp:posOffset>
                </wp:positionH>
                <wp:positionV relativeFrom="paragraph">
                  <wp:posOffset>229235</wp:posOffset>
                </wp:positionV>
                <wp:extent cx="655320" cy="657860"/>
                <wp:effectExtent l="0" t="0" r="11430" b="27940"/>
                <wp:wrapNone/>
                <wp:docPr id="798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5320" cy="65786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4AD70A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簽</w:t>
                            </w:r>
                          </w:p>
                          <w:p w14:paraId="5A286449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2C8192" id="_x0000_s1110" type="#_x0000_t120" style="position:absolute;left:0;text-align:left;margin-left:297.8pt;margin-top:18.05pt;width:51.6pt;height:51.8pt;z-index:2531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">
                <v:textbox>
                  <w:txbxContent>
                    <w:p w14:paraId="284AD70A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簽</w:t>
                      </w:r>
                    </w:p>
                    <w:p w14:paraId="5A286449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收</w:t>
                      </w:r>
                    </w:p>
                  </w:txbxContent>
                </v:textbox>
              </v:shape>
            </w:pict>
          </mc:Fallback>
        </mc:AlternateContent>
      </w:r>
    </w:p>
    <w:p w14:paraId="298F067E" w14:textId="3595C81A" w:rsidR="00F23045" w:rsidRDefault="00F23045" w:rsidP="00DA1112">
      <w:pPr>
        <w:ind w:firstLine="426"/>
        <w:rPr>
          <w:lang w:val="en-US" w:eastAsia="zh-TW"/>
        </w:rPr>
      </w:pPr>
    </w:p>
    <w:p w14:paraId="5B1EE0A0" w14:textId="3DC316CF" w:rsidR="00F23045" w:rsidRDefault="00915866" w:rsidP="00DA1112">
      <w:pPr>
        <w:ind w:firstLine="426"/>
        <w:rPr>
          <w:lang w:val="en-US" w:eastAsia="zh-TW"/>
        </w:rPr>
      </w:pPr>
      <w:r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48672" behindDoc="0" locked="0" layoutInCell="1" allowOverlap="1" wp14:anchorId="678062AD" wp14:editId="004EE030">
                <wp:simplePos x="0" y="0"/>
                <wp:positionH relativeFrom="margin">
                  <wp:align>right</wp:align>
                </wp:positionH>
                <wp:positionV relativeFrom="paragraph">
                  <wp:posOffset>61595</wp:posOffset>
                </wp:positionV>
                <wp:extent cx="1087120" cy="533400"/>
                <wp:effectExtent l="0" t="19050" r="17780" b="38100"/>
                <wp:wrapNone/>
                <wp:docPr id="797" name="流程圖: 打孔紙帶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120" cy="533400"/>
                        </a:xfrm>
                        <a:prstGeom prst="flowChartPunchedTap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33A4ED" w14:textId="77777777" w:rsidR="008D50D8" w:rsidRDefault="008D50D8" w:rsidP="00B7541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補貨單資料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062AD" id="流程圖: 打孔紙帶 797" o:spid="_x0000_s1111" type="#_x0000_t122" style="position:absolute;left:0;text-align:left;margin-left:34.4pt;margin-top:4.85pt;width:85.6pt;height:42pt;z-index:2531486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" fillcolor="white [3201]" strokecolor="black [3213]" strokeweight="1pt">
                <v:textbox>
                  <w:txbxContent>
                    <w:p w14:paraId="1033A4ED" w14:textId="77777777" w:rsidR="008D50D8" w:rsidRDefault="008D50D8" w:rsidP="00B7541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補貨單資料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B80923" w14:textId="3DE20133" w:rsidR="00F23045" w:rsidRDefault="00915866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25472" behindDoc="0" locked="0" layoutInCell="1" allowOverlap="1" wp14:anchorId="32EAFD69" wp14:editId="643DAC06">
                <wp:simplePos x="0" y="0"/>
                <wp:positionH relativeFrom="margin">
                  <wp:posOffset>5119370</wp:posOffset>
                </wp:positionH>
                <wp:positionV relativeFrom="paragraph">
                  <wp:posOffset>221615</wp:posOffset>
                </wp:positionV>
                <wp:extent cx="330835" cy="845820"/>
                <wp:effectExtent l="0" t="38100" r="88265" b="30480"/>
                <wp:wrapNone/>
                <wp:docPr id="1021" name="接點: 弧形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835" cy="845820"/>
                        </a:xfrm>
                        <a:prstGeom prst="curvedConnector3">
                          <a:avLst>
                            <a:gd name="adj1" fmla="val 1207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74780" id="接點: 弧形 1021" o:spid="_x0000_s1026" type="#_x0000_t38" style="position:absolute;margin-left:403.1pt;margin-top:17.45pt;width:26.05pt;height:66.6pt;flip:y;z-index:2532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" adj="26080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3ACA9DDD" w14:textId="788AFE99" w:rsidR="00F23045" w:rsidRDefault="00FD7045" w:rsidP="00DA1112">
      <w:pPr>
        <w:ind w:firstLine="426"/>
        <w:rPr>
          <w:lang w:val="en-US" w:eastAsia="zh-TW"/>
        </w:rPr>
      </w:pPr>
      <w:r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50720" behindDoc="0" locked="0" layoutInCell="1" allowOverlap="1" wp14:anchorId="2C6D782F" wp14:editId="5C505DEC">
                <wp:simplePos x="0" y="0"/>
                <wp:positionH relativeFrom="margin">
                  <wp:posOffset>4198620</wp:posOffset>
                </wp:positionH>
                <wp:positionV relativeFrom="paragraph">
                  <wp:posOffset>156210</wp:posOffset>
                </wp:positionV>
                <wp:extent cx="952500" cy="941705"/>
                <wp:effectExtent l="0" t="0" r="19050" b="10795"/>
                <wp:wrapNone/>
                <wp:docPr id="799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00" cy="941705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9C3390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確認</w:t>
                            </w:r>
                          </w:p>
                          <w:p w14:paraId="3572FC7F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商品</w:t>
                            </w:r>
                          </w:p>
                          <w:p w14:paraId="174D5E2B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進貨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6D782F" id="_x0000_s1112" type="#_x0000_t120" style="position:absolute;left:0;text-align:left;margin-left:330.6pt;margin-top:12.3pt;width:75pt;height:74.15pt;z-index:25315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">
                <v:textbox>
                  <w:txbxContent>
                    <w:p w14:paraId="5A9C3390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確認</w:t>
                      </w:r>
                    </w:p>
                    <w:p w14:paraId="3572FC7F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商品</w:t>
                      </w:r>
                    </w:p>
                    <w:p w14:paraId="174D5E2B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進貨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13A"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01920" behindDoc="0" locked="0" layoutInCell="1" allowOverlap="1" wp14:anchorId="2A117BAA" wp14:editId="11A01216">
                <wp:simplePos x="0" y="0"/>
                <wp:positionH relativeFrom="column">
                  <wp:posOffset>5175250</wp:posOffset>
                </wp:positionH>
                <wp:positionV relativeFrom="paragraph">
                  <wp:posOffset>6985</wp:posOffset>
                </wp:positionV>
                <wp:extent cx="111760" cy="629920"/>
                <wp:effectExtent l="38100" t="0" r="78740" b="55880"/>
                <wp:wrapNone/>
                <wp:docPr id="871" name="接點: 弧形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760" cy="629920"/>
                        </a:xfrm>
                        <a:prstGeom prst="curvedConnector3">
                          <a:avLst>
                            <a:gd name="adj1" fmla="val -413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DC00D" id="接點: 弧形 871" o:spid="_x0000_s1026" type="#_x0000_t38" style="position:absolute;margin-left:407.5pt;margin-top:.55pt;width:8.8pt;height:49.6pt;flip:x;z-index:2532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" adj="-8938" strokecolor="black [3200]" strokeweight=".5pt">
                <v:stroke endarrow="block" joinstyle="miter"/>
              </v:shape>
            </w:pict>
          </mc:Fallback>
        </mc:AlternateContent>
      </w:r>
    </w:p>
    <w:p w14:paraId="0D86BC4A" w14:textId="2CA2B1C8" w:rsidR="00F23045" w:rsidRDefault="00F23045" w:rsidP="00DA1112">
      <w:pPr>
        <w:ind w:firstLine="426"/>
        <w:rPr>
          <w:lang w:val="en-US" w:eastAsia="zh-TW"/>
        </w:rPr>
      </w:pPr>
    </w:p>
    <w:p w14:paraId="465A7B2D" w14:textId="1B4619D6" w:rsidR="00F23045" w:rsidRDefault="00FD7045" w:rsidP="00DA1112">
      <w:pPr>
        <w:ind w:firstLine="426"/>
        <w:rPr>
          <w:lang w:val="en-US" w:eastAsia="zh-TW"/>
        </w:rPr>
      </w:pPr>
      <w:r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58912" behindDoc="0" locked="0" layoutInCell="1" allowOverlap="1" wp14:anchorId="2B093E24" wp14:editId="2525C02D">
                <wp:simplePos x="0" y="0"/>
                <wp:positionH relativeFrom="column">
                  <wp:posOffset>2976880</wp:posOffset>
                </wp:positionH>
                <wp:positionV relativeFrom="paragraph">
                  <wp:posOffset>47625</wp:posOffset>
                </wp:positionV>
                <wp:extent cx="706177" cy="698631"/>
                <wp:effectExtent l="0" t="0" r="17780" b="25400"/>
                <wp:wrapNone/>
                <wp:docPr id="811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6177" cy="698631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DE75815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產線</w:t>
                            </w:r>
                          </w:p>
                          <w:p w14:paraId="4F2AE08A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進貨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093E24" id="_x0000_s1113" type="#_x0000_t120" style="position:absolute;left:0;text-align:left;margin-left:234.4pt;margin-top:3.75pt;width:55.6pt;height:55pt;z-index:2531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">
                <v:textbox>
                  <w:txbxContent>
                    <w:p w14:paraId="1DE75815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產線</w:t>
                      </w:r>
                    </w:p>
                    <w:p w14:paraId="4F2AE08A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進貨</w:t>
                      </w:r>
                    </w:p>
                  </w:txbxContent>
                </v:textbox>
              </v:shape>
            </w:pict>
          </mc:Fallback>
        </mc:AlternateContent>
      </w:r>
    </w:p>
    <w:p w14:paraId="6BCC5D1A" w14:textId="264BF7C7" w:rsidR="00F23045" w:rsidRDefault="00F23045" w:rsidP="00DA1112">
      <w:pPr>
        <w:ind w:firstLine="426"/>
        <w:rPr>
          <w:lang w:val="en-US" w:eastAsia="zh-TW"/>
        </w:rPr>
      </w:pPr>
    </w:p>
    <w:p w14:paraId="29BC2329" w14:textId="30902ACE" w:rsidR="00F23045" w:rsidRDefault="00FD7045" w:rsidP="00DA1112">
      <w:pPr>
        <w:ind w:firstLine="426"/>
        <w:rPr>
          <w:lang w:val="en-US" w:eastAsia="zh-TW"/>
        </w:rPr>
      </w:pPr>
      <w:r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56864" behindDoc="0" locked="0" layoutInCell="1" allowOverlap="1" wp14:anchorId="5474DE51" wp14:editId="48D7587D">
                <wp:simplePos x="0" y="0"/>
                <wp:positionH relativeFrom="column">
                  <wp:posOffset>1696085</wp:posOffset>
                </wp:positionH>
                <wp:positionV relativeFrom="paragraph">
                  <wp:posOffset>162560</wp:posOffset>
                </wp:positionV>
                <wp:extent cx="704215" cy="692150"/>
                <wp:effectExtent l="0" t="0" r="19685" b="12700"/>
                <wp:wrapNone/>
                <wp:docPr id="809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215" cy="69215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4ED223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結</w:t>
                            </w:r>
                          </w:p>
                          <w:p w14:paraId="57E0774F" w14:textId="77777777" w:rsidR="008D50D8" w:rsidRDefault="008D50D8" w:rsidP="00B7541C">
                            <w:pPr>
                              <w:spacing w:line="240" w:lineRule="auto"/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4DE51" id="_x0000_s1114" type="#_x0000_t120" style="position:absolute;left:0;text-align:left;margin-left:133.55pt;margin-top:12.8pt;width:55.45pt;height:54.5pt;z-index:2531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">
                <v:textbox>
                  <w:txbxContent>
                    <w:p w14:paraId="514ED223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結</w:t>
                      </w:r>
                    </w:p>
                    <w:p w14:paraId="57E0774F" w14:textId="77777777" w:rsidR="008D50D8" w:rsidRDefault="008D50D8" w:rsidP="00B7541C">
                      <w:pPr>
                        <w:spacing w:line="240" w:lineRule="auto"/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帳</w:t>
                      </w:r>
                    </w:p>
                  </w:txbxContent>
                </v:textbox>
              </v:shape>
            </w:pict>
          </mc:Fallback>
        </mc:AlternateContent>
      </w:r>
      <w:r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65056" behindDoc="0" locked="0" layoutInCell="1" allowOverlap="1" wp14:anchorId="4C731FE7" wp14:editId="1E013068">
                <wp:simplePos x="0" y="0"/>
                <wp:positionH relativeFrom="margin">
                  <wp:posOffset>3527425</wp:posOffset>
                </wp:positionH>
                <wp:positionV relativeFrom="paragraph">
                  <wp:posOffset>245745</wp:posOffset>
                </wp:positionV>
                <wp:extent cx="1130935" cy="470304"/>
                <wp:effectExtent l="0" t="19050" r="12065" b="44450"/>
                <wp:wrapNone/>
                <wp:docPr id="825" name="流程圖: 打孔紙帶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470304"/>
                        </a:xfrm>
                        <a:prstGeom prst="flowChartPunchedTap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8AF8C1" w14:textId="77777777" w:rsidR="008D50D8" w:rsidRDefault="008D50D8" w:rsidP="00B7541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產線進貨資料</w:t>
                            </w:r>
                          </w:p>
                          <w:p w14:paraId="707600CB" w14:textId="77777777" w:rsidR="008D50D8" w:rsidRDefault="008D50D8" w:rsidP="00B7541C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1FE7" id="流程圖: 打孔紙帶 825" o:spid="_x0000_s1115" type="#_x0000_t122" style="position:absolute;left:0;text-align:left;margin-left:277.75pt;margin-top:19.35pt;width:89.05pt;height:37.05pt;z-index:25316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" fillcolor="white [3201]" strokecolor="black [3213]" strokeweight="1pt">
                <v:textbox>
                  <w:txbxContent>
                    <w:p w14:paraId="6A8AF8C1" w14:textId="77777777" w:rsidR="008D50D8" w:rsidRDefault="008D50D8" w:rsidP="00B7541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產線進貨資料</w:t>
                      </w:r>
                    </w:p>
                    <w:p w14:paraId="707600CB" w14:textId="77777777" w:rsidR="008D50D8" w:rsidRDefault="008D50D8" w:rsidP="00B7541C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07040" behindDoc="0" locked="0" layoutInCell="1" allowOverlap="1" wp14:anchorId="63838E0B" wp14:editId="0B50D05F">
                <wp:simplePos x="0" y="0"/>
                <wp:positionH relativeFrom="column">
                  <wp:posOffset>3571240</wp:posOffset>
                </wp:positionH>
                <wp:positionV relativeFrom="paragraph">
                  <wp:posOffset>103505</wp:posOffset>
                </wp:positionV>
                <wp:extent cx="125730" cy="213360"/>
                <wp:effectExtent l="0" t="0" r="64770" b="53340"/>
                <wp:wrapNone/>
                <wp:docPr id="966" name="直線單箭頭接點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40147" id="直線單箭頭接點 966" o:spid="_x0000_s1026" type="#_x0000_t32" style="position:absolute;margin-left:281.2pt;margin-top:8.15pt;width:9.9pt;height:16.8pt;z-index:2532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</w:p>
    <w:p w14:paraId="5F3CEDD6" w14:textId="08C35868" w:rsidR="00F23045" w:rsidRDefault="00F23045" w:rsidP="00DA1112">
      <w:pPr>
        <w:ind w:firstLine="426"/>
        <w:rPr>
          <w:lang w:val="en-US" w:eastAsia="zh-TW"/>
        </w:rPr>
      </w:pPr>
    </w:p>
    <w:p w14:paraId="4BA5D620" w14:textId="5B3C126B" w:rsidR="00F23045" w:rsidRDefault="00FD7045" w:rsidP="00DA1112">
      <w:pPr>
        <w:ind w:firstLine="426"/>
        <w:rPr>
          <w:lang w:val="en-US" w:eastAsia="zh-TW"/>
        </w:rPr>
      </w:pPr>
      <w:r>
        <w:rPr>
          <w:noProof/>
          <w:snapToGrid/>
          <w:lang w:val="en-US" w:eastAsia="zh-TW"/>
        </w:rPr>
        <mc:AlternateContent>
          <mc:Choice Requires="wps">
            <w:drawing>
              <wp:anchor distT="0" distB="0" distL="114300" distR="114300" simplePos="0" relativeHeight="253226496" behindDoc="0" locked="0" layoutInCell="1" allowOverlap="1" wp14:anchorId="3276563A" wp14:editId="1EAEAA6F">
                <wp:simplePos x="0" y="0"/>
                <wp:positionH relativeFrom="column">
                  <wp:posOffset>2371090</wp:posOffset>
                </wp:positionH>
                <wp:positionV relativeFrom="paragraph">
                  <wp:posOffset>146685</wp:posOffset>
                </wp:positionV>
                <wp:extent cx="335280" cy="299720"/>
                <wp:effectExtent l="0" t="0" r="83820" b="62230"/>
                <wp:wrapNone/>
                <wp:docPr id="1028" name="直線單箭頭接點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280" cy="299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D1D90" id="直線單箭頭接點 1028" o:spid="_x0000_s1026" type="#_x0000_t32" style="position:absolute;margin-left:186.7pt;margin-top:11.55pt;width:26.4pt;height:23.6pt;z-index:2532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</w:p>
    <w:p w14:paraId="05B4C06E" w14:textId="44E5FE27" w:rsidR="00F23045" w:rsidRDefault="00FD7045" w:rsidP="00DA1112">
      <w:pPr>
        <w:ind w:firstLine="426"/>
        <w:rPr>
          <w:lang w:val="en-US" w:eastAsia="zh-TW"/>
        </w:rPr>
      </w:pPr>
      <w:r w:rsidRPr="00B7541C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3157888" behindDoc="0" locked="0" layoutInCell="1" allowOverlap="1" wp14:anchorId="619DC22B" wp14:editId="3A069C98">
                <wp:simplePos x="0" y="0"/>
                <wp:positionH relativeFrom="margin">
                  <wp:posOffset>2729230</wp:posOffset>
                </wp:positionH>
                <wp:positionV relativeFrom="paragraph">
                  <wp:posOffset>27305</wp:posOffset>
                </wp:positionV>
                <wp:extent cx="920115" cy="527050"/>
                <wp:effectExtent l="0" t="19050" r="13335" b="44450"/>
                <wp:wrapNone/>
                <wp:docPr id="810" name="流程圖: 打孔紙帶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527050"/>
                        </a:xfrm>
                        <a:prstGeom prst="flowChartPunchedTap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DEF6F" w14:textId="77777777" w:rsidR="008D50D8" w:rsidRDefault="008D50D8" w:rsidP="00B7541C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零售資料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C22B" id="流程圖: 打孔紙帶 810" o:spid="_x0000_s1116" type="#_x0000_t122" style="position:absolute;left:0;text-align:left;margin-left:214.9pt;margin-top:2.15pt;width:72.45pt;height:41.5pt;z-index:2531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" fillcolor="white [3201]" strokecolor="black [3213]" strokeweight="1pt">
                <v:textbox>
                  <w:txbxContent>
                    <w:p w14:paraId="594DEF6F" w14:textId="77777777" w:rsidR="008D50D8" w:rsidRDefault="008D50D8" w:rsidP="00B7541C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零售資料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C89002" w14:textId="5CC0CA73" w:rsidR="00F23045" w:rsidRDefault="00F23045" w:rsidP="00DA1112">
      <w:pPr>
        <w:ind w:firstLine="426"/>
        <w:rPr>
          <w:lang w:val="en-US" w:eastAsia="zh-TW"/>
        </w:rPr>
      </w:pPr>
    </w:p>
    <w:p w14:paraId="59FA8581" w14:textId="3CCE8E76" w:rsidR="00F23045" w:rsidRDefault="00F23045" w:rsidP="00DA1112">
      <w:pPr>
        <w:ind w:firstLine="426"/>
        <w:rPr>
          <w:lang w:val="en-US" w:eastAsia="zh-TW"/>
        </w:rPr>
      </w:pPr>
    </w:p>
    <w:p w14:paraId="773B1C08" w14:textId="55FF394E" w:rsidR="00F23045" w:rsidRDefault="00F23045" w:rsidP="00DA1112">
      <w:pPr>
        <w:ind w:firstLine="426"/>
        <w:rPr>
          <w:lang w:val="en-US" w:eastAsia="zh-TW"/>
        </w:rPr>
      </w:pPr>
    </w:p>
    <w:p w14:paraId="066906E3" w14:textId="46C9833B" w:rsidR="0096481D" w:rsidRPr="00275D9E" w:rsidRDefault="00566D1D" w:rsidP="00275D9E">
      <w:pPr>
        <w:pStyle w:val="2"/>
        <w:rPr>
          <w:lang w:eastAsia="zh-TW"/>
        </w:rPr>
      </w:pPr>
      <w:bookmarkStart w:id="8" w:name="_Toc124452323"/>
      <w:r>
        <w:rPr>
          <w:lang w:eastAsia="zh-TW"/>
        </w:rPr>
        <w:lastRenderedPageBreak/>
        <w:t>4.4</w:t>
      </w:r>
      <w:r w:rsidR="0096481D">
        <w:rPr>
          <w:lang w:eastAsia="zh-TW"/>
        </w:rPr>
        <w:tab/>
      </w:r>
      <w:r w:rsidR="00F33BB4">
        <w:rPr>
          <w:rFonts w:hint="eastAsia"/>
          <w:lang w:eastAsia="zh-TW"/>
        </w:rPr>
        <w:t>處理描述</w:t>
      </w:r>
      <w:bookmarkEnd w:id="8"/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ED0E58" w:rsidRPr="009A587D" w14:paraId="5B373D72" w14:textId="77777777" w:rsidTr="00AD081D">
        <w:tc>
          <w:tcPr>
            <w:tcW w:w="2727" w:type="dxa"/>
            <w:shd w:val="clear" w:color="auto" w:fill="auto"/>
          </w:tcPr>
          <w:p w14:paraId="67F8991E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471712C0" w14:textId="529AAF4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建立</w:t>
            </w:r>
            <w:r w:rsidR="00DF5BAF">
              <w:rPr>
                <w:rFonts w:hint="eastAsia"/>
                <w:sz w:val="24"/>
                <w:lang w:eastAsia="zh-TW"/>
              </w:rPr>
              <w:t>網路</w:t>
            </w:r>
            <w:r w:rsidRPr="009A587D">
              <w:rPr>
                <w:rFonts w:hint="eastAsia"/>
                <w:sz w:val="24"/>
                <w:lang w:eastAsia="zh-TW"/>
              </w:rPr>
              <w:t>訂單</w:t>
            </w:r>
          </w:p>
        </w:tc>
      </w:tr>
      <w:tr w:rsidR="00ED0E58" w:rsidRPr="009A587D" w14:paraId="7C33096E" w14:textId="77777777" w:rsidTr="00AD081D">
        <w:tc>
          <w:tcPr>
            <w:tcW w:w="2727" w:type="dxa"/>
            <w:shd w:val="clear" w:color="auto" w:fill="auto"/>
          </w:tcPr>
          <w:p w14:paraId="713D1541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4F654C75" w14:textId="653CA3B5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 w:rsidRPr="009A587D">
              <w:rPr>
                <w:rFonts w:hint="eastAsia"/>
                <w:sz w:val="24"/>
                <w:lang w:eastAsia="zh-TW"/>
              </w:rPr>
              <w:t>下游店家</w:t>
            </w:r>
            <w:r w:rsidR="00DF5BAF">
              <w:rPr>
                <w:rFonts w:hint="eastAsia"/>
                <w:sz w:val="24"/>
                <w:lang w:eastAsia="zh-TW"/>
              </w:rPr>
              <w:t>在網路下單</w:t>
            </w:r>
            <w:r w:rsidR="00BA405E">
              <w:rPr>
                <w:rFonts w:hint="eastAsia"/>
                <w:sz w:val="24"/>
                <w:lang w:eastAsia="zh-TW"/>
              </w:rPr>
              <w:t>、</w:t>
            </w:r>
            <w:r w:rsidR="00DF5BAF">
              <w:rPr>
                <w:rFonts w:hint="eastAsia"/>
                <w:sz w:val="24"/>
                <w:lang w:eastAsia="zh-TW"/>
              </w:rPr>
              <w:t>或是</w:t>
            </w:r>
            <w:r w:rsidRPr="009A587D">
              <w:rPr>
                <w:rFonts w:hint="eastAsia"/>
                <w:sz w:val="24"/>
                <w:lang w:eastAsia="zh-TW"/>
              </w:rPr>
              <w:t>向合豐商行</w:t>
            </w:r>
            <w:r>
              <w:rPr>
                <w:rFonts w:hint="eastAsia"/>
                <w:sz w:val="24"/>
                <w:lang w:eastAsia="zh-TW"/>
              </w:rPr>
              <w:t>打電話訂購</w:t>
            </w:r>
            <w:r w:rsidR="00DF5BAF">
              <w:rPr>
                <w:rFonts w:hint="eastAsia"/>
                <w:sz w:val="24"/>
                <w:lang w:eastAsia="zh-TW"/>
              </w:rPr>
              <w:t>，</w:t>
            </w:r>
            <w:r w:rsidR="000A1AA1">
              <w:rPr>
                <w:rFonts w:hint="eastAsia"/>
                <w:sz w:val="24"/>
                <w:lang w:eastAsia="zh-TW"/>
              </w:rPr>
              <w:t>老闆或員工可以為這場交易建立網路訂單</w:t>
            </w:r>
            <w:r w:rsidR="00BA405E">
              <w:rPr>
                <w:rFonts w:hint="eastAsia"/>
                <w:sz w:val="24"/>
                <w:lang w:eastAsia="zh-TW"/>
              </w:rPr>
              <w:t>。</w:t>
            </w:r>
          </w:p>
        </w:tc>
      </w:tr>
      <w:tr w:rsidR="00ED0E58" w:rsidRPr="009A587D" w14:paraId="448D1112" w14:textId="77777777" w:rsidTr="00AD081D">
        <w:tc>
          <w:tcPr>
            <w:tcW w:w="2727" w:type="dxa"/>
            <w:shd w:val="clear" w:color="auto" w:fill="auto"/>
          </w:tcPr>
          <w:p w14:paraId="4CFDB480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3C026FF0" w14:textId="4F9D6BC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 w:rsidRPr="009A587D">
              <w:rPr>
                <w:rFonts w:hint="eastAsia"/>
                <w:sz w:val="24"/>
                <w:lang w:eastAsia="zh-TW"/>
              </w:rPr>
              <w:t>店家</w:t>
            </w:r>
            <w:r w:rsidR="0059443C">
              <w:rPr>
                <w:rFonts w:hint="eastAsia"/>
                <w:sz w:val="24"/>
                <w:lang w:eastAsia="zh-TW"/>
              </w:rPr>
              <w:t>資料</w:t>
            </w:r>
            <w:r>
              <w:rPr>
                <w:rFonts w:hint="eastAsia"/>
                <w:sz w:val="24"/>
                <w:lang w:eastAsia="zh-TW"/>
              </w:rPr>
              <w:t>(</w:t>
            </w:r>
            <w:r>
              <w:rPr>
                <w:rFonts w:hint="eastAsia"/>
                <w:sz w:val="24"/>
                <w:lang w:eastAsia="zh-TW"/>
              </w:rPr>
              <w:t>下游店家</w:t>
            </w:r>
            <w:r>
              <w:rPr>
                <w:rFonts w:hint="eastAsia"/>
                <w:sz w:val="24"/>
                <w:lang w:eastAsia="zh-TW"/>
              </w:rPr>
              <w:t>)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商品</w:t>
            </w:r>
            <w:r w:rsidR="00C9288A">
              <w:rPr>
                <w:rFonts w:hint="eastAsia"/>
                <w:sz w:val="24"/>
                <w:lang w:eastAsia="zh-TW"/>
              </w:rPr>
              <w:t>資料</w:t>
            </w:r>
            <w:r w:rsidR="000A1AA1">
              <w:rPr>
                <w:rFonts w:hint="eastAsia"/>
                <w:sz w:val="24"/>
                <w:lang w:eastAsia="zh-TW"/>
              </w:rPr>
              <w:t>/</w:t>
            </w:r>
            <w:r w:rsidR="000A1AA1">
              <w:rPr>
                <w:rFonts w:hint="eastAsia"/>
                <w:sz w:val="24"/>
                <w:lang w:eastAsia="zh-TW"/>
              </w:rPr>
              <w:t>使用者</w:t>
            </w:r>
            <w:r w:rsidR="0059443C">
              <w:rPr>
                <w:rFonts w:hint="eastAsia"/>
                <w:sz w:val="24"/>
                <w:lang w:eastAsia="zh-TW"/>
              </w:rPr>
              <w:t>資料</w:t>
            </w:r>
          </w:p>
        </w:tc>
      </w:tr>
      <w:tr w:rsidR="00ED0E58" w:rsidRPr="009A587D" w14:paraId="346E2470" w14:textId="77777777" w:rsidTr="00AD081D">
        <w:tc>
          <w:tcPr>
            <w:tcW w:w="2727" w:type="dxa"/>
            <w:shd w:val="clear" w:color="auto" w:fill="auto"/>
          </w:tcPr>
          <w:p w14:paraId="72D4B2EE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64E15B08" w14:textId="766DB3E4" w:rsidR="00ED0E58" w:rsidRPr="009A587D" w:rsidRDefault="00C9288A" w:rsidP="00AD081D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訂單資料</w:t>
            </w:r>
          </w:p>
        </w:tc>
      </w:tr>
      <w:tr w:rsidR="00ED0E58" w:rsidRPr="009A587D" w14:paraId="330255DB" w14:textId="77777777" w:rsidTr="00AD081D">
        <w:tc>
          <w:tcPr>
            <w:tcW w:w="2727" w:type="dxa"/>
            <w:shd w:val="clear" w:color="auto" w:fill="auto"/>
          </w:tcPr>
          <w:p w14:paraId="0078B110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312D5428" w14:textId="4C13F1A2" w:rsidR="00ED0E58" w:rsidRPr="009A587D" w:rsidRDefault="00060C17" w:rsidP="00AD081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最快只能訂當天一個小時之後，最久只能訂未來一個月之內的日期。</w:t>
            </w:r>
          </w:p>
        </w:tc>
      </w:tr>
    </w:tbl>
    <w:p w14:paraId="11FBA2A8" w14:textId="655A46A3" w:rsidR="00C9288A" w:rsidRDefault="00956AF1" w:rsidP="00956AF1">
      <w:pPr>
        <w:pStyle w:val="a8"/>
        <w:widowControl/>
        <w:ind w:left="0"/>
        <w:rPr>
          <w:sz w:val="24"/>
          <w:lang w:eastAsia="zh-TW"/>
        </w:rPr>
      </w:pPr>
      <w:r>
        <w:rPr>
          <w:rFonts w:hint="eastAsia"/>
          <w:sz w:val="24"/>
          <w:lang w:eastAsia="zh-TW"/>
        </w:rPr>
        <w:t xml:space="preserve">       </w:t>
      </w: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157187" w:rsidRPr="009A587D" w14:paraId="5DA7C279" w14:textId="77777777" w:rsidTr="00356AAD">
        <w:tc>
          <w:tcPr>
            <w:tcW w:w="2727" w:type="dxa"/>
            <w:shd w:val="clear" w:color="auto" w:fill="auto"/>
          </w:tcPr>
          <w:p w14:paraId="100CE87E" w14:textId="77777777" w:rsidR="00157187" w:rsidRPr="009A587D" w:rsidRDefault="00157187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5A3FD3A8" w14:textId="064B8695" w:rsidR="00157187" w:rsidRPr="009A587D" w:rsidRDefault="00157187" w:rsidP="00356AAD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結帳</w:t>
            </w:r>
          </w:p>
        </w:tc>
      </w:tr>
      <w:tr w:rsidR="00157187" w:rsidRPr="009A587D" w14:paraId="781100B7" w14:textId="77777777" w:rsidTr="00356AAD">
        <w:tc>
          <w:tcPr>
            <w:tcW w:w="2727" w:type="dxa"/>
            <w:shd w:val="clear" w:color="auto" w:fill="auto"/>
          </w:tcPr>
          <w:p w14:paraId="07DC921F" w14:textId="77777777" w:rsidR="00157187" w:rsidRPr="009A587D" w:rsidRDefault="00157187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33DE73E6" w14:textId="70A0F638" w:rsidR="00157187" w:rsidRPr="009A587D" w:rsidRDefault="00157187" w:rsidP="00356AA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當店內有零售的商品銷量時，</w:t>
            </w:r>
            <w:r w:rsidR="0029420B">
              <w:rPr>
                <w:rFonts w:hint="eastAsia"/>
                <w:sz w:val="24"/>
                <w:lang w:eastAsia="zh-TW"/>
              </w:rPr>
              <w:t>老闆或員工</w:t>
            </w:r>
            <w:r w:rsidR="009A440F">
              <w:rPr>
                <w:rFonts w:hint="eastAsia"/>
                <w:sz w:val="24"/>
                <w:lang w:eastAsia="zh-TW"/>
              </w:rPr>
              <w:t>可以新增</w:t>
            </w:r>
            <w:r w:rsidR="0090252B">
              <w:rPr>
                <w:rFonts w:hint="eastAsia"/>
                <w:sz w:val="24"/>
                <w:lang w:eastAsia="zh-TW"/>
              </w:rPr>
              <w:t>零售資料，</w:t>
            </w:r>
            <w:r>
              <w:rPr>
                <w:rFonts w:hint="eastAsia"/>
                <w:sz w:val="24"/>
                <w:lang w:eastAsia="zh-TW"/>
              </w:rPr>
              <w:t>更新商品庫存。</w:t>
            </w:r>
          </w:p>
        </w:tc>
      </w:tr>
      <w:tr w:rsidR="00157187" w:rsidRPr="009A587D" w14:paraId="4EA35D3D" w14:textId="77777777" w:rsidTr="00356AAD">
        <w:tc>
          <w:tcPr>
            <w:tcW w:w="2727" w:type="dxa"/>
            <w:shd w:val="clear" w:color="auto" w:fill="auto"/>
          </w:tcPr>
          <w:p w14:paraId="3F55553B" w14:textId="77777777" w:rsidR="00157187" w:rsidRPr="009A587D" w:rsidRDefault="00157187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47B38FE0" w14:textId="575749B0" w:rsidR="00157187" w:rsidRPr="009A587D" w:rsidRDefault="00F14918" w:rsidP="00356AA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商品資料</w:t>
            </w:r>
            <w:r w:rsidR="0059443C">
              <w:rPr>
                <w:rFonts w:hint="eastAsia"/>
                <w:sz w:val="24"/>
                <w:lang w:eastAsia="zh-TW"/>
              </w:rPr>
              <w:t>/</w:t>
            </w:r>
            <w:r w:rsidR="0059443C">
              <w:rPr>
                <w:rFonts w:hint="eastAsia"/>
                <w:sz w:val="24"/>
                <w:lang w:eastAsia="zh-TW"/>
              </w:rPr>
              <w:t>使用者資料</w:t>
            </w:r>
          </w:p>
        </w:tc>
      </w:tr>
      <w:tr w:rsidR="00157187" w:rsidRPr="009A587D" w14:paraId="116DF80B" w14:textId="77777777" w:rsidTr="00356AAD">
        <w:tc>
          <w:tcPr>
            <w:tcW w:w="2727" w:type="dxa"/>
            <w:shd w:val="clear" w:color="auto" w:fill="auto"/>
          </w:tcPr>
          <w:p w14:paraId="6C3CD755" w14:textId="77777777" w:rsidR="00157187" w:rsidRPr="009A587D" w:rsidRDefault="00157187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751DC07A" w14:textId="72FBD3AD" w:rsidR="00157187" w:rsidRPr="009A587D" w:rsidRDefault="00157187" w:rsidP="00356AAD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商品資料</w:t>
            </w:r>
            <w:r w:rsidR="00867E53">
              <w:rPr>
                <w:rFonts w:hint="eastAsia"/>
                <w:sz w:val="24"/>
                <w:lang w:eastAsia="zh-TW"/>
              </w:rPr>
              <w:t>/</w:t>
            </w:r>
            <w:r w:rsidR="00867E53">
              <w:rPr>
                <w:rFonts w:hint="eastAsia"/>
                <w:sz w:val="24"/>
                <w:lang w:eastAsia="zh-TW"/>
              </w:rPr>
              <w:t>零售資料</w:t>
            </w:r>
          </w:p>
        </w:tc>
      </w:tr>
      <w:tr w:rsidR="00157187" w:rsidRPr="009A587D" w14:paraId="0B1F9381" w14:textId="77777777" w:rsidTr="00356AAD">
        <w:tc>
          <w:tcPr>
            <w:tcW w:w="2727" w:type="dxa"/>
            <w:shd w:val="clear" w:color="auto" w:fill="auto"/>
          </w:tcPr>
          <w:p w14:paraId="42D16AE1" w14:textId="77777777" w:rsidR="00157187" w:rsidRPr="009A587D" w:rsidRDefault="00157187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76FE0C02" w14:textId="4BEF657B" w:rsidR="00157187" w:rsidRPr="009A587D" w:rsidRDefault="00157187" w:rsidP="00356AA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</w:p>
        </w:tc>
      </w:tr>
    </w:tbl>
    <w:p w14:paraId="1D6242FD" w14:textId="345FECE2" w:rsidR="00C9288A" w:rsidRDefault="00C9288A" w:rsidP="00956AF1">
      <w:pPr>
        <w:pStyle w:val="a8"/>
        <w:widowControl/>
        <w:ind w:left="0"/>
        <w:rPr>
          <w:sz w:val="24"/>
          <w:lang w:eastAsia="zh-TW"/>
        </w:rPr>
      </w:pP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136AEC" w:rsidRPr="009A587D" w14:paraId="31ACA652" w14:textId="77777777" w:rsidTr="002D016A">
        <w:tc>
          <w:tcPr>
            <w:tcW w:w="2727" w:type="dxa"/>
            <w:shd w:val="clear" w:color="auto" w:fill="auto"/>
          </w:tcPr>
          <w:p w14:paraId="25100EF3" w14:textId="77777777" w:rsidR="00136AEC" w:rsidRPr="009A587D" w:rsidRDefault="00136AEC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741A57F1" w14:textId="2C054794" w:rsidR="00136AEC" w:rsidRPr="009A587D" w:rsidRDefault="00136AEC" w:rsidP="002D016A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改單</w:t>
            </w:r>
          </w:p>
        </w:tc>
      </w:tr>
      <w:tr w:rsidR="00136AEC" w:rsidRPr="009A587D" w14:paraId="54E7F761" w14:textId="77777777" w:rsidTr="002D016A">
        <w:tc>
          <w:tcPr>
            <w:tcW w:w="2727" w:type="dxa"/>
            <w:shd w:val="clear" w:color="auto" w:fill="auto"/>
          </w:tcPr>
          <w:p w14:paraId="477575AD" w14:textId="77777777" w:rsidR="00136AEC" w:rsidRPr="009A587D" w:rsidRDefault="00136AEC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0030382E" w14:textId="55B063D4" w:rsidR="00136AEC" w:rsidRPr="009A587D" w:rsidRDefault="00A10B22" w:rsidP="002D016A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在網路下單之後，若在老闆或員工接單之前，下游店家</w:t>
            </w:r>
            <w:r w:rsidR="002A6E73">
              <w:rPr>
                <w:rFonts w:hint="eastAsia"/>
                <w:sz w:val="24"/>
                <w:lang w:eastAsia="zh-TW"/>
              </w:rPr>
              <w:t>或老闆或員工</w:t>
            </w:r>
            <w:r>
              <w:rPr>
                <w:rFonts w:hint="eastAsia"/>
                <w:sz w:val="24"/>
                <w:lang w:eastAsia="zh-TW"/>
              </w:rPr>
              <w:t>可以選擇更改訂單內容。</w:t>
            </w:r>
          </w:p>
        </w:tc>
      </w:tr>
      <w:tr w:rsidR="00136AEC" w:rsidRPr="009A587D" w14:paraId="28B0672D" w14:textId="77777777" w:rsidTr="002D016A">
        <w:tc>
          <w:tcPr>
            <w:tcW w:w="2727" w:type="dxa"/>
            <w:shd w:val="clear" w:color="auto" w:fill="auto"/>
          </w:tcPr>
          <w:p w14:paraId="620A26B2" w14:textId="77777777" w:rsidR="00136AEC" w:rsidRPr="009A587D" w:rsidRDefault="00136AEC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3A7B5674" w14:textId="085BD46B" w:rsidR="00136AEC" w:rsidRPr="009A587D" w:rsidRDefault="00136AEC" w:rsidP="002D016A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訂單資料</w:t>
            </w:r>
            <w:r>
              <w:rPr>
                <w:rFonts w:hint="eastAsia"/>
                <w:sz w:val="24"/>
                <w:lang w:eastAsia="zh-TW"/>
              </w:rPr>
              <w:t>/</w:t>
            </w:r>
            <w:r>
              <w:rPr>
                <w:rFonts w:hint="eastAsia"/>
                <w:sz w:val="24"/>
                <w:lang w:eastAsia="zh-TW"/>
              </w:rPr>
              <w:t>店家資料</w:t>
            </w:r>
            <w:r w:rsidR="004330E7">
              <w:rPr>
                <w:rFonts w:hint="eastAsia"/>
                <w:sz w:val="24"/>
                <w:lang w:eastAsia="zh-TW"/>
              </w:rPr>
              <w:t>/</w:t>
            </w:r>
            <w:r w:rsidR="004330E7">
              <w:rPr>
                <w:rFonts w:hint="eastAsia"/>
                <w:sz w:val="24"/>
                <w:lang w:eastAsia="zh-TW"/>
              </w:rPr>
              <w:t>使用者資料</w:t>
            </w:r>
          </w:p>
        </w:tc>
      </w:tr>
      <w:tr w:rsidR="00136AEC" w:rsidRPr="009A587D" w14:paraId="12FA129C" w14:textId="77777777" w:rsidTr="002D016A">
        <w:tc>
          <w:tcPr>
            <w:tcW w:w="2727" w:type="dxa"/>
            <w:shd w:val="clear" w:color="auto" w:fill="auto"/>
          </w:tcPr>
          <w:p w14:paraId="1272E452" w14:textId="77777777" w:rsidR="00136AEC" w:rsidRPr="009A587D" w:rsidRDefault="00136AEC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5CADCF64" w14:textId="467D2DAF" w:rsidR="00136AEC" w:rsidRPr="009A587D" w:rsidRDefault="00136AEC" w:rsidP="002D016A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訂單資料</w:t>
            </w:r>
          </w:p>
        </w:tc>
      </w:tr>
      <w:tr w:rsidR="00136AEC" w:rsidRPr="009A587D" w14:paraId="3E397AFD" w14:textId="77777777" w:rsidTr="002D016A">
        <w:tc>
          <w:tcPr>
            <w:tcW w:w="2727" w:type="dxa"/>
            <w:shd w:val="clear" w:color="auto" w:fill="auto"/>
          </w:tcPr>
          <w:p w14:paraId="1EA8B800" w14:textId="77777777" w:rsidR="00136AEC" w:rsidRPr="009A587D" w:rsidRDefault="00136AEC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49A79CDC" w14:textId="0AC9722A" w:rsidR="00136AEC" w:rsidRPr="009A587D" w:rsidRDefault="00A10B22" w:rsidP="002D016A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只有在訂單被接單</w:t>
            </w:r>
            <w:r w:rsidR="00A251E1">
              <w:rPr>
                <w:rFonts w:hint="eastAsia"/>
                <w:sz w:val="24"/>
                <w:lang w:eastAsia="zh-TW"/>
              </w:rPr>
              <w:t>備貨</w:t>
            </w:r>
            <w:r>
              <w:rPr>
                <w:rFonts w:hint="eastAsia"/>
                <w:sz w:val="24"/>
                <w:lang w:eastAsia="zh-TW"/>
              </w:rPr>
              <w:t>前才能做</w:t>
            </w:r>
          </w:p>
        </w:tc>
      </w:tr>
    </w:tbl>
    <w:p w14:paraId="392D973F" w14:textId="51B5D7E9" w:rsidR="00136AEC" w:rsidRDefault="00136AEC" w:rsidP="00956AF1">
      <w:pPr>
        <w:pStyle w:val="a8"/>
        <w:widowControl/>
        <w:ind w:left="0"/>
        <w:rPr>
          <w:sz w:val="24"/>
          <w:lang w:eastAsia="zh-TW"/>
        </w:rPr>
      </w:pP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A10B22" w:rsidRPr="009A587D" w14:paraId="7853D2FB" w14:textId="77777777" w:rsidTr="002D016A">
        <w:tc>
          <w:tcPr>
            <w:tcW w:w="2727" w:type="dxa"/>
            <w:shd w:val="clear" w:color="auto" w:fill="auto"/>
          </w:tcPr>
          <w:p w14:paraId="3693A8DB" w14:textId="77777777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59C1BBF0" w14:textId="5800A50F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刪單</w:t>
            </w:r>
          </w:p>
        </w:tc>
      </w:tr>
      <w:tr w:rsidR="00A10B22" w:rsidRPr="009A587D" w14:paraId="7A0896E7" w14:textId="77777777" w:rsidTr="002D016A">
        <w:tc>
          <w:tcPr>
            <w:tcW w:w="2727" w:type="dxa"/>
            <w:shd w:val="clear" w:color="auto" w:fill="auto"/>
          </w:tcPr>
          <w:p w14:paraId="42D1DD7F" w14:textId="77777777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082B23C9" w14:textId="0B2C6532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在網路下單之後，若在老闆或員工接單之前，下游店家</w:t>
            </w:r>
            <w:r w:rsidR="002A6E73">
              <w:rPr>
                <w:rFonts w:hint="eastAsia"/>
                <w:sz w:val="24"/>
                <w:lang w:eastAsia="zh-TW"/>
              </w:rPr>
              <w:t>或老闆或員工</w:t>
            </w:r>
            <w:r>
              <w:rPr>
                <w:rFonts w:hint="eastAsia"/>
                <w:sz w:val="24"/>
                <w:lang w:eastAsia="zh-TW"/>
              </w:rPr>
              <w:t>可以選擇刪除訂單內容。</w:t>
            </w:r>
          </w:p>
        </w:tc>
      </w:tr>
      <w:tr w:rsidR="00A10B22" w:rsidRPr="009A587D" w14:paraId="79CF173E" w14:textId="77777777" w:rsidTr="002D016A">
        <w:tc>
          <w:tcPr>
            <w:tcW w:w="2727" w:type="dxa"/>
            <w:shd w:val="clear" w:color="auto" w:fill="auto"/>
          </w:tcPr>
          <w:p w14:paraId="369227A9" w14:textId="77777777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20084F18" w14:textId="1CFF98A5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訂單資料</w:t>
            </w:r>
            <w:r>
              <w:rPr>
                <w:rFonts w:hint="eastAsia"/>
                <w:sz w:val="24"/>
                <w:lang w:eastAsia="zh-TW"/>
              </w:rPr>
              <w:t>/</w:t>
            </w:r>
            <w:r>
              <w:rPr>
                <w:rFonts w:hint="eastAsia"/>
                <w:sz w:val="24"/>
                <w:lang w:eastAsia="zh-TW"/>
              </w:rPr>
              <w:t>店家資料</w:t>
            </w:r>
            <w:r w:rsidR="004330E7">
              <w:rPr>
                <w:rFonts w:hint="eastAsia"/>
                <w:sz w:val="24"/>
                <w:lang w:eastAsia="zh-TW"/>
              </w:rPr>
              <w:t>/</w:t>
            </w:r>
            <w:r w:rsidR="004330E7">
              <w:rPr>
                <w:rFonts w:hint="eastAsia"/>
                <w:sz w:val="24"/>
                <w:lang w:eastAsia="zh-TW"/>
              </w:rPr>
              <w:t>使用者資料</w:t>
            </w:r>
          </w:p>
        </w:tc>
      </w:tr>
      <w:tr w:rsidR="00A10B22" w:rsidRPr="009A587D" w14:paraId="3F80B889" w14:textId="77777777" w:rsidTr="002D016A">
        <w:tc>
          <w:tcPr>
            <w:tcW w:w="2727" w:type="dxa"/>
            <w:shd w:val="clear" w:color="auto" w:fill="auto"/>
          </w:tcPr>
          <w:p w14:paraId="18BBA953" w14:textId="77777777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725B9C1B" w14:textId="77777777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訂單資料</w:t>
            </w:r>
          </w:p>
        </w:tc>
      </w:tr>
      <w:tr w:rsidR="00A10B22" w:rsidRPr="009A587D" w14:paraId="658F30DC" w14:textId="77777777" w:rsidTr="002D016A">
        <w:tc>
          <w:tcPr>
            <w:tcW w:w="2727" w:type="dxa"/>
            <w:shd w:val="clear" w:color="auto" w:fill="auto"/>
          </w:tcPr>
          <w:p w14:paraId="48343C02" w14:textId="77777777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16EEE335" w14:textId="0161F13A" w:rsidR="00A10B22" w:rsidRPr="009A587D" w:rsidRDefault="00A10B22" w:rsidP="002D016A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只有在訂單被接單</w:t>
            </w:r>
            <w:r w:rsidR="00A251E1">
              <w:rPr>
                <w:rFonts w:hint="eastAsia"/>
                <w:sz w:val="24"/>
                <w:lang w:eastAsia="zh-TW"/>
              </w:rPr>
              <w:t>備貨</w:t>
            </w:r>
            <w:r>
              <w:rPr>
                <w:rFonts w:hint="eastAsia"/>
                <w:sz w:val="24"/>
                <w:lang w:eastAsia="zh-TW"/>
              </w:rPr>
              <w:t>前才能做</w:t>
            </w:r>
          </w:p>
        </w:tc>
      </w:tr>
    </w:tbl>
    <w:p w14:paraId="759D8210" w14:textId="0BC006DE" w:rsidR="00A10B22" w:rsidRDefault="00A10B22" w:rsidP="00956AF1">
      <w:pPr>
        <w:pStyle w:val="a8"/>
        <w:widowControl/>
        <w:ind w:left="0"/>
        <w:rPr>
          <w:sz w:val="24"/>
          <w:lang w:eastAsia="zh-TW"/>
        </w:rPr>
      </w:pP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E03ADD" w:rsidRPr="009A587D" w14:paraId="7DDF6A46" w14:textId="77777777" w:rsidTr="00DE781B">
        <w:tc>
          <w:tcPr>
            <w:tcW w:w="2727" w:type="dxa"/>
            <w:shd w:val="clear" w:color="auto" w:fill="auto"/>
          </w:tcPr>
          <w:p w14:paraId="23DE0B53" w14:textId="77777777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18653643" w14:textId="18DDBBF5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接單備貨</w:t>
            </w:r>
          </w:p>
        </w:tc>
      </w:tr>
      <w:tr w:rsidR="00E03ADD" w:rsidRPr="009A587D" w14:paraId="4113A5C3" w14:textId="77777777" w:rsidTr="00DE781B">
        <w:tc>
          <w:tcPr>
            <w:tcW w:w="2727" w:type="dxa"/>
            <w:shd w:val="clear" w:color="auto" w:fill="auto"/>
          </w:tcPr>
          <w:p w14:paraId="7EFCF9A2" w14:textId="77777777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4A01C5F2" w14:textId="1DDC74FE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老闆或員工查看網路訂單，依序決定接單，並更新商品庫存。</w:t>
            </w:r>
            <w:r w:rsidR="0046602C">
              <w:rPr>
                <w:rFonts w:hint="eastAsia"/>
                <w:sz w:val="24"/>
                <w:lang w:eastAsia="zh-TW"/>
              </w:rPr>
              <w:t>備貨好的訂單會被標記。</w:t>
            </w:r>
          </w:p>
        </w:tc>
      </w:tr>
      <w:tr w:rsidR="00E03ADD" w:rsidRPr="009A587D" w14:paraId="0563D50B" w14:textId="77777777" w:rsidTr="00DE781B">
        <w:tc>
          <w:tcPr>
            <w:tcW w:w="2727" w:type="dxa"/>
            <w:shd w:val="clear" w:color="auto" w:fill="auto"/>
          </w:tcPr>
          <w:p w14:paraId="29CB034E" w14:textId="77777777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6C4A9C87" w14:textId="5D25C7B9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訂單資料</w:t>
            </w:r>
            <w:r>
              <w:rPr>
                <w:rFonts w:hint="eastAsia"/>
                <w:sz w:val="24"/>
                <w:lang w:eastAsia="zh-TW"/>
              </w:rPr>
              <w:t>/</w:t>
            </w:r>
            <w:r>
              <w:rPr>
                <w:rFonts w:hint="eastAsia"/>
                <w:sz w:val="24"/>
                <w:lang w:eastAsia="zh-TW"/>
              </w:rPr>
              <w:t>使用者資料</w:t>
            </w:r>
          </w:p>
        </w:tc>
      </w:tr>
      <w:tr w:rsidR="00E03ADD" w:rsidRPr="009A587D" w14:paraId="6946D68E" w14:textId="77777777" w:rsidTr="00DE781B">
        <w:tc>
          <w:tcPr>
            <w:tcW w:w="2727" w:type="dxa"/>
            <w:shd w:val="clear" w:color="auto" w:fill="auto"/>
          </w:tcPr>
          <w:p w14:paraId="61F0ACFC" w14:textId="77777777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69291CE8" w14:textId="1455B06A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商品資料</w:t>
            </w:r>
            <w:r w:rsidR="005C56F1">
              <w:rPr>
                <w:rFonts w:hint="eastAsia"/>
                <w:sz w:val="24"/>
                <w:lang w:eastAsia="zh-TW"/>
              </w:rPr>
              <w:t>/</w:t>
            </w:r>
            <w:r w:rsidR="005C56F1">
              <w:rPr>
                <w:rFonts w:hint="eastAsia"/>
                <w:sz w:val="24"/>
                <w:lang w:eastAsia="zh-TW"/>
              </w:rPr>
              <w:t>訂單資料</w:t>
            </w:r>
          </w:p>
        </w:tc>
      </w:tr>
      <w:tr w:rsidR="00E03ADD" w:rsidRPr="009A587D" w14:paraId="618067DD" w14:textId="77777777" w:rsidTr="00DE781B">
        <w:tc>
          <w:tcPr>
            <w:tcW w:w="2727" w:type="dxa"/>
            <w:shd w:val="clear" w:color="auto" w:fill="auto"/>
          </w:tcPr>
          <w:p w14:paraId="5DA20377" w14:textId="77777777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2B6BCC11" w14:textId="77777777" w:rsidR="00E03ADD" w:rsidRPr="009A587D" w:rsidRDefault="00E03ADD" w:rsidP="00DE781B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</w:p>
        </w:tc>
      </w:tr>
    </w:tbl>
    <w:p w14:paraId="5BCEB40C" w14:textId="77777777" w:rsidR="00E03ADD" w:rsidRDefault="00E03ADD" w:rsidP="00956AF1">
      <w:pPr>
        <w:pStyle w:val="a8"/>
        <w:widowControl/>
        <w:ind w:left="0"/>
        <w:rPr>
          <w:sz w:val="24"/>
          <w:lang w:eastAsia="zh-TW"/>
        </w:rPr>
      </w:pP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C9288A" w14:paraId="723CE69E" w14:textId="77777777" w:rsidTr="00356AAD">
        <w:tc>
          <w:tcPr>
            <w:tcW w:w="2727" w:type="dxa"/>
            <w:shd w:val="clear" w:color="auto" w:fill="auto"/>
          </w:tcPr>
          <w:p w14:paraId="32104D94" w14:textId="77777777" w:rsidR="00C9288A" w:rsidRPr="009A587D" w:rsidRDefault="00C9288A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367CF12C" w14:textId="04AF9927" w:rsidR="00C9288A" w:rsidRPr="009A587D" w:rsidRDefault="00C9288A" w:rsidP="00356AAD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產生補貨單</w:t>
            </w:r>
          </w:p>
        </w:tc>
      </w:tr>
      <w:tr w:rsidR="00C9288A" w14:paraId="7B15BC18" w14:textId="77777777" w:rsidTr="00356AAD">
        <w:tc>
          <w:tcPr>
            <w:tcW w:w="2727" w:type="dxa"/>
            <w:shd w:val="clear" w:color="auto" w:fill="auto"/>
          </w:tcPr>
          <w:p w14:paraId="25684019" w14:textId="77777777" w:rsidR="00C9288A" w:rsidRPr="009A587D" w:rsidRDefault="00C9288A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lastRenderedPageBreak/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2B6FCCEF" w14:textId="5D21A334" w:rsidR="00C9288A" w:rsidRPr="009A587D" w:rsidRDefault="00C9288A" w:rsidP="00356AA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若</w:t>
            </w:r>
            <w:r w:rsidR="00904CE3">
              <w:rPr>
                <w:rFonts w:hint="eastAsia"/>
                <w:sz w:val="24"/>
                <w:lang w:eastAsia="zh-TW"/>
              </w:rPr>
              <w:t>訂</w:t>
            </w:r>
            <w:r w:rsidR="00445432">
              <w:rPr>
                <w:rFonts w:hint="eastAsia"/>
                <w:sz w:val="24"/>
                <w:lang w:eastAsia="zh-TW"/>
              </w:rPr>
              <w:t>單</w:t>
            </w:r>
            <w:r w:rsidR="0046602C">
              <w:rPr>
                <w:rFonts w:hint="eastAsia"/>
                <w:sz w:val="24"/>
                <w:lang w:eastAsia="zh-TW"/>
              </w:rPr>
              <w:t>沒有備貨好</w:t>
            </w:r>
            <w:r w:rsidR="0046602C">
              <w:rPr>
                <w:rFonts w:hint="eastAsia"/>
                <w:sz w:val="24"/>
                <w:lang w:eastAsia="zh-TW"/>
              </w:rPr>
              <w:t>(</w:t>
            </w:r>
            <w:r>
              <w:rPr>
                <w:rFonts w:hint="eastAsia"/>
                <w:sz w:val="24"/>
                <w:lang w:eastAsia="zh-TW"/>
              </w:rPr>
              <w:t>商品庫存不足</w:t>
            </w:r>
            <w:r w:rsidR="0046602C">
              <w:rPr>
                <w:rFonts w:hint="eastAsia"/>
                <w:sz w:val="24"/>
                <w:lang w:eastAsia="zh-TW"/>
              </w:rPr>
              <w:t>)</w:t>
            </w:r>
            <w:r>
              <w:rPr>
                <w:rFonts w:hint="eastAsia"/>
                <w:sz w:val="24"/>
                <w:lang w:eastAsia="zh-TW"/>
              </w:rPr>
              <w:t>，</w:t>
            </w:r>
            <w:r w:rsidR="00445432">
              <w:rPr>
                <w:rFonts w:hint="eastAsia"/>
                <w:sz w:val="24"/>
                <w:lang w:eastAsia="zh-TW"/>
              </w:rPr>
              <w:t>則</w:t>
            </w:r>
            <w:r w:rsidR="008D2A7E">
              <w:rPr>
                <w:rFonts w:hint="eastAsia"/>
                <w:sz w:val="24"/>
                <w:lang w:eastAsia="zh-TW"/>
              </w:rPr>
              <w:t>列出需要補貨的商品清單，老闆或員工可以</w:t>
            </w:r>
            <w:r w:rsidR="000F02B7">
              <w:rPr>
                <w:rFonts w:hint="eastAsia"/>
                <w:sz w:val="24"/>
                <w:lang w:eastAsia="zh-TW"/>
              </w:rPr>
              <w:t>根據不足的商品</w:t>
            </w:r>
            <w:r>
              <w:rPr>
                <w:rFonts w:hint="eastAsia"/>
                <w:sz w:val="24"/>
                <w:lang w:eastAsia="zh-TW"/>
              </w:rPr>
              <w:t>產生補貨單。</w:t>
            </w:r>
          </w:p>
        </w:tc>
      </w:tr>
      <w:tr w:rsidR="00C9288A" w14:paraId="25E7A034" w14:textId="77777777" w:rsidTr="00356AAD">
        <w:tc>
          <w:tcPr>
            <w:tcW w:w="2727" w:type="dxa"/>
            <w:shd w:val="clear" w:color="auto" w:fill="auto"/>
          </w:tcPr>
          <w:p w14:paraId="0BDDEBAB" w14:textId="77777777" w:rsidR="00C9288A" w:rsidRPr="009A587D" w:rsidRDefault="00C9288A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5BA6B7D7" w14:textId="5F9733E1" w:rsidR="00C9288A" w:rsidRPr="009A587D" w:rsidRDefault="00B90812" w:rsidP="00356AA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店家資料</w:t>
            </w:r>
            <w:r>
              <w:rPr>
                <w:rFonts w:hint="eastAsia"/>
                <w:sz w:val="24"/>
                <w:lang w:eastAsia="zh-TW"/>
              </w:rPr>
              <w:t>(</w:t>
            </w:r>
            <w:r>
              <w:rPr>
                <w:rFonts w:hint="eastAsia"/>
                <w:sz w:val="24"/>
                <w:lang w:eastAsia="zh-TW"/>
              </w:rPr>
              <w:t>上游廠商</w:t>
            </w:r>
            <w:r>
              <w:rPr>
                <w:rFonts w:hint="eastAsia"/>
                <w:sz w:val="24"/>
                <w:lang w:eastAsia="zh-TW"/>
              </w:rPr>
              <w:t>)</w:t>
            </w:r>
            <w:r w:rsidR="00AC1673">
              <w:rPr>
                <w:rFonts w:hint="eastAsia"/>
                <w:sz w:val="24"/>
                <w:lang w:eastAsia="zh-TW"/>
              </w:rPr>
              <w:t xml:space="preserve"> </w:t>
            </w:r>
            <w:r w:rsidR="000F02B7">
              <w:rPr>
                <w:rFonts w:hint="eastAsia"/>
                <w:sz w:val="24"/>
                <w:lang w:eastAsia="zh-TW"/>
              </w:rPr>
              <w:t>/</w:t>
            </w:r>
            <w:r w:rsidR="000F02B7">
              <w:rPr>
                <w:rFonts w:hint="eastAsia"/>
                <w:sz w:val="24"/>
                <w:lang w:eastAsia="zh-TW"/>
              </w:rPr>
              <w:t>貨車資料</w:t>
            </w:r>
            <w:r w:rsidR="000F02B7">
              <w:rPr>
                <w:rFonts w:hint="eastAsia"/>
                <w:sz w:val="24"/>
                <w:lang w:eastAsia="zh-TW"/>
              </w:rPr>
              <w:t>/</w:t>
            </w:r>
            <w:r w:rsidR="000F02B7">
              <w:rPr>
                <w:rFonts w:hint="eastAsia"/>
                <w:sz w:val="24"/>
                <w:lang w:eastAsia="zh-TW"/>
              </w:rPr>
              <w:t>使用者資料</w:t>
            </w:r>
          </w:p>
        </w:tc>
      </w:tr>
      <w:tr w:rsidR="00C9288A" w14:paraId="4CE29070" w14:textId="77777777" w:rsidTr="00356AAD">
        <w:tc>
          <w:tcPr>
            <w:tcW w:w="2727" w:type="dxa"/>
            <w:shd w:val="clear" w:color="auto" w:fill="auto"/>
          </w:tcPr>
          <w:p w14:paraId="41F9B059" w14:textId="77777777" w:rsidR="00C9288A" w:rsidRPr="009A587D" w:rsidRDefault="00C9288A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22EF2EC9" w14:textId="616134C9" w:rsidR="00C9288A" w:rsidRPr="009A587D" w:rsidRDefault="00C9288A" w:rsidP="00356AA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補貨單資料</w:t>
            </w:r>
            <w:r w:rsidR="00FB3959">
              <w:rPr>
                <w:rFonts w:hint="eastAsia"/>
                <w:sz w:val="24"/>
                <w:lang w:eastAsia="zh-TW"/>
              </w:rPr>
              <w:t>/</w:t>
            </w:r>
            <w:r w:rsidR="00FB3959">
              <w:rPr>
                <w:rFonts w:hint="eastAsia"/>
                <w:sz w:val="24"/>
                <w:lang w:eastAsia="zh-TW"/>
              </w:rPr>
              <w:t>貨車資料</w:t>
            </w:r>
          </w:p>
        </w:tc>
      </w:tr>
      <w:tr w:rsidR="00C9288A" w14:paraId="23835393" w14:textId="77777777" w:rsidTr="00356AAD">
        <w:tc>
          <w:tcPr>
            <w:tcW w:w="2727" w:type="dxa"/>
            <w:shd w:val="clear" w:color="auto" w:fill="auto"/>
          </w:tcPr>
          <w:p w14:paraId="2ACBF41A" w14:textId="77777777" w:rsidR="00C9288A" w:rsidRPr="009A587D" w:rsidRDefault="00C9288A" w:rsidP="00356AA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6D6053FF" w14:textId="3A150AFB" w:rsidR="00C9288A" w:rsidRPr="009A587D" w:rsidRDefault="00C9288A" w:rsidP="00356AA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</w:p>
        </w:tc>
      </w:tr>
    </w:tbl>
    <w:p w14:paraId="2E70A254" w14:textId="77777777" w:rsidR="00C9288A" w:rsidRDefault="00C9288A" w:rsidP="00956AF1">
      <w:pPr>
        <w:pStyle w:val="a8"/>
        <w:widowControl/>
        <w:ind w:left="0"/>
        <w:rPr>
          <w:sz w:val="24"/>
          <w:lang w:eastAsia="zh-TW"/>
        </w:rPr>
      </w:pP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EA474B" w14:paraId="0CA2282D" w14:textId="77777777" w:rsidTr="009A587D">
        <w:tc>
          <w:tcPr>
            <w:tcW w:w="2727" w:type="dxa"/>
            <w:shd w:val="clear" w:color="auto" w:fill="auto"/>
          </w:tcPr>
          <w:p w14:paraId="0639E485" w14:textId="77777777" w:rsidR="00EA474B" w:rsidRPr="009A587D" w:rsidRDefault="00EA474B" w:rsidP="009A587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760082AD" w14:textId="124CFB81" w:rsidR="00EA474B" w:rsidRPr="009A587D" w:rsidRDefault="00C9288A" w:rsidP="009A587D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派車</w:t>
            </w:r>
          </w:p>
        </w:tc>
      </w:tr>
      <w:tr w:rsidR="00EA474B" w14:paraId="1D96ADAE" w14:textId="77777777" w:rsidTr="009A587D">
        <w:tc>
          <w:tcPr>
            <w:tcW w:w="2727" w:type="dxa"/>
            <w:shd w:val="clear" w:color="auto" w:fill="auto"/>
          </w:tcPr>
          <w:p w14:paraId="43EC0D9B" w14:textId="77777777" w:rsidR="00EA474B" w:rsidRPr="009A587D" w:rsidRDefault="00EA474B" w:rsidP="009A587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51D2C32E" w14:textId="1EE41FAB" w:rsidR="00EA474B" w:rsidRPr="009A587D" w:rsidRDefault="00EA474B" w:rsidP="009A587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 w:rsidRPr="009A587D">
              <w:rPr>
                <w:rFonts w:hint="eastAsia"/>
                <w:sz w:val="24"/>
                <w:lang w:eastAsia="zh-TW"/>
              </w:rPr>
              <w:t>老闆或員工</w:t>
            </w:r>
            <w:r w:rsidR="00C9288A">
              <w:rPr>
                <w:rFonts w:hint="eastAsia"/>
                <w:sz w:val="24"/>
                <w:lang w:eastAsia="zh-TW"/>
              </w:rPr>
              <w:t>根據</w:t>
            </w:r>
            <w:r w:rsidR="0046602C">
              <w:rPr>
                <w:rFonts w:hint="eastAsia"/>
                <w:sz w:val="24"/>
                <w:lang w:eastAsia="zh-TW"/>
              </w:rPr>
              <w:t>標記</w:t>
            </w:r>
            <w:r w:rsidR="00E50B48">
              <w:rPr>
                <w:rFonts w:hint="eastAsia"/>
                <w:sz w:val="24"/>
                <w:lang w:eastAsia="zh-TW"/>
              </w:rPr>
              <w:t>備貨好</w:t>
            </w:r>
            <w:r w:rsidR="0046602C">
              <w:rPr>
                <w:rFonts w:hint="eastAsia"/>
                <w:sz w:val="24"/>
                <w:lang w:eastAsia="zh-TW"/>
              </w:rPr>
              <w:t>並且要</w:t>
            </w:r>
            <w:r w:rsidR="00F24FC3">
              <w:rPr>
                <w:rFonts w:hint="eastAsia"/>
                <w:sz w:val="24"/>
                <w:lang w:eastAsia="zh-TW"/>
              </w:rPr>
              <w:t>宅配</w:t>
            </w:r>
            <w:r w:rsidR="00E50B48">
              <w:rPr>
                <w:rFonts w:hint="eastAsia"/>
                <w:sz w:val="24"/>
                <w:lang w:eastAsia="zh-TW"/>
              </w:rPr>
              <w:t>的訂</w:t>
            </w:r>
            <w:r w:rsidR="00C9288A">
              <w:rPr>
                <w:rFonts w:hint="eastAsia"/>
                <w:sz w:val="24"/>
                <w:lang w:eastAsia="zh-TW"/>
              </w:rPr>
              <w:t>單</w:t>
            </w:r>
            <w:r w:rsidR="00ED0E58">
              <w:rPr>
                <w:rFonts w:hint="eastAsia"/>
                <w:sz w:val="24"/>
                <w:lang w:eastAsia="zh-TW"/>
              </w:rPr>
              <w:t>設定日期，自動挑選當天需派車出貨的</w:t>
            </w:r>
            <w:r w:rsidR="00E50B48">
              <w:rPr>
                <w:rFonts w:hint="eastAsia"/>
                <w:sz w:val="24"/>
                <w:lang w:eastAsia="zh-TW"/>
              </w:rPr>
              <w:t>訂</w:t>
            </w:r>
            <w:r w:rsidR="0090252B">
              <w:rPr>
                <w:rFonts w:hint="eastAsia"/>
                <w:sz w:val="24"/>
                <w:lang w:eastAsia="zh-TW"/>
              </w:rPr>
              <w:t>單</w:t>
            </w:r>
            <w:r w:rsidR="000C1794">
              <w:rPr>
                <w:rFonts w:hint="eastAsia"/>
                <w:sz w:val="24"/>
                <w:lang w:eastAsia="zh-TW"/>
              </w:rPr>
              <w:t>。</w:t>
            </w:r>
          </w:p>
        </w:tc>
      </w:tr>
      <w:tr w:rsidR="00EA474B" w14:paraId="142830A6" w14:textId="77777777" w:rsidTr="009A587D">
        <w:tc>
          <w:tcPr>
            <w:tcW w:w="2727" w:type="dxa"/>
            <w:shd w:val="clear" w:color="auto" w:fill="auto"/>
          </w:tcPr>
          <w:p w14:paraId="3891AA41" w14:textId="77777777" w:rsidR="00EA474B" w:rsidRPr="009A587D" w:rsidRDefault="00EA474B" w:rsidP="009A587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473D4260" w14:textId="4BBD8DA3" w:rsidR="00EA474B" w:rsidRPr="009A587D" w:rsidRDefault="0090252B" w:rsidP="009A587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貨車資料</w:t>
            </w:r>
            <w:r w:rsidR="000F02B7">
              <w:rPr>
                <w:rFonts w:hint="eastAsia"/>
                <w:sz w:val="24"/>
                <w:lang w:eastAsia="zh-TW"/>
              </w:rPr>
              <w:t>/</w:t>
            </w:r>
            <w:r w:rsidR="000F02B7">
              <w:rPr>
                <w:rFonts w:hint="eastAsia"/>
                <w:sz w:val="24"/>
                <w:lang w:eastAsia="zh-TW"/>
              </w:rPr>
              <w:t>使用者資料</w:t>
            </w:r>
            <w:r w:rsidR="000F02B7">
              <w:rPr>
                <w:rFonts w:hint="eastAsia"/>
                <w:sz w:val="24"/>
                <w:lang w:eastAsia="zh-TW"/>
              </w:rPr>
              <w:t>/</w:t>
            </w:r>
            <w:r w:rsidR="00E03ADD">
              <w:rPr>
                <w:rFonts w:hint="eastAsia"/>
                <w:sz w:val="24"/>
                <w:lang w:eastAsia="zh-TW"/>
              </w:rPr>
              <w:t>訂單</w:t>
            </w:r>
            <w:r w:rsidR="000F02B7">
              <w:rPr>
                <w:rFonts w:hint="eastAsia"/>
                <w:sz w:val="24"/>
                <w:lang w:eastAsia="zh-TW"/>
              </w:rPr>
              <w:t>資料</w:t>
            </w:r>
          </w:p>
        </w:tc>
      </w:tr>
      <w:tr w:rsidR="00EA474B" w14:paraId="4764E4C0" w14:textId="77777777" w:rsidTr="009A587D">
        <w:tc>
          <w:tcPr>
            <w:tcW w:w="2727" w:type="dxa"/>
            <w:shd w:val="clear" w:color="auto" w:fill="auto"/>
          </w:tcPr>
          <w:p w14:paraId="64DF06A0" w14:textId="77777777" w:rsidR="00EA474B" w:rsidRPr="009A587D" w:rsidRDefault="00EA474B" w:rsidP="009A587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5B0E1C6A" w14:textId="1A45D425" w:rsidR="00EA474B" w:rsidRPr="009A587D" w:rsidRDefault="00C9288A" w:rsidP="009A587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派車單資料</w:t>
            </w:r>
            <w:r w:rsidR="00E03ADD" w:rsidRPr="009A587D">
              <w:rPr>
                <w:sz w:val="24"/>
                <w:lang w:eastAsia="zh-TW"/>
              </w:rPr>
              <w:t xml:space="preserve"> </w:t>
            </w:r>
            <w:r w:rsidR="00476EFE">
              <w:rPr>
                <w:rFonts w:hint="eastAsia"/>
                <w:sz w:val="24"/>
                <w:lang w:eastAsia="zh-TW"/>
              </w:rPr>
              <w:t>/</w:t>
            </w:r>
            <w:r w:rsidR="00476EFE">
              <w:rPr>
                <w:rFonts w:hint="eastAsia"/>
                <w:sz w:val="24"/>
                <w:lang w:eastAsia="zh-TW"/>
              </w:rPr>
              <w:t>貨車資料</w:t>
            </w:r>
          </w:p>
        </w:tc>
      </w:tr>
      <w:tr w:rsidR="00EA474B" w14:paraId="1FB7439C" w14:textId="77777777" w:rsidTr="009A587D">
        <w:tc>
          <w:tcPr>
            <w:tcW w:w="2727" w:type="dxa"/>
            <w:shd w:val="clear" w:color="auto" w:fill="auto"/>
          </w:tcPr>
          <w:p w14:paraId="04A87637" w14:textId="77777777" w:rsidR="00EA474B" w:rsidRPr="009A587D" w:rsidRDefault="00EA474B" w:rsidP="009A587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4DCBD500" w14:textId="7C367A0B" w:rsidR="00EA474B" w:rsidRPr="009A587D" w:rsidRDefault="00CD4F6E" w:rsidP="009A587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商品庫存不足的</w:t>
            </w:r>
            <w:r w:rsidR="00E50B48">
              <w:rPr>
                <w:rFonts w:hint="eastAsia"/>
                <w:sz w:val="24"/>
                <w:lang w:eastAsia="zh-TW"/>
              </w:rPr>
              <w:t>訂</w:t>
            </w:r>
            <w:r>
              <w:rPr>
                <w:rFonts w:hint="eastAsia"/>
                <w:sz w:val="24"/>
                <w:lang w:eastAsia="zh-TW"/>
              </w:rPr>
              <w:t>單不能</w:t>
            </w:r>
            <w:r w:rsidR="00E50B48">
              <w:rPr>
                <w:rFonts w:hint="eastAsia"/>
                <w:sz w:val="24"/>
                <w:lang w:eastAsia="zh-TW"/>
              </w:rPr>
              <w:t>被</w:t>
            </w:r>
            <w:r>
              <w:rPr>
                <w:rFonts w:hint="eastAsia"/>
                <w:sz w:val="24"/>
                <w:lang w:eastAsia="zh-TW"/>
              </w:rPr>
              <w:t>派車，</w:t>
            </w:r>
            <w:r w:rsidR="00FB5249">
              <w:rPr>
                <w:rFonts w:hint="eastAsia"/>
                <w:sz w:val="24"/>
                <w:lang w:eastAsia="zh-TW"/>
              </w:rPr>
              <w:t>店取的</w:t>
            </w:r>
            <w:r w:rsidR="00E50B48">
              <w:rPr>
                <w:rFonts w:hint="eastAsia"/>
                <w:sz w:val="24"/>
                <w:lang w:eastAsia="zh-TW"/>
              </w:rPr>
              <w:t>訂</w:t>
            </w:r>
            <w:r w:rsidR="00FB5249">
              <w:rPr>
                <w:rFonts w:hint="eastAsia"/>
                <w:sz w:val="24"/>
                <w:lang w:eastAsia="zh-TW"/>
              </w:rPr>
              <w:t>單不能</w:t>
            </w:r>
            <w:r w:rsidR="00E50B48">
              <w:rPr>
                <w:rFonts w:hint="eastAsia"/>
                <w:sz w:val="24"/>
                <w:lang w:eastAsia="zh-TW"/>
              </w:rPr>
              <w:t>被</w:t>
            </w:r>
            <w:r w:rsidR="00FB5249">
              <w:rPr>
                <w:rFonts w:hint="eastAsia"/>
                <w:sz w:val="24"/>
                <w:lang w:eastAsia="zh-TW"/>
              </w:rPr>
              <w:t>派車。</w:t>
            </w:r>
          </w:p>
        </w:tc>
      </w:tr>
    </w:tbl>
    <w:p w14:paraId="54A96CA5" w14:textId="0B7469C2" w:rsidR="00EA474B" w:rsidRDefault="00EA474B">
      <w:pPr>
        <w:pStyle w:val="a8"/>
        <w:widowControl/>
        <w:rPr>
          <w:sz w:val="24"/>
          <w:lang w:eastAsia="zh-TW"/>
        </w:rPr>
      </w:pPr>
    </w:p>
    <w:p w14:paraId="7CA81450" w14:textId="644111E5" w:rsidR="00CD4F6E" w:rsidRDefault="00CD4F6E" w:rsidP="00CD4F6E">
      <w:pPr>
        <w:pStyle w:val="a8"/>
        <w:widowControl/>
        <w:ind w:left="0"/>
        <w:rPr>
          <w:sz w:val="24"/>
          <w:lang w:eastAsia="zh-TW"/>
        </w:rPr>
      </w:pP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F77260" w:rsidRPr="009A587D" w14:paraId="44953424" w14:textId="77777777" w:rsidTr="007D396F">
        <w:tc>
          <w:tcPr>
            <w:tcW w:w="2727" w:type="dxa"/>
            <w:shd w:val="clear" w:color="auto" w:fill="auto"/>
          </w:tcPr>
          <w:p w14:paraId="23458699" w14:textId="77777777" w:rsidR="00F77260" w:rsidRPr="009A587D" w:rsidRDefault="00F77260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3D496ADB" w14:textId="3046E3B9" w:rsidR="00F77260" w:rsidRPr="009A587D" w:rsidRDefault="00F77260" w:rsidP="007D396F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交貨</w:t>
            </w:r>
            <w:r w:rsidR="0046602C">
              <w:rPr>
                <w:rFonts w:hint="eastAsia"/>
                <w:sz w:val="24"/>
                <w:lang w:eastAsia="zh-TW"/>
              </w:rPr>
              <w:t>店取</w:t>
            </w:r>
          </w:p>
        </w:tc>
      </w:tr>
      <w:tr w:rsidR="00F77260" w:rsidRPr="009A587D" w14:paraId="147500D8" w14:textId="77777777" w:rsidTr="007D396F">
        <w:tc>
          <w:tcPr>
            <w:tcW w:w="2727" w:type="dxa"/>
            <w:shd w:val="clear" w:color="auto" w:fill="auto"/>
          </w:tcPr>
          <w:p w14:paraId="2AFE2817" w14:textId="77777777" w:rsidR="00F77260" w:rsidRPr="009A587D" w:rsidRDefault="00F77260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7354BA1E" w14:textId="037841EB" w:rsidR="00F77260" w:rsidRPr="009A587D" w:rsidRDefault="00F77260" w:rsidP="007D396F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客戶來店取後，老闆或員工手動將店取完成。店取完成會自動將</w:t>
            </w:r>
            <w:r w:rsidR="0046602C">
              <w:rPr>
                <w:rFonts w:hint="eastAsia"/>
                <w:sz w:val="24"/>
                <w:lang w:eastAsia="zh-TW"/>
              </w:rPr>
              <w:t>訂單完成</w:t>
            </w:r>
            <w:r>
              <w:rPr>
                <w:rFonts w:hint="eastAsia"/>
                <w:sz w:val="24"/>
                <w:lang w:eastAsia="zh-TW"/>
              </w:rPr>
              <w:t>。</w:t>
            </w:r>
          </w:p>
        </w:tc>
      </w:tr>
      <w:tr w:rsidR="00F77260" w:rsidRPr="009A587D" w14:paraId="131DB8E4" w14:textId="77777777" w:rsidTr="007D396F">
        <w:tc>
          <w:tcPr>
            <w:tcW w:w="2727" w:type="dxa"/>
            <w:shd w:val="clear" w:color="auto" w:fill="auto"/>
          </w:tcPr>
          <w:p w14:paraId="67AE2054" w14:textId="77777777" w:rsidR="00F77260" w:rsidRPr="009A587D" w:rsidRDefault="00F77260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1E1B29C2" w14:textId="1F8D5BE2" w:rsidR="00F77260" w:rsidRPr="009A587D" w:rsidRDefault="0046602C" w:rsidP="007D396F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訂</w:t>
            </w:r>
            <w:r w:rsidR="004A1307">
              <w:rPr>
                <w:rFonts w:hint="eastAsia"/>
                <w:sz w:val="24"/>
                <w:lang w:eastAsia="zh-TW"/>
              </w:rPr>
              <w:t>單</w:t>
            </w:r>
            <w:r w:rsidR="00F77260">
              <w:rPr>
                <w:rFonts w:hint="eastAsia"/>
                <w:sz w:val="24"/>
                <w:lang w:eastAsia="zh-TW"/>
              </w:rPr>
              <w:t>資料</w:t>
            </w:r>
            <w:r w:rsidR="00680B67">
              <w:rPr>
                <w:rFonts w:hint="eastAsia"/>
                <w:sz w:val="24"/>
                <w:lang w:eastAsia="zh-TW"/>
              </w:rPr>
              <w:t>/</w:t>
            </w:r>
            <w:r w:rsidR="00680B67">
              <w:rPr>
                <w:rFonts w:hint="eastAsia"/>
                <w:sz w:val="24"/>
                <w:lang w:eastAsia="zh-TW"/>
              </w:rPr>
              <w:t>使用者資料</w:t>
            </w:r>
          </w:p>
        </w:tc>
      </w:tr>
      <w:tr w:rsidR="00F77260" w:rsidRPr="009A587D" w14:paraId="1FDE7828" w14:textId="77777777" w:rsidTr="007D396F">
        <w:tc>
          <w:tcPr>
            <w:tcW w:w="2727" w:type="dxa"/>
            <w:shd w:val="clear" w:color="auto" w:fill="auto"/>
          </w:tcPr>
          <w:p w14:paraId="764ACC41" w14:textId="77777777" w:rsidR="00F77260" w:rsidRPr="009A587D" w:rsidRDefault="00F77260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2E8ADA1E" w14:textId="199CF4D4" w:rsidR="00F77260" w:rsidRPr="009A587D" w:rsidRDefault="0046602C" w:rsidP="007D396F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訂</w:t>
            </w:r>
            <w:r w:rsidR="004A1307">
              <w:rPr>
                <w:rFonts w:hint="eastAsia"/>
                <w:sz w:val="24"/>
                <w:lang w:eastAsia="zh-TW"/>
              </w:rPr>
              <w:t>單</w:t>
            </w:r>
            <w:r w:rsidR="00F77260">
              <w:rPr>
                <w:rFonts w:hint="eastAsia"/>
                <w:sz w:val="24"/>
                <w:lang w:eastAsia="zh-TW"/>
              </w:rPr>
              <w:t>資料</w:t>
            </w:r>
          </w:p>
        </w:tc>
      </w:tr>
      <w:tr w:rsidR="00F77260" w:rsidRPr="009A587D" w14:paraId="55C2E701" w14:textId="77777777" w:rsidTr="007D396F">
        <w:tc>
          <w:tcPr>
            <w:tcW w:w="2727" w:type="dxa"/>
            <w:shd w:val="clear" w:color="auto" w:fill="auto"/>
          </w:tcPr>
          <w:p w14:paraId="34B46668" w14:textId="77777777" w:rsidR="00F77260" w:rsidRPr="009A587D" w:rsidRDefault="00F77260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07C96F63" w14:textId="35693119" w:rsidR="00F77260" w:rsidRPr="009A587D" w:rsidRDefault="00F77260" w:rsidP="007D396F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</w:p>
        </w:tc>
      </w:tr>
    </w:tbl>
    <w:p w14:paraId="7C750EDD" w14:textId="77777777" w:rsidR="00425EF7" w:rsidRDefault="00425EF7" w:rsidP="00CD4F6E">
      <w:pPr>
        <w:pStyle w:val="a8"/>
        <w:widowControl/>
        <w:ind w:left="0"/>
        <w:rPr>
          <w:sz w:val="24"/>
          <w:lang w:eastAsia="zh-TW"/>
        </w:rPr>
      </w:pP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BA6D88" w:rsidRPr="009A587D" w14:paraId="752F8BCF" w14:textId="77777777" w:rsidTr="00293CB5">
        <w:tc>
          <w:tcPr>
            <w:tcW w:w="2727" w:type="dxa"/>
            <w:shd w:val="clear" w:color="auto" w:fill="auto"/>
          </w:tcPr>
          <w:p w14:paraId="41CB4CE6" w14:textId="77777777" w:rsidR="00BA6D88" w:rsidRPr="009A587D" w:rsidRDefault="00BA6D88" w:rsidP="00293CB5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2F51EE4B" w14:textId="3E043C76" w:rsidR="00BA6D88" w:rsidRPr="009A587D" w:rsidRDefault="00BA6D88" w:rsidP="00293CB5">
            <w:pPr>
              <w:pStyle w:val="a8"/>
              <w:widowControl/>
              <w:ind w:left="0"/>
              <w:rPr>
                <w:sz w:val="24"/>
              </w:rPr>
            </w:pPr>
            <w:r>
              <w:rPr>
                <w:rFonts w:hint="eastAsia"/>
                <w:sz w:val="24"/>
                <w:lang w:eastAsia="zh-TW"/>
              </w:rPr>
              <w:t>簽收</w:t>
            </w:r>
          </w:p>
        </w:tc>
      </w:tr>
      <w:tr w:rsidR="00BA6D88" w:rsidRPr="009A587D" w14:paraId="5F67B974" w14:textId="77777777" w:rsidTr="00293CB5">
        <w:tc>
          <w:tcPr>
            <w:tcW w:w="2727" w:type="dxa"/>
            <w:shd w:val="clear" w:color="auto" w:fill="auto"/>
          </w:tcPr>
          <w:p w14:paraId="3C1378DD" w14:textId="77777777" w:rsidR="00BA6D88" w:rsidRPr="009A587D" w:rsidRDefault="00BA6D88" w:rsidP="00293CB5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52108915" w14:textId="761C07AD" w:rsidR="00BA6D88" w:rsidRPr="009A587D" w:rsidRDefault="00BA6D88" w:rsidP="00293CB5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產生派</w:t>
            </w:r>
            <w:r w:rsidR="007B6F5A">
              <w:rPr>
                <w:rFonts w:hint="eastAsia"/>
                <w:sz w:val="24"/>
                <w:lang w:eastAsia="zh-TW"/>
              </w:rPr>
              <w:t>車</w:t>
            </w:r>
            <w:r>
              <w:rPr>
                <w:rFonts w:hint="eastAsia"/>
                <w:sz w:val="24"/>
                <w:lang w:eastAsia="zh-TW"/>
              </w:rPr>
              <w:t>單後會自動產生</w:t>
            </w:r>
            <w:r w:rsidR="00667F46">
              <w:rPr>
                <w:rFonts w:hint="eastAsia"/>
                <w:sz w:val="24"/>
                <w:lang w:eastAsia="zh-TW"/>
              </w:rPr>
              <w:t>列印</w:t>
            </w:r>
            <w:r>
              <w:rPr>
                <w:rFonts w:hint="eastAsia"/>
                <w:sz w:val="24"/>
                <w:lang w:eastAsia="zh-TW"/>
              </w:rPr>
              <w:t>簽收單</w:t>
            </w:r>
            <w:r w:rsidR="00C9288A">
              <w:rPr>
                <w:rFonts w:hint="eastAsia"/>
                <w:sz w:val="24"/>
                <w:lang w:eastAsia="zh-TW"/>
              </w:rPr>
              <w:t>，下游店家簽收完後</w:t>
            </w:r>
            <w:r w:rsidR="00444F22">
              <w:rPr>
                <w:rFonts w:hint="eastAsia"/>
                <w:sz w:val="24"/>
                <w:lang w:eastAsia="zh-TW"/>
              </w:rPr>
              <w:t>，老闆或員工手動將</w:t>
            </w:r>
            <w:r w:rsidR="00356AAD">
              <w:rPr>
                <w:rFonts w:hint="eastAsia"/>
                <w:sz w:val="24"/>
                <w:lang w:eastAsia="zh-TW"/>
              </w:rPr>
              <w:t>派車單</w:t>
            </w:r>
            <w:r w:rsidR="00E56701">
              <w:rPr>
                <w:rFonts w:hint="eastAsia"/>
                <w:sz w:val="24"/>
                <w:lang w:eastAsia="zh-TW"/>
              </w:rPr>
              <w:t>和訂單</w:t>
            </w:r>
            <w:r w:rsidR="00C9288A">
              <w:rPr>
                <w:rFonts w:hint="eastAsia"/>
                <w:sz w:val="24"/>
                <w:lang w:eastAsia="zh-TW"/>
              </w:rPr>
              <w:t>完成</w:t>
            </w:r>
            <w:r w:rsidR="00FB3959">
              <w:rPr>
                <w:rFonts w:hint="eastAsia"/>
                <w:sz w:val="24"/>
                <w:lang w:eastAsia="zh-TW"/>
              </w:rPr>
              <w:t>，並將貨車狀態釋放</w:t>
            </w:r>
            <w:r w:rsidR="00C9288A">
              <w:rPr>
                <w:rFonts w:hint="eastAsia"/>
                <w:sz w:val="24"/>
                <w:lang w:eastAsia="zh-TW"/>
              </w:rPr>
              <w:t>。</w:t>
            </w:r>
            <w:r w:rsidR="00E56701">
              <w:rPr>
                <w:rFonts w:hint="eastAsia"/>
                <w:sz w:val="24"/>
                <w:lang w:eastAsia="zh-TW"/>
              </w:rPr>
              <w:t>若店家臨時追加，則老闆或員工手動</w:t>
            </w:r>
            <w:r w:rsidR="00E56701">
              <w:rPr>
                <w:rFonts w:hint="eastAsia"/>
                <w:sz w:val="24"/>
                <w:lang w:eastAsia="zh-TW"/>
              </w:rPr>
              <w:t>k</w:t>
            </w:r>
            <w:r w:rsidR="00E56701">
              <w:rPr>
                <w:sz w:val="24"/>
                <w:lang w:eastAsia="zh-TW"/>
              </w:rPr>
              <w:t>ey in</w:t>
            </w:r>
            <w:r w:rsidR="00E56701">
              <w:rPr>
                <w:rFonts w:hint="eastAsia"/>
                <w:sz w:val="24"/>
                <w:lang w:eastAsia="zh-TW"/>
              </w:rPr>
              <w:t>追加購買的商品資料，更新商品庫存。</w:t>
            </w:r>
          </w:p>
        </w:tc>
      </w:tr>
      <w:tr w:rsidR="00BA6D88" w:rsidRPr="009A587D" w14:paraId="6EC7C422" w14:textId="77777777" w:rsidTr="00293CB5">
        <w:tc>
          <w:tcPr>
            <w:tcW w:w="2727" w:type="dxa"/>
            <w:shd w:val="clear" w:color="auto" w:fill="auto"/>
          </w:tcPr>
          <w:p w14:paraId="29427447" w14:textId="77777777" w:rsidR="00BA6D88" w:rsidRPr="009A587D" w:rsidRDefault="00BA6D88" w:rsidP="00293CB5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7573992A" w14:textId="2D6A8FDD" w:rsidR="00BA6D88" w:rsidRPr="009A587D" w:rsidRDefault="00C9288A" w:rsidP="00293CB5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派車單資料</w:t>
            </w:r>
            <w:r w:rsidR="00667F46">
              <w:rPr>
                <w:rFonts w:hint="eastAsia"/>
                <w:sz w:val="24"/>
                <w:lang w:eastAsia="zh-TW"/>
              </w:rPr>
              <w:t>/</w:t>
            </w:r>
            <w:r w:rsidR="00667F46">
              <w:rPr>
                <w:rFonts w:hint="eastAsia"/>
                <w:sz w:val="24"/>
                <w:lang w:eastAsia="zh-TW"/>
              </w:rPr>
              <w:t>使用者資料</w:t>
            </w:r>
          </w:p>
        </w:tc>
      </w:tr>
      <w:tr w:rsidR="00BA6D88" w:rsidRPr="009A587D" w14:paraId="404DAB06" w14:textId="77777777" w:rsidTr="00293CB5">
        <w:tc>
          <w:tcPr>
            <w:tcW w:w="2727" w:type="dxa"/>
            <w:shd w:val="clear" w:color="auto" w:fill="auto"/>
          </w:tcPr>
          <w:p w14:paraId="00BC5181" w14:textId="77777777" w:rsidR="00BA6D88" w:rsidRPr="009A587D" w:rsidRDefault="00BA6D88" w:rsidP="00293CB5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538F6CCC" w14:textId="164C19FA" w:rsidR="00BA6D88" w:rsidRPr="009A587D" w:rsidRDefault="00E56701" w:rsidP="00293CB5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訂單資料</w:t>
            </w:r>
            <w:r>
              <w:rPr>
                <w:rFonts w:hint="eastAsia"/>
                <w:sz w:val="24"/>
                <w:lang w:eastAsia="zh-TW"/>
              </w:rPr>
              <w:t>/</w:t>
            </w:r>
            <w:r>
              <w:rPr>
                <w:rFonts w:hint="eastAsia"/>
                <w:sz w:val="24"/>
                <w:lang w:eastAsia="zh-TW"/>
              </w:rPr>
              <w:t>商品資料</w:t>
            </w:r>
            <w:r w:rsidR="00CF0121">
              <w:rPr>
                <w:rFonts w:hint="eastAsia"/>
                <w:sz w:val="24"/>
                <w:lang w:eastAsia="zh-TW"/>
              </w:rPr>
              <w:t>/</w:t>
            </w:r>
            <w:r w:rsidR="00CF0121">
              <w:rPr>
                <w:rFonts w:hint="eastAsia"/>
                <w:sz w:val="24"/>
                <w:lang w:eastAsia="zh-TW"/>
              </w:rPr>
              <w:t>派車單資料</w:t>
            </w:r>
            <w:r w:rsidR="00FB3959">
              <w:rPr>
                <w:rFonts w:hint="eastAsia"/>
                <w:sz w:val="24"/>
                <w:lang w:eastAsia="zh-TW"/>
              </w:rPr>
              <w:t>/</w:t>
            </w:r>
            <w:r w:rsidR="00FB3959">
              <w:rPr>
                <w:rFonts w:hint="eastAsia"/>
                <w:sz w:val="24"/>
                <w:lang w:eastAsia="zh-TW"/>
              </w:rPr>
              <w:t>貨車資料</w:t>
            </w:r>
          </w:p>
        </w:tc>
      </w:tr>
      <w:tr w:rsidR="00BA6D88" w:rsidRPr="009A587D" w14:paraId="037E7D03" w14:textId="77777777" w:rsidTr="00293CB5">
        <w:tc>
          <w:tcPr>
            <w:tcW w:w="2727" w:type="dxa"/>
            <w:shd w:val="clear" w:color="auto" w:fill="auto"/>
          </w:tcPr>
          <w:p w14:paraId="7EA6CD1B" w14:textId="77777777" w:rsidR="00BA6D88" w:rsidRPr="009A587D" w:rsidRDefault="00BA6D88" w:rsidP="00293CB5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60179365" w14:textId="20292A33" w:rsidR="00BA6D88" w:rsidRPr="009A587D" w:rsidRDefault="00BA6D88" w:rsidP="00293CB5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</w:p>
        </w:tc>
      </w:tr>
    </w:tbl>
    <w:p w14:paraId="23339856" w14:textId="77777777" w:rsidR="0098089F" w:rsidRDefault="0098089F" w:rsidP="0046602C">
      <w:pPr>
        <w:pStyle w:val="a8"/>
        <w:widowControl/>
        <w:ind w:left="0"/>
        <w:rPr>
          <w:sz w:val="24"/>
          <w:lang w:eastAsia="zh-TW"/>
        </w:rPr>
      </w:pP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ED0E58" w:rsidRPr="009A587D" w14:paraId="77B5BC68" w14:textId="77777777" w:rsidTr="00AD081D">
        <w:tc>
          <w:tcPr>
            <w:tcW w:w="2727" w:type="dxa"/>
            <w:shd w:val="clear" w:color="auto" w:fill="auto"/>
          </w:tcPr>
          <w:p w14:paraId="429DE006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3DA82C3C" w14:textId="7619B865" w:rsidR="00ED0E58" w:rsidRPr="009A587D" w:rsidRDefault="00444F22" w:rsidP="00AD081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確認商品進貨</w:t>
            </w:r>
          </w:p>
        </w:tc>
      </w:tr>
      <w:tr w:rsidR="00ED0E58" w:rsidRPr="009A587D" w14:paraId="4F0196ED" w14:textId="77777777" w:rsidTr="00AD081D">
        <w:tc>
          <w:tcPr>
            <w:tcW w:w="2727" w:type="dxa"/>
            <w:shd w:val="clear" w:color="auto" w:fill="auto"/>
          </w:tcPr>
          <w:p w14:paraId="1209CDFB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1D2FD4C0" w14:textId="15E69CB5" w:rsidR="00ED0E58" w:rsidRPr="009A587D" w:rsidRDefault="00444F22" w:rsidP="00AD081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當補貨單的商品被上游廠商進貨之後，老闆或員工可以</w:t>
            </w:r>
            <w:r w:rsidR="004C2F9D">
              <w:rPr>
                <w:rFonts w:hint="eastAsia"/>
                <w:sz w:val="24"/>
                <w:lang w:eastAsia="zh-TW"/>
              </w:rPr>
              <w:t>在進貨系統</w:t>
            </w:r>
            <w:r>
              <w:rPr>
                <w:rFonts w:hint="eastAsia"/>
                <w:sz w:val="24"/>
                <w:lang w:eastAsia="zh-TW"/>
              </w:rPr>
              <w:t>確認商品進貨，更新商品庫存</w:t>
            </w:r>
            <w:r w:rsidR="00665EBF">
              <w:rPr>
                <w:rFonts w:hint="eastAsia"/>
                <w:sz w:val="24"/>
                <w:lang w:eastAsia="zh-TW"/>
              </w:rPr>
              <w:t>，並將補貨單完成</w:t>
            </w:r>
            <w:r>
              <w:rPr>
                <w:rFonts w:hint="eastAsia"/>
                <w:sz w:val="24"/>
                <w:lang w:eastAsia="zh-TW"/>
              </w:rPr>
              <w:t>。</w:t>
            </w:r>
            <w:r w:rsidR="00FB3959">
              <w:rPr>
                <w:rFonts w:hint="eastAsia"/>
                <w:sz w:val="24"/>
                <w:lang w:eastAsia="zh-TW"/>
              </w:rPr>
              <w:t>若有派車，則將貨車狀態釋放。</w:t>
            </w:r>
          </w:p>
        </w:tc>
      </w:tr>
      <w:tr w:rsidR="00ED0E58" w:rsidRPr="009A587D" w14:paraId="65177348" w14:textId="77777777" w:rsidTr="00AD081D">
        <w:tc>
          <w:tcPr>
            <w:tcW w:w="2727" w:type="dxa"/>
            <w:shd w:val="clear" w:color="auto" w:fill="auto"/>
          </w:tcPr>
          <w:p w14:paraId="0B07DF63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481191E9" w14:textId="7DBA9CF3" w:rsidR="00ED0E58" w:rsidRPr="009A587D" w:rsidRDefault="00444F22" w:rsidP="00AD081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補貨單資料</w:t>
            </w:r>
            <w:r w:rsidR="00667F46">
              <w:rPr>
                <w:rFonts w:hint="eastAsia"/>
                <w:sz w:val="24"/>
                <w:lang w:eastAsia="zh-TW"/>
              </w:rPr>
              <w:t>/</w:t>
            </w:r>
            <w:r w:rsidR="00667F46">
              <w:rPr>
                <w:rFonts w:hint="eastAsia"/>
                <w:sz w:val="24"/>
                <w:lang w:eastAsia="zh-TW"/>
              </w:rPr>
              <w:t>使用者資</w:t>
            </w:r>
            <w:r w:rsidR="005C56F1">
              <w:rPr>
                <w:rFonts w:hint="eastAsia"/>
                <w:sz w:val="24"/>
                <w:lang w:eastAsia="zh-TW"/>
              </w:rPr>
              <w:t>料</w:t>
            </w:r>
          </w:p>
        </w:tc>
      </w:tr>
      <w:tr w:rsidR="00ED0E58" w:rsidRPr="009A587D" w14:paraId="48A6D7E3" w14:textId="77777777" w:rsidTr="00AD081D">
        <w:tc>
          <w:tcPr>
            <w:tcW w:w="2727" w:type="dxa"/>
            <w:shd w:val="clear" w:color="auto" w:fill="auto"/>
          </w:tcPr>
          <w:p w14:paraId="4FAE709D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7223209B" w14:textId="61FA18A6" w:rsidR="00ED0E58" w:rsidRPr="009A587D" w:rsidRDefault="00667F46" w:rsidP="00AD081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補貨單資料</w:t>
            </w:r>
            <w:r>
              <w:rPr>
                <w:rFonts w:hint="eastAsia"/>
                <w:sz w:val="24"/>
                <w:lang w:eastAsia="zh-TW"/>
              </w:rPr>
              <w:t>/</w:t>
            </w:r>
            <w:r w:rsidR="00444F22">
              <w:rPr>
                <w:rFonts w:hint="eastAsia"/>
                <w:sz w:val="24"/>
                <w:lang w:eastAsia="zh-TW"/>
              </w:rPr>
              <w:t>商品資料</w:t>
            </w:r>
            <w:r w:rsidR="00FB3959">
              <w:rPr>
                <w:rFonts w:hint="eastAsia"/>
                <w:sz w:val="24"/>
                <w:lang w:eastAsia="zh-TW"/>
              </w:rPr>
              <w:t>/</w:t>
            </w:r>
            <w:r w:rsidR="00FB3959">
              <w:rPr>
                <w:rFonts w:hint="eastAsia"/>
                <w:sz w:val="24"/>
                <w:lang w:eastAsia="zh-TW"/>
              </w:rPr>
              <w:t>貨車資料</w:t>
            </w:r>
          </w:p>
        </w:tc>
      </w:tr>
      <w:tr w:rsidR="00ED0E58" w:rsidRPr="009A587D" w14:paraId="66AFE10F" w14:textId="77777777" w:rsidTr="00AD081D">
        <w:tc>
          <w:tcPr>
            <w:tcW w:w="2727" w:type="dxa"/>
            <w:shd w:val="clear" w:color="auto" w:fill="auto"/>
          </w:tcPr>
          <w:p w14:paraId="43B509CA" w14:textId="77777777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13455A8F" w14:textId="2586C910" w:rsidR="00ED0E58" w:rsidRPr="009A587D" w:rsidRDefault="00ED0E58" w:rsidP="00AD081D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</w:p>
        </w:tc>
      </w:tr>
    </w:tbl>
    <w:p w14:paraId="643DD717" w14:textId="5CF81D6C" w:rsidR="005E0C8A" w:rsidRDefault="005E0C8A" w:rsidP="00444F22">
      <w:pPr>
        <w:pStyle w:val="a8"/>
        <w:widowControl/>
        <w:ind w:left="0"/>
        <w:rPr>
          <w:sz w:val="24"/>
          <w:lang w:eastAsia="zh-TW"/>
        </w:rPr>
      </w:pP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4"/>
        <w:gridCol w:w="5890"/>
      </w:tblGrid>
      <w:tr w:rsidR="000C1794" w:rsidRPr="009A587D" w14:paraId="452FB6CB" w14:textId="77777777" w:rsidTr="007D396F">
        <w:tc>
          <w:tcPr>
            <w:tcW w:w="2727" w:type="dxa"/>
            <w:shd w:val="clear" w:color="auto" w:fill="auto"/>
          </w:tcPr>
          <w:p w14:paraId="345236EF" w14:textId="77777777" w:rsidR="000C1794" w:rsidRPr="009A587D" w:rsidRDefault="000C1794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處理名稱</w:t>
            </w:r>
          </w:p>
        </w:tc>
        <w:tc>
          <w:tcPr>
            <w:tcW w:w="6053" w:type="dxa"/>
            <w:shd w:val="clear" w:color="auto" w:fill="auto"/>
          </w:tcPr>
          <w:p w14:paraId="511246B7" w14:textId="781E8ADA" w:rsidR="000C1794" w:rsidRPr="009A587D" w:rsidRDefault="000C1794" w:rsidP="007D396F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產線進貨</w:t>
            </w:r>
          </w:p>
        </w:tc>
      </w:tr>
      <w:tr w:rsidR="000C1794" w:rsidRPr="009A587D" w14:paraId="596827E4" w14:textId="77777777" w:rsidTr="007D396F">
        <w:tc>
          <w:tcPr>
            <w:tcW w:w="2727" w:type="dxa"/>
            <w:shd w:val="clear" w:color="auto" w:fill="auto"/>
          </w:tcPr>
          <w:p w14:paraId="52845B31" w14:textId="77777777" w:rsidR="000C1794" w:rsidRPr="009A587D" w:rsidRDefault="000C1794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lastRenderedPageBreak/>
              <w:t>執行程序與規則</w:t>
            </w:r>
          </w:p>
        </w:tc>
        <w:tc>
          <w:tcPr>
            <w:tcW w:w="6053" w:type="dxa"/>
            <w:shd w:val="clear" w:color="auto" w:fill="auto"/>
          </w:tcPr>
          <w:p w14:paraId="3AAB51A6" w14:textId="038EDBAF" w:rsidR="000C1794" w:rsidRPr="009A587D" w:rsidRDefault="004C2F9D" w:rsidP="007D396F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當產線生產衛生冰塊並入庫存放後</w:t>
            </w:r>
            <w:r w:rsidR="000C1794">
              <w:rPr>
                <w:rFonts w:hint="eastAsia"/>
                <w:sz w:val="24"/>
                <w:lang w:eastAsia="zh-TW"/>
              </w:rPr>
              <w:t>，老闆或員工可以</w:t>
            </w:r>
            <w:r>
              <w:rPr>
                <w:rFonts w:hint="eastAsia"/>
                <w:sz w:val="24"/>
                <w:lang w:eastAsia="zh-TW"/>
              </w:rPr>
              <w:t>在進貨系統選擇產線進貨</w:t>
            </w:r>
            <w:r w:rsidR="000C1794">
              <w:rPr>
                <w:rFonts w:hint="eastAsia"/>
                <w:sz w:val="24"/>
                <w:lang w:eastAsia="zh-TW"/>
              </w:rPr>
              <w:t>，更新商品庫存。</w:t>
            </w:r>
          </w:p>
        </w:tc>
      </w:tr>
      <w:tr w:rsidR="000C1794" w:rsidRPr="009A587D" w14:paraId="1445095A" w14:textId="77777777" w:rsidTr="007D396F">
        <w:tc>
          <w:tcPr>
            <w:tcW w:w="2727" w:type="dxa"/>
            <w:shd w:val="clear" w:color="auto" w:fill="auto"/>
          </w:tcPr>
          <w:p w14:paraId="0BCF46D3" w14:textId="77777777" w:rsidR="000C1794" w:rsidRPr="009A587D" w:rsidRDefault="000C1794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資料輸入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來源</w:t>
            </w:r>
          </w:p>
        </w:tc>
        <w:tc>
          <w:tcPr>
            <w:tcW w:w="6053" w:type="dxa"/>
            <w:shd w:val="clear" w:color="auto" w:fill="auto"/>
          </w:tcPr>
          <w:p w14:paraId="29DCBCD5" w14:textId="5BD82E4A" w:rsidR="000C1794" w:rsidRPr="009A587D" w:rsidRDefault="004C2F9D" w:rsidP="007D396F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商品</w:t>
            </w:r>
            <w:r w:rsidR="000C1794">
              <w:rPr>
                <w:rFonts w:hint="eastAsia"/>
                <w:sz w:val="24"/>
                <w:lang w:eastAsia="zh-TW"/>
              </w:rPr>
              <w:t>資料</w:t>
            </w:r>
            <w:r w:rsidR="00667F46">
              <w:rPr>
                <w:rFonts w:hint="eastAsia"/>
                <w:sz w:val="24"/>
                <w:lang w:eastAsia="zh-TW"/>
              </w:rPr>
              <w:t>/</w:t>
            </w:r>
            <w:r w:rsidR="00667F46">
              <w:rPr>
                <w:rFonts w:hint="eastAsia"/>
                <w:sz w:val="24"/>
                <w:lang w:eastAsia="zh-TW"/>
              </w:rPr>
              <w:t>使用者資料</w:t>
            </w:r>
          </w:p>
        </w:tc>
      </w:tr>
      <w:tr w:rsidR="000C1794" w:rsidRPr="009A587D" w14:paraId="27D56C68" w14:textId="77777777" w:rsidTr="007D396F">
        <w:tc>
          <w:tcPr>
            <w:tcW w:w="2727" w:type="dxa"/>
            <w:shd w:val="clear" w:color="auto" w:fill="auto"/>
          </w:tcPr>
          <w:p w14:paraId="37849098" w14:textId="77777777" w:rsidR="000C1794" w:rsidRPr="009A587D" w:rsidRDefault="000C1794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資料輸出</w:t>
            </w:r>
            <w:r w:rsidRPr="009A587D">
              <w:rPr>
                <w:rFonts w:hint="eastAsia"/>
                <w:sz w:val="24"/>
                <w:lang w:eastAsia="zh-TW"/>
              </w:rPr>
              <w:t>/</w:t>
            </w:r>
            <w:r w:rsidRPr="009A587D">
              <w:rPr>
                <w:rFonts w:hint="eastAsia"/>
                <w:sz w:val="24"/>
                <w:lang w:eastAsia="zh-TW"/>
              </w:rPr>
              <w:t>目的地</w:t>
            </w:r>
          </w:p>
        </w:tc>
        <w:tc>
          <w:tcPr>
            <w:tcW w:w="6053" w:type="dxa"/>
            <w:shd w:val="clear" w:color="auto" w:fill="auto"/>
          </w:tcPr>
          <w:p w14:paraId="73ABFB52" w14:textId="7B2FF858" w:rsidR="000C1794" w:rsidRPr="009A587D" w:rsidRDefault="000C1794" w:rsidP="007D396F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  <w:r>
              <w:rPr>
                <w:rFonts w:hint="eastAsia"/>
                <w:sz w:val="24"/>
                <w:lang w:eastAsia="zh-TW"/>
              </w:rPr>
              <w:t>商品資料</w:t>
            </w:r>
            <w:r w:rsidR="003F5C1D">
              <w:rPr>
                <w:rFonts w:hint="eastAsia"/>
                <w:sz w:val="24"/>
                <w:lang w:eastAsia="zh-TW"/>
              </w:rPr>
              <w:t>/</w:t>
            </w:r>
            <w:r w:rsidR="003F5C1D">
              <w:rPr>
                <w:rFonts w:hint="eastAsia"/>
                <w:sz w:val="24"/>
                <w:lang w:eastAsia="zh-TW"/>
              </w:rPr>
              <w:t>產線進貨資料</w:t>
            </w:r>
          </w:p>
        </w:tc>
      </w:tr>
      <w:tr w:rsidR="000C1794" w:rsidRPr="009A587D" w14:paraId="496AD063" w14:textId="77777777" w:rsidTr="007D396F">
        <w:tc>
          <w:tcPr>
            <w:tcW w:w="2727" w:type="dxa"/>
            <w:shd w:val="clear" w:color="auto" w:fill="auto"/>
          </w:tcPr>
          <w:p w14:paraId="41AC8FBF" w14:textId="77777777" w:rsidR="000C1794" w:rsidRPr="009A587D" w:rsidRDefault="000C1794" w:rsidP="007D396F">
            <w:pPr>
              <w:pStyle w:val="a8"/>
              <w:widowControl/>
              <w:ind w:left="0"/>
              <w:rPr>
                <w:sz w:val="24"/>
              </w:rPr>
            </w:pPr>
            <w:r w:rsidRPr="009A587D">
              <w:rPr>
                <w:rFonts w:hint="eastAsia"/>
                <w:sz w:val="24"/>
                <w:lang w:eastAsia="zh-TW"/>
              </w:rPr>
              <w:t>限制與備註</w:t>
            </w:r>
          </w:p>
        </w:tc>
        <w:tc>
          <w:tcPr>
            <w:tcW w:w="6053" w:type="dxa"/>
            <w:shd w:val="clear" w:color="auto" w:fill="auto"/>
          </w:tcPr>
          <w:p w14:paraId="1413748C" w14:textId="3EDC3751" w:rsidR="000C1794" w:rsidRPr="009A587D" w:rsidRDefault="000C1794" w:rsidP="007D396F">
            <w:pPr>
              <w:pStyle w:val="a8"/>
              <w:widowControl/>
              <w:ind w:left="0"/>
              <w:rPr>
                <w:sz w:val="24"/>
                <w:lang w:eastAsia="zh-TW"/>
              </w:rPr>
            </w:pPr>
          </w:p>
        </w:tc>
      </w:tr>
    </w:tbl>
    <w:p w14:paraId="358D9F90" w14:textId="3ADB7DAB" w:rsidR="00ED0E58" w:rsidRPr="000C1794" w:rsidRDefault="00ED0E58">
      <w:pPr>
        <w:pStyle w:val="a8"/>
        <w:widowControl/>
        <w:rPr>
          <w:sz w:val="24"/>
          <w:lang w:eastAsia="zh-TW"/>
        </w:rPr>
      </w:pPr>
    </w:p>
    <w:p w14:paraId="1170ED74" w14:textId="77777777" w:rsidR="000C1794" w:rsidRDefault="000C1794">
      <w:pPr>
        <w:pStyle w:val="a8"/>
        <w:widowControl/>
        <w:rPr>
          <w:sz w:val="24"/>
          <w:lang w:eastAsia="zh-TW"/>
        </w:rPr>
      </w:pPr>
    </w:p>
    <w:p w14:paraId="337185D7" w14:textId="4183B339" w:rsidR="00435F19" w:rsidRPr="00164B33" w:rsidRDefault="00566D1D" w:rsidP="00164B33">
      <w:pPr>
        <w:pStyle w:val="2"/>
      </w:pPr>
      <w:bookmarkStart w:id="9" w:name="_Toc124452324"/>
      <w:r>
        <w:t>4.5</w:t>
      </w:r>
      <w:r w:rsidR="0096481D">
        <w:tab/>
      </w:r>
      <w:r w:rsidR="00F33BB4">
        <w:rPr>
          <w:rFonts w:hint="eastAsia"/>
          <w:lang w:eastAsia="zh-TW"/>
        </w:rPr>
        <w:t>藍圖</w:t>
      </w:r>
      <w:bookmarkEnd w:id="9"/>
    </w:p>
    <w:p w14:paraId="252865F2" w14:textId="5B09D8B8" w:rsidR="000F669A" w:rsidRPr="00875A0C" w:rsidRDefault="00435F19" w:rsidP="00344D7B">
      <w:pPr>
        <w:tabs>
          <w:tab w:val="left" w:pos="1776"/>
        </w:tabs>
        <w:rPr>
          <w:szCs w:val="24"/>
          <w:lang w:val="zh-TW" w:eastAsia="zh-TW"/>
        </w:rPr>
      </w:pPr>
      <w:r w:rsidRPr="00875A0C">
        <w:rPr>
          <w:rFonts w:hint="eastAsia"/>
          <w:szCs w:val="24"/>
          <w:lang w:val="zh-TW" w:eastAsia="zh-TW"/>
        </w:rPr>
        <w:t>商品</w:t>
      </w:r>
      <w:r w:rsidR="000F669A" w:rsidRPr="00875A0C">
        <w:rPr>
          <w:rFonts w:hint="eastAsia"/>
          <w:szCs w:val="24"/>
          <w:lang w:val="zh-TW" w:eastAsia="zh-TW"/>
        </w:rPr>
        <w:t>資</w:t>
      </w:r>
      <w:r w:rsidR="00AD081D" w:rsidRPr="00875A0C">
        <w:rPr>
          <w:rFonts w:hint="eastAsia"/>
          <w:szCs w:val="24"/>
          <w:lang w:val="zh-TW" w:eastAsia="zh-TW"/>
        </w:rPr>
        <w:t>料</w:t>
      </w:r>
    </w:p>
    <w:tbl>
      <w:tblPr>
        <w:tblW w:w="0" w:type="auto"/>
        <w:tblBorders>
          <w:top w:val="single" w:sz="4" w:space="0" w:color="9CC2E5"/>
          <w:left w:val="single" w:sz="4" w:space="0" w:color="9CC2E5"/>
          <w:bottom w:val="single" w:sz="4" w:space="0" w:color="9CC2E5"/>
          <w:right w:val="single" w:sz="4" w:space="0" w:color="9CC2E5"/>
          <w:insideH w:val="single" w:sz="4" w:space="0" w:color="9CC2E5"/>
          <w:insideV w:val="single" w:sz="4" w:space="0" w:color="9CC2E5"/>
        </w:tblBorders>
        <w:tblLook w:val="0400" w:firstRow="0" w:lastRow="0" w:firstColumn="0" w:lastColumn="0" w:noHBand="0" w:noVBand="1"/>
      </w:tblPr>
      <w:tblGrid>
        <w:gridCol w:w="801"/>
        <w:gridCol w:w="802"/>
        <w:gridCol w:w="1227"/>
        <w:gridCol w:w="142"/>
        <w:gridCol w:w="1559"/>
        <w:gridCol w:w="1701"/>
        <w:gridCol w:w="567"/>
        <w:gridCol w:w="2255"/>
      </w:tblGrid>
      <w:tr w:rsidR="00F765F1" w14:paraId="1B257283" w14:textId="77777777" w:rsidTr="004A3D97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4472C4"/>
            <w:hideMark/>
          </w:tcPr>
          <w:p w14:paraId="19DBAA6A" w14:textId="77777777" w:rsidR="00F765F1" w:rsidRPr="00875A0C" w:rsidRDefault="00F765F1" w:rsidP="00AD081D">
            <w:pPr>
              <w:tabs>
                <w:tab w:val="left" w:pos="1776"/>
              </w:tabs>
              <w:jc w:val="center"/>
              <w:rPr>
                <w:color w:val="FFFFFF"/>
                <w:szCs w:val="24"/>
                <w:lang w:val="zh-TW" w:eastAsia="zh-TW"/>
              </w:rPr>
            </w:pPr>
            <w:r w:rsidRPr="00875A0C">
              <w:rPr>
                <w:rFonts w:hint="eastAsia"/>
                <w:color w:val="FFFFFF"/>
                <w:szCs w:val="24"/>
                <w:lang w:val="zh-TW" w:eastAsia="zh-TW"/>
              </w:rPr>
              <w:t>衛生冰塊</w:t>
            </w:r>
          </w:p>
        </w:tc>
      </w:tr>
      <w:tr w:rsidR="000F669A" w14:paraId="467E1B07" w14:textId="77777777" w:rsidTr="004A3D97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 w:themeFill="accent1" w:themeFillTint="33"/>
            <w:hideMark/>
          </w:tcPr>
          <w:p w14:paraId="06A6C271" w14:textId="77777777" w:rsidR="000F669A" w:rsidRPr="00875A0C" w:rsidRDefault="000F669A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冰種</w:t>
            </w:r>
          </w:p>
        </w:tc>
      </w:tr>
      <w:tr w:rsidR="000F669A" w14:paraId="2E1AB1C0" w14:textId="77777777" w:rsidTr="00514E9B">
        <w:trPr>
          <w:trHeight w:val="516"/>
        </w:trPr>
        <w:tc>
          <w:tcPr>
            <w:tcW w:w="283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  <w:hideMark/>
          </w:tcPr>
          <w:p w14:paraId="6EDFBB4C" w14:textId="77777777" w:rsidR="00F765F1" w:rsidRPr="00875A0C" w:rsidRDefault="009E7F1A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小</w:t>
            </w:r>
            <w:r w:rsidR="000F669A" w:rsidRPr="00875A0C">
              <w:rPr>
                <w:rFonts w:hint="eastAsia"/>
                <w:szCs w:val="24"/>
                <w:lang w:val="zh-TW" w:eastAsia="zh-TW"/>
              </w:rPr>
              <w:t>冰塊</w:t>
            </w:r>
          </w:p>
        </w:tc>
        <w:tc>
          <w:tcPr>
            <w:tcW w:w="1701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821580F" w14:textId="77777777" w:rsidR="00F765F1" w:rsidRPr="00875A0C" w:rsidRDefault="000F669A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方塊冰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  <w:hideMark/>
          </w:tcPr>
          <w:p w14:paraId="523BFE41" w14:textId="77777777" w:rsidR="00F765F1" w:rsidRPr="00875A0C" w:rsidRDefault="000F669A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碎冰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295F667" w14:textId="77777777" w:rsidR="00F765F1" w:rsidRPr="00875A0C" w:rsidRDefault="000F669A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剉冰</w:t>
            </w:r>
          </w:p>
        </w:tc>
      </w:tr>
      <w:tr w:rsidR="00D5126E" w14:paraId="6845897F" w14:textId="77777777" w:rsidTr="00514E9B">
        <w:trPr>
          <w:trHeight w:val="433"/>
        </w:trPr>
        <w:tc>
          <w:tcPr>
            <w:tcW w:w="801" w:type="dxa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BFACAC4" w14:textId="09227658" w:rsidR="00D5126E" w:rsidRPr="00875A0C" w:rsidRDefault="00D5126E" w:rsidP="004A3D97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大包</w:t>
            </w:r>
          </w:p>
        </w:tc>
        <w:tc>
          <w:tcPr>
            <w:tcW w:w="802" w:type="dxa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F41A4A1" w14:textId="56B6810F" w:rsidR="00D5126E" w:rsidRPr="00875A0C" w:rsidRDefault="00D5126E" w:rsidP="004A3D97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中包</w:t>
            </w:r>
          </w:p>
        </w:tc>
        <w:tc>
          <w:tcPr>
            <w:tcW w:w="1227" w:type="dxa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2AD3A7A" w14:textId="2B591C69" w:rsidR="00D5126E" w:rsidRPr="00875A0C" w:rsidRDefault="00D5126E" w:rsidP="004A3D97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小包</w:t>
            </w:r>
          </w:p>
        </w:tc>
        <w:tc>
          <w:tcPr>
            <w:tcW w:w="1701" w:type="dxa"/>
            <w:gridSpan w:val="2"/>
            <w:vMerge w:val="restart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0F503A5" w14:textId="77777777" w:rsidR="00D5126E" w:rsidRDefault="00D5126E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100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袋</w:t>
            </w:r>
          </w:p>
          <w:p w14:paraId="7DD8F476" w14:textId="1AD4D0BF" w:rsidR="003946AD" w:rsidRPr="00875A0C" w:rsidRDefault="003946AD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30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個</w:t>
            </w:r>
          </w:p>
        </w:tc>
        <w:tc>
          <w:tcPr>
            <w:tcW w:w="2268" w:type="dxa"/>
            <w:gridSpan w:val="2"/>
            <w:vMerge w:val="restart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7274C7B" w14:textId="7C55A586" w:rsidR="00D5126E" w:rsidRPr="00875A0C" w:rsidRDefault="00D5126E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80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2255" w:type="dxa"/>
            <w:vMerge w:val="restart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9ADB6AC" w14:textId="1E2F8035" w:rsidR="00D5126E" w:rsidRPr="00875A0C" w:rsidRDefault="00D5126E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30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個</w:t>
            </w:r>
          </w:p>
        </w:tc>
      </w:tr>
      <w:tr w:rsidR="00D5126E" w14:paraId="6AA9CC38" w14:textId="77777777" w:rsidTr="00514E9B">
        <w:trPr>
          <w:trHeight w:val="540"/>
        </w:trPr>
        <w:tc>
          <w:tcPr>
            <w:tcW w:w="801" w:type="dxa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7A87329" w14:textId="51970924" w:rsidR="00D5126E" w:rsidRPr="00875A0C" w:rsidRDefault="00D5126E" w:rsidP="004A3D97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70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</w:p>
        </w:tc>
        <w:tc>
          <w:tcPr>
            <w:tcW w:w="802" w:type="dxa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456D279" w14:textId="76533446" w:rsidR="00D5126E" w:rsidRPr="00875A0C" w:rsidRDefault="00D5126E" w:rsidP="004A3D97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40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</w:p>
        </w:tc>
        <w:tc>
          <w:tcPr>
            <w:tcW w:w="1227" w:type="dxa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0B20976" w14:textId="77777777" w:rsidR="00D5126E" w:rsidRDefault="00D5126E" w:rsidP="004A3D97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15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</w:p>
          <w:p w14:paraId="6BEEF28D" w14:textId="27E83083" w:rsidR="00514E9B" w:rsidRPr="00875A0C" w:rsidRDefault="00514E9B" w:rsidP="004A3D97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120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袋</w:t>
            </w:r>
          </w:p>
        </w:tc>
        <w:tc>
          <w:tcPr>
            <w:tcW w:w="1701" w:type="dxa"/>
            <w:gridSpan w:val="2"/>
            <w:vMerge/>
            <w:tcBorders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8DBF5D8" w14:textId="77777777" w:rsidR="00D5126E" w:rsidRDefault="00D5126E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  <w:tc>
          <w:tcPr>
            <w:tcW w:w="2268" w:type="dxa"/>
            <w:gridSpan w:val="2"/>
            <w:vMerge/>
            <w:tcBorders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9734B97" w14:textId="77777777" w:rsidR="00D5126E" w:rsidRDefault="00D5126E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  <w:tc>
          <w:tcPr>
            <w:tcW w:w="2255" w:type="dxa"/>
            <w:vMerge/>
            <w:tcBorders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727BDD2" w14:textId="77777777" w:rsidR="00D5126E" w:rsidRDefault="00D5126E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  <w:tr w:rsidR="000F669A" w14:paraId="18FD8264" w14:textId="77777777" w:rsidTr="004A3D97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 w:themeFill="accent1" w:themeFillTint="33"/>
          </w:tcPr>
          <w:p w14:paraId="5121CE8B" w14:textId="77777777" w:rsidR="000F669A" w:rsidRPr="00875A0C" w:rsidRDefault="000F669A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冰沙</w:t>
            </w:r>
          </w:p>
        </w:tc>
      </w:tr>
      <w:tr w:rsidR="000F669A" w14:paraId="27A5DC02" w14:textId="77777777" w:rsidTr="00514E9B">
        <w:trPr>
          <w:trHeight w:val="516"/>
        </w:trPr>
        <w:tc>
          <w:tcPr>
            <w:tcW w:w="4531" w:type="dxa"/>
            <w:gridSpan w:val="5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07FEC47" w14:textId="77777777" w:rsidR="000F669A" w:rsidRPr="00875A0C" w:rsidRDefault="000F669A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香檳冰沙</w:t>
            </w:r>
          </w:p>
        </w:tc>
        <w:tc>
          <w:tcPr>
            <w:tcW w:w="4523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698313D" w14:textId="77777777" w:rsidR="000F669A" w:rsidRPr="00875A0C" w:rsidRDefault="000F669A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百香果冰沙</w:t>
            </w:r>
          </w:p>
        </w:tc>
      </w:tr>
      <w:tr w:rsidR="00A3497F" w14:paraId="7EE25C70" w14:textId="77777777" w:rsidTr="00514E9B">
        <w:trPr>
          <w:trHeight w:val="516"/>
        </w:trPr>
        <w:tc>
          <w:tcPr>
            <w:tcW w:w="4531" w:type="dxa"/>
            <w:gridSpan w:val="5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245C8E3" w14:textId="6AD6FBA6" w:rsidR="00A3497F" w:rsidRPr="00875A0C" w:rsidRDefault="0022379D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500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桶</w:t>
            </w:r>
          </w:p>
        </w:tc>
        <w:tc>
          <w:tcPr>
            <w:tcW w:w="4523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A385A06" w14:textId="6034054F" w:rsidR="00A3497F" w:rsidRPr="00875A0C" w:rsidRDefault="0022379D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500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桶</w:t>
            </w:r>
          </w:p>
        </w:tc>
      </w:tr>
      <w:tr w:rsidR="00F765F1" w14:paraId="1B4FD50F" w14:textId="77777777" w:rsidTr="004A3D97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4472C4"/>
            <w:hideMark/>
          </w:tcPr>
          <w:p w14:paraId="20F61351" w14:textId="77777777" w:rsidR="00F765F1" w:rsidRPr="00875A0C" w:rsidRDefault="000F669A" w:rsidP="00AD081D">
            <w:pPr>
              <w:tabs>
                <w:tab w:val="left" w:pos="1776"/>
              </w:tabs>
              <w:jc w:val="center"/>
              <w:rPr>
                <w:color w:val="FFFFFF"/>
                <w:szCs w:val="24"/>
                <w:lang w:val="zh-TW" w:eastAsia="zh-TW"/>
              </w:rPr>
            </w:pPr>
            <w:r w:rsidRPr="00875A0C">
              <w:rPr>
                <w:rFonts w:hint="eastAsia"/>
                <w:color w:val="FFFFFF"/>
                <w:szCs w:val="24"/>
                <w:lang w:val="zh-TW" w:eastAsia="zh-TW"/>
              </w:rPr>
              <w:t>原物料</w:t>
            </w:r>
          </w:p>
        </w:tc>
      </w:tr>
      <w:tr w:rsidR="000F669A" w14:paraId="73FB0275" w14:textId="77777777" w:rsidTr="004A3D97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 w:themeFill="accent1" w:themeFillTint="33"/>
            <w:hideMark/>
          </w:tcPr>
          <w:p w14:paraId="60AD50A0" w14:textId="77777777" w:rsidR="000F669A" w:rsidRPr="00875A0C" w:rsidRDefault="000F669A" w:rsidP="000F669A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包裝</w:t>
            </w:r>
            <w:r w:rsidR="00DD3A1C" w:rsidRPr="00875A0C">
              <w:rPr>
                <w:rFonts w:hint="eastAsia"/>
                <w:szCs w:val="24"/>
                <w:lang w:val="zh-TW" w:eastAsia="zh-TW"/>
              </w:rPr>
              <w:t>相關</w:t>
            </w:r>
          </w:p>
        </w:tc>
      </w:tr>
      <w:tr w:rsidR="000F669A" w14:paraId="31137DB0" w14:textId="77777777" w:rsidTr="00514E9B">
        <w:trPr>
          <w:trHeight w:val="516"/>
        </w:trPr>
        <w:tc>
          <w:tcPr>
            <w:tcW w:w="283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F9A37C3" w14:textId="744F505A" w:rsidR="000F669A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一</w:t>
            </w:r>
            <w:r w:rsidR="000F669A" w:rsidRPr="00875A0C">
              <w:rPr>
                <w:rFonts w:hint="eastAsia"/>
                <w:szCs w:val="24"/>
                <w:lang w:val="zh-TW" w:eastAsia="zh-TW"/>
              </w:rPr>
              <w:t>杯袋</w:t>
            </w:r>
          </w:p>
        </w:tc>
        <w:tc>
          <w:tcPr>
            <w:tcW w:w="1701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A5A3E62" w14:textId="7DF6F964" w:rsidR="000F669A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兩</w:t>
            </w:r>
            <w:r w:rsidR="000F669A" w:rsidRPr="00875A0C">
              <w:rPr>
                <w:rFonts w:hint="eastAsia"/>
                <w:szCs w:val="24"/>
                <w:lang w:val="zh-TW" w:eastAsia="zh-TW"/>
              </w:rPr>
              <w:t>杯袋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31809E5" w14:textId="18F6893F" w:rsidR="000F669A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三杯袋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C407D4B" w14:textId="44AF32DE" w:rsidR="000F669A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冰碗</w:t>
            </w:r>
          </w:p>
        </w:tc>
      </w:tr>
      <w:tr w:rsidR="00A3497F" w14:paraId="4A79B3F0" w14:textId="77777777" w:rsidTr="00514E9B">
        <w:trPr>
          <w:trHeight w:val="516"/>
        </w:trPr>
        <w:tc>
          <w:tcPr>
            <w:tcW w:w="283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8AE8AFB" w14:textId="67A5D609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130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串</w:t>
            </w:r>
          </w:p>
        </w:tc>
        <w:tc>
          <w:tcPr>
            <w:tcW w:w="1701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B16BCFD" w14:textId="42861A6C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130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 w:rsidR="004E6807">
              <w:rPr>
                <w:rFonts w:hint="eastAsia"/>
                <w:szCs w:val="24"/>
                <w:lang w:val="zh-TW" w:eastAsia="zh-TW"/>
              </w:rPr>
              <w:t>/</w:t>
            </w:r>
            <w:r w:rsidR="004E6807">
              <w:rPr>
                <w:rFonts w:hint="eastAsia"/>
                <w:szCs w:val="24"/>
                <w:lang w:val="zh-TW" w:eastAsia="zh-TW"/>
              </w:rPr>
              <w:t>串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25D0EDA" w14:textId="181BFC86" w:rsidR="00A3497F" w:rsidRPr="00875A0C" w:rsidRDefault="004E6807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130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串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70F8BFA" w14:textId="35F9DEE4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1650</w:t>
            </w:r>
            <w:r w:rsidR="004E6807">
              <w:rPr>
                <w:rFonts w:hint="eastAsia"/>
                <w:szCs w:val="24"/>
                <w:lang w:val="zh-TW" w:eastAsia="zh-TW"/>
              </w:rPr>
              <w:t>元</w:t>
            </w:r>
            <w:r w:rsidR="004E6807">
              <w:rPr>
                <w:rFonts w:hint="eastAsia"/>
                <w:szCs w:val="24"/>
                <w:lang w:val="zh-TW" w:eastAsia="zh-TW"/>
              </w:rPr>
              <w:t>/</w:t>
            </w:r>
            <w:r w:rsidR="004E6807">
              <w:rPr>
                <w:rFonts w:hint="eastAsia"/>
                <w:szCs w:val="24"/>
                <w:lang w:val="zh-TW" w:eastAsia="zh-TW"/>
              </w:rPr>
              <w:t>組</w:t>
            </w:r>
          </w:p>
        </w:tc>
      </w:tr>
      <w:tr w:rsidR="000F669A" w14:paraId="36A5545E" w14:textId="77777777" w:rsidTr="00514E9B">
        <w:trPr>
          <w:trHeight w:val="516"/>
        </w:trPr>
        <w:tc>
          <w:tcPr>
            <w:tcW w:w="283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3C9A1CD" w14:textId="55FAB2B0" w:rsidR="000F669A" w:rsidRPr="00875A0C" w:rsidRDefault="00434AD3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塑膠杯</w:t>
            </w:r>
          </w:p>
        </w:tc>
        <w:tc>
          <w:tcPr>
            <w:tcW w:w="1701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9511FA5" w14:textId="60E2E8B5" w:rsidR="000F669A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彎湯匙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837E58B" w14:textId="029D9985" w:rsidR="000F669A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膠膜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  <w:tl2br w:val="nil"/>
            </w:tcBorders>
            <w:shd w:val="clear" w:color="auto" w:fill="FFFFFF" w:themeFill="background1"/>
          </w:tcPr>
          <w:p w14:paraId="536DCEDA" w14:textId="787412D7" w:rsidR="000F669A" w:rsidRPr="004A3D97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碗蓋</w:t>
            </w:r>
          </w:p>
        </w:tc>
      </w:tr>
      <w:tr w:rsidR="00A3497F" w14:paraId="573A8A5E" w14:textId="77777777" w:rsidTr="00514E9B">
        <w:trPr>
          <w:trHeight w:val="516"/>
        </w:trPr>
        <w:tc>
          <w:tcPr>
            <w:tcW w:w="283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EB29D14" w14:textId="66CABFEC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850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箱</w:t>
            </w:r>
          </w:p>
        </w:tc>
        <w:tc>
          <w:tcPr>
            <w:tcW w:w="1701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540E69A" w14:textId="049E6091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480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箱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5DB6FB8" w14:textId="05BDC16E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500</w:t>
            </w:r>
            <w:r w:rsidR="004E6807">
              <w:rPr>
                <w:rFonts w:hint="eastAsia"/>
                <w:szCs w:val="24"/>
                <w:lang w:val="zh-TW" w:eastAsia="zh-TW"/>
              </w:rPr>
              <w:t>元</w:t>
            </w:r>
            <w:r w:rsidR="004E6807">
              <w:rPr>
                <w:rFonts w:hint="eastAsia"/>
                <w:szCs w:val="24"/>
                <w:lang w:val="zh-TW" w:eastAsia="zh-TW"/>
              </w:rPr>
              <w:t>/</w:t>
            </w:r>
            <w:r w:rsidR="004E6807">
              <w:rPr>
                <w:rFonts w:hint="eastAsia"/>
                <w:szCs w:val="24"/>
                <w:lang w:val="zh-TW" w:eastAsia="zh-TW"/>
              </w:rPr>
              <w:t>捲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  <w:tl2br w:val="nil"/>
            </w:tcBorders>
            <w:shd w:val="clear" w:color="auto" w:fill="FFFFFF" w:themeFill="background1"/>
          </w:tcPr>
          <w:p w14:paraId="7E59D482" w14:textId="0AED0940" w:rsidR="00A3497F" w:rsidRPr="004A3D97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390</w:t>
            </w:r>
            <w:r w:rsidR="004E6807">
              <w:rPr>
                <w:rFonts w:hint="eastAsia"/>
                <w:szCs w:val="24"/>
                <w:lang w:val="zh-TW" w:eastAsia="zh-TW"/>
              </w:rPr>
              <w:t>元</w:t>
            </w:r>
            <w:r w:rsidR="004E6807">
              <w:rPr>
                <w:rFonts w:hint="eastAsia"/>
                <w:szCs w:val="24"/>
                <w:lang w:val="zh-TW" w:eastAsia="zh-TW"/>
              </w:rPr>
              <w:t>/</w:t>
            </w:r>
            <w:r w:rsidR="004E6807">
              <w:rPr>
                <w:rFonts w:hint="eastAsia"/>
                <w:szCs w:val="24"/>
                <w:lang w:val="zh-TW" w:eastAsia="zh-TW"/>
              </w:rPr>
              <w:t>組</w:t>
            </w:r>
          </w:p>
        </w:tc>
      </w:tr>
      <w:tr w:rsidR="008A3D58" w14:paraId="12B63476" w14:textId="77777777" w:rsidTr="00514E9B">
        <w:trPr>
          <w:trHeight w:val="516"/>
        </w:trPr>
        <w:tc>
          <w:tcPr>
            <w:tcW w:w="283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20EFCB7" w14:textId="49D23896" w:rsidR="008A3D58" w:rsidRDefault="008A3D58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大吸管</w:t>
            </w:r>
          </w:p>
        </w:tc>
        <w:tc>
          <w:tcPr>
            <w:tcW w:w="1701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401B0AE" w14:textId="0CE163B5" w:rsidR="008A3D58" w:rsidRDefault="008A3D58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小吸管</w:t>
            </w:r>
          </w:p>
        </w:tc>
        <w:tc>
          <w:tcPr>
            <w:tcW w:w="4523" w:type="dxa"/>
            <w:gridSpan w:val="3"/>
            <w:vMerge w:val="restart"/>
            <w:tcBorders>
              <w:top w:val="single" w:sz="4" w:space="0" w:color="9CC2E5"/>
              <w:left w:val="single" w:sz="4" w:space="0" w:color="9CC2E5"/>
              <w:right w:val="single" w:sz="4" w:space="0" w:color="9CC2E5"/>
              <w:tr2bl w:val="single" w:sz="4" w:space="0" w:color="auto"/>
            </w:tcBorders>
            <w:shd w:val="clear" w:color="auto" w:fill="FFFFFF" w:themeFill="background1"/>
          </w:tcPr>
          <w:p w14:paraId="7F379759" w14:textId="77777777" w:rsidR="008A3D58" w:rsidRDefault="008A3D58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  <w:tr w:rsidR="008A3D58" w14:paraId="7DA8D662" w14:textId="77777777" w:rsidTr="00514E9B">
        <w:trPr>
          <w:trHeight w:val="516"/>
        </w:trPr>
        <w:tc>
          <w:tcPr>
            <w:tcW w:w="283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DAB23B7" w14:textId="096E0942" w:rsidR="008A3D58" w:rsidRDefault="008A3D58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550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件</w:t>
            </w:r>
          </w:p>
        </w:tc>
        <w:tc>
          <w:tcPr>
            <w:tcW w:w="1701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985D6F5" w14:textId="61954905" w:rsidR="008A3D58" w:rsidRDefault="008A3D58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550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件</w:t>
            </w:r>
          </w:p>
        </w:tc>
        <w:tc>
          <w:tcPr>
            <w:tcW w:w="4523" w:type="dxa"/>
            <w:gridSpan w:val="3"/>
            <w:vMerge/>
            <w:tcBorders>
              <w:left w:val="single" w:sz="4" w:space="0" w:color="9CC2E5"/>
              <w:bottom w:val="single" w:sz="4" w:space="0" w:color="9CC2E5"/>
              <w:right w:val="single" w:sz="4" w:space="0" w:color="9CC2E5"/>
              <w:tr2bl w:val="single" w:sz="4" w:space="0" w:color="auto"/>
            </w:tcBorders>
            <w:shd w:val="clear" w:color="auto" w:fill="FFFFFF" w:themeFill="background1"/>
          </w:tcPr>
          <w:p w14:paraId="0968343E" w14:textId="77777777" w:rsidR="008A3D58" w:rsidRDefault="008A3D58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  <w:tr w:rsidR="00434AD3" w14:paraId="141ADBAD" w14:textId="77777777" w:rsidTr="004A3D97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 w:themeFill="accent1" w:themeFillTint="33"/>
          </w:tcPr>
          <w:p w14:paraId="7FA26573" w14:textId="77777777" w:rsidR="00434AD3" w:rsidRPr="00875A0C" w:rsidRDefault="00434AD3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食品原物料</w:t>
            </w:r>
            <w:r w:rsidR="00DD3A1C" w:rsidRPr="00875A0C">
              <w:rPr>
                <w:rFonts w:hint="eastAsia"/>
                <w:szCs w:val="24"/>
                <w:lang w:val="zh-TW" w:eastAsia="zh-TW"/>
              </w:rPr>
              <w:t>相關</w:t>
            </w:r>
          </w:p>
        </w:tc>
      </w:tr>
      <w:tr w:rsidR="000F669A" w14:paraId="39A54DFD" w14:textId="77777777" w:rsidTr="00514E9B">
        <w:trPr>
          <w:trHeight w:val="516"/>
        </w:trPr>
        <w:tc>
          <w:tcPr>
            <w:tcW w:w="283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56A28BA" w14:textId="77777777" w:rsidR="000F669A" w:rsidRPr="00875A0C" w:rsidRDefault="00434AD3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檸檬汁</w:t>
            </w:r>
          </w:p>
        </w:tc>
        <w:tc>
          <w:tcPr>
            <w:tcW w:w="1701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4A96035" w14:textId="77777777" w:rsidR="000F669A" w:rsidRPr="00875A0C" w:rsidRDefault="00434AD3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冷凍芋圓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0DC95A9" w14:textId="77777777" w:rsidR="000F669A" w:rsidRPr="00875A0C" w:rsidRDefault="00434AD3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冷凍番薯圓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9666E62" w14:textId="77777777" w:rsidR="000F669A" w:rsidRPr="00875A0C" w:rsidRDefault="00434AD3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珍珠</w:t>
            </w:r>
          </w:p>
        </w:tc>
      </w:tr>
      <w:tr w:rsidR="00A3497F" w14:paraId="17496099" w14:textId="77777777" w:rsidTr="00514E9B">
        <w:trPr>
          <w:trHeight w:val="516"/>
        </w:trPr>
        <w:tc>
          <w:tcPr>
            <w:tcW w:w="283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FCFB58C" w14:textId="77CCCA75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lastRenderedPageBreak/>
              <w:t>100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 w:rsidR="000653F3">
              <w:rPr>
                <w:rFonts w:hint="eastAsia"/>
                <w:szCs w:val="24"/>
                <w:lang w:val="zh-TW" w:eastAsia="zh-TW"/>
              </w:rPr>
              <w:t>/</w:t>
            </w:r>
            <w:r w:rsidR="000653F3">
              <w:rPr>
                <w:rFonts w:hint="eastAsia"/>
                <w:szCs w:val="24"/>
                <w:lang w:val="zh-TW" w:eastAsia="zh-TW"/>
              </w:rPr>
              <w:t>瓶</w:t>
            </w:r>
          </w:p>
        </w:tc>
        <w:tc>
          <w:tcPr>
            <w:tcW w:w="1701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E74B373" w14:textId="0B6C42C6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55</w:t>
            </w:r>
            <w:r w:rsidR="000653F3">
              <w:rPr>
                <w:rFonts w:hint="eastAsia"/>
                <w:szCs w:val="24"/>
                <w:lang w:val="zh-TW" w:eastAsia="zh-TW"/>
              </w:rPr>
              <w:t>元</w:t>
            </w:r>
            <w:r w:rsidR="000653F3">
              <w:rPr>
                <w:rFonts w:hint="eastAsia"/>
                <w:szCs w:val="24"/>
                <w:lang w:val="zh-TW" w:eastAsia="zh-TW"/>
              </w:rPr>
              <w:t>/</w:t>
            </w:r>
            <w:r w:rsidR="000653F3"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E14F25C" w14:textId="232E2A3B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55</w:t>
            </w:r>
            <w:r w:rsidR="000653F3">
              <w:rPr>
                <w:rFonts w:hint="eastAsia"/>
                <w:szCs w:val="24"/>
                <w:lang w:val="zh-TW" w:eastAsia="zh-TW"/>
              </w:rPr>
              <w:t>元</w:t>
            </w:r>
            <w:r w:rsidR="000653F3">
              <w:rPr>
                <w:rFonts w:hint="eastAsia"/>
                <w:szCs w:val="24"/>
                <w:lang w:val="zh-TW" w:eastAsia="zh-TW"/>
              </w:rPr>
              <w:t>/</w:t>
            </w:r>
            <w:r w:rsidR="000653F3"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4A27402" w14:textId="6F67F304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130</w:t>
            </w:r>
            <w:r w:rsidR="000653F3">
              <w:rPr>
                <w:rFonts w:hint="eastAsia"/>
                <w:szCs w:val="24"/>
                <w:lang w:val="zh-TW" w:eastAsia="zh-TW"/>
              </w:rPr>
              <w:t>元</w:t>
            </w:r>
            <w:r w:rsidR="000653F3">
              <w:rPr>
                <w:rFonts w:hint="eastAsia"/>
                <w:szCs w:val="24"/>
                <w:lang w:val="zh-TW" w:eastAsia="zh-TW"/>
              </w:rPr>
              <w:t>/</w:t>
            </w:r>
            <w:r w:rsidR="000653F3">
              <w:rPr>
                <w:rFonts w:hint="eastAsia"/>
                <w:szCs w:val="24"/>
                <w:lang w:val="zh-TW" w:eastAsia="zh-TW"/>
              </w:rPr>
              <w:t>包</w:t>
            </w:r>
          </w:p>
        </w:tc>
      </w:tr>
      <w:tr w:rsidR="00BB3D9B" w14:paraId="44A209C2" w14:textId="77777777" w:rsidTr="004A3D97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EDEDED" w:themeFill="accent3" w:themeFillTint="33"/>
          </w:tcPr>
          <w:p w14:paraId="15ADB915" w14:textId="77777777" w:rsidR="00BB3D9B" w:rsidRPr="00875A0C" w:rsidRDefault="00BB3D9B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夏季限定</w:t>
            </w:r>
          </w:p>
        </w:tc>
      </w:tr>
      <w:tr w:rsidR="00BB3D9B" w14:paraId="34BDE47D" w14:textId="77777777" w:rsidTr="004A3D97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75D3AFC" w14:textId="77777777" w:rsidR="00BB3D9B" w:rsidRPr="00875A0C" w:rsidRDefault="00BB3D9B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草莓果醬</w:t>
            </w:r>
          </w:p>
        </w:tc>
        <w:tc>
          <w:tcPr>
            <w:tcW w:w="3260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EAC9169" w14:textId="59F2A747" w:rsidR="00BB3D9B" w:rsidRPr="00875A0C" w:rsidRDefault="00FC2745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鳳梨片</w:t>
            </w:r>
            <w:r w:rsidR="0022379D">
              <w:rPr>
                <w:rFonts w:hint="eastAsia"/>
                <w:szCs w:val="24"/>
                <w:lang w:val="zh-TW" w:eastAsia="zh-TW"/>
              </w:rPr>
              <w:t>果醬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D536E5D" w14:textId="06E2B3AD" w:rsidR="00BB3D9B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百香</w:t>
            </w:r>
            <w:r w:rsidR="00BB3D9B" w:rsidRPr="00875A0C">
              <w:rPr>
                <w:rFonts w:hint="eastAsia"/>
                <w:szCs w:val="24"/>
                <w:lang w:val="zh-TW" w:eastAsia="zh-TW"/>
              </w:rPr>
              <w:t>果</w:t>
            </w:r>
            <w:r>
              <w:rPr>
                <w:rFonts w:hint="eastAsia"/>
                <w:szCs w:val="24"/>
                <w:lang w:val="zh-TW" w:eastAsia="zh-TW"/>
              </w:rPr>
              <w:t>果</w:t>
            </w:r>
            <w:r w:rsidR="00BB3D9B" w:rsidRPr="00875A0C">
              <w:rPr>
                <w:rFonts w:hint="eastAsia"/>
                <w:szCs w:val="24"/>
                <w:lang w:val="zh-TW" w:eastAsia="zh-TW"/>
              </w:rPr>
              <w:t>醬</w:t>
            </w:r>
          </w:p>
        </w:tc>
      </w:tr>
      <w:tr w:rsidR="00A3497F" w14:paraId="118E41B9" w14:textId="77777777" w:rsidTr="004A3D97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2CE2CC3" w14:textId="6D592111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280</w:t>
            </w:r>
            <w:r w:rsidR="00FC2745">
              <w:rPr>
                <w:rFonts w:hint="eastAsia"/>
                <w:szCs w:val="24"/>
                <w:lang w:val="zh-TW" w:eastAsia="zh-TW"/>
              </w:rPr>
              <w:t>元</w:t>
            </w:r>
            <w:r w:rsidR="00FC2745">
              <w:rPr>
                <w:rFonts w:hint="eastAsia"/>
                <w:szCs w:val="24"/>
                <w:lang w:val="zh-TW" w:eastAsia="zh-TW"/>
              </w:rPr>
              <w:t>/</w:t>
            </w:r>
            <w:r w:rsidR="00FC2745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3260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A98271A" w14:textId="7D6B714D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</w:t>
            </w:r>
            <w:r w:rsidR="00FC2745">
              <w:rPr>
                <w:rFonts w:hint="eastAsia"/>
                <w:szCs w:val="24"/>
                <w:lang w:val="zh-TW" w:eastAsia="zh-TW"/>
              </w:rPr>
              <w:t>8</w:t>
            </w:r>
            <w:r>
              <w:rPr>
                <w:rFonts w:hint="eastAsia"/>
                <w:szCs w:val="24"/>
                <w:lang w:val="zh-TW" w:eastAsia="zh-TW"/>
              </w:rPr>
              <w:t>0</w:t>
            </w:r>
            <w:r w:rsidR="00FC2745">
              <w:rPr>
                <w:rFonts w:hint="eastAsia"/>
                <w:szCs w:val="24"/>
                <w:lang w:val="zh-TW" w:eastAsia="zh-TW"/>
              </w:rPr>
              <w:t>元</w:t>
            </w:r>
            <w:r w:rsidR="00FC2745">
              <w:rPr>
                <w:rFonts w:hint="eastAsia"/>
                <w:szCs w:val="24"/>
                <w:lang w:val="zh-TW" w:eastAsia="zh-TW"/>
              </w:rPr>
              <w:t>/</w:t>
            </w:r>
            <w:r w:rsidR="00FC2745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A2110CC" w14:textId="0E0F3668" w:rsidR="00A3497F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280</w:t>
            </w:r>
            <w:r w:rsidR="00FC2745">
              <w:rPr>
                <w:rFonts w:hint="eastAsia"/>
                <w:szCs w:val="24"/>
                <w:lang w:val="zh-TW" w:eastAsia="zh-TW"/>
              </w:rPr>
              <w:t>元</w:t>
            </w:r>
            <w:r w:rsidR="00FC2745">
              <w:rPr>
                <w:rFonts w:hint="eastAsia"/>
                <w:szCs w:val="24"/>
                <w:lang w:val="zh-TW" w:eastAsia="zh-TW"/>
              </w:rPr>
              <w:t>/</w:t>
            </w:r>
            <w:r w:rsidR="00FC2745">
              <w:rPr>
                <w:rFonts w:hint="eastAsia"/>
                <w:szCs w:val="24"/>
                <w:lang w:val="zh-TW" w:eastAsia="zh-TW"/>
              </w:rPr>
              <w:t>罐</w:t>
            </w:r>
          </w:p>
        </w:tc>
      </w:tr>
      <w:tr w:rsidR="0022379D" w14:paraId="776EF1DE" w14:textId="77777777" w:rsidTr="004A3D97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6A6975E" w14:textId="0776E802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烏梅果醬</w:t>
            </w:r>
          </w:p>
        </w:tc>
        <w:tc>
          <w:tcPr>
            <w:tcW w:w="3260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009E00A" w14:textId="409A3482" w:rsidR="0022379D" w:rsidRDefault="00FC2745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青蘋椰果</w:t>
            </w:r>
            <w:r w:rsidR="0022379D">
              <w:rPr>
                <w:rFonts w:hint="eastAsia"/>
                <w:szCs w:val="24"/>
                <w:lang w:val="zh-TW" w:eastAsia="zh-TW"/>
              </w:rPr>
              <w:t>果醬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5E4D93E" w14:textId="342191C6" w:rsidR="0022379D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葡萄椰果果醬</w:t>
            </w:r>
          </w:p>
        </w:tc>
      </w:tr>
      <w:tr w:rsidR="0022379D" w14:paraId="5474B991" w14:textId="77777777" w:rsidTr="004A3D97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208C087" w14:textId="78A6DFFC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300</w:t>
            </w:r>
            <w:r w:rsidR="00FC2745">
              <w:rPr>
                <w:rFonts w:hint="eastAsia"/>
                <w:szCs w:val="24"/>
                <w:lang w:val="zh-TW" w:eastAsia="zh-TW"/>
              </w:rPr>
              <w:t>元</w:t>
            </w:r>
            <w:r w:rsidR="00FC2745">
              <w:rPr>
                <w:rFonts w:hint="eastAsia"/>
                <w:szCs w:val="24"/>
                <w:lang w:val="zh-TW" w:eastAsia="zh-TW"/>
              </w:rPr>
              <w:t>/</w:t>
            </w:r>
            <w:r w:rsidR="00FC2745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3260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4CEAB99" w14:textId="34113633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</w:t>
            </w:r>
            <w:r w:rsidR="00FC2745">
              <w:rPr>
                <w:rFonts w:hint="eastAsia"/>
                <w:szCs w:val="24"/>
                <w:lang w:val="zh-TW" w:eastAsia="zh-TW"/>
              </w:rPr>
              <w:t>2</w:t>
            </w:r>
            <w:r>
              <w:rPr>
                <w:rFonts w:hint="eastAsia"/>
                <w:szCs w:val="24"/>
                <w:lang w:val="zh-TW" w:eastAsia="zh-TW"/>
              </w:rPr>
              <w:t>0</w:t>
            </w:r>
            <w:r w:rsidR="00FC2745">
              <w:rPr>
                <w:rFonts w:hint="eastAsia"/>
                <w:szCs w:val="24"/>
                <w:lang w:val="zh-TW" w:eastAsia="zh-TW"/>
              </w:rPr>
              <w:t>元</w:t>
            </w:r>
            <w:r w:rsidR="00FC2745">
              <w:rPr>
                <w:rFonts w:hint="eastAsia"/>
                <w:szCs w:val="24"/>
                <w:lang w:val="zh-TW" w:eastAsia="zh-TW"/>
              </w:rPr>
              <w:t>/</w:t>
            </w:r>
            <w:r w:rsidR="00FC2745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799DB09" w14:textId="552BBA60" w:rsidR="0022379D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220</w:t>
            </w:r>
            <w:r w:rsidR="00FC2745">
              <w:rPr>
                <w:rFonts w:hint="eastAsia"/>
                <w:szCs w:val="24"/>
                <w:lang w:val="zh-TW" w:eastAsia="zh-TW"/>
              </w:rPr>
              <w:t>元</w:t>
            </w:r>
            <w:r w:rsidR="00FC2745">
              <w:rPr>
                <w:rFonts w:hint="eastAsia"/>
                <w:szCs w:val="24"/>
                <w:lang w:val="zh-TW" w:eastAsia="zh-TW"/>
              </w:rPr>
              <w:t>/</w:t>
            </w:r>
            <w:r w:rsidR="00FC2745">
              <w:rPr>
                <w:rFonts w:hint="eastAsia"/>
                <w:szCs w:val="24"/>
                <w:lang w:val="zh-TW" w:eastAsia="zh-TW"/>
              </w:rPr>
              <w:t>罐</w:t>
            </w:r>
          </w:p>
        </w:tc>
      </w:tr>
      <w:tr w:rsidR="0022379D" w14:paraId="7CFBFFD2" w14:textId="77777777" w:rsidTr="004A3D97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B1700BC" w14:textId="03F93B37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三色蒟蒻果醬</w:t>
            </w:r>
          </w:p>
        </w:tc>
        <w:tc>
          <w:tcPr>
            <w:tcW w:w="3260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C840730" w14:textId="04DC40CD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巧克力醬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0147C94" w14:textId="752FE781" w:rsidR="0022379D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芒果青果乾</w:t>
            </w:r>
          </w:p>
        </w:tc>
      </w:tr>
      <w:tr w:rsidR="0022379D" w14:paraId="5098B6C7" w14:textId="77777777" w:rsidTr="004A3D97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FCF13A4" w14:textId="0999CC18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250</w:t>
            </w:r>
            <w:r w:rsidR="00FC2745">
              <w:rPr>
                <w:rFonts w:hint="eastAsia"/>
                <w:szCs w:val="24"/>
                <w:lang w:val="zh-TW" w:eastAsia="zh-TW"/>
              </w:rPr>
              <w:t>元</w:t>
            </w:r>
            <w:r w:rsidR="00FC2745">
              <w:rPr>
                <w:rFonts w:hint="eastAsia"/>
                <w:szCs w:val="24"/>
                <w:lang w:val="zh-TW" w:eastAsia="zh-TW"/>
              </w:rPr>
              <w:t>/</w:t>
            </w:r>
            <w:r w:rsidR="00FC2745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3260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631594A" w14:textId="01F9616C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90</w:t>
            </w:r>
            <w:r w:rsidR="00FC2745">
              <w:rPr>
                <w:rFonts w:hint="eastAsia"/>
                <w:szCs w:val="24"/>
                <w:lang w:val="zh-TW" w:eastAsia="zh-TW"/>
              </w:rPr>
              <w:t>元</w:t>
            </w:r>
            <w:r w:rsidR="00FC2745">
              <w:rPr>
                <w:rFonts w:hint="eastAsia"/>
                <w:szCs w:val="24"/>
                <w:lang w:val="zh-TW" w:eastAsia="zh-TW"/>
              </w:rPr>
              <w:t>/</w:t>
            </w:r>
            <w:r w:rsidR="00FC2745">
              <w:rPr>
                <w:rFonts w:hint="eastAsia"/>
                <w:szCs w:val="24"/>
                <w:lang w:val="zh-TW" w:eastAsia="zh-TW"/>
              </w:rPr>
              <w:t>瓶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E3B3623" w14:textId="20F5FDF1" w:rsidR="0022379D" w:rsidRPr="00875A0C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100</w:t>
            </w:r>
            <w:r w:rsidR="00FC2745">
              <w:rPr>
                <w:rFonts w:hint="eastAsia"/>
                <w:szCs w:val="24"/>
                <w:lang w:val="zh-TW" w:eastAsia="zh-TW"/>
              </w:rPr>
              <w:t>元</w:t>
            </w:r>
            <w:r w:rsidR="00FC2745">
              <w:rPr>
                <w:rFonts w:hint="eastAsia"/>
                <w:szCs w:val="24"/>
                <w:lang w:val="zh-TW" w:eastAsia="zh-TW"/>
              </w:rPr>
              <w:t>/</w:t>
            </w:r>
            <w:r w:rsidR="00FC2745">
              <w:rPr>
                <w:rFonts w:hint="eastAsia"/>
                <w:szCs w:val="24"/>
                <w:lang w:val="zh-TW" w:eastAsia="zh-TW"/>
              </w:rPr>
              <w:t>包</w:t>
            </w:r>
          </w:p>
        </w:tc>
      </w:tr>
      <w:tr w:rsidR="0022379D" w14:paraId="005600B9" w14:textId="77777777" w:rsidTr="004A3D97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28550C5" w14:textId="5B48632C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楊桃乾</w:t>
            </w:r>
          </w:p>
        </w:tc>
        <w:tc>
          <w:tcPr>
            <w:tcW w:w="3260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F7872B5" w14:textId="6BE08625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扁李蜜餞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AD534C4" w14:textId="0FE7BAE1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番薯乾</w:t>
            </w:r>
          </w:p>
        </w:tc>
      </w:tr>
      <w:tr w:rsidR="0022379D" w14:paraId="34331342" w14:textId="77777777" w:rsidTr="00C70D51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90FD3C6" w14:textId="0CD1ADB4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</w:t>
            </w:r>
            <w:r>
              <w:rPr>
                <w:szCs w:val="24"/>
                <w:lang w:val="zh-TW" w:eastAsia="zh-TW"/>
              </w:rPr>
              <w:t>00</w:t>
            </w:r>
            <w:r w:rsidR="001E00A1">
              <w:rPr>
                <w:rFonts w:hint="eastAsia"/>
                <w:szCs w:val="24"/>
                <w:lang w:val="zh-TW" w:eastAsia="zh-TW"/>
              </w:rPr>
              <w:t>元</w:t>
            </w:r>
            <w:r w:rsidR="001E00A1">
              <w:rPr>
                <w:rFonts w:hint="eastAsia"/>
                <w:szCs w:val="24"/>
                <w:lang w:val="zh-TW" w:eastAsia="zh-TW"/>
              </w:rPr>
              <w:t>/</w:t>
            </w:r>
            <w:r w:rsidR="001E00A1"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3260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F3BFAF1" w14:textId="47F37785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100</w:t>
            </w:r>
            <w:r w:rsidR="001E00A1">
              <w:rPr>
                <w:rFonts w:hint="eastAsia"/>
                <w:szCs w:val="24"/>
                <w:lang w:val="zh-TW" w:eastAsia="zh-TW"/>
              </w:rPr>
              <w:t>元</w:t>
            </w:r>
            <w:r w:rsidR="001E00A1">
              <w:rPr>
                <w:rFonts w:hint="eastAsia"/>
                <w:szCs w:val="24"/>
                <w:lang w:val="zh-TW" w:eastAsia="zh-TW"/>
              </w:rPr>
              <w:t>/</w:t>
            </w:r>
            <w:r w:rsidR="001E00A1"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B16C93D" w14:textId="5A89671F" w:rsidR="0022379D" w:rsidRDefault="0022379D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70</w:t>
            </w:r>
            <w:r w:rsidR="001E00A1">
              <w:rPr>
                <w:rFonts w:hint="eastAsia"/>
                <w:szCs w:val="24"/>
                <w:lang w:val="zh-TW" w:eastAsia="zh-TW"/>
              </w:rPr>
              <w:t>元</w:t>
            </w:r>
            <w:r w:rsidR="001E00A1">
              <w:rPr>
                <w:rFonts w:hint="eastAsia"/>
                <w:szCs w:val="24"/>
                <w:lang w:val="zh-TW" w:eastAsia="zh-TW"/>
              </w:rPr>
              <w:t>/</w:t>
            </w:r>
            <w:r w:rsidR="001E00A1">
              <w:rPr>
                <w:rFonts w:hint="eastAsia"/>
                <w:szCs w:val="24"/>
                <w:lang w:val="zh-TW" w:eastAsia="zh-TW"/>
              </w:rPr>
              <w:t>包</w:t>
            </w:r>
          </w:p>
        </w:tc>
      </w:tr>
      <w:tr w:rsidR="00C70D51" w14:paraId="6C927936" w14:textId="77777777" w:rsidTr="00C70D51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E79BEBD" w14:textId="6DA0D420" w:rsidR="00C70D51" w:rsidRDefault="00C70D51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巧克力米</w:t>
            </w:r>
          </w:p>
        </w:tc>
        <w:tc>
          <w:tcPr>
            <w:tcW w:w="6082" w:type="dxa"/>
            <w:gridSpan w:val="4"/>
            <w:vMerge w:val="restart"/>
            <w:tcBorders>
              <w:top w:val="single" w:sz="4" w:space="0" w:color="9CC2E5"/>
              <w:left w:val="single" w:sz="4" w:space="0" w:color="9CC2E5"/>
              <w:right w:val="single" w:sz="4" w:space="0" w:color="9CC2E5"/>
              <w:tr2bl w:val="single" w:sz="4" w:space="0" w:color="auto"/>
            </w:tcBorders>
            <w:shd w:val="clear" w:color="auto" w:fill="FFFFFF" w:themeFill="background1"/>
          </w:tcPr>
          <w:p w14:paraId="457675D0" w14:textId="77777777" w:rsidR="00C70D51" w:rsidRDefault="00C70D51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  <w:tr w:rsidR="00C70D51" w14:paraId="3B6BB97B" w14:textId="77777777" w:rsidTr="00C70D51">
        <w:trPr>
          <w:trHeight w:val="516"/>
        </w:trPr>
        <w:tc>
          <w:tcPr>
            <w:tcW w:w="2972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A9F5E35" w14:textId="185D6C77" w:rsidR="00C70D51" w:rsidRDefault="00C70D51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</w:t>
            </w:r>
            <w:r>
              <w:rPr>
                <w:szCs w:val="24"/>
                <w:lang w:val="zh-TW" w:eastAsia="zh-TW"/>
              </w:rPr>
              <w:t>60</w:t>
            </w:r>
            <w:r>
              <w:rPr>
                <w:rFonts w:hint="eastAsia"/>
                <w:szCs w:val="24"/>
                <w:lang w:val="zh-TW" w:eastAsia="zh-TW"/>
              </w:rPr>
              <w:t>元</w:t>
            </w:r>
            <w:r>
              <w:rPr>
                <w:rFonts w:hint="eastAsia"/>
                <w:szCs w:val="24"/>
                <w:lang w:val="zh-TW" w:eastAsia="zh-TW"/>
              </w:rPr>
              <w:t>/</w:t>
            </w:r>
            <w:r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6082" w:type="dxa"/>
            <w:gridSpan w:val="4"/>
            <w:vMerge/>
            <w:tcBorders>
              <w:left w:val="single" w:sz="4" w:space="0" w:color="9CC2E5"/>
              <w:bottom w:val="single" w:sz="4" w:space="0" w:color="9CC2E5"/>
              <w:right w:val="single" w:sz="4" w:space="0" w:color="9CC2E5"/>
              <w:tr2bl w:val="single" w:sz="4" w:space="0" w:color="auto"/>
            </w:tcBorders>
            <w:shd w:val="clear" w:color="auto" w:fill="FFFFFF" w:themeFill="background1"/>
          </w:tcPr>
          <w:p w14:paraId="67C2E8D9" w14:textId="77777777" w:rsidR="00C70D51" w:rsidRDefault="00C70D51" w:rsidP="00BB3D9B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</w:tbl>
    <w:p w14:paraId="73F36F3E" w14:textId="6D328FEF" w:rsidR="00164B33" w:rsidRDefault="00164B33" w:rsidP="00164B33">
      <w:pPr>
        <w:tabs>
          <w:tab w:val="left" w:pos="1776"/>
        </w:tabs>
        <w:rPr>
          <w:lang w:val="zh-TW" w:eastAsia="zh-TW"/>
        </w:rPr>
      </w:pPr>
    </w:p>
    <w:p w14:paraId="47C8A515" w14:textId="5243E38B" w:rsidR="00B514B2" w:rsidRDefault="00B514B2" w:rsidP="00164B33">
      <w:pPr>
        <w:tabs>
          <w:tab w:val="left" w:pos="1776"/>
        </w:tabs>
        <w:rPr>
          <w:lang w:val="zh-TW" w:eastAsia="zh-TW"/>
        </w:rPr>
      </w:pPr>
      <w:r>
        <w:rPr>
          <w:rFonts w:hint="eastAsia"/>
          <w:lang w:val="zh-TW" w:eastAsia="zh-TW"/>
        </w:rPr>
        <w:t>商品資料</w:t>
      </w:r>
      <w:r>
        <w:rPr>
          <w:rFonts w:hint="eastAsia"/>
          <w:lang w:val="zh-TW" w:eastAsia="zh-TW"/>
        </w:rPr>
        <w:t>:</w:t>
      </w:r>
      <w:r>
        <w:rPr>
          <w:rFonts w:hint="eastAsia"/>
          <w:lang w:val="zh-TW" w:eastAsia="zh-TW"/>
        </w:rPr>
        <w:t>查看庫存</w:t>
      </w:r>
    </w:p>
    <w:tbl>
      <w:tblPr>
        <w:tblW w:w="0" w:type="auto"/>
        <w:tblBorders>
          <w:top w:val="single" w:sz="4" w:space="0" w:color="9CC2E5"/>
          <w:left w:val="single" w:sz="4" w:space="0" w:color="9CC2E5"/>
          <w:bottom w:val="single" w:sz="4" w:space="0" w:color="9CC2E5"/>
          <w:right w:val="single" w:sz="4" w:space="0" w:color="9CC2E5"/>
          <w:insideH w:val="single" w:sz="4" w:space="0" w:color="9CC2E5"/>
          <w:insideV w:val="single" w:sz="4" w:space="0" w:color="9CC2E5"/>
        </w:tblBorders>
        <w:tblLook w:val="0400" w:firstRow="0" w:lastRow="0" w:firstColumn="0" w:lastColumn="0" w:noHBand="0" w:noVBand="1"/>
      </w:tblPr>
      <w:tblGrid>
        <w:gridCol w:w="1510"/>
        <w:gridCol w:w="895"/>
        <w:gridCol w:w="567"/>
        <w:gridCol w:w="48"/>
        <w:gridCol w:w="1511"/>
        <w:gridCol w:w="1701"/>
        <w:gridCol w:w="567"/>
        <w:gridCol w:w="2255"/>
      </w:tblGrid>
      <w:tr w:rsidR="00B514B2" w14:paraId="3F7AA185" w14:textId="77777777" w:rsidTr="00B514B2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4472C4"/>
            <w:hideMark/>
          </w:tcPr>
          <w:p w14:paraId="30CCE504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color w:val="FFFFFF"/>
                <w:szCs w:val="24"/>
                <w:lang w:val="zh-TW" w:eastAsia="zh-TW"/>
              </w:rPr>
            </w:pPr>
            <w:r w:rsidRPr="00875A0C">
              <w:rPr>
                <w:rFonts w:hint="eastAsia"/>
                <w:color w:val="FFFFFF"/>
                <w:szCs w:val="24"/>
                <w:lang w:val="zh-TW" w:eastAsia="zh-TW"/>
              </w:rPr>
              <w:t>衛生冰塊</w:t>
            </w:r>
          </w:p>
        </w:tc>
      </w:tr>
      <w:tr w:rsidR="00B514B2" w14:paraId="53329CCE" w14:textId="77777777" w:rsidTr="00B514B2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 w:themeFill="accent1" w:themeFillTint="33"/>
            <w:hideMark/>
          </w:tcPr>
          <w:p w14:paraId="5E9347B4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冰種</w:t>
            </w:r>
          </w:p>
        </w:tc>
      </w:tr>
      <w:tr w:rsidR="00B514B2" w14:paraId="36EECE67" w14:textId="77777777" w:rsidTr="00B514B2">
        <w:trPr>
          <w:trHeight w:val="516"/>
        </w:trPr>
        <w:tc>
          <w:tcPr>
            <w:tcW w:w="4531" w:type="dxa"/>
            <w:gridSpan w:val="5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  <w:hideMark/>
          </w:tcPr>
          <w:p w14:paraId="0D2F7C47" w14:textId="3695880F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小冰塊</w:t>
            </w:r>
          </w:p>
        </w:tc>
        <w:tc>
          <w:tcPr>
            <w:tcW w:w="4523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  <w:hideMark/>
          </w:tcPr>
          <w:p w14:paraId="59413DDB" w14:textId="4613B8A9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方塊冰</w:t>
            </w:r>
          </w:p>
        </w:tc>
      </w:tr>
      <w:tr w:rsidR="00D5126E" w14:paraId="1679B194" w14:textId="77777777" w:rsidTr="00E932F0">
        <w:trPr>
          <w:trHeight w:val="258"/>
        </w:trPr>
        <w:tc>
          <w:tcPr>
            <w:tcW w:w="1510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0BF7B12" w14:textId="693A0DCF" w:rsidR="00D5126E" w:rsidRPr="00875A0C" w:rsidRDefault="00D5126E" w:rsidP="00E932F0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大包</w:t>
            </w:r>
          </w:p>
        </w:tc>
        <w:tc>
          <w:tcPr>
            <w:tcW w:w="151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CE15694" w14:textId="770D4870" w:rsidR="00D5126E" w:rsidRPr="00875A0C" w:rsidRDefault="00D5126E" w:rsidP="00E932F0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中包</w:t>
            </w:r>
          </w:p>
        </w:tc>
        <w:tc>
          <w:tcPr>
            <w:tcW w:w="1511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22D2411" w14:textId="16DD85BE" w:rsidR="00D5126E" w:rsidRPr="00875A0C" w:rsidRDefault="00D5126E" w:rsidP="00E932F0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小包</w:t>
            </w:r>
          </w:p>
        </w:tc>
        <w:tc>
          <w:tcPr>
            <w:tcW w:w="4523" w:type="dxa"/>
            <w:gridSpan w:val="3"/>
            <w:vMerge w:val="restart"/>
            <w:tcBorders>
              <w:top w:val="single" w:sz="4" w:space="0" w:color="9CC2E5"/>
              <w:left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8CD4917" w14:textId="142AEE58" w:rsidR="00D5126E" w:rsidRDefault="003946AD" w:rsidP="00E932F0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250</w:t>
            </w:r>
            <w:r>
              <w:rPr>
                <w:rFonts w:hint="eastAsia"/>
                <w:szCs w:val="24"/>
                <w:lang w:val="zh-TW" w:eastAsia="zh-TW"/>
              </w:rPr>
              <w:t>袋</w:t>
            </w:r>
          </w:p>
        </w:tc>
      </w:tr>
      <w:tr w:rsidR="00D5126E" w14:paraId="3CDA9A49" w14:textId="77777777" w:rsidTr="00E932F0">
        <w:trPr>
          <w:trHeight w:val="258"/>
        </w:trPr>
        <w:tc>
          <w:tcPr>
            <w:tcW w:w="1510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8B57A63" w14:textId="08F67E55" w:rsidR="00D5126E" w:rsidRPr="00875A0C" w:rsidRDefault="003946AD" w:rsidP="00E932F0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260</w:t>
            </w:r>
            <w:r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151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524EAE1" w14:textId="563974AF" w:rsidR="00D5126E" w:rsidRPr="00875A0C" w:rsidRDefault="003946AD" w:rsidP="00E932F0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137</w:t>
            </w:r>
            <w:r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1511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AD545BE" w14:textId="05EF8554" w:rsidR="00D5126E" w:rsidRPr="00875A0C" w:rsidRDefault="003946AD" w:rsidP="00E932F0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282</w:t>
            </w:r>
            <w:r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4523" w:type="dxa"/>
            <w:gridSpan w:val="3"/>
            <w:vMerge/>
            <w:tcBorders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2E16B35" w14:textId="77777777" w:rsidR="00D5126E" w:rsidRDefault="00D5126E" w:rsidP="00E932F0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  <w:tr w:rsidR="00B514B2" w14:paraId="130E7C7E" w14:textId="77777777" w:rsidTr="00B514B2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 w:themeFill="accent1" w:themeFillTint="33"/>
          </w:tcPr>
          <w:p w14:paraId="72466E9D" w14:textId="12545AFC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冰沙</w:t>
            </w:r>
            <w:r w:rsidR="00A53DAE">
              <w:rPr>
                <w:rFonts w:hint="eastAsia"/>
                <w:szCs w:val="24"/>
                <w:lang w:val="zh-TW" w:eastAsia="zh-TW"/>
              </w:rPr>
              <w:t>原物料</w:t>
            </w:r>
          </w:p>
        </w:tc>
      </w:tr>
      <w:tr w:rsidR="00B514B2" w14:paraId="69DF9DA7" w14:textId="77777777" w:rsidTr="00B514B2">
        <w:trPr>
          <w:trHeight w:val="516"/>
        </w:trPr>
        <w:tc>
          <w:tcPr>
            <w:tcW w:w="4531" w:type="dxa"/>
            <w:gridSpan w:val="5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DCAA034" w14:textId="14E96269" w:rsidR="00B514B2" w:rsidRPr="00875A0C" w:rsidRDefault="002F7E8A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紐西蘭全脂奶粉</w:t>
            </w:r>
          </w:p>
        </w:tc>
        <w:tc>
          <w:tcPr>
            <w:tcW w:w="4523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170A7BB" w14:textId="09324DB2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百香果</w:t>
            </w:r>
            <w:r w:rsidR="003946AD">
              <w:rPr>
                <w:rFonts w:hint="eastAsia"/>
                <w:szCs w:val="24"/>
                <w:lang w:val="zh-TW" w:eastAsia="zh-TW"/>
              </w:rPr>
              <w:t>汁</w:t>
            </w:r>
          </w:p>
        </w:tc>
      </w:tr>
      <w:tr w:rsidR="00B514B2" w14:paraId="74469490" w14:textId="77777777" w:rsidTr="00B514B2">
        <w:trPr>
          <w:trHeight w:val="516"/>
        </w:trPr>
        <w:tc>
          <w:tcPr>
            <w:tcW w:w="4531" w:type="dxa"/>
            <w:gridSpan w:val="5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2AFFF03" w14:textId="11C28CB5" w:rsidR="00B514B2" w:rsidRPr="00875A0C" w:rsidRDefault="002F7E8A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</w:t>
            </w:r>
            <w:r>
              <w:rPr>
                <w:rFonts w:hint="eastAsia"/>
                <w:szCs w:val="24"/>
                <w:lang w:val="zh-TW" w:eastAsia="zh-TW"/>
              </w:rPr>
              <w:t>袋</w:t>
            </w:r>
          </w:p>
        </w:tc>
        <w:tc>
          <w:tcPr>
            <w:tcW w:w="4523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4D6ECC7" w14:textId="13B90DB0" w:rsidR="00B514B2" w:rsidRPr="00875A0C" w:rsidRDefault="00DD2693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</w:t>
            </w:r>
            <w:r>
              <w:rPr>
                <w:rFonts w:hint="eastAsia"/>
                <w:szCs w:val="24"/>
                <w:lang w:val="zh-TW" w:eastAsia="zh-TW"/>
              </w:rPr>
              <w:t>桶</w:t>
            </w:r>
          </w:p>
        </w:tc>
      </w:tr>
      <w:tr w:rsidR="00B514B2" w14:paraId="6876B2CE" w14:textId="77777777" w:rsidTr="00B514B2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4472C4"/>
            <w:hideMark/>
          </w:tcPr>
          <w:p w14:paraId="52BE4555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color w:val="FFFFFF"/>
                <w:szCs w:val="24"/>
                <w:lang w:val="zh-TW" w:eastAsia="zh-TW"/>
              </w:rPr>
            </w:pPr>
            <w:r w:rsidRPr="00875A0C">
              <w:rPr>
                <w:rFonts w:hint="eastAsia"/>
                <w:color w:val="FFFFFF"/>
                <w:szCs w:val="24"/>
                <w:lang w:val="zh-TW" w:eastAsia="zh-TW"/>
              </w:rPr>
              <w:t>原物料</w:t>
            </w:r>
          </w:p>
        </w:tc>
      </w:tr>
      <w:tr w:rsidR="00B514B2" w14:paraId="6FCE4C28" w14:textId="77777777" w:rsidTr="00B514B2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 w:themeFill="accent1" w:themeFillTint="33"/>
            <w:hideMark/>
          </w:tcPr>
          <w:p w14:paraId="2CB67C60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包裝相關</w:t>
            </w:r>
          </w:p>
        </w:tc>
      </w:tr>
      <w:tr w:rsidR="00B514B2" w14:paraId="427DB01E" w14:textId="77777777" w:rsidTr="00B514B2">
        <w:trPr>
          <w:trHeight w:val="516"/>
        </w:trPr>
        <w:tc>
          <w:tcPr>
            <w:tcW w:w="2405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84CA034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一</w:t>
            </w:r>
            <w:r w:rsidRPr="00875A0C">
              <w:rPr>
                <w:rFonts w:hint="eastAsia"/>
                <w:szCs w:val="24"/>
                <w:lang w:val="zh-TW" w:eastAsia="zh-TW"/>
              </w:rPr>
              <w:t>杯袋</w:t>
            </w:r>
          </w:p>
        </w:tc>
        <w:tc>
          <w:tcPr>
            <w:tcW w:w="2126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EAAC688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兩</w:t>
            </w:r>
            <w:r w:rsidRPr="00875A0C">
              <w:rPr>
                <w:rFonts w:hint="eastAsia"/>
                <w:szCs w:val="24"/>
                <w:lang w:val="zh-TW" w:eastAsia="zh-TW"/>
              </w:rPr>
              <w:t>杯袋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88F0880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三杯袋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2460013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冰碗</w:t>
            </w:r>
          </w:p>
        </w:tc>
      </w:tr>
      <w:tr w:rsidR="00B514B2" w14:paraId="6CB3A4F5" w14:textId="77777777" w:rsidTr="00B514B2">
        <w:trPr>
          <w:trHeight w:val="516"/>
        </w:trPr>
        <w:tc>
          <w:tcPr>
            <w:tcW w:w="2405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ADA5938" w14:textId="0D13DA43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3</w:t>
            </w:r>
            <w:r w:rsidR="00A77312">
              <w:rPr>
                <w:rFonts w:hint="eastAsia"/>
                <w:szCs w:val="24"/>
                <w:lang w:val="zh-TW" w:eastAsia="zh-TW"/>
              </w:rPr>
              <w:t>串</w:t>
            </w:r>
          </w:p>
        </w:tc>
        <w:tc>
          <w:tcPr>
            <w:tcW w:w="2126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59DAFE1" w14:textId="46A054FF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3</w:t>
            </w:r>
            <w:r w:rsidR="00A77312">
              <w:rPr>
                <w:rFonts w:hint="eastAsia"/>
                <w:szCs w:val="24"/>
                <w:lang w:val="zh-TW" w:eastAsia="zh-TW"/>
              </w:rPr>
              <w:t>串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D71325E" w14:textId="45B48107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</w:t>
            </w:r>
            <w:r w:rsidR="00A77312">
              <w:rPr>
                <w:rFonts w:hint="eastAsia"/>
                <w:szCs w:val="24"/>
                <w:lang w:val="zh-TW" w:eastAsia="zh-TW"/>
              </w:rPr>
              <w:t>串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AA5FBA5" w14:textId="2C55324E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5</w:t>
            </w:r>
            <w:r>
              <w:rPr>
                <w:rFonts w:hint="eastAsia"/>
                <w:szCs w:val="24"/>
                <w:lang w:val="zh-TW" w:eastAsia="zh-TW"/>
              </w:rPr>
              <w:t>組</w:t>
            </w:r>
          </w:p>
        </w:tc>
      </w:tr>
      <w:tr w:rsidR="00B514B2" w14:paraId="1FC62366" w14:textId="77777777" w:rsidTr="00B514B2">
        <w:trPr>
          <w:trHeight w:val="516"/>
        </w:trPr>
        <w:tc>
          <w:tcPr>
            <w:tcW w:w="2405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2CC37CD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lastRenderedPageBreak/>
              <w:t>塑膠杯</w:t>
            </w:r>
          </w:p>
        </w:tc>
        <w:tc>
          <w:tcPr>
            <w:tcW w:w="2126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F85836C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彎湯匙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00F98CF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膠膜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  <w:tl2br w:val="nil"/>
            </w:tcBorders>
            <w:shd w:val="clear" w:color="auto" w:fill="FFFFFF" w:themeFill="background1"/>
          </w:tcPr>
          <w:p w14:paraId="6165F71E" w14:textId="77777777" w:rsidR="00B514B2" w:rsidRPr="004A3D97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碗蓋</w:t>
            </w:r>
          </w:p>
        </w:tc>
      </w:tr>
      <w:tr w:rsidR="00B514B2" w14:paraId="4130864B" w14:textId="77777777" w:rsidTr="00262256">
        <w:trPr>
          <w:trHeight w:val="516"/>
        </w:trPr>
        <w:tc>
          <w:tcPr>
            <w:tcW w:w="2405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F48D04E" w14:textId="0B0E2807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</w:t>
            </w:r>
            <w:r>
              <w:rPr>
                <w:rFonts w:hint="eastAsia"/>
                <w:szCs w:val="24"/>
                <w:lang w:val="zh-TW" w:eastAsia="zh-TW"/>
              </w:rPr>
              <w:t>箱</w:t>
            </w:r>
          </w:p>
        </w:tc>
        <w:tc>
          <w:tcPr>
            <w:tcW w:w="2126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76C086A" w14:textId="72F55C34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4</w:t>
            </w:r>
            <w:r w:rsidR="00B514B2">
              <w:rPr>
                <w:rFonts w:hint="eastAsia"/>
                <w:szCs w:val="24"/>
                <w:lang w:val="zh-TW" w:eastAsia="zh-TW"/>
              </w:rPr>
              <w:t>箱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68BC0AC" w14:textId="0EF8F771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7</w:t>
            </w:r>
            <w:r w:rsidR="00B514B2">
              <w:rPr>
                <w:rFonts w:hint="eastAsia"/>
                <w:szCs w:val="24"/>
                <w:lang w:val="zh-TW" w:eastAsia="zh-TW"/>
              </w:rPr>
              <w:t>捲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  <w:tl2br w:val="nil"/>
            </w:tcBorders>
            <w:shd w:val="clear" w:color="auto" w:fill="FFFFFF" w:themeFill="background1"/>
          </w:tcPr>
          <w:p w14:paraId="3A6B4B32" w14:textId="36FED099" w:rsidR="00B514B2" w:rsidRPr="004A3D97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5</w:t>
            </w:r>
            <w:r w:rsidR="00B514B2">
              <w:rPr>
                <w:rFonts w:hint="eastAsia"/>
                <w:szCs w:val="24"/>
                <w:lang w:val="zh-TW" w:eastAsia="zh-TW"/>
              </w:rPr>
              <w:t>組</w:t>
            </w:r>
          </w:p>
        </w:tc>
      </w:tr>
      <w:tr w:rsidR="00262256" w14:paraId="15630894" w14:textId="77777777" w:rsidTr="00262256">
        <w:trPr>
          <w:trHeight w:val="516"/>
        </w:trPr>
        <w:tc>
          <w:tcPr>
            <w:tcW w:w="2405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D9CCFDF" w14:textId="77777777" w:rsidR="00262256" w:rsidRDefault="0026225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大吸管</w:t>
            </w:r>
          </w:p>
        </w:tc>
        <w:tc>
          <w:tcPr>
            <w:tcW w:w="2126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3DF9C0C" w14:textId="77777777" w:rsidR="00262256" w:rsidRDefault="0026225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小吸管</w:t>
            </w:r>
          </w:p>
        </w:tc>
        <w:tc>
          <w:tcPr>
            <w:tcW w:w="4523" w:type="dxa"/>
            <w:gridSpan w:val="3"/>
            <w:vMerge w:val="restart"/>
            <w:tcBorders>
              <w:top w:val="single" w:sz="4" w:space="0" w:color="9CC2E5"/>
              <w:left w:val="single" w:sz="4" w:space="0" w:color="9CC2E5"/>
              <w:right w:val="single" w:sz="4" w:space="0" w:color="9CC2E5"/>
              <w:tr2bl w:val="single" w:sz="4" w:space="0" w:color="auto"/>
            </w:tcBorders>
            <w:shd w:val="clear" w:color="auto" w:fill="FFFFFF" w:themeFill="background1"/>
          </w:tcPr>
          <w:p w14:paraId="184B21F9" w14:textId="25A15E94" w:rsidR="00262256" w:rsidRDefault="0026225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  <w:tr w:rsidR="00262256" w14:paraId="08E3FEBA" w14:textId="77777777" w:rsidTr="00262256">
        <w:trPr>
          <w:trHeight w:val="516"/>
        </w:trPr>
        <w:tc>
          <w:tcPr>
            <w:tcW w:w="2405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34CD54F" w14:textId="055725D3" w:rsidR="00262256" w:rsidRDefault="0026225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6</w:t>
            </w:r>
            <w:r>
              <w:rPr>
                <w:rFonts w:hint="eastAsia"/>
                <w:szCs w:val="24"/>
                <w:lang w:val="zh-TW" w:eastAsia="zh-TW"/>
              </w:rPr>
              <w:t>件</w:t>
            </w:r>
          </w:p>
        </w:tc>
        <w:tc>
          <w:tcPr>
            <w:tcW w:w="2126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59FEC61" w14:textId="3A219A95" w:rsidR="00262256" w:rsidRDefault="0026225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6</w:t>
            </w:r>
            <w:r>
              <w:rPr>
                <w:rFonts w:hint="eastAsia"/>
                <w:szCs w:val="24"/>
                <w:lang w:val="zh-TW" w:eastAsia="zh-TW"/>
              </w:rPr>
              <w:t>件</w:t>
            </w:r>
          </w:p>
        </w:tc>
        <w:tc>
          <w:tcPr>
            <w:tcW w:w="4523" w:type="dxa"/>
            <w:gridSpan w:val="3"/>
            <w:vMerge/>
            <w:tcBorders>
              <w:left w:val="single" w:sz="4" w:space="0" w:color="9CC2E5"/>
              <w:bottom w:val="single" w:sz="4" w:space="0" w:color="9CC2E5"/>
              <w:right w:val="single" w:sz="4" w:space="0" w:color="9CC2E5"/>
              <w:tr2bl w:val="single" w:sz="4" w:space="0" w:color="auto"/>
            </w:tcBorders>
            <w:shd w:val="clear" w:color="auto" w:fill="FFFFFF" w:themeFill="background1"/>
          </w:tcPr>
          <w:p w14:paraId="0CFE0A76" w14:textId="77777777" w:rsidR="00262256" w:rsidRDefault="0026225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  <w:tr w:rsidR="00B514B2" w14:paraId="4F17E82B" w14:textId="77777777" w:rsidTr="00B514B2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 w:themeFill="accent1" w:themeFillTint="33"/>
          </w:tcPr>
          <w:p w14:paraId="2DAFDF57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食品原物料相關</w:t>
            </w:r>
          </w:p>
        </w:tc>
      </w:tr>
      <w:tr w:rsidR="00B514B2" w14:paraId="38640765" w14:textId="77777777" w:rsidTr="00B514B2">
        <w:trPr>
          <w:trHeight w:val="516"/>
        </w:trPr>
        <w:tc>
          <w:tcPr>
            <w:tcW w:w="2405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332921C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檸檬汁</w:t>
            </w:r>
          </w:p>
        </w:tc>
        <w:tc>
          <w:tcPr>
            <w:tcW w:w="2126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61C29DE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冷凍芋圓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17F007E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冷凍番薯圓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042A942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珍珠</w:t>
            </w:r>
          </w:p>
        </w:tc>
      </w:tr>
      <w:tr w:rsidR="00B514B2" w14:paraId="42C54E92" w14:textId="77777777" w:rsidTr="00B514B2">
        <w:trPr>
          <w:trHeight w:val="516"/>
        </w:trPr>
        <w:tc>
          <w:tcPr>
            <w:tcW w:w="2405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07C6CEE" w14:textId="43011EE1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17</w:t>
            </w:r>
            <w:r w:rsidR="00B514B2">
              <w:rPr>
                <w:rFonts w:hint="eastAsia"/>
                <w:szCs w:val="24"/>
                <w:lang w:val="zh-TW" w:eastAsia="zh-TW"/>
              </w:rPr>
              <w:t>瓶</w:t>
            </w:r>
          </w:p>
        </w:tc>
        <w:tc>
          <w:tcPr>
            <w:tcW w:w="2126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06BCBFC" w14:textId="102EF662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10</w:t>
            </w:r>
            <w:r w:rsidR="00B514B2"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2268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27D878B" w14:textId="6DB67F02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8</w:t>
            </w:r>
            <w:r w:rsidR="00B514B2"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2255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4C5C938" w14:textId="71AAAD11" w:rsidR="00B514B2" w:rsidRPr="00875A0C" w:rsidRDefault="00AA763F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16</w:t>
            </w:r>
            <w:r>
              <w:rPr>
                <w:rFonts w:hint="eastAsia"/>
                <w:szCs w:val="24"/>
                <w:lang w:val="zh-TW" w:eastAsia="zh-TW"/>
              </w:rPr>
              <w:t>包</w:t>
            </w:r>
          </w:p>
        </w:tc>
      </w:tr>
      <w:tr w:rsidR="00B514B2" w14:paraId="6A2FDF28" w14:textId="77777777" w:rsidTr="00B514B2">
        <w:trPr>
          <w:trHeight w:val="516"/>
        </w:trPr>
        <w:tc>
          <w:tcPr>
            <w:tcW w:w="9054" w:type="dxa"/>
            <w:gridSpan w:val="8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EDEDED" w:themeFill="accent3" w:themeFillTint="33"/>
          </w:tcPr>
          <w:p w14:paraId="26642017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夏季限定</w:t>
            </w:r>
          </w:p>
        </w:tc>
      </w:tr>
      <w:tr w:rsidR="00B514B2" w14:paraId="6769DF50" w14:textId="77777777" w:rsidTr="00B514B2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990E257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 w:rsidRPr="00875A0C">
              <w:rPr>
                <w:rFonts w:hint="eastAsia"/>
                <w:szCs w:val="24"/>
                <w:lang w:val="zh-TW" w:eastAsia="zh-TW"/>
              </w:rPr>
              <w:t>草莓果醬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647F128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鳳梨片果醬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0FB654C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百香</w:t>
            </w:r>
            <w:r w:rsidRPr="00875A0C">
              <w:rPr>
                <w:rFonts w:hint="eastAsia"/>
                <w:szCs w:val="24"/>
                <w:lang w:val="zh-TW" w:eastAsia="zh-TW"/>
              </w:rPr>
              <w:t>果</w:t>
            </w:r>
            <w:r>
              <w:rPr>
                <w:rFonts w:hint="eastAsia"/>
                <w:szCs w:val="24"/>
                <w:lang w:val="zh-TW" w:eastAsia="zh-TW"/>
              </w:rPr>
              <w:t>果</w:t>
            </w:r>
            <w:r w:rsidRPr="00875A0C">
              <w:rPr>
                <w:rFonts w:hint="eastAsia"/>
                <w:szCs w:val="24"/>
                <w:lang w:val="zh-TW" w:eastAsia="zh-TW"/>
              </w:rPr>
              <w:t>醬</w:t>
            </w:r>
          </w:p>
        </w:tc>
      </w:tr>
      <w:tr w:rsidR="00B514B2" w14:paraId="41B64F0C" w14:textId="77777777" w:rsidTr="00B514B2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3A8DD92" w14:textId="31CB01D2" w:rsidR="00B514B2" w:rsidRPr="00875A0C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2</w:t>
            </w:r>
            <w:r w:rsidR="00B514B2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0491E40" w14:textId="416205BC" w:rsidR="00B514B2" w:rsidRPr="00875A0C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1</w:t>
            </w:r>
            <w:r w:rsidR="00B514B2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01A72E3" w14:textId="7F08656F" w:rsidR="00B514B2" w:rsidRPr="00875A0C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1</w:t>
            </w:r>
            <w:r w:rsidR="00B514B2">
              <w:rPr>
                <w:rFonts w:hint="eastAsia"/>
                <w:szCs w:val="24"/>
                <w:lang w:val="zh-TW" w:eastAsia="zh-TW"/>
              </w:rPr>
              <w:t>罐</w:t>
            </w:r>
          </w:p>
        </w:tc>
      </w:tr>
      <w:tr w:rsidR="00B514B2" w14:paraId="75D4BFC9" w14:textId="77777777" w:rsidTr="00B514B2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A035E72" w14:textId="77777777" w:rsidR="00B514B2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烏梅果醬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E4B0226" w14:textId="77777777" w:rsidR="00B514B2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青蘋椰果果醬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E9E3143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葡萄椰果果醬</w:t>
            </w:r>
          </w:p>
        </w:tc>
      </w:tr>
      <w:tr w:rsidR="00B514B2" w14:paraId="6DCFCE0A" w14:textId="77777777" w:rsidTr="00B514B2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DCE8A29" w14:textId="265E30B0" w:rsidR="00B514B2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2</w:t>
            </w:r>
            <w:r w:rsidR="00B514B2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79748BE" w14:textId="41EB5261" w:rsidR="00B514B2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3</w:t>
            </w:r>
            <w:r w:rsidR="00B514B2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01CE98FD" w14:textId="31D0F51E" w:rsidR="00B514B2" w:rsidRPr="00875A0C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3</w:t>
            </w:r>
            <w:r w:rsidR="00B514B2">
              <w:rPr>
                <w:rFonts w:hint="eastAsia"/>
                <w:szCs w:val="24"/>
                <w:lang w:val="zh-TW" w:eastAsia="zh-TW"/>
              </w:rPr>
              <w:t>罐</w:t>
            </w:r>
          </w:p>
        </w:tc>
      </w:tr>
      <w:tr w:rsidR="00B514B2" w14:paraId="2EE14DD6" w14:textId="77777777" w:rsidTr="00B514B2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8205550" w14:textId="77777777" w:rsidR="00B514B2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三色蒟蒻果醬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B75BC65" w14:textId="77777777" w:rsidR="00B514B2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巧克力醬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EC962D5" w14:textId="77777777" w:rsidR="00B514B2" w:rsidRPr="00875A0C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芒果青果乾</w:t>
            </w:r>
          </w:p>
        </w:tc>
      </w:tr>
      <w:tr w:rsidR="00B514B2" w14:paraId="54DF65CF" w14:textId="77777777" w:rsidTr="00B514B2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473D706" w14:textId="46330F93" w:rsidR="00B514B2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3</w:t>
            </w:r>
            <w:r w:rsidR="00B514B2"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B0CB136" w14:textId="4648C4A9" w:rsidR="00B514B2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6</w:t>
            </w:r>
            <w:r w:rsidR="00B514B2">
              <w:rPr>
                <w:rFonts w:hint="eastAsia"/>
                <w:szCs w:val="24"/>
                <w:lang w:val="zh-TW" w:eastAsia="zh-TW"/>
              </w:rPr>
              <w:t>瓶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70F728A6" w14:textId="2EB70D82" w:rsidR="00B514B2" w:rsidRPr="00875A0C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4</w:t>
            </w:r>
            <w:r w:rsidR="00B514B2">
              <w:rPr>
                <w:rFonts w:hint="eastAsia"/>
                <w:szCs w:val="24"/>
                <w:lang w:val="zh-TW" w:eastAsia="zh-TW"/>
              </w:rPr>
              <w:t>包</w:t>
            </w:r>
          </w:p>
        </w:tc>
      </w:tr>
      <w:tr w:rsidR="00B514B2" w14:paraId="63B2F5BF" w14:textId="77777777" w:rsidTr="00B514B2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195199A2" w14:textId="77777777" w:rsidR="00B514B2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楊桃乾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A7F90C0" w14:textId="77777777" w:rsidR="00B514B2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扁李蜜餞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3AE0F8BB" w14:textId="77777777" w:rsidR="00B514B2" w:rsidRDefault="00B514B2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番薯乾</w:t>
            </w:r>
          </w:p>
        </w:tc>
      </w:tr>
      <w:tr w:rsidR="00B514B2" w14:paraId="3FEA8A62" w14:textId="77777777" w:rsidTr="00262256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38A9C17" w14:textId="22D93CA6" w:rsidR="00B514B2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5</w:t>
            </w:r>
            <w:r w:rsidR="00B514B2"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7931A49" w14:textId="11116435" w:rsidR="00B514B2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2</w:t>
            </w:r>
            <w:r w:rsidR="00B514B2"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2822" w:type="dxa"/>
            <w:gridSpan w:val="2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41644CFE" w14:textId="5A7F11FD" w:rsidR="00B514B2" w:rsidRDefault="008B40E6" w:rsidP="00B514B2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8</w:t>
            </w:r>
            <w:r w:rsidR="00B514B2">
              <w:rPr>
                <w:rFonts w:hint="eastAsia"/>
                <w:szCs w:val="24"/>
                <w:lang w:val="zh-TW" w:eastAsia="zh-TW"/>
              </w:rPr>
              <w:t>包</w:t>
            </w:r>
          </w:p>
        </w:tc>
      </w:tr>
      <w:tr w:rsidR="00262256" w14:paraId="2EB16B68" w14:textId="77777777" w:rsidTr="00E932F0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3CBB0D6" w14:textId="77777777" w:rsidR="00262256" w:rsidRDefault="00262256" w:rsidP="0082761F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巧克力米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584BD669" w14:textId="2942090B" w:rsidR="00262256" w:rsidRDefault="00262256" w:rsidP="0082761F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台糖二號砂糖</w:t>
            </w:r>
          </w:p>
        </w:tc>
        <w:tc>
          <w:tcPr>
            <w:tcW w:w="2822" w:type="dxa"/>
            <w:gridSpan w:val="2"/>
            <w:vMerge w:val="restart"/>
            <w:tcBorders>
              <w:top w:val="single" w:sz="4" w:space="0" w:color="9CC2E5"/>
              <w:left w:val="single" w:sz="4" w:space="0" w:color="9CC2E5"/>
              <w:right w:val="single" w:sz="4" w:space="0" w:color="9CC2E5"/>
              <w:tr2bl w:val="single" w:sz="4" w:space="0" w:color="auto"/>
            </w:tcBorders>
            <w:shd w:val="clear" w:color="auto" w:fill="FFFFFF" w:themeFill="background1"/>
          </w:tcPr>
          <w:p w14:paraId="706D5DB9" w14:textId="77777777" w:rsidR="00262256" w:rsidRDefault="00262256" w:rsidP="0082761F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  <w:tr w:rsidR="00262256" w14:paraId="1175BF24" w14:textId="77777777" w:rsidTr="00E932F0">
        <w:trPr>
          <w:trHeight w:val="516"/>
        </w:trPr>
        <w:tc>
          <w:tcPr>
            <w:tcW w:w="2972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67724F84" w14:textId="3F19C225" w:rsidR="00262256" w:rsidRDefault="00262256" w:rsidP="0082761F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szCs w:val="24"/>
                <w:lang w:val="zh-TW" w:eastAsia="zh-TW"/>
              </w:rPr>
              <w:t>10</w:t>
            </w:r>
            <w:r>
              <w:rPr>
                <w:rFonts w:hint="eastAsia"/>
                <w:szCs w:val="24"/>
                <w:lang w:val="zh-TW" w:eastAsia="zh-TW"/>
              </w:rPr>
              <w:t>罐</w:t>
            </w:r>
          </w:p>
        </w:tc>
        <w:tc>
          <w:tcPr>
            <w:tcW w:w="3260" w:type="dxa"/>
            <w:gridSpan w:val="3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 w:themeFill="background1"/>
          </w:tcPr>
          <w:p w14:paraId="276179E2" w14:textId="6561A61D" w:rsidR="00262256" w:rsidRDefault="00262256" w:rsidP="0082761F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  <w:r>
              <w:rPr>
                <w:rFonts w:hint="eastAsia"/>
                <w:szCs w:val="24"/>
                <w:lang w:val="zh-TW" w:eastAsia="zh-TW"/>
              </w:rPr>
              <w:t>14</w:t>
            </w:r>
            <w:r>
              <w:rPr>
                <w:rFonts w:hint="eastAsia"/>
                <w:szCs w:val="24"/>
                <w:lang w:val="zh-TW" w:eastAsia="zh-TW"/>
              </w:rPr>
              <w:t>包</w:t>
            </w:r>
          </w:p>
        </w:tc>
        <w:tc>
          <w:tcPr>
            <w:tcW w:w="2822" w:type="dxa"/>
            <w:gridSpan w:val="2"/>
            <w:vMerge/>
            <w:tcBorders>
              <w:left w:val="single" w:sz="4" w:space="0" w:color="9CC2E5"/>
              <w:bottom w:val="single" w:sz="4" w:space="0" w:color="9CC2E5"/>
              <w:right w:val="single" w:sz="4" w:space="0" w:color="9CC2E5"/>
              <w:tr2bl w:val="single" w:sz="4" w:space="0" w:color="auto"/>
            </w:tcBorders>
            <w:shd w:val="clear" w:color="auto" w:fill="FFFFFF" w:themeFill="background1"/>
          </w:tcPr>
          <w:p w14:paraId="618DA166" w14:textId="77777777" w:rsidR="00262256" w:rsidRDefault="00262256" w:rsidP="0082761F">
            <w:pPr>
              <w:tabs>
                <w:tab w:val="left" w:pos="1776"/>
              </w:tabs>
              <w:jc w:val="center"/>
              <w:rPr>
                <w:szCs w:val="24"/>
                <w:lang w:val="zh-TW" w:eastAsia="zh-TW"/>
              </w:rPr>
            </w:pPr>
          </w:p>
        </w:tc>
      </w:tr>
    </w:tbl>
    <w:p w14:paraId="67C94E47" w14:textId="77777777" w:rsidR="00B514B2" w:rsidRDefault="00B514B2" w:rsidP="00164B33">
      <w:pPr>
        <w:tabs>
          <w:tab w:val="left" w:pos="1776"/>
        </w:tabs>
        <w:rPr>
          <w:lang w:val="zh-TW" w:eastAsia="zh-TW"/>
        </w:rPr>
      </w:pPr>
    </w:p>
    <w:p w14:paraId="4FC6C627" w14:textId="51F23852" w:rsidR="009D2F8E" w:rsidRPr="00875A0C" w:rsidRDefault="009D2F8E" w:rsidP="00164B33">
      <w:pPr>
        <w:tabs>
          <w:tab w:val="left" w:pos="1776"/>
        </w:tabs>
        <w:rPr>
          <w:szCs w:val="24"/>
          <w:lang w:val="zh-TW" w:eastAsia="zh-TW"/>
        </w:rPr>
      </w:pPr>
      <w:r w:rsidRPr="00875A0C">
        <w:rPr>
          <w:rFonts w:hint="eastAsia"/>
          <w:szCs w:val="24"/>
          <w:lang w:val="zh-TW" w:eastAsia="zh-TW"/>
        </w:rPr>
        <w:t>店家資料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7"/>
        <w:gridCol w:w="6932"/>
      </w:tblGrid>
      <w:tr w:rsidR="00DC31B2" w:rsidRPr="00BA3C78" w14:paraId="03759FC4" w14:textId="77777777" w:rsidTr="00DC31B2">
        <w:tc>
          <w:tcPr>
            <w:tcW w:w="2127" w:type="dxa"/>
            <w:shd w:val="clear" w:color="auto" w:fill="D9E2F3" w:themeFill="accent1" w:themeFillTint="33"/>
          </w:tcPr>
          <w:p w14:paraId="5E188636" w14:textId="3383A77F" w:rsidR="00DC31B2" w:rsidRPr="00BA3C78" w:rsidRDefault="00DC31B2" w:rsidP="00293CB5">
            <w:pPr>
              <w:pStyle w:val="a8"/>
              <w:widowControl/>
              <w:ind w:left="0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sz w:val="24"/>
                <w:szCs w:val="24"/>
                <w:lang w:eastAsia="zh-TW"/>
              </w:rPr>
              <w:t>店家名稱</w:t>
            </w:r>
          </w:p>
        </w:tc>
        <w:tc>
          <w:tcPr>
            <w:tcW w:w="6932" w:type="dxa"/>
            <w:shd w:val="clear" w:color="auto" w:fill="auto"/>
          </w:tcPr>
          <w:p w14:paraId="6DE19DF5" w14:textId="53CE9186" w:rsidR="00DC31B2" w:rsidRPr="00BA3C78" w:rsidRDefault="00DC31B2" w:rsidP="00293CB5">
            <w:pPr>
              <w:pStyle w:val="a8"/>
              <w:widowControl/>
              <w:ind w:left="0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舞讚紅茶冰</w:t>
            </w:r>
            <w:r w:rsidRPr="00BA3C78">
              <w:rPr>
                <w:rFonts w:ascii="標楷體" w:hAnsi="標楷體"/>
                <w:sz w:val="24"/>
                <w:szCs w:val="24"/>
                <w:lang w:val="en-US" w:eastAsia="zh-TW"/>
              </w:rPr>
              <w:t xml:space="preserve"> </w:t>
            </w:r>
            <w:r w:rsidRPr="00BA3C78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潭子頭張店</w:t>
            </w:r>
          </w:p>
        </w:tc>
      </w:tr>
      <w:tr w:rsidR="00DC31B2" w:rsidRPr="00BA3C78" w14:paraId="15CB909F" w14:textId="77777777" w:rsidTr="00DC31B2">
        <w:tc>
          <w:tcPr>
            <w:tcW w:w="2127" w:type="dxa"/>
            <w:shd w:val="clear" w:color="auto" w:fill="D9E2F3" w:themeFill="accent1" w:themeFillTint="33"/>
          </w:tcPr>
          <w:p w14:paraId="527EDB13" w14:textId="4E4AF444" w:rsidR="00DC31B2" w:rsidRPr="00BA3C78" w:rsidRDefault="00DC31B2" w:rsidP="00293CB5">
            <w:pPr>
              <w:pStyle w:val="a8"/>
              <w:widowControl/>
              <w:ind w:left="0"/>
              <w:rPr>
                <w:rFonts w:ascii="標楷體" w:hAnsi="標楷體"/>
                <w:sz w:val="24"/>
                <w:szCs w:val="24"/>
              </w:rPr>
            </w:pPr>
            <w:r w:rsidRPr="00BA3C78">
              <w:rPr>
                <w:rFonts w:ascii="標楷體" w:hAnsi="標楷體" w:hint="eastAsia"/>
                <w:sz w:val="24"/>
                <w:szCs w:val="24"/>
                <w:lang w:eastAsia="zh-TW"/>
              </w:rPr>
              <w:t>店家地址</w:t>
            </w:r>
          </w:p>
        </w:tc>
        <w:tc>
          <w:tcPr>
            <w:tcW w:w="6932" w:type="dxa"/>
            <w:shd w:val="clear" w:color="auto" w:fill="auto"/>
          </w:tcPr>
          <w:p w14:paraId="67A73C92" w14:textId="1D7DE038" w:rsidR="00DC31B2" w:rsidRPr="00BA3C78" w:rsidRDefault="00DC31B2" w:rsidP="00293CB5">
            <w:pPr>
              <w:pStyle w:val="a8"/>
              <w:widowControl/>
              <w:ind w:left="0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sz w:val="24"/>
                <w:szCs w:val="24"/>
                <w:lang w:eastAsia="zh-TW"/>
              </w:rPr>
              <w:t>台中市潭子區頭張路二段</w:t>
            </w:r>
            <w:r w:rsidRPr="00BA3C78">
              <w:rPr>
                <w:rFonts w:ascii="標楷體" w:hAnsi="標楷體"/>
                <w:sz w:val="24"/>
                <w:szCs w:val="24"/>
                <w:lang w:eastAsia="zh-TW"/>
              </w:rPr>
              <w:t>6</w:t>
            </w:r>
            <w:r w:rsidRPr="00BA3C78">
              <w:rPr>
                <w:rFonts w:ascii="標楷體" w:hAnsi="標楷體" w:hint="eastAsia"/>
                <w:sz w:val="24"/>
                <w:szCs w:val="24"/>
                <w:lang w:eastAsia="zh-TW"/>
              </w:rPr>
              <w:t>號</w:t>
            </w:r>
          </w:p>
        </w:tc>
      </w:tr>
      <w:tr w:rsidR="00DC31B2" w:rsidRPr="00BA3C78" w14:paraId="28BA605B" w14:textId="77777777" w:rsidTr="00DC31B2">
        <w:tc>
          <w:tcPr>
            <w:tcW w:w="2127" w:type="dxa"/>
            <w:shd w:val="clear" w:color="auto" w:fill="D9E2F3" w:themeFill="accent1" w:themeFillTint="33"/>
          </w:tcPr>
          <w:p w14:paraId="3D77E699" w14:textId="641D01F1" w:rsidR="00DC31B2" w:rsidRPr="00BA3C78" w:rsidRDefault="00DC31B2" w:rsidP="00293CB5">
            <w:pPr>
              <w:pStyle w:val="a8"/>
              <w:widowControl/>
              <w:ind w:left="0"/>
              <w:rPr>
                <w:rFonts w:ascii="標楷體" w:hAnsi="標楷體"/>
                <w:sz w:val="24"/>
                <w:szCs w:val="24"/>
              </w:rPr>
            </w:pPr>
            <w:r w:rsidRPr="00BA3C78">
              <w:rPr>
                <w:rFonts w:ascii="標楷體" w:hAnsi="標楷體" w:hint="eastAsia"/>
                <w:sz w:val="24"/>
                <w:szCs w:val="24"/>
                <w:lang w:eastAsia="zh-TW"/>
              </w:rPr>
              <w:t>聯絡人員</w:t>
            </w:r>
          </w:p>
        </w:tc>
        <w:tc>
          <w:tcPr>
            <w:tcW w:w="6932" w:type="dxa"/>
            <w:shd w:val="clear" w:color="auto" w:fill="auto"/>
          </w:tcPr>
          <w:p w14:paraId="3BD65652" w14:textId="67DA2344" w:rsidR="00DC31B2" w:rsidRPr="00BA3C78" w:rsidRDefault="00875A0C" w:rsidP="00293CB5">
            <w:pPr>
              <w:pStyle w:val="a8"/>
              <w:widowControl/>
              <w:ind w:left="0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sz w:val="24"/>
                <w:szCs w:val="24"/>
                <w:lang w:eastAsia="zh-TW"/>
              </w:rPr>
              <w:t>王嘉銘</w:t>
            </w:r>
          </w:p>
        </w:tc>
      </w:tr>
      <w:tr w:rsidR="00DC31B2" w:rsidRPr="00BA3C78" w14:paraId="09B8984D" w14:textId="77777777" w:rsidTr="00DC31B2">
        <w:tc>
          <w:tcPr>
            <w:tcW w:w="2127" w:type="dxa"/>
            <w:shd w:val="clear" w:color="auto" w:fill="D9E2F3" w:themeFill="accent1" w:themeFillTint="33"/>
          </w:tcPr>
          <w:p w14:paraId="110F515D" w14:textId="63DA7106" w:rsidR="00DC31B2" w:rsidRPr="00BA3C78" w:rsidRDefault="00DC31B2" w:rsidP="00293CB5">
            <w:pPr>
              <w:pStyle w:val="a8"/>
              <w:widowControl/>
              <w:ind w:left="0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sz w:val="24"/>
                <w:szCs w:val="24"/>
                <w:lang w:eastAsia="zh-TW"/>
              </w:rPr>
              <w:t>聯絡電話</w:t>
            </w:r>
          </w:p>
        </w:tc>
        <w:tc>
          <w:tcPr>
            <w:tcW w:w="6932" w:type="dxa"/>
            <w:shd w:val="clear" w:color="auto" w:fill="auto"/>
          </w:tcPr>
          <w:p w14:paraId="13B10925" w14:textId="21A62040" w:rsidR="00DC31B2" w:rsidRPr="00BA3C78" w:rsidRDefault="00DC31B2" w:rsidP="00293CB5">
            <w:pPr>
              <w:pStyle w:val="a8"/>
              <w:widowControl/>
              <w:ind w:left="0"/>
              <w:rPr>
                <w:rFonts w:ascii="標楷體" w:hAnsi="標楷體"/>
                <w:sz w:val="24"/>
                <w:szCs w:val="24"/>
              </w:rPr>
            </w:pPr>
            <w:r w:rsidRPr="00BA3C78">
              <w:rPr>
                <w:rFonts w:ascii="標楷體" w:hAnsi="標楷體"/>
                <w:sz w:val="24"/>
                <w:szCs w:val="24"/>
                <w:lang w:eastAsia="zh-TW"/>
              </w:rPr>
              <w:t>0906288790</w:t>
            </w:r>
          </w:p>
        </w:tc>
      </w:tr>
    </w:tbl>
    <w:p w14:paraId="2A547864" w14:textId="77777777" w:rsidR="0040335F" w:rsidRDefault="0040335F" w:rsidP="00164B33">
      <w:pPr>
        <w:tabs>
          <w:tab w:val="left" w:pos="1776"/>
        </w:tabs>
        <w:rPr>
          <w:rFonts w:ascii="標楷體" w:hAnsi="標楷體"/>
          <w:lang w:val="zh-TW" w:eastAsia="zh-TW"/>
        </w:rPr>
      </w:pPr>
    </w:p>
    <w:p w14:paraId="5CFF8393" w14:textId="0046771E" w:rsidR="00164B33" w:rsidRPr="00BA3C78" w:rsidRDefault="005A3326" w:rsidP="00164B33">
      <w:pPr>
        <w:tabs>
          <w:tab w:val="left" w:pos="1776"/>
        </w:tabs>
        <w:rPr>
          <w:rFonts w:ascii="標楷體" w:hAnsi="標楷體"/>
          <w:snapToGrid/>
          <w:lang w:val="zh-TW" w:eastAsia="zh-TW"/>
        </w:rPr>
      </w:pPr>
      <w:r w:rsidRPr="00BA3C78">
        <w:rPr>
          <w:rFonts w:ascii="標楷體" w:hAnsi="標楷體" w:hint="eastAsia"/>
          <w:lang w:val="zh-TW" w:eastAsia="zh-TW"/>
        </w:rPr>
        <w:t>網路</w:t>
      </w:r>
      <w:r w:rsidR="00164B33" w:rsidRPr="00BA3C78">
        <w:rPr>
          <w:rFonts w:ascii="標楷體" w:hAnsi="標楷體" w:hint="eastAsia"/>
          <w:lang w:val="zh-TW" w:eastAsia="zh-TW"/>
        </w:rPr>
        <w:t>訂單</w:t>
      </w:r>
    </w:p>
    <w:tbl>
      <w:tblPr>
        <w:tblW w:w="0" w:type="auto"/>
        <w:tblBorders>
          <w:top w:val="single" w:sz="4" w:space="0" w:color="9CC2E5"/>
          <w:left w:val="single" w:sz="4" w:space="0" w:color="9CC2E5"/>
          <w:bottom w:val="single" w:sz="4" w:space="0" w:color="9CC2E5"/>
          <w:right w:val="single" w:sz="4" w:space="0" w:color="9CC2E5"/>
          <w:insideH w:val="single" w:sz="4" w:space="0" w:color="9CC2E5"/>
          <w:insideV w:val="single" w:sz="4" w:space="0" w:color="9CC2E5"/>
        </w:tblBorders>
        <w:tblLook w:val="0400" w:firstRow="0" w:lastRow="0" w:firstColumn="0" w:lastColumn="0" w:noHBand="0" w:noVBand="1"/>
      </w:tblPr>
      <w:tblGrid>
        <w:gridCol w:w="1625"/>
        <w:gridCol w:w="2233"/>
        <w:gridCol w:w="1519"/>
        <w:gridCol w:w="3677"/>
      </w:tblGrid>
      <w:tr w:rsidR="00164B33" w:rsidRPr="00BA3C78" w14:paraId="0BC719D1" w14:textId="77777777" w:rsidTr="00AD081D">
        <w:trPr>
          <w:trHeight w:val="456"/>
        </w:trPr>
        <w:tc>
          <w:tcPr>
            <w:tcW w:w="9256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4472C4"/>
            <w:hideMark/>
          </w:tcPr>
          <w:p w14:paraId="51678787" w14:textId="77777777" w:rsidR="00164B33" w:rsidRPr="00BA3C78" w:rsidRDefault="00164B33" w:rsidP="00AD081D">
            <w:pPr>
              <w:tabs>
                <w:tab w:val="left" w:pos="1776"/>
              </w:tabs>
              <w:jc w:val="center"/>
              <w:rPr>
                <w:rFonts w:ascii="標楷體" w:hAnsi="標楷體"/>
                <w:color w:val="FFFFFF"/>
                <w:szCs w:val="24"/>
                <w:lang w:val="zh-TW" w:eastAsia="zh-TW"/>
              </w:rPr>
            </w:pPr>
            <w:r w:rsidRPr="00BA3C78">
              <w:rPr>
                <w:rFonts w:ascii="標楷體" w:hAnsi="標楷體" w:hint="eastAsia"/>
                <w:color w:val="FFFFFF"/>
                <w:szCs w:val="24"/>
                <w:lang w:val="zh-TW" w:eastAsia="zh-TW"/>
              </w:rPr>
              <w:t>訂單資訊</w:t>
            </w:r>
          </w:p>
        </w:tc>
      </w:tr>
      <w:tr w:rsidR="00164B33" w:rsidRPr="00BA3C78" w14:paraId="255F45F6" w14:textId="77777777" w:rsidTr="00AD081D">
        <w:trPr>
          <w:trHeight w:val="456"/>
        </w:trPr>
        <w:tc>
          <w:tcPr>
            <w:tcW w:w="1668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/>
            <w:hideMark/>
          </w:tcPr>
          <w:p w14:paraId="70361D3F" w14:textId="77777777" w:rsidR="00164B33" w:rsidRPr="00BA3C78" w:rsidRDefault="00164B33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 w:rsidRPr="00BA3C78">
              <w:rPr>
                <w:rFonts w:ascii="標楷體" w:hAnsi="標楷體" w:hint="eastAsia"/>
                <w:lang w:val="zh-TW" w:eastAsia="zh-TW"/>
              </w:rPr>
              <w:lastRenderedPageBreak/>
              <w:t>訂單編號</w:t>
            </w:r>
          </w:p>
        </w:tc>
        <w:tc>
          <w:tcPr>
            <w:tcW w:w="2268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</w:tcPr>
          <w:p w14:paraId="670CEE2C" w14:textId="441DB5CC" w:rsidR="00164B33" w:rsidRPr="00BA3C78" w:rsidRDefault="00875A0C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 w:rsidRPr="00BA3C78">
              <w:rPr>
                <w:rFonts w:ascii="標楷體" w:hAnsi="標楷體" w:hint="eastAsia"/>
                <w:lang w:val="zh-TW" w:eastAsia="zh-TW"/>
              </w:rPr>
              <w:t>221204001</w:t>
            </w:r>
          </w:p>
        </w:tc>
        <w:tc>
          <w:tcPr>
            <w:tcW w:w="1559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/>
            <w:hideMark/>
          </w:tcPr>
          <w:p w14:paraId="761A0A96" w14:textId="77777777" w:rsidR="00164B33" w:rsidRPr="00BA3C78" w:rsidRDefault="00164B33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 w:rsidRPr="00BA3C78">
              <w:rPr>
                <w:rFonts w:ascii="標楷體" w:hAnsi="標楷體" w:hint="eastAsia"/>
                <w:lang w:val="zh-TW" w:eastAsia="zh-TW"/>
              </w:rPr>
              <w:t>訂單狀態</w:t>
            </w:r>
          </w:p>
        </w:tc>
        <w:tc>
          <w:tcPr>
            <w:tcW w:w="3761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</w:tcPr>
          <w:p w14:paraId="60151F51" w14:textId="0A987869" w:rsidR="00164B33" w:rsidRPr="00BA3C78" w:rsidRDefault="00F64889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>
              <w:rPr>
                <w:rFonts w:ascii="標楷體" w:hAnsi="標楷體" w:hint="eastAsia"/>
                <w:lang w:val="zh-TW" w:eastAsia="zh-TW"/>
              </w:rPr>
              <w:t>已接單確認</w:t>
            </w:r>
          </w:p>
        </w:tc>
      </w:tr>
      <w:tr w:rsidR="00164B33" w:rsidRPr="00BA3C78" w14:paraId="5A5040D9" w14:textId="77777777" w:rsidTr="00AD081D">
        <w:trPr>
          <w:trHeight w:val="469"/>
        </w:trPr>
        <w:tc>
          <w:tcPr>
            <w:tcW w:w="1668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/>
            <w:hideMark/>
          </w:tcPr>
          <w:p w14:paraId="530BB88C" w14:textId="77777777" w:rsidR="00164B33" w:rsidRPr="00BA3C78" w:rsidRDefault="00164B33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 w:rsidRPr="00BA3C78">
              <w:rPr>
                <w:rFonts w:ascii="標楷體" w:hAnsi="標楷體" w:hint="eastAsia"/>
                <w:lang w:val="zh-TW" w:eastAsia="zh-TW"/>
              </w:rPr>
              <w:t>店名</w:t>
            </w:r>
          </w:p>
        </w:tc>
        <w:tc>
          <w:tcPr>
            <w:tcW w:w="2268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/>
          </w:tcPr>
          <w:p w14:paraId="03B3A5F5" w14:textId="6B3667B0" w:rsidR="00164B33" w:rsidRPr="00BA3C78" w:rsidRDefault="00875A0C" w:rsidP="00AD081D">
            <w:pPr>
              <w:tabs>
                <w:tab w:val="left" w:pos="1776"/>
              </w:tabs>
              <w:rPr>
                <w:rFonts w:ascii="標楷體" w:hAnsi="標楷體"/>
                <w:szCs w:val="24"/>
                <w:lang w:val="en-US" w:eastAsia="zh-TW"/>
              </w:rPr>
            </w:pPr>
            <w:r w:rsidRPr="00BA3C78">
              <w:rPr>
                <w:rFonts w:ascii="標楷體" w:hAnsi="標楷體" w:hint="eastAsia"/>
                <w:szCs w:val="24"/>
                <w:lang w:val="en-US" w:eastAsia="zh-TW"/>
              </w:rPr>
              <w:t>舞讚紅茶冰 潭子頭張店</w:t>
            </w:r>
          </w:p>
        </w:tc>
        <w:tc>
          <w:tcPr>
            <w:tcW w:w="1559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/>
            <w:hideMark/>
          </w:tcPr>
          <w:p w14:paraId="1DF26C57" w14:textId="77777777" w:rsidR="00164B33" w:rsidRPr="00BA3C78" w:rsidRDefault="00164B33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 w:rsidRPr="00BA3C78">
              <w:rPr>
                <w:rFonts w:ascii="標楷體" w:hAnsi="標楷體" w:hint="eastAsia"/>
                <w:lang w:val="zh-TW" w:eastAsia="zh-TW"/>
              </w:rPr>
              <w:t>地址</w:t>
            </w:r>
          </w:p>
        </w:tc>
        <w:tc>
          <w:tcPr>
            <w:tcW w:w="3761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FFFFFF"/>
          </w:tcPr>
          <w:p w14:paraId="78331241" w14:textId="63A6611B" w:rsidR="00164B33" w:rsidRPr="00BA3C78" w:rsidRDefault="00875A0C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 w:rsidRPr="00BA3C78">
              <w:rPr>
                <w:rFonts w:ascii="標楷體" w:hAnsi="標楷體" w:hint="eastAsia"/>
                <w:szCs w:val="24"/>
                <w:lang w:eastAsia="zh-TW"/>
              </w:rPr>
              <w:t>台中市潭子區頭張路二段</w:t>
            </w:r>
            <w:r w:rsidRPr="00BA3C78">
              <w:rPr>
                <w:rFonts w:ascii="標楷體" w:hAnsi="標楷體"/>
                <w:szCs w:val="24"/>
                <w:lang w:eastAsia="zh-TW"/>
              </w:rPr>
              <w:t>6</w:t>
            </w:r>
            <w:r w:rsidRPr="00BA3C78">
              <w:rPr>
                <w:rFonts w:ascii="標楷體" w:hAnsi="標楷體" w:hint="eastAsia"/>
                <w:szCs w:val="24"/>
                <w:lang w:eastAsia="zh-TW"/>
              </w:rPr>
              <w:t>號</w:t>
            </w:r>
          </w:p>
        </w:tc>
      </w:tr>
      <w:tr w:rsidR="00164B33" w:rsidRPr="00BA3C78" w14:paraId="0F954DEF" w14:textId="77777777" w:rsidTr="0040335F">
        <w:trPr>
          <w:trHeight w:val="469"/>
        </w:trPr>
        <w:tc>
          <w:tcPr>
            <w:tcW w:w="1668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 w:themeFill="accent1" w:themeFillTint="33"/>
          </w:tcPr>
          <w:p w14:paraId="53D49AC6" w14:textId="40DAB238" w:rsidR="00164B33" w:rsidRPr="00BA3C78" w:rsidRDefault="0040335F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>
              <w:rPr>
                <w:rFonts w:ascii="標楷體" w:hAnsi="標楷體" w:hint="eastAsia"/>
                <w:lang w:val="zh-TW" w:eastAsia="zh-TW"/>
              </w:rPr>
              <w:t>配送日期</w:t>
            </w:r>
          </w:p>
        </w:tc>
        <w:tc>
          <w:tcPr>
            <w:tcW w:w="2268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</w:tcPr>
          <w:p w14:paraId="1E4284E2" w14:textId="78F4F03B" w:rsidR="00164B33" w:rsidRPr="00BA3C78" w:rsidRDefault="0040335F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>
              <w:rPr>
                <w:rFonts w:ascii="標楷體" w:hAnsi="標楷體" w:hint="eastAsia"/>
                <w:lang w:val="zh-TW" w:eastAsia="zh-TW"/>
              </w:rPr>
              <w:t>20221206</w:t>
            </w:r>
          </w:p>
        </w:tc>
        <w:tc>
          <w:tcPr>
            <w:tcW w:w="1559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/>
            <w:hideMark/>
          </w:tcPr>
          <w:p w14:paraId="78F09B9A" w14:textId="77777777" w:rsidR="00164B33" w:rsidRPr="00BA3C78" w:rsidRDefault="00164B33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 w:rsidRPr="00BA3C78">
              <w:rPr>
                <w:rFonts w:ascii="標楷體" w:hAnsi="標楷體" w:hint="eastAsia"/>
                <w:lang w:val="zh-TW" w:eastAsia="zh-TW"/>
              </w:rPr>
              <w:t>備註</w:t>
            </w:r>
          </w:p>
        </w:tc>
        <w:tc>
          <w:tcPr>
            <w:tcW w:w="3761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</w:tcPr>
          <w:p w14:paraId="418E6A6A" w14:textId="0439CC10" w:rsidR="00164B33" w:rsidRPr="00BA3C78" w:rsidRDefault="007F341D" w:rsidP="00AD081D">
            <w:pPr>
              <w:tabs>
                <w:tab w:val="left" w:pos="1776"/>
              </w:tabs>
              <w:rPr>
                <w:rFonts w:ascii="標楷體" w:hAnsi="標楷體"/>
                <w:lang w:val="zh-TW" w:eastAsia="zh-TW"/>
              </w:rPr>
            </w:pPr>
            <w:r w:rsidRPr="00BA3C78">
              <w:rPr>
                <w:rFonts w:ascii="標楷體" w:hAnsi="標楷體" w:hint="eastAsia"/>
                <w:szCs w:val="24"/>
                <w:lang w:eastAsia="zh-TW"/>
              </w:rPr>
              <w:t>珍珠用紙箱裝</w:t>
            </w:r>
          </w:p>
        </w:tc>
      </w:tr>
      <w:tr w:rsidR="00164B33" w:rsidRPr="00BA3C78" w14:paraId="1BA73F03" w14:textId="77777777" w:rsidTr="00AD081D">
        <w:trPr>
          <w:trHeight w:val="456"/>
        </w:trPr>
        <w:tc>
          <w:tcPr>
            <w:tcW w:w="9256" w:type="dxa"/>
            <w:gridSpan w:val="4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4472C4"/>
            <w:hideMark/>
          </w:tcPr>
          <w:p w14:paraId="6DDB931A" w14:textId="77777777" w:rsidR="00164B33" w:rsidRPr="00BA3C78" w:rsidRDefault="00164B33" w:rsidP="00AD081D">
            <w:pPr>
              <w:tabs>
                <w:tab w:val="left" w:pos="1776"/>
              </w:tabs>
              <w:jc w:val="center"/>
              <w:rPr>
                <w:rFonts w:ascii="標楷體" w:hAnsi="標楷體"/>
                <w:color w:val="FFFFFF"/>
                <w:szCs w:val="24"/>
                <w:lang w:val="zh-TW" w:eastAsia="zh-TW"/>
              </w:rPr>
            </w:pPr>
            <w:r w:rsidRPr="00BA3C78">
              <w:rPr>
                <w:rFonts w:ascii="標楷體" w:hAnsi="標楷體" w:hint="eastAsia"/>
                <w:color w:val="FFFFFF"/>
                <w:szCs w:val="24"/>
                <w:lang w:val="zh-TW" w:eastAsia="zh-TW"/>
              </w:rPr>
              <w:t>訂購人資訊</w:t>
            </w:r>
          </w:p>
        </w:tc>
      </w:tr>
      <w:tr w:rsidR="00164B33" w:rsidRPr="00BA3C78" w14:paraId="20491915" w14:textId="77777777" w:rsidTr="00AD081D">
        <w:trPr>
          <w:trHeight w:val="456"/>
        </w:trPr>
        <w:tc>
          <w:tcPr>
            <w:tcW w:w="1668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/>
            <w:hideMark/>
          </w:tcPr>
          <w:p w14:paraId="7A292596" w14:textId="77777777" w:rsidR="00164B33" w:rsidRPr="00BA3C78" w:rsidRDefault="00164B33" w:rsidP="00AD081D">
            <w:pPr>
              <w:tabs>
                <w:tab w:val="left" w:pos="1776"/>
              </w:tabs>
              <w:rPr>
                <w:rFonts w:ascii="標楷體" w:hAnsi="標楷體"/>
                <w:szCs w:val="24"/>
                <w:lang w:val="zh-TW" w:eastAsia="zh-TW"/>
              </w:rPr>
            </w:pPr>
            <w:r w:rsidRPr="00BA3C78">
              <w:rPr>
                <w:rFonts w:ascii="標楷體" w:hAnsi="標楷體" w:hint="eastAsia"/>
                <w:szCs w:val="24"/>
                <w:lang w:val="zh-TW" w:eastAsia="zh-TW"/>
              </w:rPr>
              <w:t>姓名</w:t>
            </w:r>
          </w:p>
        </w:tc>
        <w:tc>
          <w:tcPr>
            <w:tcW w:w="2268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</w:tcPr>
          <w:p w14:paraId="1793E0FC" w14:textId="1BE98786" w:rsidR="00164B33" w:rsidRPr="00BA3C78" w:rsidRDefault="007F341D" w:rsidP="00AD081D">
            <w:pPr>
              <w:tabs>
                <w:tab w:val="left" w:pos="1776"/>
              </w:tabs>
              <w:rPr>
                <w:rFonts w:ascii="標楷體" w:hAnsi="標楷體"/>
                <w:szCs w:val="24"/>
                <w:lang w:val="zh-TW" w:eastAsia="zh-TW"/>
              </w:rPr>
            </w:pPr>
            <w:r w:rsidRPr="00BA3C78">
              <w:rPr>
                <w:rFonts w:ascii="標楷體" w:hAnsi="標楷體" w:hint="eastAsia"/>
                <w:szCs w:val="24"/>
                <w:lang w:val="zh-TW" w:eastAsia="zh-TW"/>
              </w:rPr>
              <w:t>王嘉銘</w:t>
            </w:r>
          </w:p>
        </w:tc>
        <w:tc>
          <w:tcPr>
            <w:tcW w:w="1559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  <w:shd w:val="clear" w:color="auto" w:fill="D9E2F3"/>
            <w:hideMark/>
          </w:tcPr>
          <w:p w14:paraId="1F2ACFD5" w14:textId="77777777" w:rsidR="00164B33" w:rsidRPr="00BA3C78" w:rsidRDefault="00164B33" w:rsidP="00AD081D">
            <w:pPr>
              <w:tabs>
                <w:tab w:val="left" w:pos="1776"/>
              </w:tabs>
              <w:rPr>
                <w:rFonts w:ascii="標楷體" w:hAnsi="標楷體"/>
                <w:szCs w:val="24"/>
                <w:lang w:val="zh-TW" w:eastAsia="zh-TW"/>
              </w:rPr>
            </w:pPr>
            <w:r w:rsidRPr="00BA3C78">
              <w:rPr>
                <w:rFonts w:ascii="標楷體" w:hAnsi="標楷體" w:hint="eastAsia"/>
                <w:szCs w:val="24"/>
                <w:lang w:val="zh-TW" w:eastAsia="zh-TW"/>
              </w:rPr>
              <w:t>聯絡電話</w:t>
            </w:r>
          </w:p>
        </w:tc>
        <w:tc>
          <w:tcPr>
            <w:tcW w:w="3761" w:type="dxa"/>
            <w:tcBorders>
              <w:top w:val="single" w:sz="4" w:space="0" w:color="9CC2E5"/>
              <w:left w:val="single" w:sz="4" w:space="0" w:color="9CC2E5"/>
              <w:bottom w:val="single" w:sz="4" w:space="0" w:color="9CC2E5"/>
              <w:right w:val="single" w:sz="4" w:space="0" w:color="9CC2E5"/>
            </w:tcBorders>
          </w:tcPr>
          <w:p w14:paraId="4873DF44" w14:textId="08E3E76D" w:rsidR="00164B33" w:rsidRPr="00BA3C78" w:rsidRDefault="007F341D" w:rsidP="00AD081D">
            <w:pPr>
              <w:tabs>
                <w:tab w:val="left" w:pos="1776"/>
              </w:tabs>
              <w:rPr>
                <w:rFonts w:ascii="標楷體" w:hAnsi="標楷體"/>
                <w:szCs w:val="24"/>
                <w:lang w:val="zh-TW" w:eastAsia="zh-TW"/>
              </w:rPr>
            </w:pPr>
            <w:r w:rsidRPr="00BA3C78">
              <w:rPr>
                <w:rFonts w:ascii="標楷體" w:hAnsi="標楷體"/>
                <w:szCs w:val="24"/>
                <w:lang w:eastAsia="zh-TW"/>
              </w:rPr>
              <w:t>0906288790</w:t>
            </w:r>
          </w:p>
        </w:tc>
      </w:tr>
    </w:tbl>
    <w:p w14:paraId="2F540B41" w14:textId="77777777" w:rsidR="00164B33" w:rsidRPr="00BA3C78" w:rsidRDefault="00164B33" w:rsidP="00164B33">
      <w:pPr>
        <w:tabs>
          <w:tab w:val="left" w:pos="1776"/>
        </w:tabs>
        <w:rPr>
          <w:rFonts w:ascii="標楷體" w:hAnsi="標楷體"/>
          <w:lang w:val="zh-TW" w:eastAsia="zh-TW"/>
        </w:rPr>
      </w:pPr>
    </w:p>
    <w:tbl>
      <w:tblPr>
        <w:tblW w:w="5000" w:type="pct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660" w:firstRow="1" w:lastRow="1" w:firstColumn="0" w:lastColumn="0" w:noHBand="1" w:noVBand="1"/>
      </w:tblPr>
      <w:tblGrid>
        <w:gridCol w:w="1906"/>
        <w:gridCol w:w="1382"/>
        <w:gridCol w:w="1382"/>
        <w:gridCol w:w="1106"/>
        <w:gridCol w:w="1244"/>
        <w:gridCol w:w="2034"/>
      </w:tblGrid>
      <w:tr w:rsidR="00164B33" w:rsidRPr="00BA3C78" w14:paraId="11A1AD95" w14:textId="77777777" w:rsidTr="00AD081D">
        <w:tc>
          <w:tcPr>
            <w:tcW w:w="105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4472C4"/>
            <w:hideMark/>
          </w:tcPr>
          <w:p w14:paraId="4640812C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品名</w:t>
            </w:r>
          </w:p>
        </w:tc>
        <w:tc>
          <w:tcPr>
            <w:tcW w:w="763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  <w:hideMark/>
          </w:tcPr>
          <w:p w14:paraId="33A8568B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規格</w:t>
            </w:r>
          </w:p>
        </w:tc>
        <w:tc>
          <w:tcPr>
            <w:tcW w:w="763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  <w:hideMark/>
          </w:tcPr>
          <w:p w14:paraId="5C0CD901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數量</w:t>
            </w:r>
          </w:p>
        </w:tc>
        <w:tc>
          <w:tcPr>
            <w:tcW w:w="611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  <w:hideMark/>
          </w:tcPr>
          <w:p w14:paraId="73EDD247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單位</w:t>
            </w:r>
          </w:p>
        </w:tc>
        <w:tc>
          <w:tcPr>
            <w:tcW w:w="687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  <w:hideMark/>
          </w:tcPr>
          <w:p w14:paraId="05A8E29C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單價</w:t>
            </w:r>
          </w:p>
        </w:tc>
        <w:tc>
          <w:tcPr>
            <w:tcW w:w="1123" w:type="pct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4472C4"/>
            <w:hideMark/>
          </w:tcPr>
          <w:p w14:paraId="3B0A350B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金額</w:t>
            </w:r>
          </w:p>
        </w:tc>
      </w:tr>
      <w:tr w:rsidR="00164B33" w:rsidRPr="00BA3C78" w14:paraId="017E9DFA" w14:textId="77777777" w:rsidTr="00AD081D">
        <w:tc>
          <w:tcPr>
            <w:tcW w:w="105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28CE4A8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剉冰</w:t>
            </w: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722CA4FE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35C2ABAC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2</w:t>
            </w:r>
          </w:p>
        </w:tc>
        <w:tc>
          <w:tcPr>
            <w:tcW w:w="61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840B895" w14:textId="6C8755E7" w:rsidR="00164B33" w:rsidRPr="00BA3C78" w:rsidRDefault="001E00A1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個</w:t>
            </w:r>
          </w:p>
        </w:tc>
        <w:tc>
          <w:tcPr>
            <w:tcW w:w="687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35F5F077" w14:textId="2F99FE42" w:rsidR="00164B33" w:rsidRPr="00BA3C78" w:rsidRDefault="001E00A1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30</w:t>
            </w:r>
          </w:p>
        </w:tc>
        <w:tc>
          <w:tcPr>
            <w:tcW w:w="112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3716D1E2" w14:textId="5638667D" w:rsidR="00164B33" w:rsidRPr="00BA3C78" w:rsidRDefault="001E00A1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60</w:t>
            </w:r>
          </w:p>
        </w:tc>
      </w:tr>
      <w:tr w:rsidR="00164B33" w:rsidRPr="00BA3C78" w14:paraId="57C9D127" w14:textId="77777777" w:rsidTr="00AD081D">
        <w:tc>
          <w:tcPr>
            <w:tcW w:w="105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717F2F3F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碎冰</w:t>
            </w: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37448344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A6CA4FD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13</w:t>
            </w:r>
          </w:p>
        </w:tc>
        <w:tc>
          <w:tcPr>
            <w:tcW w:w="61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15025D39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包</w:t>
            </w:r>
          </w:p>
        </w:tc>
        <w:tc>
          <w:tcPr>
            <w:tcW w:w="687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16BF08FC" w14:textId="69BC68BD" w:rsidR="00164B33" w:rsidRPr="00BA3C78" w:rsidRDefault="007F341D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70</w:t>
            </w:r>
          </w:p>
        </w:tc>
        <w:tc>
          <w:tcPr>
            <w:tcW w:w="112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39C864A5" w14:textId="6EBDFADB" w:rsidR="00164B33" w:rsidRPr="00BA3C78" w:rsidRDefault="007F341D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910</w:t>
            </w:r>
          </w:p>
        </w:tc>
      </w:tr>
      <w:tr w:rsidR="00164B33" w:rsidRPr="00BA3C78" w14:paraId="4229C167" w14:textId="77777777" w:rsidTr="00AD081D">
        <w:tc>
          <w:tcPr>
            <w:tcW w:w="105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74699C62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大冰塊</w:t>
            </w: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12A145EE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0046558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</w:t>
            </w:r>
          </w:p>
        </w:tc>
        <w:tc>
          <w:tcPr>
            <w:tcW w:w="61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3B0CF6A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袋</w:t>
            </w:r>
          </w:p>
        </w:tc>
        <w:tc>
          <w:tcPr>
            <w:tcW w:w="687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4111E54F" w14:textId="79841572" w:rsidR="00164B33" w:rsidRPr="00BA3C78" w:rsidRDefault="007F341D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100</w:t>
            </w:r>
          </w:p>
        </w:tc>
        <w:tc>
          <w:tcPr>
            <w:tcW w:w="112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696CC55" w14:textId="00C7839E" w:rsidR="00164B33" w:rsidRPr="00BA3C78" w:rsidRDefault="007F341D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100</w:t>
            </w:r>
          </w:p>
        </w:tc>
      </w:tr>
      <w:tr w:rsidR="00164B33" w:rsidRPr="00BA3C78" w14:paraId="7188C32B" w14:textId="77777777" w:rsidTr="00AD081D">
        <w:tc>
          <w:tcPr>
            <w:tcW w:w="105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6ED752B" w14:textId="09C9B632" w:rsidR="00164B33" w:rsidRPr="00BA3C78" w:rsidRDefault="001E00A1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膠</w:t>
            </w:r>
            <w:r w:rsidR="00164B33"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膜</w:t>
            </w: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EB4C9E9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28B2E0F0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</w:t>
            </w:r>
          </w:p>
        </w:tc>
        <w:tc>
          <w:tcPr>
            <w:tcW w:w="61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716C233D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捲</w:t>
            </w:r>
          </w:p>
        </w:tc>
        <w:tc>
          <w:tcPr>
            <w:tcW w:w="687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5C90C302" w14:textId="03F4A62B" w:rsidR="00164B33" w:rsidRPr="00BA3C78" w:rsidRDefault="001E00A1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500</w:t>
            </w:r>
          </w:p>
        </w:tc>
        <w:tc>
          <w:tcPr>
            <w:tcW w:w="112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38961AA3" w14:textId="551B345C" w:rsidR="00164B33" w:rsidRPr="00BA3C78" w:rsidRDefault="001E00A1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500</w:t>
            </w:r>
          </w:p>
        </w:tc>
      </w:tr>
      <w:tr w:rsidR="00164B33" w:rsidRPr="00BA3C78" w14:paraId="7DED2114" w14:textId="77777777" w:rsidTr="00AD081D">
        <w:tc>
          <w:tcPr>
            <w:tcW w:w="105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26B42E4D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塑膠杯</w:t>
            </w: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6961062E" w14:textId="417A5299" w:rsidR="00164B33" w:rsidRPr="00BA3C78" w:rsidRDefault="004E6807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7</w:t>
            </w:r>
            <w:r w:rsidR="00164B33" w:rsidRPr="00BA3C78">
              <w:rPr>
                <w:rFonts w:ascii="標楷體" w:hAnsi="標楷體"/>
                <w:color w:val="000080"/>
                <w:szCs w:val="24"/>
                <w:lang w:eastAsia="zh-TW"/>
              </w:rPr>
              <w:t>00cc</w:t>
            </w: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A36F41E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</w:t>
            </w:r>
          </w:p>
        </w:tc>
        <w:tc>
          <w:tcPr>
            <w:tcW w:w="61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394001D5" w14:textId="7001A0A1" w:rsidR="00164B33" w:rsidRPr="00BA3C78" w:rsidRDefault="001E00A1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箱</w:t>
            </w:r>
          </w:p>
        </w:tc>
        <w:tc>
          <w:tcPr>
            <w:tcW w:w="687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7932789" w14:textId="6E7539FA" w:rsidR="00164B33" w:rsidRPr="00BA3C78" w:rsidRDefault="001E00A1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850</w:t>
            </w:r>
          </w:p>
        </w:tc>
        <w:tc>
          <w:tcPr>
            <w:tcW w:w="112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1360A6D6" w14:textId="0B656544" w:rsidR="00164B33" w:rsidRPr="00BA3C78" w:rsidRDefault="001E00A1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850</w:t>
            </w:r>
          </w:p>
        </w:tc>
      </w:tr>
      <w:tr w:rsidR="00164B33" w:rsidRPr="00BA3C78" w14:paraId="720B42AD" w14:textId="77777777" w:rsidTr="00AD081D">
        <w:tc>
          <w:tcPr>
            <w:tcW w:w="105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D1AE518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百香果冰沙</w:t>
            </w: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5BD381B0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C233113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4</w:t>
            </w:r>
          </w:p>
        </w:tc>
        <w:tc>
          <w:tcPr>
            <w:tcW w:w="61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D1E9492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桶</w:t>
            </w:r>
          </w:p>
        </w:tc>
        <w:tc>
          <w:tcPr>
            <w:tcW w:w="687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293689BF" w14:textId="4D8CC548" w:rsidR="00164B33" w:rsidRPr="00BA3C78" w:rsidRDefault="001E00A1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500</w:t>
            </w:r>
          </w:p>
        </w:tc>
        <w:tc>
          <w:tcPr>
            <w:tcW w:w="112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2C4F1CA9" w14:textId="6DEC805D" w:rsidR="00164B33" w:rsidRPr="00BA3C78" w:rsidRDefault="001E00A1" w:rsidP="00AD081D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2000</w:t>
            </w:r>
          </w:p>
        </w:tc>
      </w:tr>
      <w:tr w:rsidR="00164B33" w:rsidRPr="00BA3C78" w14:paraId="765FF461" w14:textId="77777777" w:rsidTr="00AD081D">
        <w:tc>
          <w:tcPr>
            <w:tcW w:w="105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3509EB66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589867F8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6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9D96C9C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61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55287C81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  <w:tc>
          <w:tcPr>
            <w:tcW w:w="687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0D3D46EB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112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02D667FD" w14:textId="77777777" w:rsidR="00164B33" w:rsidRPr="00BA3C78" w:rsidRDefault="00164B33" w:rsidP="00AD081D">
            <w:pPr>
              <w:rPr>
                <w:rFonts w:ascii="標楷體" w:hAnsi="標楷體"/>
                <w:color w:val="000080"/>
                <w:szCs w:val="24"/>
              </w:rPr>
            </w:pPr>
          </w:p>
        </w:tc>
      </w:tr>
      <w:tr w:rsidR="00164B33" w:rsidRPr="00BA3C78" w14:paraId="48304C56" w14:textId="77777777" w:rsidTr="00AD081D">
        <w:tc>
          <w:tcPr>
            <w:tcW w:w="1053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4472C4"/>
          </w:tcPr>
          <w:p w14:paraId="5A2F122B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b/>
                <w:bCs/>
                <w:color w:val="000080"/>
                <w:szCs w:val="24"/>
                <w:lang w:eastAsia="zh-TW"/>
              </w:rPr>
            </w:pPr>
          </w:p>
        </w:tc>
        <w:tc>
          <w:tcPr>
            <w:tcW w:w="763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5AD8DFCD" w14:textId="77777777" w:rsidR="00164B33" w:rsidRPr="00BA3C78" w:rsidRDefault="00164B33" w:rsidP="00AD081D">
            <w:pPr>
              <w:rPr>
                <w:rFonts w:ascii="標楷體" w:hAnsi="標楷體"/>
                <w:b/>
                <w:bCs/>
                <w:i/>
                <w:color w:val="000080"/>
                <w:szCs w:val="24"/>
              </w:rPr>
            </w:pPr>
          </w:p>
        </w:tc>
        <w:tc>
          <w:tcPr>
            <w:tcW w:w="763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4D0E8FB1" w14:textId="77777777" w:rsidR="00164B33" w:rsidRPr="00BA3C78" w:rsidRDefault="00164B33" w:rsidP="00AD081D">
            <w:pPr>
              <w:rPr>
                <w:rFonts w:ascii="標楷體" w:hAnsi="標楷體"/>
                <w:b/>
                <w:bCs/>
                <w:i/>
                <w:color w:val="000080"/>
                <w:szCs w:val="24"/>
              </w:rPr>
            </w:pPr>
          </w:p>
        </w:tc>
        <w:tc>
          <w:tcPr>
            <w:tcW w:w="611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42AB596F" w14:textId="77777777" w:rsidR="00164B33" w:rsidRPr="00BA3C78" w:rsidRDefault="00164B33" w:rsidP="00AD081D">
            <w:pPr>
              <w:tabs>
                <w:tab w:val="left" w:pos="520"/>
              </w:tabs>
              <w:rPr>
                <w:rFonts w:ascii="標楷體" w:hAnsi="標楷體"/>
                <w:b/>
                <w:bCs/>
                <w:i/>
                <w:color w:val="000080"/>
                <w:szCs w:val="24"/>
              </w:rPr>
            </w:pPr>
          </w:p>
        </w:tc>
        <w:tc>
          <w:tcPr>
            <w:tcW w:w="687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  <w:hideMark/>
          </w:tcPr>
          <w:p w14:paraId="4292D2E3" w14:textId="77777777" w:rsidR="00164B33" w:rsidRPr="00BA3C78" w:rsidRDefault="00164B33" w:rsidP="00AD081D">
            <w:pPr>
              <w:jc w:val="right"/>
              <w:rPr>
                <w:rFonts w:ascii="標楷體" w:hAnsi="標楷體"/>
                <w:bCs/>
                <w:color w:val="FFFFFF" w:themeColor="background1"/>
                <w:szCs w:val="24"/>
              </w:rPr>
            </w:pPr>
            <w:r w:rsidRPr="00BA3C78">
              <w:rPr>
                <w:rFonts w:ascii="標楷體" w:hAnsi="標楷體" w:hint="eastAsia"/>
                <w:bCs/>
                <w:color w:val="FFFFFF" w:themeColor="background1"/>
                <w:szCs w:val="24"/>
                <w:lang w:eastAsia="zh-TW"/>
              </w:rPr>
              <w:t>總金額：</w:t>
            </w:r>
          </w:p>
        </w:tc>
        <w:tc>
          <w:tcPr>
            <w:tcW w:w="1123" w:type="pct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4472C4"/>
          </w:tcPr>
          <w:p w14:paraId="15B126F5" w14:textId="15B950BC" w:rsidR="00164B33" w:rsidRPr="00BA3C78" w:rsidRDefault="001E00A1" w:rsidP="00AD081D">
            <w:pPr>
              <w:rPr>
                <w:rFonts w:ascii="標楷體" w:hAnsi="標楷體"/>
                <w:b/>
                <w:bCs/>
                <w:color w:val="FFFFFF" w:themeColor="background1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color w:val="FFFFFF" w:themeColor="background1"/>
                <w:szCs w:val="24"/>
                <w:lang w:eastAsia="zh-TW"/>
              </w:rPr>
              <w:t>4420</w:t>
            </w:r>
          </w:p>
        </w:tc>
      </w:tr>
    </w:tbl>
    <w:p w14:paraId="7FED5615" w14:textId="77777777" w:rsidR="00164B33" w:rsidRPr="00BA3C78" w:rsidRDefault="00164B33" w:rsidP="00F33BB4">
      <w:pPr>
        <w:tabs>
          <w:tab w:val="left" w:pos="1776"/>
        </w:tabs>
        <w:rPr>
          <w:rFonts w:ascii="標楷體" w:hAnsi="標楷體"/>
          <w:lang w:val="zh-TW" w:eastAsia="zh-TW"/>
        </w:rPr>
      </w:pPr>
    </w:p>
    <w:p w14:paraId="390B146D" w14:textId="549227D9" w:rsidR="00A657A0" w:rsidRPr="00BA3C78" w:rsidRDefault="0012699C" w:rsidP="0012699C">
      <w:pPr>
        <w:tabs>
          <w:tab w:val="left" w:pos="1776"/>
        </w:tabs>
        <w:rPr>
          <w:rFonts w:ascii="標楷體" w:hAnsi="標楷體"/>
          <w:snapToGrid/>
          <w:szCs w:val="24"/>
          <w:lang w:val="zh-TW" w:eastAsia="zh-TW"/>
        </w:rPr>
      </w:pPr>
      <w:r w:rsidRPr="00BA3C78">
        <w:rPr>
          <w:rFonts w:ascii="標楷體" w:hAnsi="標楷體" w:hint="eastAsia"/>
          <w:szCs w:val="24"/>
          <w:lang w:val="zh-TW" w:eastAsia="zh-TW"/>
        </w:rPr>
        <w:t>派車</w:t>
      </w:r>
      <w:r w:rsidR="00F33BB4" w:rsidRPr="00BA3C78">
        <w:rPr>
          <w:rFonts w:ascii="標楷體" w:hAnsi="標楷體" w:hint="eastAsia"/>
          <w:szCs w:val="24"/>
          <w:lang w:val="zh-TW" w:eastAsia="zh-TW"/>
        </w:rPr>
        <w:t>單</w:t>
      </w:r>
      <w:r w:rsidR="00F33BB4" w:rsidRPr="00BA3C78">
        <w:rPr>
          <w:rFonts w:ascii="標楷體" w:hAnsi="標楷體"/>
          <w:szCs w:val="24"/>
          <w:lang w:val="zh-TW" w:eastAsia="zh-TW"/>
        </w:rPr>
        <w:tab/>
      </w:r>
    </w:p>
    <w:tbl>
      <w:tblPr>
        <w:tblStyle w:val="ac"/>
        <w:tblW w:w="9067" w:type="dxa"/>
        <w:tblLook w:val="04A0" w:firstRow="1" w:lastRow="0" w:firstColumn="1" w:lastColumn="0" w:noHBand="0" w:noVBand="1"/>
      </w:tblPr>
      <w:tblGrid>
        <w:gridCol w:w="1129"/>
        <w:gridCol w:w="1843"/>
        <w:gridCol w:w="992"/>
        <w:gridCol w:w="1276"/>
        <w:gridCol w:w="1418"/>
        <w:gridCol w:w="2409"/>
      </w:tblGrid>
      <w:tr w:rsidR="009434B0" w:rsidRPr="00BA3C78" w14:paraId="15EB2B07" w14:textId="086A4D7B" w:rsidTr="00CD1D78">
        <w:trPr>
          <w:trHeight w:val="369"/>
        </w:trPr>
        <w:tc>
          <w:tcPr>
            <w:tcW w:w="1129" w:type="dxa"/>
            <w:shd w:val="clear" w:color="auto" w:fill="4472C4" w:themeFill="accent1"/>
          </w:tcPr>
          <w:p w14:paraId="4C1E4C55" w14:textId="433AD99F" w:rsidR="009434B0" w:rsidRPr="00BA3C78" w:rsidRDefault="009434B0" w:rsidP="00CD1D78">
            <w:pPr>
              <w:pStyle w:val="a0"/>
              <w:ind w:left="0"/>
              <w:jc w:val="left"/>
              <w:rPr>
                <w:rFonts w:ascii="標楷體" w:hAnsi="標楷體"/>
                <w:color w:val="FFFFFF" w:themeColor="background1"/>
                <w:lang w:eastAsia="zh-TW"/>
              </w:rPr>
            </w:pPr>
            <w:r w:rsidRPr="00BA3C78">
              <w:rPr>
                <w:rFonts w:ascii="標楷體" w:hAnsi="標楷體" w:hint="eastAsia"/>
                <w:color w:val="FFFFFF" w:themeColor="background1"/>
                <w:lang w:eastAsia="zh-TW"/>
              </w:rPr>
              <w:t>車牌</w:t>
            </w:r>
          </w:p>
        </w:tc>
        <w:tc>
          <w:tcPr>
            <w:tcW w:w="1843" w:type="dxa"/>
          </w:tcPr>
          <w:p w14:paraId="416334BE" w14:textId="0E0CF20A" w:rsidR="009434B0" w:rsidRPr="00BA3C78" w:rsidRDefault="009434B0" w:rsidP="00CD1D78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AFS-0787</w:t>
            </w:r>
          </w:p>
        </w:tc>
        <w:tc>
          <w:tcPr>
            <w:tcW w:w="992" w:type="dxa"/>
            <w:shd w:val="clear" w:color="auto" w:fill="4472C4" w:themeFill="accent1"/>
          </w:tcPr>
          <w:p w14:paraId="11B3B01A" w14:textId="29B0589E" w:rsidR="009434B0" w:rsidRPr="00BA3C78" w:rsidRDefault="009434B0" w:rsidP="00CD1D78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color w:val="FFFFFF" w:themeColor="background1"/>
                <w:lang w:eastAsia="zh-TW"/>
              </w:rPr>
              <w:t>司機</w:t>
            </w:r>
          </w:p>
        </w:tc>
        <w:tc>
          <w:tcPr>
            <w:tcW w:w="1276" w:type="dxa"/>
          </w:tcPr>
          <w:p w14:paraId="35778420" w14:textId="6BD45A2C" w:rsidR="009434B0" w:rsidRPr="00BA3C78" w:rsidRDefault="009434B0" w:rsidP="00CD1D78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林椿宏</w:t>
            </w:r>
          </w:p>
        </w:tc>
        <w:tc>
          <w:tcPr>
            <w:tcW w:w="1418" w:type="dxa"/>
            <w:shd w:val="clear" w:color="auto" w:fill="4472C4" w:themeFill="accent1"/>
          </w:tcPr>
          <w:p w14:paraId="10DA7221" w14:textId="74E1D2AF" w:rsidR="009434B0" w:rsidRPr="00BA3C78" w:rsidRDefault="009434B0" w:rsidP="00CD1D78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color w:val="FFFFFF" w:themeColor="background1"/>
                <w:lang w:eastAsia="zh-TW"/>
              </w:rPr>
              <w:t>派車時間</w:t>
            </w:r>
          </w:p>
        </w:tc>
        <w:tc>
          <w:tcPr>
            <w:tcW w:w="2409" w:type="dxa"/>
          </w:tcPr>
          <w:p w14:paraId="712B1D68" w14:textId="429F2143" w:rsidR="009434B0" w:rsidRPr="00BA3C78" w:rsidRDefault="009434B0" w:rsidP="00CD1D78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221204 09:30</w:t>
            </w:r>
            <w:r w:rsidR="000B0DF8">
              <w:rPr>
                <w:rFonts w:ascii="標楷體" w:hAnsi="標楷體"/>
                <w:lang w:eastAsia="zh-TW"/>
              </w:rPr>
              <w:t>:</w:t>
            </w:r>
            <w:r w:rsidR="005A2160">
              <w:rPr>
                <w:rFonts w:ascii="標楷體" w:hAnsi="標楷體" w:hint="eastAsia"/>
                <w:lang w:eastAsia="zh-TW"/>
              </w:rPr>
              <w:t>00</w:t>
            </w:r>
          </w:p>
        </w:tc>
      </w:tr>
      <w:tr w:rsidR="000B0DF8" w:rsidRPr="00BA3C78" w14:paraId="42B4603D" w14:textId="77777777" w:rsidTr="002D016A">
        <w:trPr>
          <w:trHeight w:val="369"/>
        </w:trPr>
        <w:tc>
          <w:tcPr>
            <w:tcW w:w="2972" w:type="dxa"/>
            <w:gridSpan w:val="2"/>
            <w:shd w:val="clear" w:color="auto" w:fill="4472C4" w:themeFill="accent1"/>
          </w:tcPr>
          <w:p w14:paraId="3E2BE91B" w14:textId="69A17F13" w:rsidR="000B0DF8" w:rsidRPr="00BA3C78" w:rsidRDefault="000B0DF8" w:rsidP="00CD1D78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color w:val="FFFFFF" w:themeColor="background1"/>
                <w:lang w:eastAsia="zh-TW"/>
              </w:rPr>
              <w:t>派車單編號</w:t>
            </w:r>
          </w:p>
        </w:tc>
        <w:tc>
          <w:tcPr>
            <w:tcW w:w="6095" w:type="dxa"/>
            <w:gridSpan w:val="4"/>
            <w:shd w:val="clear" w:color="auto" w:fill="FFFFFF" w:themeFill="background1"/>
          </w:tcPr>
          <w:p w14:paraId="6E36ADBF" w14:textId="588D10A9" w:rsidR="000B0DF8" w:rsidRPr="00BA3C78" w:rsidRDefault="000B0DF8" w:rsidP="00CD1D78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szCs w:val="24"/>
                <w:lang w:eastAsia="zh-TW"/>
              </w:rPr>
              <w:t>221204002</w:t>
            </w:r>
          </w:p>
        </w:tc>
      </w:tr>
    </w:tbl>
    <w:p w14:paraId="050D87EF" w14:textId="013BF686" w:rsidR="0012699C" w:rsidRPr="00BA3C78" w:rsidRDefault="0012699C" w:rsidP="0012699C">
      <w:pPr>
        <w:pStyle w:val="a0"/>
        <w:ind w:left="0"/>
        <w:rPr>
          <w:rFonts w:ascii="標楷體" w:hAnsi="標楷體"/>
          <w:lang w:eastAsia="zh-TW"/>
        </w:rPr>
      </w:pPr>
    </w:p>
    <w:tbl>
      <w:tblPr>
        <w:tblStyle w:val="4-1"/>
        <w:tblW w:w="9067" w:type="dxa"/>
        <w:tblLook w:val="04A0" w:firstRow="1" w:lastRow="0" w:firstColumn="1" w:lastColumn="0" w:noHBand="0" w:noVBand="1"/>
      </w:tblPr>
      <w:tblGrid>
        <w:gridCol w:w="1413"/>
        <w:gridCol w:w="1844"/>
        <w:gridCol w:w="2834"/>
        <w:gridCol w:w="1984"/>
        <w:gridCol w:w="992"/>
      </w:tblGrid>
      <w:tr w:rsidR="004911B7" w:rsidRPr="00BA3C78" w14:paraId="27FB087E" w14:textId="560715DA" w:rsidTr="004911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0D1B41C" w14:textId="7BD48EFD" w:rsidR="004911B7" w:rsidRPr="00BA3C78" w:rsidRDefault="004911B7" w:rsidP="0012699C">
            <w:pPr>
              <w:pStyle w:val="a0"/>
              <w:ind w:left="0"/>
              <w:rPr>
                <w:rFonts w:ascii="標楷體" w:hAnsi="標楷體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訂單編號</w:t>
            </w:r>
          </w:p>
        </w:tc>
        <w:tc>
          <w:tcPr>
            <w:tcW w:w="1844" w:type="dxa"/>
          </w:tcPr>
          <w:p w14:paraId="07F744C8" w14:textId="013F276D" w:rsidR="004911B7" w:rsidRPr="00BA3C78" w:rsidRDefault="004911B7" w:rsidP="0012699C">
            <w:pPr>
              <w:pStyle w:val="a0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店名</w:t>
            </w:r>
          </w:p>
        </w:tc>
        <w:tc>
          <w:tcPr>
            <w:tcW w:w="2834" w:type="dxa"/>
          </w:tcPr>
          <w:p w14:paraId="34165F63" w14:textId="73A0510B" w:rsidR="004911B7" w:rsidRPr="00BA3C78" w:rsidRDefault="004911B7" w:rsidP="0012699C">
            <w:pPr>
              <w:pStyle w:val="a0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地址</w:t>
            </w:r>
          </w:p>
        </w:tc>
        <w:tc>
          <w:tcPr>
            <w:tcW w:w="1984" w:type="dxa"/>
          </w:tcPr>
          <w:p w14:paraId="595616D1" w14:textId="1EBC0C2C" w:rsidR="004911B7" w:rsidRPr="00BA3C78" w:rsidRDefault="004911B7" w:rsidP="0012699C">
            <w:pPr>
              <w:pStyle w:val="a0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訂單內容</w:t>
            </w:r>
          </w:p>
        </w:tc>
        <w:tc>
          <w:tcPr>
            <w:tcW w:w="992" w:type="dxa"/>
          </w:tcPr>
          <w:p w14:paraId="68DE1FBD" w14:textId="569943D4" w:rsidR="004911B7" w:rsidRPr="00BA3C78" w:rsidRDefault="004911B7" w:rsidP="0012699C">
            <w:pPr>
              <w:pStyle w:val="a0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金額</w:t>
            </w:r>
          </w:p>
        </w:tc>
      </w:tr>
      <w:tr w:rsidR="004911B7" w:rsidRPr="00BA3C78" w14:paraId="25BDA2A5" w14:textId="2C7483CE" w:rsidTr="004911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48195D3" w14:textId="50A6E7A9" w:rsidR="004911B7" w:rsidRPr="00BA3C78" w:rsidRDefault="004911B7" w:rsidP="0012699C">
            <w:pPr>
              <w:pStyle w:val="a0"/>
              <w:ind w:left="0"/>
              <w:rPr>
                <w:rFonts w:ascii="標楷體" w:hAnsi="標楷體"/>
                <w:b w:val="0"/>
              </w:rPr>
            </w:pPr>
            <w:r w:rsidRPr="00BA3C78">
              <w:rPr>
                <w:rFonts w:ascii="標楷體" w:hAnsi="標楷體" w:hint="eastAsia"/>
                <w:b w:val="0"/>
                <w:lang w:eastAsia="zh-TW"/>
              </w:rPr>
              <w:t>221204001</w:t>
            </w:r>
          </w:p>
        </w:tc>
        <w:tc>
          <w:tcPr>
            <w:tcW w:w="1844" w:type="dxa"/>
          </w:tcPr>
          <w:p w14:paraId="5A5DA780" w14:textId="61903025" w:rsidR="004911B7" w:rsidRPr="00BA3C78" w:rsidRDefault="004911B7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szCs w:val="24"/>
                <w:lang w:val="en-US" w:eastAsia="zh-TW"/>
              </w:rPr>
              <w:t>舞讚紅茶冰 潭子頭張店</w:t>
            </w:r>
          </w:p>
        </w:tc>
        <w:tc>
          <w:tcPr>
            <w:tcW w:w="2834" w:type="dxa"/>
          </w:tcPr>
          <w:p w14:paraId="55EFD043" w14:textId="77A6ECDE" w:rsidR="004911B7" w:rsidRPr="00BA3C78" w:rsidRDefault="004911B7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szCs w:val="24"/>
                <w:lang w:eastAsia="zh-TW"/>
              </w:rPr>
              <w:t>台中市潭子區頭張路二段</w:t>
            </w:r>
            <w:r w:rsidRPr="00BA3C78">
              <w:rPr>
                <w:rFonts w:ascii="標楷體" w:hAnsi="標楷體"/>
                <w:szCs w:val="24"/>
                <w:lang w:eastAsia="zh-TW"/>
              </w:rPr>
              <w:t>6</w:t>
            </w:r>
            <w:r w:rsidRPr="00BA3C78">
              <w:rPr>
                <w:rFonts w:ascii="標楷體" w:hAnsi="標楷體" w:hint="eastAsia"/>
                <w:szCs w:val="24"/>
                <w:lang w:eastAsia="zh-TW"/>
              </w:rPr>
              <w:t>號</w:t>
            </w:r>
          </w:p>
        </w:tc>
        <w:tc>
          <w:tcPr>
            <w:tcW w:w="1984" w:type="dxa"/>
          </w:tcPr>
          <w:p w14:paraId="5A858A07" w14:textId="77777777" w:rsidR="004911B7" w:rsidRPr="00BA3C78" w:rsidRDefault="004911B7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剉冰2袋</w:t>
            </w:r>
          </w:p>
          <w:p w14:paraId="4EF26806" w14:textId="77777777" w:rsidR="004911B7" w:rsidRPr="00BA3C78" w:rsidRDefault="004911B7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碎冰13包</w:t>
            </w:r>
          </w:p>
          <w:p w14:paraId="1D5C89C6" w14:textId="77777777" w:rsidR="004911B7" w:rsidRPr="00BA3C78" w:rsidRDefault="004911B7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大冰塊1袋</w:t>
            </w:r>
          </w:p>
          <w:p w14:paraId="659A8536" w14:textId="026D3111" w:rsidR="004911B7" w:rsidRPr="00BA3C78" w:rsidRDefault="001E00A1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膠</w:t>
            </w:r>
            <w:r w:rsidR="004911B7" w:rsidRPr="00BA3C78">
              <w:rPr>
                <w:rFonts w:ascii="標楷體" w:hAnsi="標楷體" w:hint="eastAsia"/>
                <w:lang w:eastAsia="zh-TW"/>
              </w:rPr>
              <w:t>膜1捲</w:t>
            </w:r>
          </w:p>
          <w:p w14:paraId="1133DE66" w14:textId="4E9210EE" w:rsidR="004911B7" w:rsidRPr="00BA3C78" w:rsidRDefault="004911B7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塑膠杯</w:t>
            </w:r>
            <w:r w:rsidR="001E00A1" w:rsidRPr="00BA3C78">
              <w:rPr>
                <w:rFonts w:ascii="標楷體" w:hAnsi="標楷體" w:hint="eastAsia"/>
                <w:lang w:eastAsia="zh-TW"/>
              </w:rPr>
              <w:t>7</w:t>
            </w:r>
            <w:r w:rsidRPr="00BA3C78">
              <w:rPr>
                <w:rFonts w:ascii="標楷體" w:hAnsi="標楷體" w:hint="eastAsia"/>
                <w:lang w:eastAsia="zh-TW"/>
              </w:rPr>
              <w:t>00c</w:t>
            </w:r>
            <w:r w:rsidRPr="00BA3C78">
              <w:rPr>
                <w:rFonts w:ascii="標楷體" w:hAnsi="標楷體"/>
                <w:lang w:eastAsia="zh-TW"/>
              </w:rPr>
              <w:t>c</w:t>
            </w:r>
            <w:r w:rsidRPr="00BA3C78">
              <w:rPr>
                <w:rFonts w:ascii="標楷體" w:hAnsi="標楷體" w:hint="eastAsia"/>
                <w:lang w:eastAsia="zh-TW"/>
              </w:rPr>
              <w:t>1</w:t>
            </w:r>
            <w:r w:rsidR="001E00A1" w:rsidRPr="00BA3C78">
              <w:rPr>
                <w:rFonts w:ascii="標楷體" w:hAnsi="標楷體" w:hint="eastAsia"/>
                <w:lang w:eastAsia="zh-TW"/>
              </w:rPr>
              <w:t>箱</w:t>
            </w:r>
          </w:p>
          <w:p w14:paraId="6C15705B" w14:textId="10E742DD" w:rsidR="004911B7" w:rsidRPr="00BA3C78" w:rsidRDefault="004911B7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百香果冰沙4桶</w:t>
            </w:r>
          </w:p>
        </w:tc>
        <w:tc>
          <w:tcPr>
            <w:tcW w:w="992" w:type="dxa"/>
          </w:tcPr>
          <w:p w14:paraId="0CF15021" w14:textId="10E0F333" w:rsidR="004911B7" w:rsidRPr="00BA3C78" w:rsidRDefault="001E00A1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442</w:t>
            </w:r>
            <w:r w:rsidR="004911B7" w:rsidRPr="00BA3C78">
              <w:rPr>
                <w:rFonts w:ascii="標楷體" w:hAnsi="標楷體" w:hint="eastAsia"/>
                <w:lang w:eastAsia="zh-TW"/>
              </w:rPr>
              <w:t>0</w:t>
            </w:r>
            <w:r w:rsidR="001438C7" w:rsidRPr="00BA3C78">
              <w:rPr>
                <w:rFonts w:ascii="標楷體" w:hAnsi="標楷體" w:hint="eastAsia"/>
                <w:lang w:eastAsia="zh-TW"/>
              </w:rPr>
              <w:t>元</w:t>
            </w:r>
          </w:p>
        </w:tc>
      </w:tr>
      <w:tr w:rsidR="004911B7" w:rsidRPr="00BA3C78" w14:paraId="1B6CEE06" w14:textId="209BB0BF" w:rsidTr="004911B7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7155606" w14:textId="3DB9489B" w:rsidR="004911B7" w:rsidRPr="00BA3C78" w:rsidRDefault="004911B7" w:rsidP="0012699C">
            <w:pPr>
              <w:pStyle w:val="a0"/>
              <w:ind w:left="0"/>
              <w:rPr>
                <w:rFonts w:ascii="標楷體" w:hAnsi="標楷體"/>
                <w:b w:val="0"/>
                <w:lang w:eastAsia="zh-TW"/>
              </w:rPr>
            </w:pPr>
            <w:r w:rsidRPr="00BA3C78">
              <w:rPr>
                <w:rFonts w:ascii="標楷體" w:hAnsi="標楷體" w:hint="eastAsia"/>
                <w:b w:val="0"/>
                <w:lang w:eastAsia="zh-TW"/>
              </w:rPr>
              <w:lastRenderedPageBreak/>
              <w:t>221204002</w:t>
            </w:r>
          </w:p>
        </w:tc>
        <w:tc>
          <w:tcPr>
            <w:tcW w:w="1844" w:type="dxa"/>
          </w:tcPr>
          <w:p w14:paraId="08922C54" w14:textId="56E2A8E3" w:rsidR="004911B7" w:rsidRPr="00BA3C78" w:rsidRDefault="004911B7" w:rsidP="0012699C">
            <w:pPr>
              <w:pStyle w:val="a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357庭園生活館</w:t>
            </w:r>
          </w:p>
        </w:tc>
        <w:tc>
          <w:tcPr>
            <w:tcW w:w="2834" w:type="dxa"/>
          </w:tcPr>
          <w:p w14:paraId="6ABB47A3" w14:textId="7EEEB263" w:rsidR="004911B7" w:rsidRPr="00BA3C78" w:rsidRDefault="004911B7" w:rsidP="0012699C">
            <w:pPr>
              <w:pStyle w:val="a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台中市潭子區潭子街三段57號</w:t>
            </w:r>
          </w:p>
        </w:tc>
        <w:tc>
          <w:tcPr>
            <w:tcW w:w="1984" w:type="dxa"/>
          </w:tcPr>
          <w:p w14:paraId="2DB8301A" w14:textId="2E12C53E" w:rsidR="004911B7" w:rsidRPr="00BA3C78" w:rsidRDefault="004911B7" w:rsidP="0012699C">
            <w:pPr>
              <w:pStyle w:val="a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小冰塊中包4包</w:t>
            </w:r>
          </w:p>
        </w:tc>
        <w:tc>
          <w:tcPr>
            <w:tcW w:w="992" w:type="dxa"/>
          </w:tcPr>
          <w:p w14:paraId="0FD8500E" w14:textId="068AE5CE" w:rsidR="004911B7" w:rsidRPr="00BA3C78" w:rsidRDefault="004911B7" w:rsidP="0012699C">
            <w:pPr>
              <w:pStyle w:val="a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160</w:t>
            </w:r>
            <w:r w:rsidR="001438C7" w:rsidRPr="00BA3C78">
              <w:rPr>
                <w:rFonts w:ascii="標楷體" w:hAnsi="標楷體" w:hint="eastAsia"/>
                <w:lang w:eastAsia="zh-TW"/>
              </w:rPr>
              <w:t>元</w:t>
            </w:r>
          </w:p>
        </w:tc>
      </w:tr>
      <w:tr w:rsidR="004911B7" w:rsidRPr="00BA3C78" w14:paraId="0EB24E0D" w14:textId="7883D331" w:rsidTr="004911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CF4272F" w14:textId="0A59862C" w:rsidR="004911B7" w:rsidRPr="00BA3C78" w:rsidRDefault="001438C7" w:rsidP="0012699C">
            <w:pPr>
              <w:pStyle w:val="a0"/>
              <w:ind w:left="0"/>
              <w:rPr>
                <w:rFonts w:ascii="標楷體" w:hAnsi="標楷體"/>
                <w:b w:val="0"/>
                <w:lang w:eastAsia="zh-TW"/>
              </w:rPr>
            </w:pPr>
            <w:r w:rsidRPr="00BA3C78">
              <w:rPr>
                <w:rFonts w:ascii="標楷體" w:hAnsi="標楷體" w:hint="eastAsia"/>
                <w:b w:val="0"/>
                <w:lang w:eastAsia="zh-TW"/>
              </w:rPr>
              <w:t>221204003</w:t>
            </w:r>
          </w:p>
        </w:tc>
        <w:tc>
          <w:tcPr>
            <w:tcW w:w="1844" w:type="dxa"/>
          </w:tcPr>
          <w:p w14:paraId="7D900917" w14:textId="13090C4C" w:rsidR="004911B7" w:rsidRPr="00BA3C78" w:rsidRDefault="00012A92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杯樂榮興店</w:t>
            </w:r>
          </w:p>
        </w:tc>
        <w:tc>
          <w:tcPr>
            <w:tcW w:w="2834" w:type="dxa"/>
          </w:tcPr>
          <w:p w14:paraId="19B9C173" w14:textId="46EB57F9" w:rsidR="004911B7" w:rsidRPr="00BA3C78" w:rsidRDefault="00012A92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台中市潭子區榮興街80號</w:t>
            </w:r>
          </w:p>
        </w:tc>
        <w:tc>
          <w:tcPr>
            <w:tcW w:w="1984" w:type="dxa"/>
          </w:tcPr>
          <w:p w14:paraId="063F29A1" w14:textId="795E3C4F" w:rsidR="004911B7" w:rsidRPr="00BA3C78" w:rsidRDefault="00012A92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小冰塊大包10包</w:t>
            </w:r>
          </w:p>
        </w:tc>
        <w:tc>
          <w:tcPr>
            <w:tcW w:w="992" w:type="dxa"/>
          </w:tcPr>
          <w:p w14:paraId="744A0226" w14:textId="468AED52" w:rsidR="004911B7" w:rsidRPr="00BA3C78" w:rsidRDefault="00012A92" w:rsidP="0012699C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600元</w:t>
            </w:r>
          </w:p>
        </w:tc>
      </w:tr>
      <w:tr w:rsidR="004911B7" w:rsidRPr="00BA3C78" w14:paraId="5A6E05D5" w14:textId="564155AD" w:rsidTr="004911B7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969105A" w14:textId="12BE926D" w:rsidR="004911B7" w:rsidRPr="00BA3C78" w:rsidRDefault="001438C7" w:rsidP="0012699C">
            <w:pPr>
              <w:pStyle w:val="a0"/>
              <w:ind w:left="0"/>
              <w:rPr>
                <w:rFonts w:ascii="標楷體" w:hAnsi="標楷體"/>
                <w:b w:val="0"/>
                <w:lang w:eastAsia="zh-TW"/>
              </w:rPr>
            </w:pPr>
            <w:r w:rsidRPr="00BA3C78">
              <w:rPr>
                <w:rFonts w:ascii="標楷體" w:hAnsi="標楷體" w:hint="eastAsia"/>
                <w:b w:val="0"/>
                <w:lang w:eastAsia="zh-TW"/>
              </w:rPr>
              <w:t>221204004</w:t>
            </w:r>
          </w:p>
        </w:tc>
        <w:tc>
          <w:tcPr>
            <w:tcW w:w="1844" w:type="dxa"/>
          </w:tcPr>
          <w:p w14:paraId="7EA53F68" w14:textId="3D3E854A" w:rsidR="004911B7" w:rsidRPr="00BA3C78" w:rsidRDefault="00012A92" w:rsidP="0012699C">
            <w:pPr>
              <w:pStyle w:val="a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瑞麟美而美</w:t>
            </w:r>
          </w:p>
        </w:tc>
        <w:tc>
          <w:tcPr>
            <w:tcW w:w="2834" w:type="dxa"/>
          </w:tcPr>
          <w:p w14:paraId="247E7C82" w14:textId="15CB4277" w:rsidR="004911B7" w:rsidRPr="00BA3C78" w:rsidRDefault="00012A92" w:rsidP="0012699C">
            <w:pPr>
              <w:pStyle w:val="a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台中市潭子區雅潭路二段167號</w:t>
            </w:r>
          </w:p>
        </w:tc>
        <w:tc>
          <w:tcPr>
            <w:tcW w:w="1984" w:type="dxa"/>
          </w:tcPr>
          <w:p w14:paraId="237B474B" w14:textId="2096C27A" w:rsidR="004911B7" w:rsidRPr="00BA3C78" w:rsidRDefault="00012A92" w:rsidP="0012699C">
            <w:pPr>
              <w:pStyle w:val="a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小冰塊中包2包</w:t>
            </w:r>
          </w:p>
        </w:tc>
        <w:tc>
          <w:tcPr>
            <w:tcW w:w="992" w:type="dxa"/>
          </w:tcPr>
          <w:p w14:paraId="2380C104" w14:textId="57EF11C1" w:rsidR="004911B7" w:rsidRPr="00BA3C78" w:rsidRDefault="00012A92" w:rsidP="0012699C">
            <w:pPr>
              <w:pStyle w:val="a0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80元</w:t>
            </w:r>
          </w:p>
        </w:tc>
      </w:tr>
    </w:tbl>
    <w:p w14:paraId="0300A5B4" w14:textId="4AE18E6E" w:rsidR="0012699C" w:rsidRPr="00BA3C78" w:rsidRDefault="0012699C" w:rsidP="0012699C">
      <w:pPr>
        <w:pStyle w:val="a0"/>
        <w:ind w:left="0"/>
        <w:rPr>
          <w:rFonts w:ascii="標楷體" w:hAnsi="標楷體"/>
          <w:lang w:eastAsia="zh-TW"/>
        </w:rPr>
      </w:pPr>
    </w:p>
    <w:p w14:paraId="6843AD2D" w14:textId="5E413A61" w:rsidR="005768B0" w:rsidRPr="00BA3C78" w:rsidRDefault="00C67A61" w:rsidP="0012699C">
      <w:pPr>
        <w:pStyle w:val="a0"/>
        <w:ind w:left="0"/>
        <w:rPr>
          <w:rFonts w:ascii="標楷體" w:hAnsi="標楷體"/>
          <w:lang w:eastAsia="zh-TW"/>
        </w:rPr>
      </w:pPr>
      <w:r w:rsidRPr="00BA3C78">
        <w:rPr>
          <w:rFonts w:ascii="標楷體" w:hAnsi="標楷體" w:hint="eastAsia"/>
          <w:lang w:eastAsia="zh-TW"/>
        </w:rPr>
        <w:t>簽收單</w:t>
      </w:r>
    </w:p>
    <w:tbl>
      <w:tblPr>
        <w:tblW w:w="5000" w:type="pct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660" w:firstRow="1" w:lastRow="1" w:firstColumn="0" w:lastColumn="0" w:noHBand="1" w:noVBand="1"/>
      </w:tblPr>
      <w:tblGrid>
        <w:gridCol w:w="1836"/>
        <w:gridCol w:w="1329"/>
        <w:gridCol w:w="1329"/>
        <w:gridCol w:w="1065"/>
        <w:gridCol w:w="1197"/>
        <w:gridCol w:w="1150"/>
        <w:gridCol w:w="1148"/>
      </w:tblGrid>
      <w:tr w:rsidR="0059635F" w:rsidRPr="00BA3C78" w14:paraId="11D3C87C" w14:textId="438F7B67" w:rsidTr="0059635F">
        <w:trPr>
          <w:trHeight w:val="428"/>
        </w:trPr>
        <w:tc>
          <w:tcPr>
            <w:tcW w:w="3731" w:type="pct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4472C4"/>
          </w:tcPr>
          <w:p w14:paraId="629AFB48" w14:textId="3E198434" w:rsidR="0059635F" w:rsidRPr="00BA3C78" w:rsidRDefault="0059635F" w:rsidP="0059635F">
            <w:pPr>
              <w:tabs>
                <w:tab w:val="left" w:pos="520"/>
              </w:tabs>
              <w:jc w:val="center"/>
              <w:rPr>
                <w:rFonts w:ascii="標楷體" w:hAnsi="標楷體"/>
                <w:b/>
                <w:bCs/>
                <w:iCs/>
                <w:color w:val="FFFFFF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免用統一發票收據</w:t>
            </w:r>
          </w:p>
        </w:tc>
        <w:tc>
          <w:tcPr>
            <w:tcW w:w="1269" w:type="pct"/>
            <w:gridSpan w:val="2"/>
            <w:tcBorders>
              <w:top w:val="single" w:sz="4" w:space="0" w:color="FFFFFF"/>
              <w:left w:val="nil"/>
              <w:bottom w:val="single" w:sz="4" w:space="0" w:color="auto"/>
              <w:right w:val="single" w:sz="4" w:space="0" w:color="FFFFFF"/>
            </w:tcBorders>
            <w:shd w:val="clear" w:color="auto" w:fill="4472C4"/>
          </w:tcPr>
          <w:p w14:paraId="727DF389" w14:textId="611E9194" w:rsidR="0059635F" w:rsidRPr="00BA3C78" w:rsidRDefault="0059635F" w:rsidP="0059635F">
            <w:pPr>
              <w:tabs>
                <w:tab w:val="left" w:pos="520"/>
              </w:tabs>
              <w:jc w:val="center"/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收據專用章</w:t>
            </w:r>
          </w:p>
        </w:tc>
      </w:tr>
      <w:tr w:rsidR="0059635F" w:rsidRPr="00BA3C78" w14:paraId="1CE94CD2" w14:textId="77777777" w:rsidTr="00E932F0">
        <w:trPr>
          <w:trHeight w:val="428"/>
        </w:trPr>
        <w:tc>
          <w:tcPr>
            <w:tcW w:w="1014" w:type="pct"/>
            <w:vMerge w:val="restart"/>
            <w:tcBorders>
              <w:top w:val="single" w:sz="4" w:space="0" w:color="FFFFFF"/>
              <w:left w:val="single" w:sz="4" w:space="0" w:color="FFFFFF"/>
              <w:right w:val="nil"/>
            </w:tcBorders>
            <w:shd w:val="clear" w:color="auto" w:fill="D9E2F3" w:themeFill="accent1" w:themeFillTint="33"/>
          </w:tcPr>
          <w:p w14:paraId="280C2102" w14:textId="02F14FAF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  <w:r w:rsidRPr="00BA3C78">
              <w:rPr>
                <w:rFonts w:ascii="標楷體" w:hAnsi="標楷體" w:hint="eastAsia"/>
                <w:bCs/>
                <w:iCs/>
                <w:szCs w:val="24"/>
                <w:lang w:eastAsia="zh-TW"/>
              </w:rPr>
              <w:t>買受人簽收</w:t>
            </w: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FFFFFF" w:themeFill="background1"/>
          </w:tcPr>
          <w:p w14:paraId="745B1600" w14:textId="77777777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734" w:type="pct"/>
            <w:vMerge w:val="restart"/>
            <w:tcBorders>
              <w:top w:val="single" w:sz="4" w:space="0" w:color="FFFFFF"/>
              <w:left w:val="nil"/>
              <w:right w:val="nil"/>
            </w:tcBorders>
            <w:shd w:val="clear" w:color="auto" w:fill="D9E2F3" w:themeFill="accent1" w:themeFillTint="33"/>
          </w:tcPr>
          <w:p w14:paraId="6567FAC1" w14:textId="37861E81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  <w:r w:rsidRPr="00BA3C78">
              <w:rPr>
                <w:rFonts w:ascii="標楷體" w:hAnsi="標楷體" w:hint="eastAsia"/>
                <w:bCs/>
                <w:iCs/>
                <w:szCs w:val="24"/>
                <w:lang w:eastAsia="zh-TW"/>
              </w:rPr>
              <w:t>統一編號</w:t>
            </w:r>
          </w:p>
        </w:tc>
        <w:tc>
          <w:tcPr>
            <w:tcW w:w="1249" w:type="pct"/>
            <w:gridSpan w:val="2"/>
            <w:vMerge w:val="restart"/>
            <w:tcBorders>
              <w:top w:val="single" w:sz="4" w:space="0" w:color="FFFFFF"/>
              <w:left w:val="nil"/>
              <w:right w:val="single" w:sz="4" w:space="0" w:color="auto"/>
            </w:tcBorders>
            <w:shd w:val="clear" w:color="auto" w:fill="FFFFFF" w:themeFill="background1"/>
          </w:tcPr>
          <w:p w14:paraId="174F609B" w14:textId="7FAFAB8F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  <w:r w:rsidRPr="00BA3C78">
              <w:rPr>
                <w:rFonts w:ascii="標楷體" w:hAnsi="標楷體" w:hint="eastAsia"/>
                <w:bCs/>
                <w:iCs/>
                <w:szCs w:val="24"/>
                <w:lang w:eastAsia="zh-TW"/>
              </w:rPr>
              <w:t>45564475</w:t>
            </w:r>
          </w:p>
        </w:tc>
        <w:tc>
          <w:tcPr>
            <w:tcW w:w="126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676061" w14:textId="77777777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  <w:lang w:eastAsia="zh-TW"/>
              </w:rPr>
            </w:pPr>
          </w:p>
        </w:tc>
      </w:tr>
      <w:tr w:rsidR="0059635F" w:rsidRPr="00BA3C78" w14:paraId="71566A05" w14:textId="77777777" w:rsidTr="00E932F0">
        <w:trPr>
          <w:trHeight w:val="428"/>
        </w:trPr>
        <w:tc>
          <w:tcPr>
            <w:tcW w:w="1014" w:type="pct"/>
            <w:vMerge/>
            <w:tcBorders>
              <w:left w:val="single" w:sz="4" w:space="0" w:color="FFFFFF"/>
              <w:bottom w:val="single" w:sz="4" w:space="0" w:color="FFFFFF"/>
              <w:right w:val="nil"/>
            </w:tcBorders>
            <w:shd w:val="clear" w:color="auto" w:fill="D9E2F3" w:themeFill="accent1" w:themeFillTint="33"/>
          </w:tcPr>
          <w:p w14:paraId="4C5CD4A3" w14:textId="77777777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FFFFFF" w:themeFill="background1"/>
          </w:tcPr>
          <w:p w14:paraId="20566116" w14:textId="77777777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734" w:type="pct"/>
            <w:vMerge/>
            <w:tcBorders>
              <w:left w:val="nil"/>
              <w:bottom w:val="single" w:sz="4" w:space="0" w:color="FFFFFF"/>
              <w:right w:val="nil"/>
            </w:tcBorders>
            <w:shd w:val="clear" w:color="auto" w:fill="D9E2F3" w:themeFill="accent1" w:themeFillTint="33"/>
          </w:tcPr>
          <w:p w14:paraId="2CD743BD" w14:textId="77777777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1249" w:type="pct"/>
            <w:gridSpan w:val="2"/>
            <w:vMerge/>
            <w:tcBorders>
              <w:left w:val="nil"/>
              <w:bottom w:val="single" w:sz="4" w:space="0" w:color="FFFFFF"/>
              <w:right w:val="single" w:sz="4" w:space="0" w:color="auto"/>
            </w:tcBorders>
            <w:shd w:val="clear" w:color="auto" w:fill="FFFFFF" w:themeFill="background1"/>
          </w:tcPr>
          <w:p w14:paraId="30ADBE7D" w14:textId="77777777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1269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3528F75" w14:textId="77777777" w:rsidR="0059635F" w:rsidRPr="00BA3C78" w:rsidRDefault="0059635F" w:rsidP="00E932F0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  <w:lang w:eastAsia="zh-TW"/>
              </w:rPr>
            </w:pPr>
          </w:p>
        </w:tc>
      </w:tr>
      <w:tr w:rsidR="0059635F" w:rsidRPr="00BA3C78" w14:paraId="43B2DE58" w14:textId="77777777" w:rsidTr="0059635F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4472C4"/>
          </w:tcPr>
          <w:p w14:paraId="4D8BE8BE" w14:textId="6D3D27F8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品名</w:t>
            </w: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0B6C8E81" w14:textId="5E3350F3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規格</w:t>
            </w: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5EA3974B" w14:textId="71B55DDB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數量</w:t>
            </w:r>
          </w:p>
        </w:tc>
        <w:tc>
          <w:tcPr>
            <w:tcW w:w="588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44F00D6F" w14:textId="55DE83C2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單位</w:t>
            </w:r>
          </w:p>
        </w:tc>
        <w:tc>
          <w:tcPr>
            <w:tcW w:w="661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48403876" w14:textId="5471843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單價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4472C4"/>
          </w:tcPr>
          <w:p w14:paraId="62C2D83D" w14:textId="21EA0A8C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金額</w:t>
            </w:r>
          </w:p>
        </w:tc>
        <w:tc>
          <w:tcPr>
            <w:tcW w:w="6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FFFFFF"/>
            </w:tcBorders>
            <w:shd w:val="clear" w:color="auto" w:fill="4472C4"/>
          </w:tcPr>
          <w:p w14:paraId="67EE800A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</w:p>
        </w:tc>
      </w:tr>
      <w:tr w:rsidR="0059635F" w:rsidRPr="00BA3C78" w14:paraId="346437B0" w14:textId="64F4B5CB" w:rsidTr="0059635F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4BEE9EF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剉冰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2B2121BC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3117EDB5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2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7E070C5F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個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F728D9F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30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18B0095F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60</w:t>
            </w:r>
          </w:p>
        </w:tc>
        <w:tc>
          <w:tcPr>
            <w:tcW w:w="63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7EA5EB" w14:textId="77777777" w:rsidR="0059635F" w:rsidRPr="00BA3C78" w:rsidRDefault="0059635F" w:rsidP="0059635F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  <w:p w14:paraId="6A1CBF4D" w14:textId="0C37FA01" w:rsidR="0059635F" w:rsidRPr="00BA3C78" w:rsidRDefault="0059635F" w:rsidP="0059635F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銀</w:t>
            </w:r>
          </w:p>
          <w:p w14:paraId="1EAA9014" w14:textId="77777777" w:rsidR="0059635F" w:rsidRPr="00BA3C78" w:rsidRDefault="0059635F" w:rsidP="0059635F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貨</w:t>
            </w:r>
          </w:p>
          <w:p w14:paraId="36FC683F" w14:textId="77777777" w:rsidR="0059635F" w:rsidRPr="00BA3C78" w:rsidRDefault="0059635F" w:rsidP="0059635F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兩</w:t>
            </w:r>
          </w:p>
          <w:p w14:paraId="1AEF23A9" w14:textId="1066133B" w:rsidR="0059635F" w:rsidRPr="00BA3C78" w:rsidRDefault="0059635F" w:rsidP="0059635F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訖</w:t>
            </w:r>
          </w:p>
        </w:tc>
      </w:tr>
      <w:tr w:rsidR="0059635F" w:rsidRPr="00BA3C78" w14:paraId="243CAA23" w14:textId="6337C7FC" w:rsidTr="0059635F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3B91AEE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碎冰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F4AD494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24CA33D8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13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7C33A587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包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46237DB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70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2705CAAA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910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FFF439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59635F" w:rsidRPr="00BA3C78" w14:paraId="0016F0BA" w14:textId="0F491B35" w:rsidTr="0059635F">
        <w:trPr>
          <w:trHeight w:val="417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657B40A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大冰塊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2DA2CDBC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9BB6090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4746828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袋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00CC72F8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100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3E633C8E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100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A57455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59635F" w:rsidRPr="00BA3C78" w14:paraId="08AF75A2" w14:textId="206C9D93" w:rsidTr="0059635F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B1DC60C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膠膜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10436FDD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6272695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26FFD361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捲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3F5CE8D4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500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6A5CE44E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500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E5C8D4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59635F" w:rsidRPr="00BA3C78" w14:paraId="401016E6" w14:textId="67562EE0" w:rsidTr="0059635F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E406D8A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塑膠杯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18B72EFC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7</w:t>
            </w: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00cc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69249F2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752B9EEE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箱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257CFE62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850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4737BB0F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850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513A9D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59635F" w:rsidRPr="00BA3C78" w14:paraId="164D3D44" w14:textId="774297D0" w:rsidTr="00E932F0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44B5756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百香果冰沙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196259A8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6D164C95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4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B84E612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桶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047AF06C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500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7B661554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2000</w:t>
            </w:r>
          </w:p>
        </w:tc>
        <w:tc>
          <w:tcPr>
            <w:tcW w:w="634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0C6ED4A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59635F" w:rsidRPr="00BA3C78" w14:paraId="041443F8" w14:textId="7A8A0AEB" w:rsidTr="00E932F0">
        <w:trPr>
          <w:trHeight w:val="395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2C341606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53DA01F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0834AB18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794656C" w14:textId="77777777" w:rsidR="0059635F" w:rsidRPr="00BA3C78" w:rsidRDefault="0059635F" w:rsidP="0059635F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4303D8CB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05A0C78E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634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CD1CDD0" w14:textId="77777777" w:rsidR="0059635F" w:rsidRPr="00BA3C78" w:rsidRDefault="0059635F" w:rsidP="0059635F">
            <w:pPr>
              <w:rPr>
                <w:rFonts w:ascii="標楷體" w:hAnsi="標楷體"/>
                <w:color w:val="000080"/>
                <w:szCs w:val="24"/>
              </w:rPr>
            </w:pPr>
          </w:p>
        </w:tc>
      </w:tr>
      <w:tr w:rsidR="00C40455" w:rsidRPr="00BA3C78" w14:paraId="5381F2DF" w14:textId="37D16287" w:rsidTr="00C40455">
        <w:trPr>
          <w:trHeight w:val="428"/>
        </w:trPr>
        <w:tc>
          <w:tcPr>
            <w:tcW w:w="1748" w:type="pct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4472C4"/>
          </w:tcPr>
          <w:p w14:paraId="07B5CA80" w14:textId="3F7999E2" w:rsidR="00C40455" w:rsidRPr="00BA3C78" w:rsidRDefault="00C40455" w:rsidP="00C40455">
            <w:pPr>
              <w:tabs>
                <w:tab w:val="left" w:pos="520"/>
              </w:tabs>
              <w:rPr>
                <w:rFonts w:ascii="標楷體" w:hAnsi="標楷體"/>
                <w:b/>
                <w:bCs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color w:val="FFFFFF" w:themeColor="background1"/>
                <w:szCs w:val="24"/>
                <w:lang w:eastAsia="zh-TW"/>
              </w:rPr>
              <w:t>訂單編號221204001</w:t>
            </w: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6426543C" w14:textId="77777777" w:rsidR="00C40455" w:rsidRPr="00BA3C78" w:rsidRDefault="00C40455" w:rsidP="0059635F">
            <w:pPr>
              <w:rPr>
                <w:rFonts w:ascii="標楷體" w:hAnsi="標楷體"/>
                <w:b/>
                <w:bCs/>
                <w:i/>
                <w:color w:val="000080"/>
                <w:szCs w:val="24"/>
              </w:rPr>
            </w:pPr>
          </w:p>
        </w:tc>
        <w:tc>
          <w:tcPr>
            <w:tcW w:w="588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2D7A636E" w14:textId="77777777" w:rsidR="00C40455" w:rsidRPr="00BA3C78" w:rsidRDefault="00C40455" w:rsidP="0059635F">
            <w:pPr>
              <w:tabs>
                <w:tab w:val="left" w:pos="520"/>
              </w:tabs>
              <w:rPr>
                <w:rFonts w:ascii="標楷體" w:hAnsi="標楷體"/>
                <w:b/>
                <w:bCs/>
                <w:i/>
                <w:color w:val="000080"/>
                <w:szCs w:val="24"/>
              </w:rPr>
            </w:pPr>
          </w:p>
        </w:tc>
        <w:tc>
          <w:tcPr>
            <w:tcW w:w="661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  <w:hideMark/>
          </w:tcPr>
          <w:p w14:paraId="4B454070" w14:textId="77777777" w:rsidR="00C40455" w:rsidRPr="00BA3C78" w:rsidRDefault="00C40455" w:rsidP="0059635F">
            <w:pPr>
              <w:jc w:val="right"/>
              <w:rPr>
                <w:rFonts w:ascii="標楷體" w:hAnsi="標楷體"/>
                <w:bCs/>
                <w:color w:val="FFFFFF" w:themeColor="background1"/>
                <w:szCs w:val="24"/>
              </w:rPr>
            </w:pPr>
            <w:r w:rsidRPr="00BA3C78">
              <w:rPr>
                <w:rFonts w:ascii="標楷體" w:hAnsi="標楷體" w:hint="eastAsia"/>
                <w:bCs/>
                <w:color w:val="FFFFFF" w:themeColor="background1"/>
                <w:szCs w:val="24"/>
                <w:lang w:eastAsia="zh-TW"/>
              </w:rPr>
              <w:t>總金額：</w:t>
            </w:r>
          </w:p>
        </w:tc>
        <w:tc>
          <w:tcPr>
            <w:tcW w:w="635" w:type="pct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auto"/>
            </w:tcBorders>
            <w:shd w:val="clear" w:color="auto" w:fill="4472C4"/>
          </w:tcPr>
          <w:p w14:paraId="3AC5DB7C" w14:textId="77777777" w:rsidR="00C40455" w:rsidRPr="00BA3C78" w:rsidRDefault="00C40455" w:rsidP="0059635F">
            <w:pPr>
              <w:rPr>
                <w:rFonts w:ascii="標楷體" w:hAnsi="標楷體"/>
                <w:b/>
                <w:bCs/>
                <w:color w:val="FFFFFF" w:themeColor="background1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color w:val="FFFFFF" w:themeColor="background1"/>
                <w:szCs w:val="24"/>
                <w:lang w:eastAsia="zh-TW"/>
              </w:rPr>
              <w:t>4420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6BDB732" w14:textId="77777777" w:rsidR="00C40455" w:rsidRPr="00BA3C78" w:rsidRDefault="00C40455" w:rsidP="0059635F">
            <w:pPr>
              <w:rPr>
                <w:rFonts w:ascii="標楷體" w:hAnsi="標楷體"/>
                <w:b/>
                <w:bCs/>
                <w:color w:val="FFFFFF" w:themeColor="background1"/>
                <w:szCs w:val="24"/>
                <w:lang w:eastAsia="zh-TW"/>
              </w:rPr>
            </w:pPr>
          </w:p>
        </w:tc>
      </w:tr>
    </w:tbl>
    <w:p w14:paraId="1D3A538F" w14:textId="77777777" w:rsidR="00C67A61" w:rsidRPr="00BA3C78" w:rsidRDefault="00C67A61" w:rsidP="0012699C">
      <w:pPr>
        <w:pStyle w:val="a0"/>
        <w:ind w:left="0"/>
        <w:rPr>
          <w:rFonts w:ascii="標楷體" w:hAnsi="標楷體"/>
          <w:lang w:eastAsia="zh-TW"/>
        </w:rPr>
      </w:pPr>
    </w:p>
    <w:p w14:paraId="5DE93934" w14:textId="158D35B4" w:rsidR="00FE2E6F" w:rsidRDefault="00FE2E6F" w:rsidP="0012699C">
      <w:pPr>
        <w:pStyle w:val="a0"/>
        <w:ind w:left="0"/>
        <w:rPr>
          <w:rFonts w:ascii="標楷體" w:hAnsi="標楷體"/>
          <w:lang w:eastAsia="zh-TW"/>
        </w:rPr>
      </w:pPr>
      <w:r>
        <w:rPr>
          <w:rFonts w:ascii="標楷體" w:hAnsi="標楷體" w:hint="eastAsia"/>
          <w:lang w:eastAsia="zh-TW"/>
        </w:rPr>
        <w:t>零售:產生收據</w:t>
      </w:r>
    </w:p>
    <w:tbl>
      <w:tblPr>
        <w:tblW w:w="5000" w:type="pct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660" w:firstRow="1" w:lastRow="1" w:firstColumn="0" w:lastColumn="0" w:noHBand="1" w:noVBand="1"/>
      </w:tblPr>
      <w:tblGrid>
        <w:gridCol w:w="1836"/>
        <w:gridCol w:w="1329"/>
        <w:gridCol w:w="1329"/>
        <w:gridCol w:w="1065"/>
        <w:gridCol w:w="1197"/>
        <w:gridCol w:w="1150"/>
        <w:gridCol w:w="1148"/>
      </w:tblGrid>
      <w:tr w:rsidR="00FE2E6F" w:rsidRPr="00BA3C78" w14:paraId="7896458C" w14:textId="77777777" w:rsidTr="00227E8E">
        <w:trPr>
          <w:trHeight w:val="428"/>
        </w:trPr>
        <w:tc>
          <w:tcPr>
            <w:tcW w:w="3731" w:type="pct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4472C4"/>
          </w:tcPr>
          <w:p w14:paraId="5FA8956A" w14:textId="77777777" w:rsidR="00FE2E6F" w:rsidRPr="00BA3C78" w:rsidRDefault="00FE2E6F" w:rsidP="00227E8E">
            <w:pPr>
              <w:tabs>
                <w:tab w:val="left" w:pos="520"/>
              </w:tabs>
              <w:jc w:val="center"/>
              <w:rPr>
                <w:rFonts w:ascii="標楷體" w:hAnsi="標楷體"/>
                <w:b/>
                <w:bCs/>
                <w:iCs/>
                <w:color w:val="FFFFFF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免用統一發票收據</w:t>
            </w:r>
          </w:p>
        </w:tc>
        <w:tc>
          <w:tcPr>
            <w:tcW w:w="1269" w:type="pct"/>
            <w:gridSpan w:val="2"/>
            <w:tcBorders>
              <w:top w:val="single" w:sz="4" w:space="0" w:color="FFFFFF"/>
              <w:left w:val="nil"/>
              <w:bottom w:val="single" w:sz="4" w:space="0" w:color="auto"/>
              <w:right w:val="single" w:sz="4" w:space="0" w:color="FFFFFF"/>
            </w:tcBorders>
            <w:shd w:val="clear" w:color="auto" w:fill="4472C4"/>
          </w:tcPr>
          <w:p w14:paraId="6178F685" w14:textId="77777777" w:rsidR="00FE2E6F" w:rsidRPr="00BA3C78" w:rsidRDefault="00FE2E6F" w:rsidP="00227E8E">
            <w:pPr>
              <w:tabs>
                <w:tab w:val="left" w:pos="520"/>
              </w:tabs>
              <w:jc w:val="center"/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收據專用章</w:t>
            </w:r>
          </w:p>
        </w:tc>
      </w:tr>
      <w:tr w:rsidR="00FE2E6F" w:rsidRPr="00BA3C78" w14:paraId="1DDC9A3E" w14:textId="77777777" w:rsidTr="00227E8E">
        <w:trPr>
          <w:trHeight w:val="428"/>
        </w:trPr>
        <w:tc>
          <w:tcPr>
            <w:tcW w:w="1014" w:type="pct"/>
            <w:vMerge w:val="restart"/>
            <w:tcBorders>
              <w:top w:val="single" w:sz="4" w:space="0" w:color="FFFFFF"/>
              <w:left w:val="single" w:sz="4" w:space="0" w:color="FFFFFF"/>
              <w:right w:val="nil"/>
            </w:tcBorders>
            <w:shd w:val="clear" w:color="auto" w:fill="D9E2F3" w:themeFill="accent1" w:themeFillTint="33"/>
          </w:tcPr>
          <w:p w14:paraId="37F70804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  <w:r w:rsidRPr="00BA3C78">
              <w:rPr>
                <w:rFonts w:ascii="標楷體" w:hAnsi="標楷體" w:hint="eastAsia"/>
                <w:bCs/>
                <w:iCs/>
                <w:szCs w:val="24"/>
                <w:lang w:eastAsia="zh-TW"/>
              </w:rPr>
              <w:t>買受人簽收</w:t>
            </w: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FFFFFF" w:themeFill="background1"/>
          </w:tcPr>
          <w:p w14:paraId="1AFB5A8C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734" w:type="pct"/>
            <w:vMerge w:val="restart"/>
            <w:tcBorders>
              <w:top w:val="single" w:sz="4" w:space="0" w:color="FFFFFF"/>
              <w:left w:val="nil"/>
              <w:right w:val="nil"/>
            </w:tcBorders>
            <w:shd w:val="clear" w:color="auto" w:fill="D9E2F3" w:themeFill="accent1" w:themeFillTint="33"/>
          </w:tcPr>
          <w:p w14:paraId="37CD5F36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  <w:r w:rsidRPr="00BA3C78">
              <w:rPr>
                <w:rFonts w:ascii="標楷體" w:hAnsi="標楷體" w:hint="eastAsia"/>
                <w:bCs/>
                <w:iCs/>
                <w:szCs w:val="24"/>
                <w:lang w:eastAsia="zh-TW"/>
              </w:rPr>
              <w:t>統一編號</w:t>
            </w:r>
          </w:p>
        </w:tc>
        <w:tc>
          <w:tcPr>
            <w:tcW w:w="1249" w:type="pct"/>
            <w:gridSpan w:val="2"/>
            <w:vMerge w:val="restart"/>
            <w:tcBorders>
              <w:top w:val="single" w:sz="4" w:space="0" w:color="FFFFFF"/>
              <w:left w:val="nil"/>
              <w:right w:val="single" w:sz="4" w:space="0" w:color="auto"/>
            </w:tcBorders>
            <w:shd w:val="clear" w:color="auto" w:fill="FFFFFF" w:themeFill="background1"/>
          </w:tcPr>
          <w:p w14:paraId="5CCA76DA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  <w:r w:rsidRPr="00BA3C78">
              <w:rPr>
                <w:rFonts w:ascii="標楷體" w:hAnsi="標楷體" w:hint="eastAsia"/>
                <w:bCs/>
                <w:iCs/>
                <w:szCs w:val="24"/>
                <w:lang w:eastAsia="zh-TW"/>
              </w:rPr>
              <w:t>45564475</w:t>
            </w:r>
          </w:p>
        </w:tc>
        <w:tc>
          <w:tcPr>
            <w:tcW w:w="1269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3E7A09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  <w:lang w:eastAsia="zh-TW"/>
              </w:rPr>
            </w:pPr>
          </w:p>
        </w:tc>
      </w:tr>
      <w:tr w:rsidR="00FE2E6F" w:rsidRPr="00BA3C78" w14:paraId="2B774752" w14:textId="77777777" w:rsidTr="00227E8E">
        <w:trPr>
          <w:trHeight w:val="428"/>
        </w:trPr>
        <w:tc>
          <w:tcPr>
            <w:tcW w:w="1014" w:type="pct"/>
            <w:vMerge/>
            <w:tcBorders>
              <w:left w:val="single" w:sz="4" w:space="0" w:color="FFFFFF"/>
              <w:bottom w:val="single" w:sz="4" w:space="0" w:color="FFFFFF"/>
              <w:right w:val="nil"/>
            </w:tcBorders>
            <w:shd w:val="clear" w:color="auto" w:fill="D9E2F3" w:themeFill="accent1" w:themeFillTint="33"/>
          </w:tcPr>
          <w:p w14:paraId="3315F060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FFFFFF" w:themeFill="background1"/>
          </w:tcPr>
          <w:p w14:paraId="6BB36106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734" w:type="pct"/>
            <w:vMerge/>
            <w:tcBorders>
              <w:left w:val="nil"/>
              <w:bottom w:val="single" w:sz="4" w:space="0" w:color="FFFFFF"/>
              <w:right w:val="nil"/>
            </w:tcBorders>
            <w:shd w:val="clear" w:color="auto" w:fill="D9E2F3" w:themeFill="accent1" w:themeFillTint="33"/>
          </w:tcPr>
          <w:p w14:paraId="5B9E0E53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1249" w:type="pct"/>
            <w:gridSpan w:val="2"/>
            <w:vMerge/>
            <w:tcBorders>
              <w:left w:val="nil"/>
              <w:bottom w:val="single" w:sz="4" w:space="0" w:color="FFFFFF"/>
              <w:right w:val="single" w:sz="4" w:space="0" w:color="auto"/>
            </w:tcBorders>
            <w:shd w:val="clear" w:color="auto" w:fill="FFFFFF" w:themeFill="background1"/>
          </w:tcPr>
          <w:p w14:paraId="59987CC3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</w:rPr>
            </w:pPr>
          </w:p>
        </w:tc>
        <w:tc>
          <w:tcPr>
            <w:tcW w:w="1269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F73349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Cs/>
                <w:iCs/>
                <w:szCs w:val="24"/>
                <w:lang w:eastAsia="zh-TW"/>
              </w:rPr>
            </w:pPr>
          </w:p>
        </w:tc>
      </w:tr>
      <w:tr w:rsidR="00FE2E6F" w:rsidRPr="00BA3C78" w14:paraId="1D19263F" w14:textId="77777777" w:rsidTr="00227E8E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4472C4"/>
          </w:tcPr>
          <w:p w14:paraId="19F7D96D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品名</w:t>
            </w: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545CECC2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規格</w:t>
            </w: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0BF3B73B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數量</w:t>
            </w:r>
          </w:p>
        </w:tc>
        <w:tc>
          <w:tcPr>
            <w:tcW w:w="588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1FC9035D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單位</w:t>
            </w:r>
          </w:p>
        </w:tc>
        <w:tc>
          <w:tcPr>
            <w:tcW w:w="661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7D92D1B6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單價</w:t>
            </w:r>
          </w:p>
        </w:tc>
        <w:tc>
          <w:tcPr>
            <w:tcW w:w="635" w:type="pct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4472C4"/>
          </w:tcPr>
          <w:p w14:paraId="04842589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b/>
                <w:bCs/>
                <w:iCs/>
                <w:color w:val="FFFFFF"/>
                <w:szCs w:val="24"/>
                <w:lang w:eastAsia="zh-TW"/>
              </w:rPr>
              <w:t>金額</w:t>
            </w:r>
          </w:p>
        </w:tc>
        <w:tc>
          <w:tcPr>
            <w:tcW w:w="63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FFFFFF"/>
            </w:tcBorders>
            <w:shd w:val="clear" w:color="auto" w:fill="4472C4"/>
          </w:tcPr>
          <w:p w14:paraId="5CA0BA55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/>
                <w:bCs/>
                <w:iCs/>
                <w:color w:val="FFFFFF"/>
                <w:szCs w:val="24"/>
                <w:lang w:eastAsia="zh-TW"/>
              </w:rPr>
            </w:pPr>
          </w:p>
        </w:tc>
      </w:tr>
      <w:tr w:rsidR="00FE2E6F" w:rsidRPr="00BA3C78" w14:paraId="184F689B" w14:textId="77777777" w:rsidTr="00227E8E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68DD10C8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剉冰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03D9B6F4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24C7080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2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984D1BD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個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576F276F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30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5E48BD1E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60</w:t>
            </w:r>
          </w:p>
        </w:tc>
        <w:tc>
          <w:tcPr>
            <w:tcW w:w="63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78C020A" w14:textId="77777777" w:rsidR="00FE2E6F" w:rsidRPr="00BA3C78" w:rsidRDefault="00FE2E6F" w:rsidP="00227E8E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  <w:p w14:paraId="413700D1" w14:textId="77777777" w:rsidR="00FE2E6F" w:rsidRPr="00BA3C78" w:rsidRDefault="00FE2E6F" w:rsidP="00227E8E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銀</w:t>
            </w:r>
          </w:p>
          <w:p w14:paraId="76271AD4" w14:textId="77777777" w:rsidR="00FE2E6F" w:rsidRPr="00BA3C78" w:rsidRDefault="00FE2E6F" w:rsidP="00227E8E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lastRenderedPageBreak/>
              <w:t>貨</w:t>
            </w:r>
          </w:p>
          <w:p w14:paraId="553D2D1A" w14:textId="77777777" w:rsidR="00FE2E6F" w:rsidRPr="00BA3C78" w:rsidRDefault="00FE2E6F" w:rsidP="00227E8E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兩</w:t>
            </w:r>
          </w:p>
          <w:p w14:paraId="26F8227A" w14:textId="77777777" w:rsidR="00FE2E6F" w:rsidRPr="00BA3C78" w:rsidRDefault="00FE2E6F" w:rsidP="00227E8E">
            <w:pPr>
              <w:jc w:val="center"/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訖</w:t>
            </w:r>
          </w:p>
        </w:tc>
      </w:tr>
      <w:tr w:rsidR="00FE2E6F" w:rsidRPr="00BA3C78" w14:paraId="135528FB" w14:textId="77777777" w:rsidTr="00227E8E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396CC452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碎冰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1CB4589B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DB7EB7A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13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23D197DD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包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3ABBCC62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70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519C8FEF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910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4AB6D6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FE2E6F" w:rsidRPr="00BA3C78" w14:paraId="1ADA6429" w14:textId="77777777" w:rsidTr="00227E8E">
        <w:trPr>
          <w:trHeight w:val="417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511D4C3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lastRenderedPageBreak/>
              <w:t>大冰塊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581C23CA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A95EC40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7495345B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袋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1B06707C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100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61160E66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100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335897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FE2E6F" w:rsidRPr="00BA3C78" w14:paraId="19B1D18A" w14:textId="77777777" w:rsidTr="00227E8E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741416D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膠膜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2D77C5D8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66EDC1BD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A2E5A6F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捲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F5027F1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500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71193DA9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500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5F78FF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FE2E6F" w:rsidRPr="00BA3C78" w14:paraId="47423F49" w14:textId="77777777" w:rsidTr="00227E8E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5C05B32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塑膠杯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4F77729E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7</w:t>
            </w: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00cc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3474EEFE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1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050146B7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箱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1D02960D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850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074333B6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850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8238F6E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FE2E6F" w:rsidRPr="00BA3C78" w14:paraId="38568507" w14:textId="77777777" w:rsidTr="00227E8E">
        <w:trPr>
          <w:trHeight w:val="428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5382A291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百香果冰沙</w:t>
            </w: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55A386B7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7D7405D9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/>
                <w:color w:val="000080"/>
                <w:szCs w:val="24"/>
                <w:lang w:eastAsia="zh-TW"/>
              </w:rPr>
              <w:t>4</w:t>
            </w: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  <w:hideMark/>
          </w:tcPr>
          <w:p w14:paraId="67116132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桶</w:t>
            </w: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20CAB5AD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500</w:t>
            </w: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1BA860A7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  <w:r w:rsidRPr="00BA3C78">
              <w:rPr>
                <w:rFonts w:ascii="標楷體" w:hAnsi="標楷體" w:hint="eastAsia"/>
                <w:color w:val="000080"/>
                <w:szCs w:val="24"/>
                <w:lang w:eastAsia="zh-TW"/>
              </w:rPr>
              <w:t>2000</w:t>
            </w:r>
          </w:p>
        </w:tc>
        <w:tc>
          <w:tcPr>
            <w:tcW w:w="634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909FFD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</w:tr>
      <w:tr w:rsidR="00FE2E6F" w:rsidRPr="00BA3C78" w14:paraId="468EDDE6" w14:textId="77777777" w:rsidTr="00227E8E">
        <w:trPr>
          <w:trHeight w:val="395"/>
        </w:trPr>
        <w:tc>
          <w:tcPr>
            <w:tcW w:w="101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A3A2865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542C9623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4D88A8B0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588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0EBC37F7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color w:val="000080"/>
                <w:szCs w:val="24"/>
                <w:lang w:eastAsia="zh-TW"/>
              </w:rPr>
            </w:pPr>
          </w:p>
        </w:tc>
        <w:tc>
          <w:tcPr>
            <w:tcW w:w="661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/>
          </w:tcPr>
          <w:p w14:paraId="65BBB1E8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635" w:type="pct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auto"/>
            </w:tcBorders>
            <w:shd w:val="clear" w:color="auto" w:fill="D9E2F3"/>
          </w:tcPr>
          <w:p w14:paraId="6CA4ED71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  <w:tc>
          <w:tcPr>
            <w:tcW w:w="634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35F1EE" w14:textId="77777777" w:rsidR="00FE2E6F" w:rsidRPr="00BA3C78" w:rsidRDefault="00FE2E6F" w:rsidP="00227E8E">
            <w:pPr>
              <w:rPr>
                <w:rFonts w:ascii="標楷體" w:hAnsi="標楷體"/>
                <w:color w:val="000080"/>
                <w:szCs w:val="24"/>
              </w:rPr>
            </w:pPr>
          </w:p>
        </w:tc>
      </w:tr>
      <w:tr w:rsidR="00FE2E6F" w:rsidRPr="00BA3C78" w14:paraId="2822D1D8" w14:textId="77777777" w:rsidTr="00227E8E">
        <w:trPr>
          <w:trHeight w:val="428"/>
        </w:trPr>
        <w:tc>
          <w:tcPr>
            <w:tcW w:w="1748" w:type="pct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nil"/>
            </w:tcBorders>
            <w:shd w:val="clear" w:color="auto" w:fill="4472C4"/>
          </w:tcPr>
          <w:p w14:paraId="71E3A15C" w14:textId="5AD91772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/>
                <w:bCs/>
                <w:color w:val="000080"/>
                <w:szCs w:val="24"/>
                <w:lang w:eastAsia="zh-TW"/>
              </w:rPr>
            </w:pPr>
          </w:p>
        </w:tc>
        <w:tc>
          <w:tcPr>
            <w:tcW w:w="734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44B23A56" w14:textId="77777777" w:rsidR="00FE2E6F" w:rsidRPr="00BA3C78" w:rsidRDefault="00FE2E6F" w:rsidP="00227E8E">
            <w:pPr>
              <w:rPr>
                <w:rFonts w:ascii="標楷體" w:hAnsi="標楷體"/>
                <w:b/>
                <w:bCs/>
                <w:i/>
                <w:color w:val="000080"/>
                <w:szCs w:val="24"/>
              </w:rPr>
            </w:pPr>
          </w:p>
        </w:tc>
        <w:tc>
          <w:tcPr>
            <w:tcW w:w="588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</w:tcPr>
          <w:p w14:paraId="0474CF16" w14:textId="77777777" w:rsidR="00FE2E6F" w:rsidRPr="00BA3C78" w:rsidRDefault="00FE2E6F" w:rsidP="00227E8E">
            <w:pPr>
              <w:tabs>
                <w:tab w:val="left" w:pos="520"/>
              </w:tabs>
              <w:rPr>
                <w:rFonts w:ascii="標楷體" w:hAnsi="標楷體"/>
                <w:b/>
                <w:bCs/>
                <w:i/>
                <w:color w:val="000080"/>
                <w:szCs w:val="24"/>
              </w:rPr>
            </w:pPr>
          </w:p>
        </w:tc>
        <w:tc>
          <w:tcPr>
            <w:tcW w:w="661" w:type="pct"/>
            <w:tcBorders>
              <w:top w:val="single" w:sz="4" w:space="0" w:color="FFFFFF"/>
              <w:left w:val="nil"/>
              <w:bottom w:val="single" w:sz="4" w:space="0" w:color="FFFFFF"/>
              <w:right w:val="nil"/>
            </w:tcBorders>
            <w:shd w:val="clear" w:color="auto" w:fill="4472C4"/>
            <w:hideMark/>
          </w:tcPr>
          <w:p w14:paraId="10392A4E" w14:textId="77777777" w:rsidR="00FE2E6F" w:rsidRPr="00BA3C78" w:rsidRDefault="00FE2E6F" w:rsidP="00227E8E">
            <w:pPr>
              <w:jc w:val="right"/>
              <w:rPr>
                <w:rFonts w:ascii="標楷體" w:hAnsi="標楷體"/>
                <w:bCs/>
                <w:color w:val="FFFFFF" w:themeColor="background1"/>
                <w:szCs w:val="24"/>
              </w:rPr>
            </w:pPr>
            <w:r w:rsidRPr="00BA3C78">
              <w:rPr>
                <w:rFonts w:ascii="標楷體" w:hAnsi="標楷體" w:hint="eastAsia"/>
                <w:bCs/>
                <w:color w:val="FFFFFF" w:themeColor="background1"/>
                <w:szCs w:val="24"/>
                <w:lang w:eastAsia="zh-TW"/>
              </w:rPr>
              <w:t>總金額：</w:t>
            </w:r>
          </w:p>
        </w:tc>
        <w:tc>
          <w:tcPr>
            <w:tcW w:w="635" w:type="pct"/>
            <w:tcBorders>
              <w:top w:val="single" w:sz="4" w:space="0" w:color="FFFFFF"/>
              <w:left w:val="nil"/>
              <w:bottom w:val="single" w:sz="4" w:space="0" w:color="FFFFFF"/>
              <w:right w:val="single" w:sz="4" w:space="0" w:color="auto"/>
            </w:tcBorders>
            <w:shd w:val="clear" w:color="auto" w:fill="4472C4"/>
          </w:tcPr>
          <w:p w14:paraId="7C18A55C" w14:textId="77777777" w:rsidR="00FE2E6F" w:rsidRPr="00BA3C78" w:rsidRDefault="00FE2E6F" w:rsidP="00227E8E">
            <w:pPr>
              <w:rPr>
                <w:rFonts w:ascii="標楷體" w:hAnsi="標楷體"/>
                <w:b/>
                <w:bCs/>
                <w:color w:val="FFFFFF" w:themeColor="background1"/>
                <w:szCs w:val="24"/>
              </w:rPr>
            </w:pPr>
            <w:r w:rsidRPr="00BA3C78">
              <w:rPr>
                <w:rFonts w:ascii="標楷體" w:hAnsi="標楷體" w:hint="eastAsia"/>
                <w:b/>
                <w:bCs/>
                <w:color w:val="FFFFFF" w:themeColor="background1"/>
                <w:szCs w:val="24"/>
                <w:lang w:eastAsia="zh-TW"/>
              </w:rPr>
              <w:t>4420</w:t>
            </w:r>
          </w:p>
        </w:tc>
        <w:tc>
          <w:tcPr>
            <w:tcW w:w="63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8CAF02" w14:textId="77777777" w:rsidR="00FE2E6F" w:rsidRPr="00BA3C78" w:rsidRDefault="00FE2E6F" w:rsidP="00227E8E">
            <w:pPr>
              <w:rPr>
                <w:rFonts w:ascii="標楷體" w:hAnsi="標楷體"/>
                <w:b/>
                <w:bCs/>
                <w:color w:val="FFFFFF" w:themeColor="background1"/>
                <w:szCs w:val="24"/>
                <w:lang w:eastAsia="zh-TW"/>
              </w:rPr>
            </w:pPr>
          </w:p>
        </w:tc>
      </w:tr>
    </w:tbl>
    <w:p w14:paraId="78BF583A" w14:textId="77777777" w:rsidR="00FE2E6F" w:rsidRDefault="00FE2E6F" w:rsidP="0012699C">
      <w:pPr>
        <w:pStyle w:val="a0"/>
        <w:ind w:left="0"/>
        <w:rPr>
          <w:rFonts w:ascii="標楷體" w:hAnsi="標楷體"/>
          <w:lang w:eastAsia="zh-TW"/>
        </w:rPr>
      </w:pPr>
    </w:p>
    <w:p w14:paraId="21152FA3" w14:textId="57447813" w:rsidR="0012699C" w:rsidRPr="00BA3C78" w:rsidRDefault="00CD1D78" w:rsidP="0012699C">
      <w:pPr>
        <w:pStyle w:val="a0"/>
        <w:ind w:left="0"/>
        <w:rPr>
          <w:rFonts w:ascii="標楷體" w:hAnsi="標楷體"/>
          <w:lang w:eastAsia="zh-TW"/>
        </w:rPr>
      </w:pPr>
      <w:r w:rsidRPr="00BA3C78">
        <w:rPr>
          <w:rFonts w:ascii="標楷體" w:hAnsi="標楷體" w:hint="eastAsia"/>
          <w:lang w:eastAsia="zh-TW"/>
        </w:rPr>
        <w:t>補貨單</w:t>
      </w:r>
    </w:p>
    <w:tbl>
      <w:tblPr>
        <w:tblStyle w:val="ac"/>
        <w:tblW w:w="9067" w:type="dxa"/>
        <w:tblLook w:val="04A0" w:firstRow="1" w:lastRow="0" w:firstColumn="1" w:lastColumn="0" w:noHBand="0" w:noVBand="1"/>
      </w:tblPr>
      <w:tblGrid>
        <w:gridCol w:w="1129"/>
        <w:gridCol w:w="1843"/>
        <w:gridCol w:w="992"/>
        <w:gridCol w:w="1276"/>
        <w:gridCol w:w="1418"/>
        <w:gridCol w:w="2409"/>
      </w:tblGrid>
      <w:tr w:rsidR="003C09BA" w:rsidRPr="00BA3C78" w14:paraId="7693FB63" w14:textId="77777777" w:rsidTr="00293CB5">
        <w:trPr>
          <w:trHeight w:val="369"/>
        </w:trPr>
        <w:tc>
          <w:tcPr>
            <w:tcW w:w="1129" w:type="dxa"/>
            <w:shd w:val="clear" w:color="auto" w:fill="4472C4" w:themeFill="accent1"/>
          </w:tcPr>
          <w:p w14:paraId="5A6FA71A" w14:textId="77777777" w:rsidR="003C09BA" w:rsidRPr="00BA3C78" w:rsidRDefault="003C09BA" w:rsidP="00293CB5">
            <w:pPr>
              <w:pStyle w:val="a0"/>
              <w:ind w:left="0"/>
              <w:jc w:val="left"/>
              <w:rPr>
                <w:rFonts w:ascii="標楷體" w:hAnsi="標楷體"/>
                <w:color w:val="FFFFFF" w:themeColor="background1"/>
                <w:lang w:eastAsia="zh-TW"/>
              </w:rPr>
            </w:pPr>
            <w:r w:rsidRPr="00BA3C78">
              <w:rPr>
                <w:rFonts w:ascii="標楷體" w:hAnsi="標楷體" w:hint="eastAsia"/>
                <w:color w:val="FFFFFF" w:themeColor="background1"/>
                <w:lang w:eastAsia="zh-TW"/>
              </w:rPr>
              <w:t>車牌</w:t>
            </w:r>
          </w:p>
        </w:tc>
        <w:tc>
          <w:tcPr>
            <w:tcW w:w="1843" w:type="dxa"/>
          </w:tcPr>
          <w:p w14:paraId="086A8021" w14:textId="6CB069F8" w:rsidR="003C09BA" w:rsidRPr="00BA3C78" w:rsidRDefault="00ED705E" w:rsidP="00293CB5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BHD-5387</w:t>
            </w:r>
          </w:p>
        </w:tc>
        <w:tc>
          <w:tcPr>
            <w:tcW w:w="992" w:type="dxa"/>
            <w:shd w:val="clear" w:color="auto" w:fill="4472C4" w:themeFill="accent1"/>
          </w:tcPr>
          <w:p w14:paraId="78C22E87" w14:textId="77777777" w:rsidR="003C09BA" w:rsidRPr="00BA3C78" w:rsidRDefault="003C09BA" w:rsidP="00293CB5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color w:val="FFFFFF" w:themeColor="background1"/>
                <w:lang w:eastAsia="zh-TW"/>
              </w:rPr>
              <w:t>司機</w:t>
            </w:r>
          </w:p>
        </w:tc>
        <w:tc>
          <w:tcPr>
            <w:tcW w:w="1276" w:type="dxa"/>
          </w:tcPr>
          <w:p w14:paraId="4C7FE841" w14:textId="0AC2ED8F" w:rsidR="003C09BA" w:rsidRPr="00BA3C78" w:rsidRDefault="003C09BA" w:rsidP="00293CB5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林煒哲</w:t>
            </w:r>
          </w:p>
        </w:tc>
        <w:tc>
          <w:tcPr>
            <w:tcW w:w="1418" w:type="dxa"/>
            <w:shd w:val="clear" w:color="auto" w:fill="4472C4" w:themeFill="accent1"/>
          </w:tcPr>
          <w:p w14:paraId="61FDDF27" w14:textId="77777777" w:rsidR="003C09BA" w:rsidRPr="00BA3C78" w:rsidRDefault="003C09BA" w:rsidP="00293CB5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color w:val="FFFFFF" w:themeColor="background1"/>
                <w:lang w:eastAsia="zh-TW"/>
              </w:rPr>
              <w:t>派車時間</w:t>
            </w:r>
          </w:p>
        </w:tc>
        <w:tc>
          <w:tcPr>
            <w:tcW w:w="2409" w:type="dxa"/>
          </w:tcPr>
          <w:p w14:paraId="6366B754" w14:textId="7C3C7BF6" w:rsidR="003C09BA" w:rsidRPr="00BA3C78" w:rsidRDefault="003C09BA" w:rsidP="00293CB5">
            <w:pPr>
              <w:pStyle w:val="a0"/>
              <w:ind w:left="0"/>
              <w:jc w:val="left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221203 17:00</w:t>
            </w:r>
            <w:r w:rsidR="00753614">
              <w:rPr>
                <w:rFonts w:ascii="標楷體" w:hAnsi="標楷體" w:hint="eastAsia"/>
                <w:lang w:eastAsia="zh-TW"/>
              </w:rPr>
              <w:t>:00</w:t>
            </w:r>
          </w:p>
        </w:tc>
      </w:tr>
    </w:tbl>
    <w:p w14:paraId="29BB9356" w14:textId="1C100A02" w:rsidR="0012699C" w:rsidRPr="00BA3C78" w:rsidRDefault="0012699C" w:rsidP="0012699C">
      <w:pPr>
        <w:pStyle w:val="a0"/>
        <w:ind w:left="0"/>
        <w:rPr>
          <w:rFonts w:ascii="標楷體" w:hAnsi="標楷體"/>
          <w:lang w:eastAsia="zh-TW"/>
        </w:rPr>
      </w:pPr>
    </w:p>
    <w:tbl>
      <w:tblPr>
        <w:tblStyle w:val="4-1"/>
        <w:tblW w:w="9067" w:type="dxa"/>
        <w:tblLook w:val="04A0" w:firstRow="1" w:lastRow="0" w:firstColumn="1" w:lastColumn="0" w:noHBand="0" w:noVBand="1"/>
      </w:tblPr>
      <w:tblGrid>
        <w:gridCol w:w="1555"/>
        <w:gridCol w:w="1702"/>
        <w:gridCol w:w="2692"/>
        <w:gridCol w:w="3118"/>
      </w:tblGrid>
      <w:tr w:rsidR="007A3551" w:rsidRPr="00BA3C78" w14:paraId="0AE4626E" w14:textId="77777777" w:rsidTr="007A35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40D2AC9" w14:textId="522884B3" w:rsidR="007A3551" w:rsidRPr="00BA3C78" w:rsidRDefault="007A3551" w:rsidP="00293CB5">
            <w:pPr>
              <w:pStyle w:val="a0"/>
              <w:ind w:left="0"/>
              <w:rPr>
                <w:rFonts w:ascii="標楷體" w:hAnsi="標楷體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補貨單編號</w:t>
            </w:r>
          </w:p>
        </w:tc>
        <w:tc>
          <w:tcPr>
            <w:tcW w:w="1702" w:type="dxa"/>
          </w:tcPr>
          <w:p w14:paraId="482F3C82" w14:textId="77777777" w:rsidR="007A3551" w:rsidRPr="00BA3C78" w:rsidRDefault="007A3551" w:rsidP="00293CB5">
            <w:pPr>
              <w:pStyle w:val="a0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店名</w:t>
            </w:r>
          </w:p>
        </w:tc>
        <w:tc>
          <w:tcPr>
            <w:tcW w:w="2692" w:type="dxa"/>
          </w:tcPr>
          <w:p w14:paraId="573118BF" w14:textId="77777777" w:rsidR="007A3551" w:rsidRPr="00BA3C78" w:rsidRDefault="007A3551" w:rsidP="00293CB5">
            <w:pPr>
              <w:pStyle w:val="a0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地址</w:t>
            </w:r>
          </w:p>
        </w:tc>
        <w:tc>
          <w:tcPr>
            <w:tcW w:w="3118" w:type="dxa"/>
          </w:tcPr>
          <w:p w14:paraId="118F4935" w14:textId="1069CC2B" w:rsidR="007A3551" w:rsidRPr="00BA3C78" w:rsidRDefault="007A3551" w:rsidP="00293CB5">
            <w:pPr>
              <w:pStyle w:val="a0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補貨內容</w:t>
            </w:r>
          </w:p>
        </w:tc>
      </w:tr>
      <w:tr w:rsidR="007A3551" w:rsidRPr="00BA3C78" w14:paraId="6D93DC31" w14:textId="77777777" w:rsidTr="007A35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6A0C29D" w14:textId="56EA095C" w:rsidR="007A3551" w:rsidRPr="00BA3C78" w:rsidRDefault="007A3551" w:rsidP="00293CB5">
            <w:pPr>
              <w:pStyle w:val="a0"/>
              <w:ind w:left="0"/>
              <w:rPr>
                <w:rFonts w:ascii="標楷體" w:hAnsi="標楷體"/>
                <w:b w:val="0"/>
              </w:rPr>
            </w:pPr>
            <w:r w:rsidRPr="00BA3C78">
              <w:rPr>
                <w:rFonts w:ascii="標楷體" w:hAnsi="標楷體" w:hint="eastAsia"/>
                <w:b w:val="0"/>
                <w:lang w:eastAsia="zh-TW"/>
              </w:rPr>
              <w:t>22120301</w:t>
            </w:r>
          </w:p>
        </w:tc>
        <w:tc>
          <w:tcPr>
            <w:tcW w:w="1702" w:type="dxa"/>
          </w:tcPr>
          <w:p w14:paraId="10570B22" w14:textId="59571B7D" w:rsidR="007A3551" w:rsidRPr="00BA3C78" w:rsidRDefault="007A3551" w:rsidP="00293CB5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臻如意純水製冰公司</w:t>
            </w:r>
          </w:p>
        </w:tc>
        <w:tc>
          <w:tcPr>
            <w:tcW w:w="2692" w:type="dxa"/>
          </w:tcPr>
          <w:p w14:paraId="7652C1D5" w14:textId="767125F3" w:rsidR="007A3551" w:rsidRPr="00BA3C78" w:rsidRDefault="007A3551" w:rsidP="00293CB5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/>
                <w:szCs w:val="24"/>
                <w:lang w:eastAsia="zh-TW"/>
              </w:rPr>
              <w:t>台中市烏日區福泰街151之1號</w:t>
            </w:r>
          </w:p>
        </w:tc>
        <w:tc>
          <w:tcPr>
            <w:tcW w:w="3118" w:type="dxa"/>
          </w:tcPr>
          <w:p w14:paraId="5FE30834" w14:textId="2B9D4C8C" w:rsidR="007A3551" w:rsidRPr="00BA3C78" w:rsidRDefault="007A3551" w:rsidP="00293CB5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  <w:r w:rsidRPr="00BA3C78">
              <w:rPr>
                <w:rFonts w:ascii="標楷體" w:hAnsi="標楷體" w:hint="eastAsia"/>
                <w:lang w:eastAsia="zh-TW"/>
              </w:rPr>
              <w:t>小冰塊大包220包</w:t>
            </w:r>
          </w:p>
          <w:p w14:paraId="2A60B327" w14:textId="44C84455" w:rsidR="007A3551" w:rsidRPr="00BA3C78" w:rsidRDefault="007A3551" w:rsidP="00293CB5">
            <w:pPr>
              <w:pStyle w:val="a0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lang w:eastAsia="zh-TW"/>
              </w:rPr>
            </w:pPr>
          </w:p>
        </w:tc>
      </w:tr>
    </w:tbl>
    <w:p w14:paraId="7E1C5FC7" w14:textId="77777777" w:rsidR="0012699C" w:rsidRPr="00BA3C78" w:rsidRDefault="0012699C" w:rsidP="0012699C">
      <w:pPr>
        <w:pStyle w:val="a0"/>
        <w:ind w:left="0"/>
        <w:rPr>
          <w:rFonts w:ascii="標楷體" w:hAnsi="標楷體"/>
          <w:lang w:eastAsia="zh-TW"/>
        </w:rPr>
      </w:pPr>
    </w:p>
    <w:p w14:paraId="791B6BCA" w14:textId="55F4BB0D" w:rsidR="00A657A0" w:rsidRPr="00A657A0" w:rsidRDefault="00566D1D" w:rsidP="00A657A0">
      <w:pPr>
        <w:pStyle w:val="2"/>
        <w:rPr>
          <w:lang w:eastAsia="zh-TW"/>
        </w:rPr>
      </w:pPr>
      <w:bookmarkStart w:id="10" w:name="_Toc124452325"/>
      <w:r>
        <w:t>4.6</w:t>
      </w:r>
      <w:r w:rsidR="0096481D">
        <w:tab/>
      </w:r>
      <w:r w:rsidR="00F33BB4">
        <w:rPr>
          <w:rFonts w:hint="eastAsia"/>
          <w:lang w:eastAsia="zh-TW"/>
        </w:rPr>
        <w:t>資料詞彙</w:t>
      </w:r>
      <w:bookmarkEnd w:id="10"/>
    </w:p>
    <w:p w14:paraId="36C997F5" w14:textId="05A628A4" w:rsidR="007A1C80" w:rsidRPr="007F502A" w:rsidRDefault="007A1C80" w:rsidP="00F33BB4">
      <w:pPr>
        <w:rPr>
          <w:rFonts w:ascii="標楷體" w:hAnsi="標楷體"/>
          <w:szCs w:val="24"/>
          <w:lang w:eastAsia="zh-TW"/>
        </w:rPr>
      </w:pPr>
      <w:r w:rsidRPr="007F502A">
        <w:rPr>
          <w:rFonts w:ascii="標楷體" w:hAnsi="標楷體" w:hint="eastAsia"/>
          <w:szCs w:val="24"/>
          <w:lang w:eastAsia="zh-TW"/>
        </w:rPr>
        <w:t>商品資料</w:t>
      </w:r>
    </w:p>
    <w:tbl>
      <w:tblPr>
        <w:tblW w:w="92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7"/>
        <w:gridCol w:w="1466"/>
        <w:gridCol w:w="849"/>
        <w:gridCol w:w="456"/>
        <w:gridCol w:w="2405"/>
        <w:gridCol w:w="3644"/>
      </w:tblGrid>
      <w:tr w:rsidR="007A1C80" w:rsidRPr="007F502A" w14:paraId="4624C4B1" w14:textId="77777777" w:rsidTr="00E932F0">
        <w:trPr>
          <w:trHeight w:val="618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D8160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編號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91E5C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欄位名稱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E8B22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長度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</w:p>
          <w:p w14:paraId="36FC7DC8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型態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220C0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鍵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F16FB" w14:textId="77777777" w:rsidR="007A1C80" w:rsidRPr="007F502A" w:rsidRDefault="007A1C80" w:rsidP="00E932F0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規則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格式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範圍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公式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15B9F" w14:textId="77777777" w:rsidR="007A1C80" w:rsidRPr="007F502A" w:rsidRDefault="007A1C80" w:rsidP="00E932F0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範例</w:t>
            </w:r>
          </w:p>
        </w:tc>
      </w:tr>
      <w:tr w:rsidR="007A1C80" w:rsidRPr="007F502A" w14:paraId="010A89A1" w14:textId="77777777" w:rsidTr="00E932F0">
        <w:trPr>
          <w:trHeight w:val="449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AA3A7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A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4FFFB" w14:textId="281A0BA0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商品名稱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D1081" w14:textId="2EF8EB2E" w:rsidR="007A1C80" w:rsidRPr="007F502A" w:rsidRDefault="00B44B3E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12</w:t>
            </w:r>
            <w:r w:rsidR="007A1C80" w:rsidRPr="007F502A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1A47" w14:textId="4E9D7D9D" w:rsidR="007A1C80" w:rsidRPr="007F502A" w:rsidRDefault="007F502A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FE18C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val="en-US"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C83D5" w14:textId="48B5C158" w:rsidR="007A1C80" w:rsidRPr="007F502A" w:rsidRDefault="00186092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小冰塊</w:t>
            </w:r>
          </w:p>
        </w:tc>
      </w:tr>
      <w:tr w:rsidR="007A1C80" w:rsidRPr="007F502A" w14:paraId="1B8668CD" w14:textId="77777777" w:rsidTr="00E932F0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E93B9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B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5D675" w14:textId="2CAFAD09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規格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118F6" w14:textId="50671EAC" w:rsidR="007A1C80" w:rsidRPr="007F502A" w:rsidRDefault="00E33143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5</w:t>
            </w:r>
            <w:r w:rsidR="007A1C80" w:rsidRPr="007F502A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7E6B" w14:textId="46945B55" w:rsidR="007A1C80" w:rsidRPr="007F502A" w:rsidRDefault="00D658F9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99BAC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5F64B" w14:textId="2DE825BC" w:rsidR="007A1C80" w:rsidRPr="007F502A" w:rsidRDefault="00186092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大包</w:t>
            </w:r>
          </w:p>
        </w:tc>
      </w:tr>
      <w:tr w:rsidR="007A1C80" w:rsidRPr="007F502A" w14:paraId="150ECAD3" w14:textId="77777777" w:rsidTr="00E932F0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F33E0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5E314" w14:textId="3C60BB9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單位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553C6" w14:textId="03E90F8F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1C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C725" w14:textId="0F629CF5" w:rsidR="007A1C80" w:rsidRPr="007F502A" w:rsidRDefault="00DB4A24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A5B7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3E11" w14:textId="3CD4F80B" w:rsidR="007A1C80" w:rsidRPr="007F502A" w:rsidRDefault="00186092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包</w:t>
            </w:r>
          </w:p>
        </w:tc>
      </w:tr>
      <w:tr w:rsidR="007A1C80" w:rsidRPr="007F502A" w14:paraId="7E203789" w14:textId="77777777" w:rsidTr="00E932F0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7C06A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D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D9274" w14:textId="71AB1D8E" w:rsidR="007A1C80" w:rsidRPr="007F502A" w:rsidRDefault="00186092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單價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82E00" w14:textId="77524937" w:rsidR="007A1C80" w:rsidRPr="007F502A" w:rsidRDefault="00A53DAE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3</w:t>
            </w:r>
            <w:r w:rsidR="007A1C80"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A93E" w14:textId="77777777" w:rsidR="007A1C80" w:rsidRPr="007F502A" w:rsidRDefault="007A1C80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70EF" w14:textId="2ACFCA4D" w:rsidR="007A1C80" w:rsidRPr="007F502A" w:rsidRDefault="00366631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99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9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F709E" w14:textId="6B59B402" w:rsidR="007A1C80" w:rsidRPr="007F502A" w:rsidRDefault="00186092" w:rsidP="00E932F0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70</w:t>
            </w:r>
          </w:p>
        </w:tc>
      </w:tr>
    </w:tbl>
    <w:p w14:paraId="5271C0D1" w14:textId="11CFE4F9" w:rsidR="007A1C80" w:rsidRDefault="007A1C80" w:rsidP="00667F46">
      <w:pPr>
        <w:pStyle w:val="a5"/>
        <w:rPr>
          <w:rFonts w:ascii="標楷體" w:hAnsi="標楷體"/>
          <w:sz w:val="24"/>
          <w:szCs w:val="24"/>
          <w:lang w:eastAsia="zh-TW"/>
        </w:rPr>
      </w:pPr>
      <w:r w:rsidRPr="007F502A">
        <w:rPr>
          <w:rFonts w:ascii="標楷體" w:hAnsi="標楷體" w:hint="eastAsia"/>
          <w:sz w:val="24"/>
          <w:szCs w:val="24"/>
          <w:lang w:eastAsia="zh-TW"/>
        </w:rPr>
        <w:t>註：</w:t>
      </w:r>
      <w:r w:rsidRPr="007F502A">
        <w:rPr>
          <w:rFonts w:ascii="標楷體" w:hAnsi="標楷體"/>
          <w:sz w:val="24"/>
          <w:szCs w:val="24"/>
          <w:lang w:eastAsia="zh-TW"/>
        </w:rPr>
        <w:t>C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表字元，</w:t>
      </w:r>
      <w:r w:rsidRPr="007F502A">
        <w:rPr>
          <w:rFonts w:ascii="標楷體" w:hAnsi="標楷體"/>
          <w:sz w:val="24"/>
          <w:szCs w:val="24"/>
          <w:lang w:eastAsia="zh-TW"/>
        </w:rPr>
        <w:t>N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表數字，</w:t>
      </w:r>
      <w:r w:rsidRPr="007F502A">
        <w:rPr>
          <w:rFonts w:ascii="標楷體" w:hAnsi="標楷體"/>
          <w:sz w:val="24"/>
          <w:szCs w:val="24"/>
          <w:lang w:eastAsia="zh-TW"/>
        </w:rPr>
        <w:t>D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表日期。</w:t>
      </w:r>
    </w:p>
    <w:p w14:paraId="6F8FCEB7" w14:textId="7AFA2D66" w:rsidR="00F64889" w:rsidRDefault="00F64889" w:rsidP="00667F46">
      <w:pPr>
        <w:pStyle w:val="a5"/>
        <w:rPr>
          <w:rFonts w:ascii="標楷體" w:hAnsi="標楷體"/>
          <w:sz w:val="24"/>
          <w:szCs w:val="24"/>
          <w:lang w:eastAsia="zh-TW"/>
        </w:rPr>
      </w:pPr>
    </w:p>
    <w:p w14:paraId="7D048245" w14:textId="0825550D" w:rsidR="00F64889" w:rsidRPr="007F502A" w:rsidRDefault="00F64889" w:rsidP="00F64889">
      <w:pPr>
        <w:rPr>
          <w:rFonts w:ascii="標楷體" w:hAnsi="標楷體"/>
          <w:szCs w:val="24"/>
          <w:lang w:eastAsia="zh-TW"/>
        </w:rPr>
      </w:pPr>
      <w:r w:rsidRPr="007F502A">
        <w:rPr>
          <w:rFonts w:ascii="標楷體" w:hAnsi="標楷體" w:hint="eastAsia"/>
          <w:szCs w:val="24"/>
          <w:lang w:eastAsia="zh-TW"/>
        </w:rPr>
        <w:t>商品資料</w:t>
      </w:r>
      <w:r>
        <w:rPr>
          <w:rFonts w:ascii="標楷體" w:hAnsi="標楷體" w:hint="eastAsia"/>
          <w:szCs w:val="24"/>
          <w:lang w:eastAsia="zh-TW"/>
        </w:rPr>
        <w:t>:查看庫存</w:t>
      </w:r>
    </w:p>
    <w:tbl>
      <w:tblPr>
        <w:tblW w:w="92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7"/>
        <w:gridCol w:w="1466"/>
        <w:gridCol w:w="849"/>
        <w:gridCol w:w="456"/>
        <w:gridCol w:w="2405"/>
        <w:gridCol w:w="3644"/>
      </w:tblGrid>
      <w:tr w:rsidR="00F64889" w:rsidRPr="007F502A" w14:paraId="443486A8" w14:textId="77777777" w:rsidTr="002D016A">
        <w:trPr>
          <w:trHeight w:val="618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69132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編號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CF604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欄位名稱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6E2E6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長度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</w:p>
          <w:p w14:paraId="3DEB7D87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型態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B7425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鍵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36997" w14:textId="77777777" w:rsidR="00F64889" w:rsidRPr="007F502A" w:rsidRDefault="00F64889" w:rsidP="002D016A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規則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格式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範圍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公式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67788" w14:textId="77777777" w:rsidR="00F64889" w:rsidRPr="007F502A" w:rsidRDefault="00F64889" w:rsidP="002D016A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範例</w:t>
            </w:r>
          </w:p>
        </w:tc>
      </w:tr>
      <w:tr w:rsidR="00F64889" w:rsidRPr="007F502A" w14:paraId="0FA43FBD" w14:textId="77777777" w:rsidTr="002D016A">
        <w:trPr>
          <w:trHeight w:val="449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EA43D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lastRenderedPageBreak/>
              <w:t>A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F7D64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商品名稱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A5F3C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12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6EF1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0EDD7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val="en-US"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12639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小冰塊</w:t>
            </w:r>
          </w:p>
        </w:tc>
      </w:tr>
      <w:tr w:rsidR="00F64889" w:rsidRPr="007F502A" w14:paraId="1AC8695C" w14:textId="77777777" w:rsidTr="002D016A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DDFC5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B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E658E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規格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ABC05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5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7F0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39026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DD31B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大包</w:t>
            </w:r>
          </w:p>
        </w:tc>
      </w:tr>
      <w:tr w:rsidR="00F64889" w:rsidRPr="007F502A" w14:paraId="3EF6AA30" w14:textId="77777777" w:rsidTr="002D016A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EAAE4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EB6B5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單位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41B57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1C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9AD6C" w14:textId="552C2504" w:rsidR="00F64889" w:rsidRPr="007F502A" w:rsidRDefault="00DB4A2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EF9BF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01BC9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包</w:t>
            </w:r>
          </w:p>
        </w:tc>
      </w:tr>
      <w:tr w:rsidR="00F64889" w:rsidRPr="007F502A" w14:paraId="766A1F6E" w14:textId="77777777" w:rsidTr="002D016A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9DD8" w14:textId="0059B289" w:rsidR="00F64889" w:rsidRPr="007F502A" w:rsidRDefault="006D664A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D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C3ED5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庫存數量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369A4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4N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88095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9C353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999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9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70FE8" w14:textId="77777777" w:rsidR="00F64889" w:rsidRPr="007F502A" w:rsidRDefault="00F64889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6</w:t>
            </w:r>
          </w:p>
        </w:tc>
      </w:tr>
    </w:tbl>
    <w:p w14:paraId="6044AB3B" w14:textId="77777777" w:rsidR="00F64889" w:rsidRDefault="00F64889" w:rsidP="00F64889">
      <w:pPr>
        <w:pStyle w:val="a5"/>
        <w:rPr>
          <w:rFonts w:ascii="標楷體" w:hAnsi="標楷體"/>
          <w:sz w:val="24"/>
          <w:szCs w:val="24"/>
          <w:lang w:eastAsia="zh-TW"/>
        </w:rPr>
      </w:pPr>
      <w:r w:rsidRPr="007F502A">
        <w:rPr>
          <w:rFonts w:ascii="標楷體" w:hAnsi="標楷體" w:hint="eastAsia"/>
          <w:sz w:val="24"/>
          <w:szCs w:val="24"/>
          <w:lang w:eastAsia="zh-TW"/>
        </w:rPr>
        <w:t>註：</w:t>
      </w:r>
      <w:r w:rsidRPr="007F502A">
        <w:rPr>
          <w:rFonts w:ascii="標楷體" w:hAnsi="標楷體"/>
          <w:sz w:val="24"/>
          <w:szCs w:val="24"/>
          <w:lang w:eastAsia="zh-TW"/>
        </w:rPr>
        <w:t>C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表字元，</w:t>
      </w:r>
      <w:r w:rsidRPr="007F502A">
        <w:rPr>
          <w:rFonts w:ascii="標楷體" w:hAnsi="標楷體"/>
          <w:sz w:val="24"/>
          <w:szCs w:val="24"/>
          <w:lang w:eastAsia="zh-TW"/>
        </w:rPr>
        <w:t>N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表數字，</w:t>
      </w:r>
      <w:r w:rsidRPr="007F502A">
        <w:rPr>
          <w:rFonts w:ascii="標楷體" w:hAnsi="標楷體"/>
          <w:sz w:val="24"/>
          <w:szCs w:val="24"/>
          <w:lang w:eastAsia="zh-TW"/>
        </w:rPr>
        <w:t>D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表日期。</w:t>
      </w:r>
    </w:p>
    <w:p w14:paraId="4FC6916B" w14:textId="77777777" w:rsidR="00667F46" w:rsidRPr="00667F46" w:rsidRDefault="00667F46" w:rsidP="00667F46">
      <w:pPr>
        <w:pStyle w:val="a5"/>
        <w:rPr>
          <w:rFonts w:ascii="標楷體" w:hAnsi="標楷體"/>
          <w:sz w:val="24"/>
          <w:szCs w:val="24"/>
          <w:lang w:eastAsia="zh-TW"/>
        </w:rPr>
      </w:pPr>
    </w:p>
    <w:p w14:paraId="08FEDD58" w14:textId="02028C36" w:rsidR="00385251" w:rsidRPr="007F502A" w:rsidRDefault="00385251" w:rsidP="00F33BB4">
      <w:pPr>
        <w:rPr>
          <w:rFonts w:ascii="標楷體" w:hAnsi="標楷體"/>
          <w:szCs w:val="24"/>
          <w:lang w:eastAsia="zh-TW"/>
        </w:rPr>
      </w:pPr>
      <w:r w:rsidRPr="007F502A">
        <w:rPr>
          <w:rFonts w:ascii="標楷體" w:hAnsi="標楷體" w:hint="eastAsia"/>
          <w:szCs w:val="24"/>
          <w:lang w:eastAsia="zh-TW"/>
        </w:rPr>
        <w:t>店家資料</w:t>
      </w:r>
    </w:p>
    <w:tbl>
      <w:tblPr>
        <w:tblW w:w="92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7"/>
        <w:gridCol w:w="1466"/>
        <w:gridCol w:w="849"/>
        <w:gridCol w:w="456"/>
        <w:gridCol w:w="2405"/>
        <w:gridCol w:w="3644"/>
      </w:tblGrid>
      <w:tr w:rsidR="00385251" w:rsidRPr="007F502A" w14:paraId="53FA774A" w14:textId="77777777" w:rsidTr="00385251">
        <w:trPr>
          <w:trHeight w:val="618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989CC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編號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81C1F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欄位名稱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B8FE8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長度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</w:p>
          <w:p w14:paraId="42FC6510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型態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DFB7A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鍵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5659C" w14:textId="77777777" w:rsidR="00385251" w:rsidRPr="007F502A" w:rsidRDefault="00385251" w:rsidP="00293CB5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規則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格式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範圍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公式</w:t>
            </w: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2043" w14:textId="77777777" w:rsidR="00385251" w:rsidRPr="007F502A" w:rsidRDefault="00385251" w:rsidP="00293CB5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範例</w:t>
            </w:r>
          </w:p>
        </w:tc>
      </w:tr>
      <w:tr w:rsidR="00385251" w:rsidRPr="007F502A" w14:paraId="52D7C781" w14:textId="77777777" w:rsidTr="00385251">
        <w:trPr>
          <w:trHeight w:val="449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A4059" w14:textId="65460C00" w:rsidR="00385251" w:rsidRPr="007F502A" w:rsidRDefault="0082418B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A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34FA8" w14:textId="47872803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店家名稱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391C9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20C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CA261" w14:textId="27DB7A60" w:rsidR="00385251" w:rsidRPr="007F502A" w:rsidRDefault="007F502A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E109B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val="en-US"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FF6B2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舞讚紅茶冰</w:t>
            </w:r>
            <w:r w:rsidRPr="007F502A">
              <w:rPr>
                <w:rFonts w:ascii="標楷體" w:hAnsi="標楷體"/>
                <w:sz w:val="24"/>
                <w:szCs w:val="24"/>
                <w:lang w:val="en-US" w:eastAsia="zh-TW"/>
              </w:rPr>
              <w:t xml:space="preserve"> </w:t>
            </w:r>
            <w:r w:rsidRPr="007F502A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潭子頭張店</w:t>
            </w:r>
          </w:p>
        </w:tc>
      </w:tr>
      <w:tr w:rsidR="00385251" w:rsidRPr="007F502A" w14:paraId="35F768C0" w14:textId="77777777" w:rsidTr="00385251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D8C96" w14:textId="096FE22C" w:rsidR="00385251" w:rsidRPr="007F502A" w:rsidRDefault="0082418B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B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71F7A" w14:textId="789E3D01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店家地址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F3BA7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40C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02F38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17A3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7AD13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台中市潭子區頭張路二段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6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號</w:t>
            </w:r>
          </w:p>
        </w:tc>
      </w:tr>
      <w:tr w:rsidR="00385251" w:rsidRPr="007F502A" w14:paraId="7BA5516F" w14:textId="77777777" w:rsidTr="00385251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54924" w14:textId="7070A077" w:rsidR="00385251" w:rsidRPr="007F502A" w:rsidRDefault="0082418B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3DEBE" w14:textId="5870B420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聯絡人員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F1D1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4C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D41D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F39AC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44CDC" w14:textId="60C28A3E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王嘉銘</w:t>
            </w:r>
          </w:p>
        </w:tc>
      </w:tr>
      <w:tr w:rsidR="00385251" w:rsidRPr="007F502A" w14:paraId="5954A6E0" w14:textId="77777777" w:rsidTr="00385251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21466" w14:textId="5662C1BE" w:rsidR="00385251" w:rsidRPr="007F502A" w:rsidRDefault="0082418B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D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5574E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聯絡電話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34BC3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10C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E5E91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EBBA4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149B0" w14:textId="77777777" w:rsidR="00385251" w:rsidRPr="007F502A" w:rsidRDefault="00385251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0906288790</w:t>
            </w:r>
          </w:p>
        </w:tc>
      </w:tr>
    </w:tbl>
    <w:p w14:paraId="07C3670B" w14:textId="77777777" w:rsidR="00385251" w:rsidRPr="007F502A" w:rsidRDefault="00385251" w:rsidP="00385251">
      <w:pPr>
        <w:pStyle w:val="a5"/>
        <w:rPr>
          <w:rFonts w:ascii="標楷體" w:hAnsi="標楷體"/>
          <w:sz w:val="24"/>
          <w:szCs w:val="24"/>
          <w:lang w:eastAsia="zh-TW"/>
        </w:rPr>
      </w:pPr>
      <w:r w:rsidRPr="007F502A">
        <w:rPr>
          <w:rFonts w:ascii="標楷體" w:hAnsi="標楷體" w:hint="eastAsia"/>
          <w:sz w:val="24"/>
          <w:szCs w:val="24"/>
          <w:lang w:eastAsia="zh-TW"/>
        </w:rPr>
        <w:t>註：</w:t>
      </w:r>
      <w:r w:rsidRPr="007F502A">
        <w:rPr>
          <w:rFonts w:ascii="標楷體" w:hAnsi="標楷體"/>
          <w:sz w:val="24"/>
          <w:szCs w:val="24"/>
          <w:lang w:eastAsia="zh-TW"/>
        </w:rPr>
        <w:t>C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表字元，</w:t>
      </w:r>
      <w:r w:rsidRPr="007F502A">
        <w:rPr>
          <w:rFonts w:ascii="標楷體" w:hAnsi="標楷體"/>
          <w:sz w:val="24"/>
          <w:szCs w:val="24"/>
          <w:lang w:eastAsia="zh-TW"/>
        </w:rPr>
        <w:t>N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表數字，</w:t>
      </w:r>
      <w:r w:rsidRPr="007F502A">
        <w:rPr>
          <w:rFonts w:ascii="標楷體" w:hAnsi="標楷體"/>
          <w:sz w:val="24"/>
          <w:szCs w:val="24"/>
          <w:lang w:eastAsia="zh-TW"/>
        </w:rPr>
        <w:t>D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表日期。</w:t>
      </w:r>
    </w:p>
    <w:p w14:paraId="6617731F" w14:textId="142B8AEA" w:rsidR="00385251" w:rsidRPr="0040335F" w:rsidRDefault="00385251" w:rsidP="00F33BB4">
      <w:pPr>
        <w:rPr>
          <w:rFonts w:ascii="標楷體" w:hAnsi="標楷體"/>
          <w:szCs w:val="24"/>
          <w:lang w:eastAsia="zh-TW"/>
        </w:rPr>
      </w:pPr>
    </w:p>
    <w:p w14:paraId="2C032E8D" w14:textId="347E2328" w:rsidR="00F33BB4" w:rsidRPr="007F502A" w:rsidRDefault="0012699C" w:rsidP="00F33BB4">
      <w:pPr>
        <w:rPr>
          <w:rFonts w:ascii="標楷體" w:hAnsi="標楷體"/>
          <w:snapToGrid/>
          <w:szCs w:val="24"/>
          <w:lang w:eastAsia="zh-TW"/>
        </w:rPr>
      </w:pPr>
      <w:r w:rsidRPr="007F502A">
        <w:rPr>
          <w:rFonts w:ascii="標楷體" w:hAnsi="標楷體" w:hint="eastAsia"/>
          <w:szCs w:val="24"/>
          <w:lang w:eastAsia="zh-TW"/>
        </w:rPr>
        <w:t>網路</w:t>
      </w:r>
      <w:r w:rsidR="00F33BB4" w:rsidRPr="007F502A">
        <w:rPr>
          <w:rFonts w:ascii="標楷體" w:hAnsi="標楷體" w:hint="eastAsia"/>
          <w:szCs w:val="24"/>
          <w:lang w:eastAsia="zh-TW"/>
        </w:rPr>
        <w:t>訂單</w:t>
      </w:r>
    </w:p>
    <w:tbl>
      <w:tblPr>
        <w:tblW w:w="92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"/>
        <w:gridCol w:w="1391"/>
        <w:gridCol w:w="1176"/>
        <w:gridCol w:w="456"/>
        <w:gridCol w:w="2320"/>
        <w:gridCol w:w="3478"/>
      </w:tblGrid>
      <w:tr w:rsidR="00F33BB4" w:rsidRPr="007F502A" w14:paraId="4D52799D" w14:textId="77777777" w:rsidTr="00F24FC3">
        <w:trPr>
          <w:trHeight w:val="618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DAEF8" w14:textId="77777777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編號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E081B" w14:textId="77777777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欄位名稱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9CD80" w14:textId="77777777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長度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</w:p>
          <w:p w14:paraId="31ED6B3D" w14:textId="77777777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型態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7BE6D" w14:textId="77777777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鍵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14F71" w14:textId="77777777" w:rsidR="00F33BB4" w:rsidRPr="007F502A" w:rsidRDefault="00F33BB4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規則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格式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範圍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公式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14EA2" w14:textId="77777777" w:rsidR="00F33BB4" w:rsidRPr="007F502A" w:rsidRDefault="00F33BB4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範例</w:t>
            </w:r>
          </w:p>
        </w:tc>
      </w:tr>
      <w:tr w:rsidR="00F33BB4" w:rsidRPr="007F502A" w14:paraId="30816013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05C64" w14:textId="77777777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A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558CC" w14:textId="77777777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訂單編號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5650" w14:textId="77777777" w:rsidR="00F33BB4" w:rsidRPr="007F502A" w:rsidRDefault="00EF613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9</w:t>
            </w:r>
            <w:r w:rsidR="00F33BB4" w:rsidRPr="007F502A">
              <w:rPr>
                <w:rFonts w:ascii="標楷體" w:hAnsi="標楷體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0A7D" w14:textId="7D54D2D3" w:rsidR="00F33BB4" w:rsidRPr="007F502A" w:rsidRDefault="007F502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72592" w14:textId="77777777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年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月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日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三位數流水號</w:t>
            </w:r>
          </w:p>
          <w:p w14:paraId="77D90271" w14:textId="77777777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YYMMDD999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F8FED" w14:textId="048D8D80" w:rsidR="00F33BB4" w:rsidRPr="007F502A" w:rsidRDefault="00F33BB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22120</w:t>
            </w:r>
            <w:r w:rsidR="0082418B"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4001</w:t>
            </w:r>
          </w:p>
        </w:tc>
      </w:tr>
      <w:tr w:rsidR="004A1307" w:rsidRPr="007F502A" w14:paraId="3374B89F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C0730" w14:textId="1FDB82FB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B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C9994" w14:textId="1BB44079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訂單狀態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6DC7" w14:textId="2066CA73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5</w:t>
            </w:r>
            <w:r w:rsidR="004A1307" w:rsidRPr="00A73F68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C28CF" w14:textId="61A3D139" w:rsidR="004A1307" w:rsidRPr="007F502A" w:rsidRDefault="004A1307" w:rsidP="004A1307">
            <w:pPr>
              <w:pStyle w:val="a5"/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66BEA" w14:textId="22716A22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93E6" w14:textId="7A2F60A3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已接單確認</w:t>
            </w:r>
          </w:p>
        </w:tc>
      </w:tr>
      <w:tr w:rsidR="004A1307" w:rsidRPr="007F502A" w14:paraId="29E084E2" w14:textId="77777777" w:rsidTr="00F24FC3">
        <w:trPr>
          <w:trHeight w:val="449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D98CC" w14:textId="275DFF5B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B4F5" w14:textId="126FAD05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配送方式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9F597" w14:textId="614D5D86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2C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F92DA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655F" w14:textId="7009CD2C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val="en-US"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宅配/店取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E5D8" w14:textId="4310F59D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宅配</w:t>
            </w:r>
          </w:p>
        </w:tc>
      </w:tr>
      <w:tr w:rsidR="004A1307" w:rsidRPr="007F502A" w14:paraId="3EE0C597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69DC8" w14:textId="6BEB69EA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D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C6AB" w14:textId="0F23D18D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店名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54CC3" w14:textId="1022AE04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20C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A8FC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5A4B7" w14:textId="600B98F4" w:rsidR="004A1307" w:rsidRPr="007F502A" w:rsidRDefault="00F24FC3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若為</w:t>
            </w:r>
            <w:r w:rsidR="00BB320B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店取</w:t>
            </w:r>
            <w:r w:rsidR="004A1307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則NULL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CB9CD" w14:textId="00932F69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舞讚紅茶冰</w:t>
            </w:r>
            <w:r w:rsidRPr="007F502A">
              <w:rPr>
                <w:rFonts w:ascii="標楷體" w:hAnsi="標楷體"/>
                <w:sz w:val="24"/>
                <w:szCs w:val="24"/>
                <w:lang w:val="en-US" w:eastAsia="zh-TW"/>
              </w:rPr>
              <w:t xml:space="preserve"> </w:t>
            </w:r>
            <w:r w:rsidRPr="007F502A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潭子頭張店</w:t>
            </w:r>
          </w:p>
        </w:tc>
      </w:tr>
      <w:tr w:rsidR="004A1307" w:rsidRPr="007F502A" w14:paraId="5BF7DE98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04BF8" w14:textId="78FC1A5F" w:rsidR="004A1307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E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4914" w14:textId="230EDE76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地址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51E4" w14:textId="0C791F80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40C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97890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2F2E5" w14:textId="03B05423" w:rsidR="004A1307" w:rsidRDefault="00F24FC3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若為</w:t>
            </w:r>
            <w:r w:rsidR="00BB320B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店取</w:t>
            </w:r>
            <w:r w:rsidR="004A1307">
              <w:rPr>
                <w:rFonts w:ascii="標楷體" w:hAnsi="標楷體" w:hint="eastAsia"/>
                <w:sz w:val="24"/>
                <w:szCs w:val="24"/>
                <w:lang w:eastAsia="zh-TW"/>
              </w:rPr>
              <w:t>則NULL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D1913" w14:textId="08AAE230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台中市潭子區頭張路二段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6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號</w:t>
            </w:r>
          </w:p>
        </w:tc>
      </w:tr>
      <w:tr w:rsidR="004A1307" w:rsidRPr="007F502A" w14:paraId="19321B2B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817" w14:textId="7EC1BAB5" w:rsidR="004A1307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F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0F52" w14:textId="0AA13555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配送日期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88505" w14:textId="1C3497A5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DATE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EE8D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29B57" w14:textId="77777777" w:rsidR="004A1307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若為店取則NULL</w:t>
            </w:r>
          </w:p>
          <w:p w14:paraId="448379FA" w14:textId="7D677669" w:rsidR="004A1307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Y</w:t>
            </w:r>
            <w:r w:rsidR="0040335F">
              <w:rPr>
                <w:rFonts w:ascii="標楷體" w:hAnsi="標楷體" w:hint="eastAsia"/>
                <w:sz w:val="24"/>
                <w:szCs w:val="24"/>
                <w:lang w:eastAsia="zh-TW"/>
              </w:rPr>
              <w:t>YY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Y</w:t>
            </w:r>
            <w:r w:rsidR="0040335F">
              <w:rPr>
                <w:rFonts w:ascii="標楷體" w:hAnsi="標楷體"/>
                <w:sz w:val="24"/>
                <w:szCs w:val="24"/>
                <w:lang w:eastAsia="zh-TW"/>
              </w:rPr>
              <w:t>-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MM</w:t>
            </w:r>
            <w:r w:rsidR="0040335F">
              <w:rPr>
                <w:rFonts w:ascii="標楷體" w:hAnsi="標楷體"/>
                <w:sz w:val="24"/>
                <w:szCs w:val="24"/>
                <w:lang w:eastAsia="zh-TW"/>
              </w:rPr>
              <w:t>-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DD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B5540" w14:textId="2BE4C8B8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20</w:t>
            </w:r>
            <w:r w:rsidR="004A1307">
              <w:rPr>
                <w:rFonts w:ascii="標楷體" w:hAnsi="標楷體" w:hint="eastAsia"/>
                <w:sz w:val="24"/>
                <w:szCs w:val="24"/>
                <w:lang w:eastAsia="zh-TW"/>
              </w:rPr>
              <w:t>221216</w:t>
            </w:r>
          </w:p>
        </w:tc>
      </w:tr>
      <w:tr w:rsidR="004A1307" w:rsidRPr="007F502A" w14:paraId="1979ADE4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8FCB5" w14:textId="414744AE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G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9734" w14:textId="487D816C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店取時間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C6B7F" w14:textId="5F0B6D92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DATETIME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DD86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3C9B4" w14:textId="77777777" w:rsidR="004A1307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若為宅配則NULL</w:t>
            </w:r>
          </w:p>
          <w:p w14:paraId="6D033737" w14:textId="52037D42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 xml:space="preserve">YYMMDD </w:t>
            </w:r>
            <w:r w:rsidR="0040335F">
              <w:rPr>
                <w:rFonts w:ascii="標楷體" w:hAnsi="標楷體"/>
                <w:sz w:val="24"/>
                <w:szCs w:val="24"/>
                <w:lang w:eastAsia="zh-TW"/>
              </w:rPr>
              <w:t>HH:MM:</w:t>
            </w:r>
            <w:r w:rsidR="000B0DF8">
              <w:rPr>
                <w:rFonts w:ascii="標楷體" w:hAnsi="標楷體"/>
                <w:sz w:val="24"/>
                <w:szCs w:val="24"/>
                <w:lang w:eastAsia="zh-TW"/>
              </w:rPr>
              <w:t>SS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3B82" w14:textId="6C2AD301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</w:tr>
      <w:tr w:rsidR="004A1307" w:rsidRPr="007F502A" w14:paraId="026F67EF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0B820" w14:textId="597AE20A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H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49B96" w14:textId="3A16CFFA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備註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19BFE" w14:textId="183576ED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50C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A1239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0254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82064" w14:textId="5620120D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珍珠用紙箱裝</w:t>
            </w:r>
          </w:p>
        </w:tc>
      </w:tr>
      <w:tr w:rsidR="004A1307" w:rsidRPr="007F502A" w14:paraId="3D4E00A3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2F9DE" w14:textId="0EAC05DC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I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87C6A" w14:textId="066292C8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姓名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B2E8" w14:textId="0EA5C3D9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4C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15904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0D1E2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0A670" w14:textId="6528BF1D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王嘉銘</w:t>
            </w:r>
          </w:p>
        </w:tc>
      </w:tr>
      <w:tr w:rsidR="004A1307" w:rsidRPr="007F502A" w14:paraId="5EA3FAFE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410F" w14:textId="03AAB1A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lastRenderedPageBreak/>
              <w:t>J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C01B" w14:textId="201A1E56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聯絡電話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595C4" w14:textId="250A9825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10C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3E65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97963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2BCDA" w14:textId="227B812F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0906288790</w:t>
            </w:r>
          </w:p>
        </w:tc>
      </w:tr>
      <w:tr w:rsidR="004A1307" w:rsidRPr="007F502A" w14:paraId="510D6F70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0CF98" w14:textId="03184A85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K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8D494" w14:textId="258BDCD6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品名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3438" w14:textId="473B260E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10C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04F6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B2930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7C56B" w14:textId="01B46E6F" w:rsidR="004A1307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塑膠杯</w:t>
            </w:r>
          </w:p>
        </w:tc>
      </w:tr>
      <w:tr w:rsidR="004A1307" w:rsidRPr="007F502A" w14:paraId="714254B7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9062A" w14:textId="744C0A11" w:rsidR="004A1307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L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E3101" w14:textId="1938CE4D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規格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D29A" w14:textId="1C6872B5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5C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E0C41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D6D5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66C37" w14:textId="7B0673EB" w:rsidR="004A1307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700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cc</w:t>
            </w:r>
          </w:p>
        </w:tc>
      </w:tr>
      <w:tr w:rsidR="004A1307" w:rsidRPr="007F502A" w14:paraId="09F50E39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05E8" w14:textId="242B13A1" w:rsidR="004A1307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M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6F6C" w14:textId="0DC8C2FB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數量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5496A" w14:textId="068EAAD7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3</w:t>
            </w:r>
            <w:r w:rsidR="004A1307" w:rsidRPr="007F502A">
              <w:rPr>
                <w:rFonts w:ascii="標楷體" w:hAnsi="標楷體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E56C7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3E017" w14:textId="62422E5D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BD5A" w14:textId="4C6917E8" w:rsidR="004A1307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1</w:t>
            </w:r>
          </w:p>
        </w:tc>
      </w:tr>
      <w:tr w:rsidR="004A1307" w:rsidRPr="007F502A" w14:paraId="6914C559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FD86E" w14:textId="239CDF3B" w:rsidR="004A1307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C08A" w14:textId="64C2ED2D" w:rsidR="004A1307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單位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D3A09" w14:textId="718D2946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1C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8452F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F4B7" w14:textId="1B398D08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2E5C0" w14:textId="0DEF9130" w:rsidR="004A1307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箱</w:t>
            </w:r>
          </w:p>
        </w:tc>
      </w:tr>
      <w:tr w:rsidR="004A1307" w:rsidRPr="007F502A" w14:paraId="61AE1955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F6319" w14:textId="542CA8CF" w:rsidR="004A1307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O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96703" w14:textId="32DD6272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單價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1A904" w14:textId="61A6DD04" w:rsidR="004A1307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4</w:t>
            </w:r>
            <w:r w:rsidR="004A1307" w:rsidRPr="007F502A">
              <w:rPr>
                <w:rFonts w:ascii="標楷體" w:hAnsi="標楷體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DF0DE" w14:textId="77777777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E5C92" w14:textId="25E3D6BF" w:rsidR="004A1307" w:rsidRPr="007F502A" w:rsidRDefault="004A1307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4AD8" w14:textId="28F1AA6A" w:rsidR="004A1307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850</w:t>
            </w:r>
          </w:p>
        </w:tc>
      </w:tr>
      <w:tr w:rsidR="00F24FC3" w:rsidRPr="007F502A" w14:paraId="74688921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ECBD" w14:textId="5054E6E3" w:rsidR="00F24FC3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P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AC4C3" w14:textId="471E06AB" w:rsidR="00F24FC3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金額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25DC" w14:textId="2D13DD62" w:rsidR="00F24FC3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5</w:t>
            </w:r>
            <w:r w:rsidR="0040335F">
              <w:rPr>
                <w:rFonts w:ascii="標楷體" w:hAnsi="標楷體" w:hint="eastAsia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4B88" w14:textId="77777777" w:rsidR="00F24FC3" w:rsidRPr="007F502A" w:rsidRDefault="00F24FC3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65561" w14:textId="09E43078" w:rsidR="00F24FC3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數量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x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單價；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99999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542F" w14:textId="7F3A2BED" w:rsidR="00F24FC3" w:rsidRPr="007F502A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850</w:t>
            </w:r>
          </w:p>
        </w:tc>
      </w:tr>
      <w:tr w:rsidR="0040335F" w:rsidRPr="007F502A" w14:paraId="324BE3E5" w14:textId="77777777" w:rsidTr="00F24FC3">
        <w:trPr>
          <w:trHeight w:val="533"/>
        </w:trPr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5017" w14:textId="642A7C90" w:rsidR="0040335F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Q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6CD4" w14:textId="56F58860" w:rsidR="0040335F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總金額</w:t>
            </w:r>
          </w:p>
        </w:tc>
        <w:tc>
          <w:tcPr>
            <w:tcW w:w="8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6DF34" w14:textId="17A0AB74" w:rsidR="0040335F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6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D8DBC" w14:textId="77777777" w:rsidR="0040335F" w:rsidRPr="007F502A" w:rsidRDefault="0040335F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30F7C" w14:textId="30B22BD7" w:rsidR="0040335F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金額總和；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999999</w:t>
            </w:r>
          </w:p>
        </w:tc>
        <w:tc>
          <w:tcPr>
            <w:tcW w:w="3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5C5A3" w14:textId="1ACBDAF7" w:rsidR="0040335F" w:rsidRDefault="000B0DF8" w:rsidP="004A1307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4420</w:t>
            </w:r>
          </w:p>
        </w:tc>
      </w:tr>
    </w:tbl>
    <w:p w14:paraId="6F0EBC0D" w14:textId="77777777" w:rsidR="00F33BB4" w:rsidRPr="007F502A" w:rsidRDefault="00F33BB4" w:rsidP="00F33BB4">
      <w:pPr>
        <w:pStyle w:val="a5"/>
        <w:rPr>
          <w:rFonts w:ascii="標楷體" w:hAnsi="標楷體"/>
          <w:sz w:val="24"/>
          <w:szCs w:val="24"/>
          <w:lang w:eastAsia="zh-TW"/>
        </w:rPr>
      </w:pPr>
      <w:r w:rsidRPr="007F502A">
        <w:rPr>
          <w:rFonts w:ascii="標楷體" w:hAnsi="標楷體" w:hint="eastAsia"/>
          <w:sz w:val="24"/>
          <w:szCs w:val="24"/>
          <w:lang w:eastAsia="zh-TW"/>
        </w:rPr>
        <w:t>註：</w:t>
      </w:r>
      <w:r w:rsidRPr="007F502A">
        <w:rPr>
          <w:rFonts w:ascii="標楷體" w:hAnsi="標楷體"/>
          <w:sz w:val="24"/>
          <w:szCs w:val="24"/>
          <w:lang w:eastAsia="zh-TW"/>
        </w:rPr>
        <w:t>C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表字元，</w:t>
      </w:r>
      <w:r w:rsidRPr="007F502A">
        <w:rPr>
          <w:rFonts w:ascii="標楷體" w:hAnsi="標楷體"/>
          <w:sz w:val="24"/>
          <w:szCs w:val="24"/>
          <w:lang w:eastAsia="zh-TW"/>
        </w:rPr>
        <w:t>N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表數字，</w:t>
      </w:r>
      <w:r w:rsidRPr="007F502A">
        <w:rPr>
          <w:rFonts w:ascii="標楷體" w:hAnsi="標楷體"/>
          <w:sz w:val="24"/>
          <w:szCs w:val="24"/>
          <w:lang w:eastAsia="zh-TW"/>
        </w:rPr>
        <w:t>D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表日期。</w:t>
      </w:r>
    </w:p>
    <w:p w14:paraId="116D8A11" w14:textId="77777777" w:rsidR="00252A58" w:rsidRPr="00252A58" w:rsidRDefault="00252A58" w:rsidP="00F33BB4">
      <w:pPr>
        <w:rPr>
          <w:rFonts w:ascii="標楷體" w:hAnsi="標楷體"/>
          <w:szCs w:val="24"/>
          <w:lang w:eastAsia="zh-TW"/>
        </w:rPr>
      </w:pPr>
    </w:p>
    <w:p w14:paraId="77FA845A" w14:textId="6998F980" w:rsidR="0096481D" w:rsidRPr="007F502A" w:rsidRDefault="0082418B" w:rsidP="0085459C">
      <w:pPr>
        <w:rPr>
          <w:rFonts w:ascii="標楷體" w:hAnsi="標楷體"/>
        </w:rPr>
      </w:pPr>
      <w:r w:rsidRPr="007F502A">
        <w:rPr>
          <w:rFonts w:ascii="標楷體" w:hAnsi="標楷體" w:hint="eastAsia"/>
          <w:lang w:eastAsia="zh-TW"/>
        </w:rPr>
        <w:t>派車單</w:t>
      </w:r>
    </w:p>
    <w:tbl>
      <w:tblPr>
        <w:tblW w:w="92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"/>
        <w:gridCol w:w="1392"/>
        <w:gridCol w:w="1176"/>
        <w:gridCol w:w="456"/>
        <w:gridCol w:w="2324"/>
        <w:gridCol w:w="3473"/>
      </w:tblGrid>
      <w:tr w:rsidR="0082418B" w:rsidRPr="007F502A" w14:paraId="79432444" w14:textId="77777777" w:rsidTr="000B0DF8">
        <w:trPr>
          <w:trHeight w:val="618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B3574" w14:textId="77777777" w:rsidR="0082418B" w:rsidRPr="007F502A" w:rsidRDefault="0082418B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編號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E9004" w14:textId="77777777" w:rsidR="0082418B" w:rsidRPr="007F502A" w:rsidRDefault="0082418B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欄位名稱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79A01" w14:textId="77777777" w:rsidR="0082418B" w:rsidRPr="007F502A" w:rsidRDefault="0082418B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長度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</w:p>
          <w:p w14:paraId="2ECC0D2E" w14:textId="77777777" w:rsidR="0082418B" w:rsidRPr="007F502A" w:rsidRDefault="0082418B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型態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25814" w14:textId="77777777" w:rsidR="0082418B" w:rsidRPr="007F502A" w:rsidRDefault="0082418B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鍵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9E435" w14:textId="77777777" w:rsidR="0082418B" w:rsidRPr="007F502A" w:rsidRDefault="0082418B" w:rsidP="00293CB5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規則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格式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範圍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公式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C981" w14:textId="77777777" w:rsidR="0082418B" w:rsidRPr="007F502A" w:rsidRDefault="0082418B" w:rsidP="00293CB5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範例</w:t>
            </w:r>
          </w:p>
        </w:tc>
      </w:tr>
      <w:tr w:rsidR="00282D5E" w:rsidRPr="007F502A" w14:paraId="2A955563" w14:textId="77777777" w:rsidTr="000B0DF8">
        <w:trPr>
          <w:trHeight w:val="618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FFE10" w14:textId="6B50284C" w:rsidR="00282D5E" w:rsidRPr="007F502A" w:rsidRDefault="00282D5E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A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1E0" w14:textId="2F337A0B" w:rsidR="00282D5E" w:rsidRPr="007F502A" w:rsidRDefault="00282D5E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車牌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74B7C" w14:textId="2D3ACB3E" w:rsidR="00282D5E" w:rsidRPr="007F502A" w:rsidRDefault="00282D5E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8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94DD" w14:textId="1FCD08F7" w:rsidR="00282D5E" w:rsidRPr="007F502A" w:rsidRDefault="00282D5E" w:rsidP="00282D5E">
            <w:pPr>
              <w:pStyle w:val="a5"/>
              <w:jc w:val="left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9A54" w14:textId="15B55189" w:rsidR="00282D5E" w:rsidRPr="007F502A" w:rsidRDefault="00884A72" w:rsidP="00282D5E">
            <w:pPr>
              <w:pStyle w:val="a5"/>
              <w:jc w:val="left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3位大寫字母-4位數字；ZZZ-9999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B83A0" w14:textId="07666C7A" w:rsidR="00282D5E" w:rsidRPr="007F502A" w:rsidRDefault="00282D5E" w:rsidP="00282D5E">
            <w:pPr>
              <w:pStyle w:val="a5"/>
              <w:jc w:val="left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AFS-0787</w:t>
            </w:r>
          </w:p>
        </w:tc>
      </w:tr>
      <w:tr w:rsidR="000B0DF8" w:rsidRPr="007F502A" w14:paraId="30347840" w14:textId="77777777" w:rsidTr="000B0DF8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1B5B1" w14:textId="1BB54EC6" w:rsidR="000B0DF8" w:rsidRDefault="000B0DF8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B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196B" w14:textId="307D09D7" w:rsidR="000B0DF8" w:rsidRPr="007F502A" w:rsidRDefault="000B0DF8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司機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02112" w14:textId="12584C37" w:rsidR="000B0DF8" w:rsidRDefault="000B0DF8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4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18B7A" w14:textId="77777777" w:rsidR="000B0DF8" w:rsidRPr="007F502A" w:rsidRDefault="000B0DF8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09C49" w14:textId="77777777" w:rsidR="000B0DF8" w:rsidRPr="007F502A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89BFA" w14:textId="71369028" w:rsidR="000B0DF8" w:rsidRPr="007F502A" w:rsidRDefault="000B0DF8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林椿宏</w:t>
            </w:r>
          </w:p>
        </w:tc>
      </w:tr>
      <w:tr w:rsidR="00282D5E" w:rsidRPr="007F502A" w14:paraId="581C9972" w14:textId="77777777" w:rsidTr="000B0DF8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3E47" w14:textId="1522FF12" w:rsidR="00282D5E" w:rsidRPr="007F502A" w:rsidRDefault="000B0DF8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EE9A3" w14:textId="2917712C" w:rsidR="00282D5E" w:rsidRPr="007F502A" w:rsidRDefault="00282D5E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派車時間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5BC66" w14:textId="3F267375" w:rsidR="00282D5E" w:rsidRPr="007F502A" w:rsidRDefault="000B0DF8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DATETIME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97902" w14:textId="77777777" w:rsidR="00282D5E" w:rsidRPr="007F502A" w:rsidRDefault="00282D5E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42768" w14:textId="046A3AFC" w:rsidR="00282D5E" w:rsidRPr="007F502A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 xml:space="preserve">YYMMDD 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HH:MM:SS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886EB" w14:textId="79F14818" w:rsidR="00282D5E" w:rsidRPr="007F502A" w:rsidRDefault="00282D5E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221204 09:30</w:t>
            </w:r>
            <w:r w:rsidR="000B0DF8">
              <w:rPr>
                <w:rFonts w:ascii="標楷體" w:hAnsi="標楷體"/>
                <w:sz w:val="24"/>
                <w:szCs w:val="24"/>
                <w:lang w:eastAsia="zh-TW"/>
              </w:rPr>
              <w:t>:</w:t>
            </w:r>
            <w:r w:rsidR="005A2160">
              <w:rPr>
                <w:rFonts w:ascii="標楷體" w:hAnsi="標楷體" w:hint="eastAsia"/>
                <w:sz w:val="24"/>
                <w:szCs w:val="24"/>
                <w:lang w:eastAsia="zh-TW"/>
              </w:rPr>
              <w:t>00</w:t>
            </w:r>
          </w:p>
        </w:tc>
      </w:tr>
      <w:tr w:rsidR="00546F9B" w:rsidRPr="007F502A" w14:paraId="70E58425" w14:textId="77777777" w:rsidTr="000B0DF8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1D5AE" w14:textId="6C0D4784" w:rsidR="00546F9B" w:rsidRDefault="000B0DF8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D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2EBB" w14:textId="7480D7DC" w:rsidR="00546F9B" w:rsidRDefault="00546F9B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派車單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編號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74" w14:textId="0DE604AB" w:rsidR="00546F9B" w:rsidRPr="007F502A" w:rsidRDefault="00546F9B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9N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287C9" w14:textId="4C4DBD68" w:rsidR="00546F9B" w:rsidRPr="007F502A" w:rsidRDefault="00546F9B" w:rsidP="00546F9B">
            <w:pPr>
              <w:pStyle w:val="a5"/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1BD7" w14:textId="77777777" w:rsidR="00546F9B" w:rsidRPr="007F502A" w:rsidRDefault="00546F9B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年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月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日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三位數流水號</w:t>
            </w:r>
          </w:p>
          <w:p w14:paraId="2D3FF519" w14:textId="7E00F7DE" w:rsidR="00546F9B" w:rsidRPr="007F502A" w:rsidRDefault="00546F9B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YYMMDD999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A9A13" w14:textId="46416D02" w:rsidR="00546F9B" w:rsidRPr="007F502A" w:rsidRDefault="000B0DF8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221204002</w:t>
            </w:r>
          </w:p>
        </w:tc>
      </w:tr>
      <w:tr w:rsidR="00546F9B" w:rsidRPr="007F502A" w14:paraId="6D711597" w14:textId="77777777" w:rsidTr="000B0DF8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78D78" w14:textId="6C3EE86B" w:rsidR="00546F9B" w:rsidRPr="007F502A" w:rsidRDefault="000B0DF8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E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B1360" w14:textId="50327A1A" w:rsidR="00546F9B" w:rsidRPr="007F502A" w:rsidRDefault="000B0DF8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訂</w:t>
            </w:r>
            <w:r w:rsidR="00546F9B">
              <w:rPr>
                <w:rFonts w:ascii="標楷體" w:hAnsi="標楷體" w:hint="eastAsia"/>
                <w:sz w:val="24"/>
                <w:szCs w:val="24"/>
                <w:lang w:eastAsia="zh-TW"/>
              </w:rPr>
              <w:t>單</w:t>
            </w:r>
            <w:r w:rsidR="00546F9B"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編號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34176" w14:textId="25BF84BC" w:rsidR="00546F9B" w:rsidRPr="007F502A" w:rsidRDefault="00546F9B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9N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321D0" w14:textId="4943BAF5" w:rsidR="00546F9B" w:rsidRPr="007F502A" w:rsidRDefault="00546F9B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5143" w14:textId="77777777" w:rsidR="00546F9B" w:rsidRPr="007F502A" w:rsidRDefault="00546F9B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年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月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日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三位數流水號</w:t>
            </w:r>
          </w:p>
          <w:p w14:paraId="2FC4E927" w14:textId="53EB37ED" w:rsidR="00546F9B" w:rsidRPr="007F502A" w:rsidRDefault="00546F9B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YYMMDD999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46AD" w14:textId="3F755E2A" w:rsidR="00546F9B" w:rsidRPr="007F502A" w:rsidRDefault="00753614" w:rsidP="00546F9B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22120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4001</w:t>
            </w:r>
          </w:p>
        </w:tc>
      </w:tr>
      <w:tr w:rsidR="000B0DF8" w:rsidRPr="007F502A" w14:paraId="7562AD3E" w14:textId="77777777" w:rsidTr="000B0DF8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5BE1E" w14:textId="4A8FB85F" w:rsidR="000B0DF8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F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3B71" w14:textId="41072DAE" w:rsidR="000B0DF8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店名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673F" w14:textId="27A35C3E" w:rsidR="000B0DF8" w:rsidRPr="007F502A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20C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A5D8" w14:textId="77777777" w:rsidR="000B0DF8" w:rsidRPr="007F502A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C0DA8" w14:textId="15ECFCA8" w:rsidR="000B0DF8" w:rsidRPr="007F502A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若為店取則NULL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4DD18" w14:textId="477D11B1" w:rsidR="000B0DF8" w:rsidRPr="007F502A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舞讚紅茶冰</w:t>
            </w:r>
            <w:r w:rsidRPr="007F502A">
              <w:rPr>
                <w:rFonts w:ascii="標楷體" w:hAnsi="標楷體"/>
                <w:sz w:val="24"/>
                <w:szCs w:val="24"/>
                <w:lang w:val="en-US" w:eastAsia="zh-TW"/>
              </w:rPr>
              <w:t xml:space="preserve"> </w:t>
            </w:r>
            <w:r w:rsidRPr="007F502A"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潭子頭張店</w:t>
            </w:r>
          </w:p>
        </w:tc>
      </w:tr>
      <w:tr w:rsidR="000B0DF8" w:rsidRPr="007F502A" w14:paraId="54F37AEF" w14:textId="77777777" w:rsidTr="000B0DF8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1DCE7" w14:textId="6640EBBD" w:rsidR="000B0DF8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G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83D4" w14:textId="2832320C" w:rsidR="000B0DF8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地址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223DF" w14:textId="670784B9" w:rsidR="000B0DF8" w:rsidRPr="00A73F68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40C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0345" w14:textId="77777777" w:rsidR="000B0DF8" w:rsidRPr="007F502A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53F11" w14:textId="6CCA7F97" w:rsidR="000B0DF8" w:rsidRPr="00A73F68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val="en-US"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若為</w:t>
            </w:r>
            <w:r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店取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則NULL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3036" w14:textId="67BF1DC9" w:rsidR="000B0DF8" w:rsidRPr="00A73F68" w:rsidRDefault="000B0DF8" w:rsidP="000B0DF8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台中市潭子區頭張路二段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6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號</w:t>
            </w:r>
          </w:p>
        </w:tc>
      </w:tr>
      <w:tr w:rsidR="002B4B13" w:rsidRPr="007F502A" w14:paraId="46CB091E" w14:textId="77777777" w:rsidTr="000B0DF8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00190" w14:textId="21B857CD" w:rsidR="002B4B13" w:rsidRDefault="000B0DF8" w:rsidP="002B4B1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H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8CD8D" w14:textId="67145F1D" w:rsidR="002B4B13" w:rsidRDefault="000B0DF8" w:rsidP="002B4B1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訂單內容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264B3" w14:textId="45A24C0A" w:rsidR="002B4B13" w:rsidRPr="00A73F68" w:rsidRDefault="000B0DF8" w:rsidP="002B4B1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100C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E15FF" w14:textId="77777777" w:rsidR="002B4B13" w:rsidRPr="007F502A" w:rsidRDefault="002B4B13" w:rsidP="002B4B1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EB1DA" w14:textId="42F9348D" w:rsidR="002B4B13" w:rsidRPr="00A73F68" w:rsidRDefault="002B4B13" w:rsidP="002B4B13">
            <w:pPr>
              <w:pStyle w:val="a5"/>
              <w:rPr>
                <w:rFonts w:ascii="標楷體" w:hAnsi="標楷體"/>
                <w:sz w:val="24"/>
                <w:szCs w:val="24"/>
                <w:lang w:val="en-US" w:eastAsia="zh-TW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F7A2F" w14:textId="77777777" w:rsidR="00753614" w:rsidRPr="00753614" w:rsidRDefault="00753614" w:rsidP="0075361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53614">
              <w:rPr>
                <w:rFonts w:ascii="標楷體" w:hAnsi="標楷體" w:hint="eastAsia"/>
                <w:sz w:val="24"/>
                <w:szCs w:val="24"/>
                <w:lang w:eastAsia="zh-TW"/>
              </w:rPr>
              <w:t>剉冰2袋</w:t>
            </w:r>
          </w:p>
          <w:p w14:paraId="26FF1C77" w14:textId="77777777" w:rsidR="00753614" w:rsidRPr="00753614" w:rsidRDefault="00753614" w:rsidP="0075361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53614">
              <w:rPr>
                <w:rFonts w:ascii="標楷體" w:hAnsi="標楷體" w:hint="eastAsia"/>
                <w:sz w:val="24"/>
                <w:szCs w:val="24"/>
                <w:lang w:eastAsia="zh-TW"/>
              </w:rPr>
              <w:t>碎冰13包</w:t>
            </w:r>
          </w:p>
          <w:p w14:paraId="23F3CE55" w14:textId="77777777" w:rsidR="00753614" w:rsidRPr="00753614" w:rsidRDefault="00753614" w:rsidP="0075361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53614">
              <w:rPr>
                <w:rFonts w:ascii="標楷體" w:hAnsi="標楷體" w:hint="eastAsia"/>
                <w:sz w:val="24"/>
                <w:szCs w:val="24"/>
                <w:lang w:eastAsia="zh-TW"/>
              </w:rPr>
              <w:t>大冰塊1袋</w:t>
            </w:r>
          </w:p>
          <w:p w14:paraId="5B3F6932" w14:textId="77777777" w:rsidR="00753614" w:rsidRPr="00753614" w:rsidRDefault="00753614" w:rsidP="0075361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53614">
              <w:rPr>
                <w:rFonts w:ascii="標楷體" w:hAnsi="標楷體" w:hint="eastAsia"/>
                <w:sz w:val="24"/>
                <w:szCs w:val="24"/>
                <w:lang w:eastAsia="zh-TW"/>
              </w:rPr>
              <w:t>膠膜1捲</w:t>
            </w:r>
          </w:p>
          <w:p w14:paraId="2AB38698" w14:textId="77777777" w:rsidR="00753614" w:rsidRPr="00753614" w:rsidRDefault="00753614" w:rsidP="0075361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53614">
              <w:rPr>
                <w:rFonts w:ascii="標楷體" w:hAnsi="標楷體" w:hint="eastAsia"/>
                <w:sz w:val="24"/>
                <w:szCs w:val="24"/>
                <w:lang w:eastAsia="zh-TW"/>
              </w:rPr>
              <w:t>塑膠杯700c</w:t>
            </w:r>
            <w:r w:rsidRPr="00753614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  <w:r w:rsidRPr="00753614">
              <w:rPr>
                <w:rFonts w:ascii="標楷體" w:hAnsi="標楷體" w:hint="eastAsia"/>
                <w:sz w:val="24"/>
                <w:szCs w:val="24"/>
                <w:lang w:eastAsia="zh-TW"/>
              </w:rPr>
              <w:t>1箱</w:t>
            </w:r>
          </w:p>
          <w:p w14:paraId="3BC9C659" w14:textId="443F507B" w:rsidR="002B4B13" w:rsidRPr="00A73F68" w:rsidRDefault="00753614" w:rsidP="00753614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53614">
              <w:rPr>
                <w:rFonts w:ascii="標楷體" w:hAnsi="標楷體" w:hint="eastAsia"/>
                <w:sz w:val="24"/>
                <w:szCs w:val="24"/>
                <w:lang w:eastAsia="zh-TW"/>
              </w:rPr>
              <w:t>百香果冰沙4桶</w:t>
            </w:r>
          </w:p>
        </w:tc>
      </w:tr>
      <w:tr w:rsidR="000B0DF8" w:rsidRPr="007F502A" w14:paraId="117BF326" w14:textId="77777777" w:rsidTr="000B0DF8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44CC" w14:textId="0C22D60A" w:rsidR="000B0DF8" w:rsidRDefault="006D664A" w:rsidP="002B4B1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I</w:t>
            </w:r>
          </w:p>
        </w:tc>
        <w:tc>
          <w:tcPr>
            <w:tcW w:w="1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34470" w14:textId="027F1548" w:rsidR="000B0DF8" w:rsidRDefault="000B0DF8" w:rsidP="002B4B1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金額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5601E" w14:textId="52455FFA" w:rsidR="000B0DF8" w:rsidRDefault="000B0DF8" w:rsidP="002B4B1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6N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3A29" w14:textId="77777777" w:rsidR="000B0DF8" w:rsidRPr="007F502A" w:rsidRDefault="000B0DF8" w:rsidP="002B4B1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519E0" w14:textId="4585C66A" w:rsidR="000B0DF8" w:rsidRPr="00A73F68" w:rsidRDefault="000B0DF8" w:rsidP="002B4B13">
            <w:pPr>
              <w:pStyle w:val="a5"/>
              <w:rPr>
                <w:rFonts w:ascii="標楷體" w:hAnsi="標楷體"/>
                <w:sz w:val="24"/>
                <w:szCs w:val="24"/>
                <w:lang w:val="en-US"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val="en-US" w:eastAsia="zh-TW"/>
              </w:rPr>
              <w:t>總金額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7E30" w14:textId="10A1755F" w:rsidR="000B0DF8" w:rsidRPr="00A73F68" w:rsidRDefault="000B0DF8" w:rsidP="002B4B13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4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420</w:t>
            </w:r>
          </w:p>
        </w:tc>
      </w:tr>
    </w:tbl>
    <w:p w14:paraId="20B9EE39" w14:textId="77777777" w:rsidR="005E4B22" w:rsidRPr="007F502A" w:rsidRDefault="005E4B22" w:rsidP="005E4B22">
      <w:pPr>
        <w:pStyle w:val="a5"/>
        <w:rPr>
          <w:rFonts w:ascii="標楷體" w:hAnsi="標楷體"/>
          <w:sz w:val="24"/>
          <w:szCs w:val="24"/>
          <w:lang w:eastAsia="zh-TW"/>
        </w:rPr>
      </w:pPr>
      <w:r w:rsidRPr="007F502A">
        <w:rPr>
          <w:rFonts w:ascii="標楷體" w:hAnsi="標楷體" w:hint="eastAsia"/>
          <w:sz w:val="24"/>
          <w:szCs w:val="24"/>
          <w:lang w:eastAsia="zh-TW"/>
        </w:rPr>
        <w:lastRenderedPageBreak/>
        <w:t>註：</w:t>
      </w:r>
      <w:r w:rsidRPr="007F502A">
        <w:rPr>
          <w:rFonts w:ascii="標楷體" w:hAnsi="標楷體"/>
          <w:sz w:val="24"/>
          <w:szCs w:val="24"/>
          <w:lang w:eastAsia="zh-TW"/>
        </w:rPr>
        <w:t>C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表字元，</w:t>
      </w:r>
      <w:r w:rsidRPr="007F502A">
        <w:rPr>
          <w:rFonts w:ascii="標楷體" w:hAnsi="標楷體"/>
          <w:sz w:val="24"/>
          <w:szCs w:val="24"/>
          <w:lang w:eastAsia="zh-TW"/>
        </w:rPr>
        <w:t>N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表數字，</w:t>
      </w:r>
      <w:r w:rsidRPr="007F502A">
        <w:rPr>
          <w:rFonts w:ascii="標楷體" w:hAnsi="標楷體"/>
          <w:sz w:val="24"/>
          <w:szCs w:val="24"/>
          <w:lang w:eastAsia="zh-TW"/>
        </w:rPr>
        <w:t>D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表日期。</w:t>
      </w:r>
    </w:p>
    <w:p w14:paraId="2B3621D4" w14:textId="431CD5A3" w:rsidR="0085459C" w:rsidRDefault="0085459C" w:rsidP="0085459C">
      <w:pPr>
        <w:rPr>
          <w:rFonts w:ascii="標楷體" w:hAnsi="標楷體"/>
          <w:lang w:eastAsia="zh-TW"/>
        </w:rPr>
      </w:pPr>
    </w:p>
    <w:p w14:paraId="443C9B9E" w14:textId="2EF43B9F" w:rsidR="000B0DF8" w:rsidRDefault="000B0DF8" w:rsidP="0085459C">
      <w:pPr>
        <w:rPr>
          <w:rFonts w:ascii="標楷體" w:hAnsi="標楷體"/>
          <w:lang w:eastAsia="zh-TW"/>
        </w:rPr>
      </w:pPr>
      <w:r>
        <w:rPr>
          <w:rFonts w:ascii="標楷體" w:hAnsi="標楷體" w:hint="eastAsia"/>
          <w:lang w:eastAsia="zh-TW"/>
        </w:rPr>
        <w:t>簽收單</w:t>
      </w:r>
    </w:p>
    <w:tbl>
      <w:tblPr>
        <w:tblW w:w="92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"/>
        <w:gridCol w:w="1391"/>
        <w:gridCol w:w="1176"/>
        <w:gridCol w:w="456"/>
        <w:gridCol w:w="2320"/>
        <w:gridCol w:w="3478"/>
      </w:tblGrid>
      <w:tr w:rsidR="00753614" w:rsidRPr="007F502A" w14:paraId="5DD1D5D6" w14:textId="77777777" w:rsidTr="00753614">
        <w:trPr>
          <w:trHeight w:val="618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79ED1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編號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46C86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欄位名稱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43E27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長度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</w:p>
          <w:p w14:paraId="5AE12E91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型態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46B2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鍵</w:t>
            </w: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8E239" w14:textId="77777777" w:rsidR="00753614" w:rsidRPr="007F502A" w:rsidRDefault="00753614" w:rsidP="002D016A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規則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格式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範圍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公式</w:t>
            </w: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B6A17" w14:textId="77777777" w:rsidR="00753614" w:rsidRPr="007F502A" w:rsidRDefault="00753614" w:rsidP="002D016A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範例</w:t>
            </w:r>
          </w:p>
        </w:tc>
      </w:tr>
      <w:tr w:rsidR="00753614" w:rsidRPr="007F502A" w14:paraId="6760111E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558A5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A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68CFB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訂單編號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B4743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9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99328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BF39BF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年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月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日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+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三位數流水號</w:t>
            </w:r>
          </w:p>
          <w:p w14:paraId="4F175AE2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YYMMDD999</w:t>
            </w: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66BBD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22120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4001</w:t>
            </w:r>
          </w:p>
        </w:tc>
      </w:tr>
      <w:tr w:rsidR="00753614" w:rsidRPr="007F502A" w14:paraId="35F54824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9578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B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C1A2C" w14:textId="50B52EF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統一編號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4F44E" w14:textId="09334DFD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8</w:t>
            </w:r>
            <w:r w:rsidRPr="00A73F68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D4ADF" w14:textId="77777777" w:rsidR="00753614" w:rsidRPr="007F502A" w:rsidRDefault="00753614" w:rsidP="002D016A">
            <w:pPr>
              <w:pStyle w:val="a5"/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E347D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07354" w14:textId="0F435FB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45564475</w:t>
            </w:r>
          </w:p>
        </w:tc>
      </w:tr>
      <w:tr w:rsidR="00753614" w:rsidRPr="007F502A" w14:paraId="72FD3DEF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7596" w14:textId="73A524E8" w:rsidR="00753614" w:rsidRPr="007F502A" w:rsidRDefault="006D664A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2D123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品名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6CB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10C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1A3BD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42E8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8F6F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塑膠杯</w:t>
            </w:r>
          </w:p>
        </w:tc>
      </w:tr>
      <w:tr w:rsidR="00753614" w:rsidRPr="007F502A" w14:paraId="09A52172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DE4E5" w14:textId="091F66F2" w:rsidR="00753614" w:rsidRPr="007F502A" w:rsidRDefault="006D664A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D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3204C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規格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EE3C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5C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2398F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6DA8C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AFE29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700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cc</w:t>
            </w:r>
          </w:p>
        </w:tc>
      </w:tr>
      <w:tr w:rsidR="00753614" w:rsidRPr="007F502A" w14:paraId="0829FE41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0CEE2" w14:textId="27EA0205" w:rsidR="00753614" w:rsidRPr="007F502A" w:rsidRDefault="006D664A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E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D7DFA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數量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6E3C6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3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CD175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C6DFD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45FBF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1</w:t>
            </w:r>
          </w:p>
        </w:tc>
      </w:tr>
      <w:tr w:rsidR="00753614" w:rsidRPr="007F502A" w14:paraId="4BE1E0F5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BAB40" w14:textId="303199C6" w:rsidR="00753614" w:rsidRDefault="006D664A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F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9376" w14:textId="77777777" w:rsidR="00753614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單位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EE35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1C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D4702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1D2D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E0E27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箱</w:t>
            </w:r>
          </w:p>
        </w:tc>
      </w:tr>
      <w:tr w:rsidR="00753614" w:rsidRPr="007F502A" w14:paraId="369222F7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FFB55" w14:textId="60CB9C94" w:rsidR="00753614" w:rsidRPr="007F502A" w:rsidRDefault="006D664A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G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CE09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單價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20728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4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98C35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49EB4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923E1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850</w:t>
            </w:r>
          </w:p>
        </w:tc>
      </w:tr>
      <w:tr w:rsidR="00753614" w:rsidRPr="007F502A" w14:paraId="3A77C072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285D" w14:textId="639A28D1" w:rsidR="00753614" w:rsidRDefault="006D664A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H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D27F6" w14:textId="77777777" w:rsidR="00753614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金額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300B3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5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EC871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2CE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數量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x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單價；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99999</w:t>
            </w: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44D1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850</w:t>
            </w:r>
          </w:p>
        </w:tc>
      </w:tr>
      <w:tr w:rsidR="00753614" w:rsidRPr="007F502A" w14:paraId="3029371C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A9F0" w14:textId="69BAF7BA" w:rsidR="00753614" w:rsidRDefault="006D664A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I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2278" w14:textId="77777777" w:rsidR="00753614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總金額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3DF8" w14:textId="77777777" w:rsidR="00753614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6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B2DFB" w14:textId="77777777" w:rsidR="00753614" w:rsidRPr="007F502A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FDCB0" w14:textId="77777777" w:rsidR="00753614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金額總和；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999999</w:t>
            </w:r>
          </w:p>
        </w:tc>
        <w:tc>
          <w:tcPr>
            <w:tcW w:w="3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11FF" w14:textId="77777777" w:rsidR="00753614" w:rsidRDefault="00753614" w:rsidP="002D016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4420</w:t>
            </w:r>
          </w:p>
        </w:tc>
      </w:tr>
    </w:tbl>
    <w:p w14:paraId="6AA01E3F" w14:textId="77777777" w:rsidR="000B0DF8" w:rsidRPr="007F502A" w:rsidRDefault="000B0DF8" w:rsidP="0085459C">
      <w:pPr>
        <w:rPr>
          <w:rFonts w:ascii="標楷體" w:hAnsi="標楷體"/>
          <w:lang w:eastAsia="zh-TW"/>
        </w:rPr>
      </w:pPr>
    </w:p>
    <w:p w14:paraId="0011059A" w14:textId="5A26B4B8" w:rsidR="002C2FC5" w:rsidRPr="007F502A" w:rsidRDefault="002C2FC5" w:rsidP="0085459C">
      <w:pPr>
        <w:rPr>
          <w:rFonts w:ascii="標楷體" w:hAnsi="標楷體"/>
          <w:lang w:eastAsia="zh-TW"/>
        </w:rPr>
      </w:pPr>
      <w:r w:rsidRPr="007F502A">
        <w:rPr>
          <w:rFonts w:ascii="標楷體" w:hAnsi="標楷體" w:hint="eastAsia"/>
          <w:lang w:eastAsia="zh-TW"/>
        </w:rPr>
        <w:t>補貨單</w:t>
      </w:r>
    </w:p>
    <w:tbl>
      <w:tblPr>
        <w:tblW w:w="92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"/>
        <w:gridCol w:w="1396"/>
        <w:gridCol w:w="1176"/>
        <w:gridCol w:w="456"/>
        <w:gridCol w:w="2320"/>
        <w:gridCol w:w="3473"/>
      </w:tblGrid>
      <w:tr w:rsidR="002C2FC5" w:rsidRPr="007F502A" w14:paraId="3C1667DA" w14:textId="77777777" w:rsidTr="00753614">
        <w:trPr>
          <w:trHeight w:val="618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2C8B7" w14:textId="77777777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編號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B0267" w14:textId="77777777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欄位名稱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7EECC" w14:textId="77777777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長度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</w:p>
          <w:p w14:paraId="60310FF4" w14:textId="77777777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型態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DE99E" w14:textId="77777777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鍵</w:t>
            </w: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83468" w14:textId="77777777" w:rsidR="002C2FC5" w:rsidRPr="007F502A" w:rsidRDefault="002C2FC5" w:rsidP="00293CB5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規則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格式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範圍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/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公式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F43BC" w14:textId="77777777" w:rsidR="002C2FC5" w:rsidRPr="007F502A" w:rsidRDefault="002C2FC5" w:rsidP="00293CB5">
            <w:pPr>
              <w:pStyle w:val="a5"/>
              <w:jc w:val="center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範例</w:t>
            </w:r>
          </w:p>
        </w:tc>
      </w:tr>
      <w:tr w:rsidR="002C2FC5" w:rsidRPr="007F502A" w14:paraId="48C53648" w14:textId="77777777" w:rsidTr="00753614">
        <w:trPr>
          <w:trHeight w:val="449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AE6E5" w14:textId="77777777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A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8AAB8" w14:textId="77777777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車牌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3248" w14:textId="77777777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8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7BB09" w14:textId="77777777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F4208" w14:textId="4B2AA6A9" w:rsidR="002C2FC5" w:rsidRPr="007F502A" w:rsidRDefault="00A84664" w:rsidP="00293CB5">
            <w:pPr>
              <w:pStyle w:val="a5"/>
              <w:rPr>
                <w:rFonts w:ascii="標楷體" w:hAnsi="標楷體"/>
                <w:sz w:val="24"/>
                <w:szCs w:val="24"/>
                <w:lang w:val="en-US"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3位大寫字母-4位數字；ZZZ-9999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4E6C0" w14:textId="72D2589E" w:rsidR="002C2FC5" w:rsidRPr="007F502A" w:rsidRDefault="002C2FC5" w:rsidP="00293CB5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BHD-5387</w:t>
            </w:r>
          </w:p>
        </w:tc>
      </w:tr>
      <w:tr w:rsidR="006D664A" w:rsidRPr="007F502A" w14:paraId="1CE0917E" w14:textId="77777777" w:rsidTr="00753614">
        <w:trPr>
          <w:trHeight w:val="449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9829" w14:textId="40E01558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B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52A5F" w14:textId="778001C6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司機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7514F" w14:textId="445A68A6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4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71286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E7BD1" w14:textId="77777777" w:rsidR="006D664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D24D" w14:textId="4DAB3386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林煒哲</w:t>
            </w:r>
          </w:p>
        </w:tc>
      </w:tr>
      <w:tr w:rsidR="006D664A" w:rsidRPr="007F502A" w14:paraId="32E66AF1" w14:textId="77777777" w:rsidTr="006D664A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4924" w14:textId="6F9FB179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DBDEC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派車時間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BEA63" w14:textId="548C5665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DATETIME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C822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970B" w14:textId="44B195F2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 xml:space="preserve">YYMMDD 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HH:MM:SS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60E7" w14:textId="2986ED1C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22120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3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 xml:space="preserve"> 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17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: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00</w:t>
            </w:r>
            <w:r>
              <w:rPr>
                <w:rFonts w:ascii="標楷體" w:hAnsi="標楷體"/>
                <w:sz w:val="24"/>
                <w:szCs w:val="24"/>
                <w:lang w:eastAsia="zh-TW"/>
              </w:rPr>
              <w:t>: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00</w:t>
            </w:r>
          </w:p>
        </w:tc>
      </w:tr>
      <w:tr w:rsidR="006D664A" w:rsidRPr="007F502A" w14:paraId="19ABEAF1" w14:textId="77777777" w:rsidTr="006D664A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5E1E" w14:textId="4C28AD84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D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47213" w14:textId="6DC8CD7E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補貨單編號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9202F" w14:textId="67672B0A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8N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4B0C0" w14:textId="7852C221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cs="Arial"/>
                <w:color w:val="4D5156"/>
                <w:sz w:val="24"/>
                <w:szCs w:val="24"/>
                <w:shd w:val="clear" w:color="auto" w:fill="FFFFFF"/>
              </w:rPr>
              <w:t>√</w:t>
            </w: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74B3B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年+月+日+二位數流水號</w:t>
            </w:r>
          </w:p>
          <w:p w14:paraId="79CD6B05" w14:textId="4CE03175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YYMMDD99</w:t>
            </w: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FA4A3" w14:textId="6A2B8A93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22120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3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0</w:t>
            </w: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1</w:t>
            </w:r>
          </w:p>
        </w:tc>
      </w:tr>
      <w:tr w:rsidR="006D664A" w:rsidRPr="007F502A" w14:paraId="7241627D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0DE56" w14:textId="37187273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E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91AF" w14:textId="1A3B48A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店名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DDF0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20C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0139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DDB06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83DA3" w14:textId="023F7E89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 w:hint="eastAsia"/>
                <w:sz w:val="24"/>
                <w:szCs w:val="24"/>
                <w:lang w:eastAsia="zh-TW"/>
              </w:rPr>
              <w:t>臻如意純水製冰公司</w:t>
            </w:r>
          </w:p>
        </w:tc>
      </w:tr>
      <w:tr w:rsidR="006D664A" w:rsidRPr="007F502A" w14:paraId="1270D157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7FBAD" w14:textId="481E66FC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/>
                <w:sz w:val="24"/>
                <w:szCs w:val="24"/>
                <w:lang w:eastAsia="zh-TW"/>
              </w:rPr>
              <w:t>F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EDE50" w14:textId="0CCFAE79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地址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36677" w14:textId="4031D371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2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0C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9252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046FE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04F58" w14:textId="02EAFE19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53614">
              <w:rPr>
                <w:rFonts w:ascii="標楷體" w:hAnsi="標楷體"/>
                <w:sz w:val="24"/>
                <w:szCs w:val="24"/>
                <w:lang w:eastAsia="zh-TW"/>
              </w:rPr>
              <w:t>台中市烏日區福泰街151之1號</w:t>
            </w:r>
          </w:p>
        </w:tc>
      </w:tr>
      <w:tr w:rsidR="006D664A" w:rsidRPr="007F502A" w14:paraId="715B3D52" w14:textId="77777777" w:rsidTr="00753614">
        <w:trPr>
          <w:trHeight w:val="533"/>
        </w:trPr>
        <w:tc>
          <w:tcPr>
            <w:tcW w:w="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B33A9" w14:textId="5161AE15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G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BD39" w14:textId="5F0F4BDE" w:rsidR="006D664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補貨內容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D23F3" w14:textId="68DE65BA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5</w:t>
            </w: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0</w:t>
            </w:r>
            <w:r w:rsidRPr="007F502A">
              <w:rPr>
                <w:rFonts w:ascii="標楷體" w:hAnsi="標楷體"/>
                <w:sz w:val="24"/>
                <w:szCs w:val="24"/>
                <w:lang w:eastAsia="zh-TW"/>
              </w:rPr>
              <w:t>C</w:t>
            </w:r>
          </w:p>
        </w:tc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8FEDD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6391A" w14:textId="77777777" w:rsidR="006D664A" w:rsidRPr="007F502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3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8BF6" w14:textId="527C6DFE" w:rsidR="006D664A" w:rsidRDefault="006D664A" w:rsidP="006D664A">
            <w:pPr>
              <w:pStyle w:val="a5"/>
              <w:rPr>
                <w:rFonts w:ascii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hAnsi="標楷體" w:hint="eastAsia"/>
                <w:sz w:val="24"/>
                <w:szCs w:val="24"/>
                <w:lang w:eastAsia="zh-TW"/>
              </w:rPr>
              <w:t>小冰塊大包220包</w:t>
            </w:r>
          </w:p>
        </w:tc>
      </w:tr>
    </w:tbl>
    <w:p w14:paraId="2B97BED5" w14:textId="6551F9DA" w:rsidR="00EF51D0" w:rsidRPr="00FE2E6F" w:rsidRDefault="005E4B22" w:rsidP="00FE2E6F">
      <w:pPr>
        <w:pStyle w:val="a5"/>
        <w:rPr>
          <w:rFonts w:ascii="標楷體" w:hAnsi="標楷體"/>
          <w:sz w:val="24"/>
          <w:szCs w:val="24"/>
          <w:lang w:eastAsia="zh-TW"/>
        </w:rPr>
      </w:pPr>
      <w:r w:rsidRPr="007F502A">
        <w:rPr>
          <w:rFonts w:ascii="標楷體" w:hAnsi="標楷體" w:hint="eastAsia"/>
          <w:sz w:val="24"/>
          <w:szCs w:val="24"/>
          <w:lang w:eastAsia="zh-TW"/>
        </w:rPr>
        <w:t>註：</w:t>
      </w:r>
      <w:r w:rsidRPr="007F502A">
        <w:rPr>
          <w:rFonts w:ascii="標楷體" w:hAnsi="標楷體"/>
          <w:sz w:val="24"/>
          <w:szCs w:val="24"/>
          <w:lang w:eastAsia="zh-TW"/>
        </w:rPr>
        <w:t>C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表字元，</w:t>
      </w:r>
      <w:r w:rsidRPr="007F502A">
        <w:rPr>
          <w:rFonts w:ascii="標楷體" w:hAnsi="標楷體"/>
          <w:sz w:val="24"/>
          <w:szCs w:val="24"/>
          <w:lang w:eastAsia="zh-TW"/>
        </w:rPr>
        <w:t>N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表數字，</w:t>
      </w:r>
      <w:r w:rsidRPr="007F502A">
        <w:rPr>
          <w:rFonts w:ascii="標楷體" w:hAnsi="標楷體"/>
          <w:sz w:val="24"/>
          <w:szCs w:val="24"/>
          <w:lang w:eastAsia="zh-TW"/>
        </w:rPr>
        <w:t>D</w:t>
      </w:r>
      <w:r w:rsidRPr="007F502A">
        <w:rPr>
          <w:rFonts w:ascii="標楷體" w:hAnsi="標楷體" w:hint="eastAsia"/>
          <w:sz w:val="24"/>
          <w:szCs w:val="24"/>
          <w:lang w:eastAsia="zh-TW"/>
        </w:rPr>
        <w:t>表日期。</w:t>
      </w:r>
    </w:p>
    <w:p w14:paraId="3D9A10C4" w14:textId="10CBFF76" w:rsidR="0033523C" w:rsidRDefault="00566D1D" w:rsidP="0033523C">
      <w:pPr>
        <w:pStyle w:val="1"/>
        <w:rPr>
          <w:lang w:eastAsia="zh-TW"/>
        </w:rPr>
      </w:pPr>
      <w:bookmarkStart w:id="11" w:name="_Toc124452326"/>
      <w:r>
        <w:rPr>
          <w:lang w:eastAsia="zh-TW"/>
        </w:rPr>
        <w:lastRenderedPageBreak/>
        <w:t>5</w:t>
      </w:r>
      <w:r>
        <w:rPr>
          <w:rFonts w:hint="eastAsia"/>
          <w:lang w:eastAsia="zh-TW"/>
        </w:rPr>
        <w:t xml:space="preserve">　</w:t>
      </w:r>
      <w:r w:rsidR="0033523C" w:rsidRPr="0033523C">
        <w:rPr>
          <w:rFonts w:hint="eastAsia"/>
          <w:lang w:eastAsia="zh-TW"/>
        </w:rPr>
        <w:t>概念模型</w:t>
      </w:r>
      <w:r w:rsidR="0033523C" w:rsidRPr="0033523C">
        <w:rPr>
          <w:rFonts w:hint="eastAsia"/>
          <w:lang w:eastAsia="zh-TW"/>
        </w:rPr>
        <w:t xml:space="preserve"> E-R model </w:t>
      </w:r>
      <w:r w:rsidR="0033523C" w:rsidRPr="0033523C">
        <w:rPr>
          <w:rFonts w:hint="eastAsia"/>
          <w:lang w:eastAsia="zh-TW"/>
        </w:rPr>
        <w:t>之設計</w:t>
      </w:r>
      <w:bookmarkEnd w:id="11"/>
    </w:p>
    <w:p w14:paraId="43AF538F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69280" behindDoc="0" locked="0" layoutInCell="1" allowOverlap="1" wp14:anchorId="4AA991B5" wp14:editId="6647AF82">
                <wp:simplePos x="0" y="0"/>
                <wp:positionH relativeFrom="margin">
                  <wp:posOffset>3825240</wp:posOffset>
                </wp:positionH>
                <wp:positionV relativeFrom="paragraph">
                  <wp:posOffset>163195</wp:posOffset>
                </wp:positionV>
                <wp:extent cx="723900" cy="403860"/>
                <wp:effectExtent l="0" t="0" r="19050" b="15240"/>
                <wp:wrapNone/>
                <wp:docPr id="796" name="Oval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F2269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szCs w:val="24"/>
                                <w:lang w:val="en-US" w:eastAsia="zh-TW"/>
                              </w:rPr>
                              <w:t>姓名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991B5" id="Oval 143" o:spid="_x0000_s1117" style="position:absolute;left:0;text-align:left;margin-left:301.2pt;margin-top:12.85pt;width:57pt;height:31.8pt;z-index:2543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" filled="f" strokecolor="black [3213]" strokeweight=".5pt">
                <v:stroke joinstyle="miter"/>
                <v:textbox>
                  <w:txbxContent>
                    <w:p w14:paraId="1C5F2269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szCs w:val="24"/>
                          <w:lang w:val="en-US" w:eastAsia="zh-TW"/>
                        </w:rPr>
                        <w:t>姓名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hint="eastAsia"/>
          <w:lang w:eastAsia="zh-TW"/>
        </w:rPr>
        <w:t>使用者</w: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68256" behindDoc="0" locked="0" layoutInCell="1" allowOverlap="1" wp14:anchorId="6724F780" wp14:editId="1037CB36">
                <wp:simplePos x="0" y="0"/>
                <wp:positionH relativeFrom="margin">
                  <wp:posOffset>1179830</wp:posOffset>
                </wp:positionH>
                <wp:positionV relativeFrom="paragraph">
                  <wp:posOffset>80645</wp:posOffset>
                </wp:positionV>
                <wp:extent cx="707315" cy="403860"/>
                <wp:effectExtent l="0" t="0" r="17145" b="15240"/>
                <wp:wrapNone/>
                <wp:docPr id="80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1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B7DB4F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密碼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24F780" id="Oval 142" o:spid="_x0000_s1118" style="position:absolute;left:0;text-align:left;margin-left:92.9pt;margin-top:6.35pt;width:55.7pt;height:31.8pt;z-index:2543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" filled="f" strokecolor="black [3213]" strokeweight=".5pt">
                <v:stroke joinstyle="miter"/>
                <v:textbox>
                  <w:txbxContent>
                    <w:p w14:paraId="08B7DB4F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密碼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67232" behindDoc="0" locked="0" layoutInCell="1" allowOverlap="1" wp14:anchorId="477B84B3" wp14:editId="689E95B3">
                <wp:simplePos x="0" y="0"/>
                <wp:positionH relativeFrom="margin">
                  <wp:posOffset>2469688</wp:posOffset>
                </wp:positionH>
                <wp:positionV relativeFrom="paragraph">
                  <wp:posOffset>194482</wp:posOffset>
                </wp:positionV>
                <wp:extent cx="807720" cy="278477"/>
                <wp:effectExtent l="0" t="0" r="11430" b="26670"/>
                <wp:wrapNone/>
                <wp:docPr id="803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784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50BEA" w14:textId="77777777" w:rsidR="008D50D8" w:rsidRPr="007863AC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 w:rsidRPr="007863AC"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</w:t>
                            </w:r>
                            <w:r w:rsidRPr="007863AC">
                              <w:rPr>
                                <w:szCs w:val="24"/>
                              </w:rPr>
                              <w:t>用</w:t>
                            </w:r>
                            <w:r w:rsidRPr="007863AC"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B84B3" id="Rectangle 92" o:spid="_x0000_s1119" style="position:absolute;left:0;text-align:left;margin-left:194.45pt;margin-top:15.3pt;width:63.6pt;height:21.95pt;z-index:2543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" filled="f" strokecolor="black [3213]" strokeweight=".5pt">
                <v:textbox>
                  <w:txbxContent>
                    <w:p w14:paraId="10650BEA" w14:textId="77777777" w:rsidR="008D50D8" w:rsidRPr="007863AC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 w:rsidRPr="007863AC">
                        <w:rPr>
                          <w:rFonts w:hint="eastAsia"/>
                          <w:szCs w:val="24"/>
                          <w:lang w:eastAsia="zh-TW"/>
                        </w:rPr>
                        <w:t>使</w:t>
                      </w:r>
                      <w:r w:rsidRPr="007863AC">
                        <w:rPr>
                          <w:szCs w:val="24"/>
                        </w:rPr>
                        <w:t>用</w:t>
                      </w:r>
                      <w:r w:rsidRPr="007863AC">
                        <w:rPr>
                          <w:rFonts w:hint="eastAsia"/>
                          <w:szCs w:val="24"/>
                          <w:lang w:eastAsia="zh-TW"/>
                        </w:rPr>
                        <w:t>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8256D97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72352" behindDoc="0" locked="0" layoutInCell="1" allowOverlap="1" wp14:anchorId="26E1E997" wp14:editId="43CB1F78">
                <wp:simplePos x="0" y="0"/>
                <wp:positionH relativeFrom="column">
                  <wp:posOffset>1888489</wp:posOffset>
                </wp:positionH>
                <wp:positionV relativeFrom="paragraph">
                  <wp:posOffset>47625</wp:posOffset>
                </wp:positionV>
                <wp:extent cx="586740" cy="0"/>
                <wp:effectExtent l="0" t="0" r="0" b="0"/>
                <wp:wrapNone/>
                <wp:docPr id="813" name="直線接點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7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FD6FA3" id="直線接點 813" o:spid="_x0000_s1026" style="position:absolute;flip:x y;z-index:2543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7pt,3.75pt" to="194.9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71328" behindDoc="0" locked="0" layoutInCell="1" allowOverlap="1" wp14:anchorId="628321B9" wp14:editId="5BB19BF5">
                <wp:simplePos x="0" y="0"/>
                <wp:positionH relativeFrom="column">
                  <wp:posOffset>3275330</wp:posOffset>
                </wp:positionH>
                <wp:positionV relativeFrom="paragraph">
                  <wp:posOffset>24765</wp:posOffset>
                </wp:positionV>
                <wp:extent cx="563880" cy="0"/>
                <wp:effectExtent l="0" t="0" r="0" b="0"/>
                <wp:wrapNone/>
                <wp:docPr id="81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6F792B" id="Straight Connector 206" o:spid="_x0000_s1026" style="position:absolute;flip:x;z-index:2543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9pt,1.95pt" to="302.3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70304" behindDoc="0" locked="0" layoutInCell="1" allowOverlap="1" wp14:anchorId="47B8F978" wp14:editId="1E4746EA">
                <wp:simplePos x="0" y="0"/>
                <wp:positionH relativeFrom="column">
                  <wp:posOffset>2304452</wp:posOffset>
                </wp:positionH>
                <wp:positionV relativeFrom="paragraph">
                  <wp:posOffset>173803</wp:posOffset>
                </wp:positionV>
                <wp:extent cx="169247" cy="140373"/>
                <wp:effectExtent l="0" t="0" r="21590" b="31115"/>
                <wp:wrapNone/>
                <wp:docPr id="814" name="Straight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247" cy="1403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9DC86D" id="Straight Connector 205" o:spid="_x0000_s1026" style="position:absolute;flip:y;z-index:2543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45pt,13.7pt" to="194.8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66208" behindDoc="0" locked="0" layoutInCell="1" allowOverlap="1" wp14:anchorId="2F783C13" wp14:editId="32A5802B">
                <wp:simplePos x="0" y="0"/>
                <wp:positionH relativeFrom="margin">
                  <wp:posOffset>1638935</wp:posOffset>
                </wp:positionH>
                <wp:positionV relativeFrom="paragraph">
                  <wp:posOffset>232410</wp:posOffset>
                </wp:positionV>
                <wp:extent cx="723900" cy="431569"/>
                <wp:effectExtent l="0" t="0" r="19050" b="26035"/>
                <wp:wrapNone/>
                <wp:docPr id="815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3156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86DBEA" w14:textId="77777777" w:rsidR="008D50D8" w:rsidRPr="00DA44F3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 w:rsidRPr="00DA44F3"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帳號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783C13" id="Oval 44" o:spid="_x0000_s1120" style="position:absolute;left:0;text-align:left;margin-left:129.05pt;margin-top:18.3pt;width:57pt;height:34pt;z-index:2543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" filled="f" strokecolor="black [3213]" strokeweight=".5pt">
                <v:stroke joinstyle="miter"/>
                <v:textbox>
                  <w:txbxContent>
                    <w:p w14:paraId="0F86DBEA" w14:textId="77777777" w:rsidR="008D50D8" w:rsidRPr="00DA44F3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 w:rsidRPr="00DA44F3"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帳號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EEA0F21" w14:textId="77777777" w:rsidR="00A81D2D" w:rsidRDefault="00A81D2D" w:rsidP="00A81D2D">
      <w:pPr>
        <w:rPr>
          <w:lang w:eastAsia="zh-TW"/>
        </w:rPr>
      </w:pPr>
    </w:p>
    <w:p w14:paraId="5931EF84" w14:textId="77777777" w:rsidR="00A81D2D" w:rsidRDefault="00A81D2D" w:rsidP="00A81D2D">
      <w:pPr>
        <w:rPr>
          <w:lang w:eastAsia="zh-TW"/>
        </w:rPr>
      </w:pPr>
    </w:p>
    <w:p w14:paraId="6BBE7C82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6688" behindDoc="0" locked="0" layoutInCell="1" allowOverlap="1" wp14:anchorId="2A2B9888" wp14:editId="658759D8">
                <wp:simplePos x="0" y="0"/>
                <wp:positionH relativeFrom="margin">
                  <wp:posOffset>2287270</wp:posOffset>
                </wp:positionH>
                <wp:positionV relativeFrom="paragraph">
                  <wp:posOffset>154305</wp:posOffset>
                </wp:positionV>
                <wp:extent cx="1130300" cy="403860"/>
                <wp:effectExtent l="0" t="0" r="12700" b="15240"/>
                <wp:wrapNone/>
                <wp:docPr id="889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68989E" w14:textId="77777777" w:rsidR="008D50D8" w:rsidRPr="0062299B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 w:rsidRPr="0062299B"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店家名稱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B9888" id="_x0000_s1121" style="position:absolute;left:0;text-align:left;margin-left:180.1pt;margin-top:12.15pt;width:89pt;height:31.8pt;z-index:2543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" filled="f" strokecolor="black [3213]" strokeweight=".5pt">
                <v:stroke joinstyle="miter"/>
                <v:textbox>
                  <w:txbxContent>
                    <w:p w14:paraId="4068989E" w14:textId="77777777" w:rsidR="008D50D8" w:rsidRPr="0062299B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 w:rsidRPr="0062299B"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店家名稱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5BB741A" w14:textId="77777777" w:rsidR="00A81D2D" w:rsidRDefault="00A81D2D" w:rsidP="00A81D2D">
      <w:pPr>
        <w:rPr>
          <w:lang w:eastAsia="zh-TW"/>
        </w:rPr>
      </w:pPr>
      <w:r>
        <w:rPr>
          <w:rFonts w:hint="eastAsia"/>
          <w:lang w:eastAsia="zh-TW"/>
        </w:rPr>
        <w:t>店家資料</w:t>
      </w:r>
    </w:p>
    <w:p w14:paraId="0361BA14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9760" behindDoc="0" locked="0" layoutInCell="1" allowOverlap="1" wp14:anchorId="148E9567" wp14:editId="3D065368">
                <wp:simplePos x="0" y="0"/>
                <wp:positionH relativeFrom="column">
                  <wp:posOffset>2876912</wp:posOffset>
                </wp:positionH>
                <wp:positionV relativeFrom="paragraph">
                  <wp:posOffset>8981</wp:posOffset>
                </wp:positionV>
                <wp:extent cx="907" cy="141514"/>
                <wp:effectExtent l="0" t="0" r="37465" b="30480"/>
                <wp:wrapNone/>
                <wp:docPr id="892" name="直線接點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7" cy="1415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ABB939" id="直線接點 892" o:spid="_x0000_s1026" style="position:absolute;z-index:2543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55pt,.7pt" to="226.6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93856" behindDoc="0" locked="0" layoutInCell="1" allowOverlap="1" wp14:anchorId="36BA7F18" wp14:editId="2BAA8C0B">
                <wp:simplePos x="0" y="0"/>
                <wp:positionH relativeFrom="column">
                  <wp:posOffset>3277870</wp:posOffset>
                </wp:positionH>
                <wp:positionV relativeFrom="paragraph">
                  <wp:posOffset>219075</wp:posOffset>
                </wp:positionV>
                <wp:extent cx="133350" cy="38100"/>
                <wp:effectExtent l="0" t="0" r="19050" b="19050"/>
                <wp:wrapNone/>
                <wp:docPr id="896" name="直線接點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296A54" id="直線接點 896" o:spid="_x0000_s1026" style="position:absolute;flip:y;z-index:2543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8.1pt,17.25pt" to="268.6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90784" behindDoc="0" locked="0" layoutInCell="1" allowOverlap="1" wp14:anchorId="48CB510C" wp14:editId="3AF1050A">
                <wp:simplePos x="0" y="0"/>
                <wp:positionH relativeFrom="column">
                  <wp:posOffset>2338070</wp:posOffset>
                </wp:positionH>
                <wp:positionV relativeFrom="paragraph">
                  <wp:posOffset>231775</wp:posOffset>
                </wp:positionV>
                <wp:extent cx="127000" cy="12700"/>
                <wp:effectExtent l="0" t="0" r="25400" b="25400"/>
                <wp:wrapNone/>
                <wp:docPr id="893" name="直線接點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518EE1" id="直線接點 893" o:spid="_x0000_s1026" style="position:absolute;z-index:2543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1pt,18.25pt" to="194.1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8736" behindDoc="0" locked="0" layoutInCell="1" allowOverlap="1" wp14:anchorId="4B5B15A4" wp14:editId="005A1996">
                <wp:simplePos x="0" y="0"/>
                <wp:positionH relativeFrom="margin">
                  <wp:posOffset>3411220</wp:posOffset>
                </wp:positionH>
                <wp:positionV relativeFrom="paragraph">
                  <wp:posOffset>3175</wp:posOffset>
                </wp:positionV>
                <wp:extent cx="1181100" cy="403860"/>
                <wp:effectExtent l="0" t="0" r="19050" b="15240"/>
                <wp:wrapNone/>
                <wp:docPr id="891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3B580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s</w:t>
                            </w:r>
                            <w:r>
                              <w:rPr>
                                <w:szCs w:val="24"/>
                                <w:lang w:val="en-US" w:eastAsia="zh-TW"/>
                              </w:rPr>
                              <w:t>treamflag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5B15A4" id="_x0000_s1122" style="position:absolute;left:0;text-align:left;margin-left:268.6pt;margin-top:.25pt;width:93pt;height:31.8pt;z-index:2543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" filled="f" strokecolor="black [3213]" strokeweight=".5pt">
                <v:stroke joinstyle="miter"/>
                <v:textbox>
                  <w:txbxContent>
                    <w:p w14:paraId="07B3B580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s</w:t>
                      </w:r>
                      <w:r>
                        <w:rPr>
                          <w:szCs w:val="24"/>
                          <w:lang w:val="en-US" w:eastAsia="zh-TW"/>
                        </w:rPr>
                        <w:t>treamflag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5664" behindDoc="0" locked="0" layoutInCell="1" allowOverlap="1" wp14:anchorId="1B943D47" wp14:editId="20FF7F99">
                <wp:simplePos x="0" y="0"/>
                <wp:positionH relativeFrom="margin">
                  <wp:posOffset>1207770</wp:posOffset>
                </wp:positionH>
                <wp:positionV relativeFrom="paragraph">
                  <wp:posOffset>9525</wp:posOffset>
                </wp:positionV>
                <wp:extent cx="1130300" cy="403860"/>
                <wp:effectExtent l="0" t="0" r="12700" b="15240"/>
                <wp:wrapNone/>
                <wp:docPr id="888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6A9A6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店家地址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943D47" id="_x0000_s1123" style="position:absolute;left:0;text-align:left;margin-left:95.1pt;margin-top:.75pt;width:89pt;height:31.8pt;z-index:2543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" filled="f" strokecolor="black [3213]" strokeweight=".5pt">
                <v:stroke joinstyle="miter"/>
                <v:textbox>
                  <w:txbxContent>
                    <w:p w14:paraId="1446A9A6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店家地址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74400" behindDoc="0" locked="0" layoutInCell="1" allowOverlap="1" wp14:anchorId="04CED84B" wp14:editId="0E4C6235">
                <wp:simplePos x="0" y="0"/>
                <wp:positionH relativeFrom="margin">
                  <wp:posOffset>2468245</wp:posOffset>
                </wp:positionH>
                <wp:positionV relativeFrom="paragraph">
                  <wp:posOffset>145415</wp:posOffset>
                </wp:positionV>
                <wp:extent cx="802640" cy="304800"/>
                <wp:effectExtent l="0" t="0" r="16510" b="19050"/>
                <wp:wrapNone/>
                <wp:docPr id="877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E6F6FB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店家資料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CED84B" id="Rectangle 140" o:spid="_x0000_s1124" style="position:absolute;left:0;text-align:left;margin-left:194.35pt;margin-top:11.45pt;width:63.2pt;height:24pt;z-index:254374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" filled="f" strokecolor="black [3213]" strokeweight=".5pt">
                <v:textbox>
                  <w:txbxContent>
                    <w:p w14:paraId="75E6F6FB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店家資料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2C4052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92832" behindDoc="0" locked="0" layoutInCell="1" allowOverlap="1" wp14:anchorId="23603E22" wp14:editId="3E3C5EA4">
                <wp:simplePos x="0" y="0"/>
                <wp:positionH relativeFrom="column">
                  <wp:posOffset>3065780</wp:posOffset>
                </wp:positionH>
                <wp:positionV relativeFrom="paragraph">
                  <wp:posOffset>191135</wp:posOffset>
                </wp:positionV>
                <wp:extent cx="213360" cy="209550"/>
                <wp:effectExtent l="0" t="0" r="34290" b="19050"/>
                <wp:wrapNone/>
                <wp:docPr id="895" name="直線接點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36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3B9A70" id="直線接點 895" o:spid="_x0000_s1026" style="position:absolute;flip:x y;z-index:2543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4pt,15.05pt" to="258.2pt,3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91808" behindDoc="0" locked="0" layoutInCell="1" allowOverlap="1" wp14:anchorId="2D078D93" wp14:editId="15CF0BA2">
                <wp:simplePos x="0" y="0"/>
                <wp:positionH relativeFrom="column">
                  <wp:posOffset>2509838</wp:posOffset>
                </wp:positionH>
                <wp:positionV relativeFrom="paragraph">
                  <wp:posOffset>184785</wp:posOffset>
                </wp:positionV>
                <wp:extent cx="209232" cy="215900"/>
                <wp:effectExtent l="0" t="0" r="19685" b="31750"/>
                <wp:wrapNone/>
                <wp:docPr id="894" name="直線接點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232" cy="21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B8A29D" id="直線接點 894" o:spid="_x0000_s1026" style="position:absolute;flip:y;z-index:2543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65pt,14.55pt" to="214.1pt,3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7712" behindDoc="0" locked="0" layoutInCell="1" allowOverlap="1" wp14:anchorId="42FE076A" wp14:editId="266F44E0">
                <wp:simplePos x="0" y="0"/>
                <wp:positionH relativeFrom="margin">
                  <wp:posOffset>3277870</wp:posOffset>
                </wp:positionH>
                <wp:positionV relativeFrom="paragraph">
                  <wp:posOffset>196578</wp:posOffset>
                </wp:positionV>
                <wp:extent cx="1130300" cy="403860"/>
                <wp:effectExtent l="0" t="0" r="12700" b="15240"/>
                <wp:wrapNone/>
                <wp:docPr id="890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DE56F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聯絡電話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E076A" id="_x0000_s1125" style="position:absolute;left:0;text-align:left;margin-left:258.1pt;margin-top:15.5pt;width:89pt;height:31.8pt;z-index:2543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" filled="f" strokecolor="black [3213]" strokeweight=".5pt">
                <v:stroke joinstyle="miter"/>
                <v:textbox>
                  <w:txbxContent>
                    <w:p w14:paraId="389DE56F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聯絡電話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4640" behindDoc="0" locked="0" layoutInCell="1" allowOverlap="1" wp14:anchorId="15B21746" wp14:editId="6C33A05C">
                <wp:simplePos x="0" y="0"/>
                <wp:positionH relativeFrom="margin">
                  <wp:posOffset>1372870</wp:posOffset>
                </wp:positionH>
                <wp:positionV relativeFrom="paragraph">
                  <wp:posOffset>196578</wp:posOffset>
                </wp:positionV>
                <wp:extent cx="1130300" cy="403860"/>
                <wp:effectExtent l="0" t="0" r="12700" b="15240"/>
                <wp:wrapNone/>
                <wp:docPr id="887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779CAE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聯絡人員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B21746" id="_x0000_s1126" style="position:absolute;left:0;text-align:left;margin-left:108.1pt;margin-top:15.5pt;width:89pt;height:31.8pt;z-index:2543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" filled="f" strokecolor="black [3213]" strokeweight=".5pt">
                <v:stroke joinstyle="miter"/>
                <v:textbox>
                  <w:txbxContent>
                    <w:p w14:paraId="1C779CAE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聯絡人員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3616" behindDoc="0" locked="0" layoutInCell="1" allowOverlap="1" wp14:anchorId="139BD1A6" wp14:editId="5BC69A41">
                <wp:simplePos x="0" y="0"/>
                <wp:positionH relativeFrom="margin">
                  <wp:posOffset>2980690</wp:posOffset>
                </wp:positionH>
                <wp:positionV relativeFrom="paragraph">
                  <wp:posOffset>692785</wp:posOffset>
                </wp:positionV>
                <wp:extent cx="247650" cy="121920"/>
                <wp:effectExtent l="0" t="19050" r="19050" b="30480"/>
                <wp:wrapNone/>
                <wp:docPr id="886" name="弧形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1444">
                          <a:off x="0" y="0"/>
                          <a:ext cx="247650" cy="121920"/>
                        </a:xfrm>
                        <a:prstGeom prst="arc">
                          <a:avLst>
                            <a:gd name="adj1" fmla="val 16200000"/>
                            <a:gd name="adj2" fmla="val 5643404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D0549" id="弧形 886" o:spid="_x0000_s1026" style="position:absolute;margin-left:234.7pt;margin-top:54.55pt;width:19.5pt;height:9.6pt;rotation:1563519fd;z-index:2543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" path="m123825,nsc154442,,183974,5584,206719,15675v57516,25517,53891,70470,-7552,93662c176372,117941,148210,122376,119504,121883r4321,-60923l123825,xem123825,nfc154442,,183974,5584,206719,15675v57516,25517,53891,70470,-7552,93662c176372,117941,148210,122376,119504,121883e" filled="f" strokecolor="black [3200]" strokeweight=".5pt">
                <v:stroke joinstyle="miter"/>
                <v:path arrowok="t" o:connecttype="custom" o:connectlocs="123825,0;206719,15675;199167,109337;119504,121883" o:connectangles="0,0,0,0"/>
                <w10:wrap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78496" behindDoc="0" locked="0" layoutInCell="1" allowOverlap="1" wp14:anchorId="6D189E5B" wp14:editId="647FF4BB">
                <wp:simplePos x="0" y="0"/>
                <wp:positionH relativeFrom="column">
                  <wp:posOffset>2007870</wp:posOffset>
                </wp:positionH>
                <wp:positionV relativeFrom="paragraph">
                  <wp:posOffset>870585</wp:posOffset>
                </wp:positionV>
                <wp:extent cx="802640" cy="304800"/>
                <wp:effectExtent l="0" t="0" r="16510" b="19050"/>
                <wp:wrapNone/>
                <wp:docPr id="88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C29262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上游廠商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189E5B" id="_x0000_s1127" style="position:absolute;left:0;text-align:left;margin-left:158.1pt;margin-top:68.55pt;width:63.2pt;height:24pt;z-index:2543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" filled="f" strokecolor="black [3213]" strokeweight=".5pt">
                <v:textbox>
                  <w:txbxContent>
                    <w:p w14:paraId="33C29262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上游廠商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79520" behindDoc="0" locked="0" layoutInCell="1" allowOverlap="1" wp14:anchorId="1BDC8486" wp14:editId="75D4D34E">
                <wp:simplePos x="0" y="0"/>
                <wp:positionH relativeFrom="margin">
                  <wp:posOffset>2965450</wp:posOffset>
                </wp:positionH>
                <wp:positionV relativeFrom="paragraph">
                  <wp:posOffset>862965</wp:posOffset>
                </wp:positionV>
                <wp:extent cx="802640" cy="304800"/>
                <wp:effectExtent l="0" t="0" r="16510" b="19050"/>
                <wp:wrapNone/>
                <wp:docPr id="882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7684E7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下游店家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DC8486" id="_x0000_s1128" style="position:absolute;left:0;text-align:left;margin-left:233.5pt;margin-top:67.95pt;width:63.2pt;height:24pt;z-index:2543795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" filled="f" strokecolor="black [3213]" strokeweight=".5pt">
                <v:textbox>
                  <w:txbxContent>
                    <w:p w14:paraId="4A7684E7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下游店家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0544" behindDoc="0" locked="0" layoutInCell="1" allowOverlap="1" wp14:anchorId="00BB543F" wp14:editId="2D9BA092">
                <wp:simplePos x="0" y="0"/>
                <wp:positionH relativeFrom="column">
                  <wp:posOffset>2433320</wp:posOffset>
                </wp:positionH>
                <wp:positionV relativeFrom="paragraph">
                  <wp:posOffset>701675</wp:posOffset>
                </wp:positionV>
                <wp:extent cx="412750" cy="168910"/>
                <wp:effectExtent l="0" t="0" r="25400" b="21590"/>
                <wp:wrapNone/>
                <wp:docPr id="883" name="直線接點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750" cy="1689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829DD0" id="直線接點 883" o:spid="_x0000_s1026" style="position:absolute;flip:y;z-index:2543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6pt,55.25pt" to="224.1pt,6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1568" behindDoc="0" locked="0" layoutInCell="1" allowOverlap="1" wp14:anchorId="466BD6E8" wp14:editId="32206DC4">
                <wp:simplePos x="0" y="0"/>
                <wp:positionH relativeFrom="column">
                  <wp:posOffset>2934970</wp:posOffset>
                </wp:positionH>
                <wp:positionV relativeFrom="paragraph">
                  <wp:posOffset>692785</wp:posOffset>
                </wp:positionV>
                <wp:extent cx="419100" cy="171450"/>
                <wp:effectExtent l="0" t="0" r="19050" b="19050"/>
                <wp:wrapNone/>
                <wp:docPr id="884" name="直線接點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241147" id="直線接點 884" o:spid="_x0000_s1026" style="position:absolute;z-index:2543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1pt,54.55pt" to="264.1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82592" behindDoc="0" locked="0" layoutInCell="1" allowOverlap="1" wp14:anchorId="211FD484" wp14:editId="5D289D66">
                <wp:simplePos x="0" y="0"/>
                <wp:positionH relativeFrom="margin">
                  <wp:posOffset>2584450</wp:posOffset>
                </wp:positionH>
                <wp:positionV relativeFrom="paragraph">
                  <wp:posOffset>694690</wp:posOffset>
                </wp:positionV>
                <wp:extent cx="247650" cy="121920"/>
                <wp:effectExtent l="19050" t="19050" r="0" b="49530"/>
                <wp:wrapNone/>
                <wp:docPr id="885" name="弧形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347218">
                          <a:off x="0" y="0"/>
                          <a:ext cx="247650" cy="121920"/>
                        </a:xfrm>
                        <a:prstGeom prst="arc">
                          <a:avLst>
                            <a:gd name="adj1" fmla="val 16200000"/>
                            <a:gd name="adj2" fmla="val 5643404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3324F" id="弧形 885" o:spid="_x0000_s1026" style="position:absolute;margin-left:203.5pt;margin-top:54.7pt;width:19.5pt;height:9.6pt;rotation:10209655fd;z-index:25438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4765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" path="m123825,nsc154442,,183974,5584,206719,15675v57516,25517,53891,70470,-7552,93662c176372,117941,148210,122376,119504,121883r4321,-60923l123825,xem123825,nfc154442,,183974,5584,206719,15675v57516,25517,53891,70470,-7552,93662c176372,117941,148210,122376,119504,121883e" filled="f" strokecolor="black [3200]" strokeweight=".5pt">
                <v:stroke joinstyle="miter"/>
                <v:path arrowok="t" o:connecttype="custom" o:connectlocs="123825,0;206719,15675;199167,109337;119504,121883" o:connectangles="0,0,0,0"/>
                <w10:wrap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76448" behindDoc="0" locked="0" layoutInCell="1" allowOverlap="1" wp14:anchorId="7A2B3CE6" wp14:editId="67CC4481">
                <wp:simplePos x="0" y="0"/>
                <wp:positionH relativeFrom="column">
                  <wp:posOffset>2846070</wp:posOffset>
                </wp:positionH>
                <wp:positionV relativeFrom="paragraph">
                  <wp:posOffset>197485</wp:posOffset>
                </wp:positionV>
                <wp:extent cx="0" cy="146050"/>
                <wp:effectExtent l="0" t="0" r="38100" b="25400"/>
                <wp:wrapNone/>
                <wp:docPr id="879" name="直線接點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87454" id="直線接點 879" o:spid="_x0000_s1026" style="position:absolute;flip:x;z-index:2543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1pt,15.55pt" to="224.1pt,2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77472" behindDoc="0" locked="0" layoutInCell="1" allowOverlap="1" wp14:anchorId="226CF9EF" wp14:editId="49BCFCF9">
                <wp:simplePos x="0" y="0"/>
                <wp:positionH relativeFrom="column">
                  <wp:posOffset>2915920</wp:posOffset>
                </wp:positionH>
                <wp:positionV relativeFrom="paragraph">
                  <wp:posOffset>178435</wp:posOffset>
                </wp:positionV>
                <wp:extent cx="0" cy="171450"/>
                <wp:effectExtent l="0" t="0" r="38100" b="19050"/>
                <wp:wrapNone/>
                <wp:docPr id="880" name="直線接點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4A2913" id="直線接點 880" o:spid="_x0000_s1026" style="position:absolute;z-index:2543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6pt,14.05pt" to="229.6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75424" behindDoc="0" locked="0" layoutInCell="1" allowOverlap="1" wp14:anchorId="7241AA4E" wp14:editId="5C2F67F9">
                <wp:simplePos x="0" y="0"/>
                <wp:positionH relativeFrom="margin">
                  <wp:posOffset>2696845</wp:posOffset>
                </wp:positionH>
                <wp:positionV relativeFrom="paragraph">
                  <wp:posOffset>343535</wp:posOffset>
                </wp:positionV>
                <wp:extent cx="365760" cy="358140"/>
                <wp:effectExtent l="0" t="0" r="15240" b="22860"/>
                <wp:wrapNone/>
                <wp:docPr id="878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581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D580D0" w14:textId="77777777" w:rsidR="008D50D8" w:rsidRPr="007863AC" w:rsidRDefault="008D50D8" w:rsidP="00A81D2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41AA4E" id="Oval 139" o:spid="_x0000_s1129" style="position:absolute;left:0;text-align:left;margin-left:212.35pt;margin-top:27.05pt;width:28.8pt;height:28.2pt;z-index:25437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" filled="f" strokecolor="black [3213]" strokeweight="1.5pt">
                <v:stroke joinstyle="miter"/>
                <v:textbox>
                  <w:txbxContent>
                    <w:p w14:paraId="3FD580D0" w14:textId="77777777" w:rsidR="008D50D8" w:rsidRPr="007863AC" w:rsidRDefault="008D50D8" w:rsidP="00A81D2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7AC6653" w14:textId="77777777" w:rsidR="00A81D2D" w:rsidRDefault="00A81D2D" w:rsidP="00A81D2D">
      <w:pPr>
        <w:rPr>
          <w:lang w:eastAsia="zh-TW"/>
        </w:rPr>
      </w:pPr>
    </w:p>
    <w:p w14:paraId="0BDE6482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95904" behindDoc="0" locked="0" layoutInCell="1" allowOverlap="1" wp14:anchorId="21B49C31" wp14:editId="28D8CA63">
                <wp:simplePos x="0" y="0"/>
                <wp:positionH relativeFrom="margin">
                  <wp:posOffset>4037330</wp:posOffset>
                </wp:positionH>
                <wp:positionV relativeFrom="paragraph">
                  <wp:posOffset>72390</wp:posOffset>
                </wp:positionV>
                <wp:extent cx="723900" cy="431569"/>
                <wp:effectExtent l="0" t="0" r="19050" b="26035"/>
                <wp:wrapNone/>
                <wp:docPr id="209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3156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BB7ECE" w14:textId="77777777" w:rsidR="008D50D8" w:rsidRPr="006854FA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 w:rsidRPr="006854FA"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帳號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B49C31" id="_x0000_s1130" style="position:absolute;left:0;text-align:left;margin-left:317.9pt;margin-top:5.7pt;width:57pt;height:34pt;z-index:2543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" filled="f" strokecolor="black [3213]" strokeweight=".5pt">
                <v:stroke joinstyle="miter"/>
                <v:textbox>
                  <w:txbxContent>
                    <w:p w14:paraId="7CBB7ECE" w14:textId="77777777" w:rsidR="008D50D8" w:rsidRPr="006854FA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 w:rsidRPr="006854FA">
                        <w:rPr>
                          <w:rFonts w:hint="eastAsia"/>
                          <w:szCs w:val="24"/>
                          <w:lang w:val="en-US" w:eastAsia="zh-TW"/>
                        </w:rPr>
                        <w:t>帳號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DC28758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94880" behindDoc="0" locked="0" layoutInCell="1" allowOverlap="1" wp14:anchorId="1FD8EF7D" wp14:editId="606858BD">
                <wp:simplePos x="0" y="0"/>
                <wp:positionH relativeFrom="column">
                  <wp:posOffset>3765550</wp:posOffset>
                </wp:positionH>
                <wp:positionV relativeFrom="paragraph">
                  <wp:posOffset>22860</wp:posOffset>
                </wp:positionV>
                <wp:extent cx="271780" cy="60960"/>
                <wp:effectExtent l="0" t="0" r="13970" b="34290"/>
                <wp:wrapNone/>
                <wp:docPr id="199" name="直線接點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780" cy="60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057C4B" id="直線接點 199" o:spid="_x0000_s1026" style="position:absolute;flip:x;z-index:2543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5pt,1.8pt" to="317.9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" strokecolor="black [3200]" strokeweight=".5pt">
                <v:stroke joinstyle="miter"/>
              </v:line>
            </w:pict>
          </mc:Fallback>
        </mc:AlternateContent>
      </w:r>
    </w:p>
    <w:p w14:paraId="5ACF3D0B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97952" behindDoc="0" locked="0" layoutInCell="1" allowOverlap="1" wp14:anchorId="1E212BB2" wp14:editId="799607C1">
                <wp:simplePos x="0" y="0"/>
                <wp:positionH relativeFrom="column">
                  <wp:posOffset>3765550</wp:posOffset>
                </wp:positionH>
                <wp:positionV relativeFrom="paragraph">
                  <wp:posOffset>125730</wp:posOffset>
                </wp:positionV>
                <wp:extent cx="256540" cy="91440"/>
                <wp:effectExtent l="0" t="0" r="29210" b="22860"/>
                <wp:wrapNone/>
                <wp:docPr id="213" name="直線接點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540" cy="91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7FBEC5" id="直線接點 213" o:spid="_x0000_s1026" style="position:absolute;z-index:2543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6.5pt,9.9pt" to="316.7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396928" behindDoc="0" locked="0" layoutInCell="1" allowOverlap="1" wp14:anchorId="0BB46AE2" wp14:editId="237505A5">
                <wp:simplePos x="0" y="0"/>
                <wp:positionH relativeFrom="margin">
                  <wp:posOffset>4006850</wp:posOffset>
                </wp:positionH>
                <wp:positionV relativeFrom="paragraph">
                  <wp:posOffset>49530</wp:posOffset>
                </wp:positionV>
                <wp:extent cx="707315" cy="403860"/>
                <wp:effectExtent l="0" t="0" r="17145" b="15240"/>
                <wp:wrapNone/>
                <wp:docPr id="210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1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C9D79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密碼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B46AE2" id="_x0000_s1131" style="position:absolute;left:0;text-align:left;margin-left:315.5pt;margin-top:3.9pt;width:55.7pt;height:31.8pt;z-index:2543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" filled="f" strokecolor="black [3213]" strokeweight=".5pt">
                <v:stroke joinstyle="miter"/>
                <v:textbox>
                  <w:txbxContent>
                    <w:p w14:paraId="3FFC9D79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密碼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B65B56C" w14:textId="77777777" w:rsidR="00A81D2D" w:rsidRDefault="00A81D2D" w:rsidP="00A81D2D">
      <w:pPr>
        <w:rPr>
          <w:lang w:eastAsia="zh-TW"/>
        </w:rPr>
      </w:pPr>
    </w:p>
    <w:p w14:paraId="6C5D6267" w14:textId="77777777" w:rsidR="00A81D2D" w:rsidRDefault="00A81D2D" w:rsidP="00A81D2D">
      <w:pPr>
        <w:rPr>
          <w:lang w:eastAsia="zh-TW"/>
        </w:rPr>
      </w:pP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01024" behindDoc="0" locked="0" layoutInCell="1" allowOverlap="1" wp14:anchorId="7CF51314" wp14:editId="60E9D036">
                <wp:simplePos x="0" y="0"/>
                <wp:positionH relativeFrom="margin">
                  <wp:posOffset>2306320</wp:posOffset>
                </wp:positionH>
                <wp:positionV relativeFrom="paragraph">
                  <wp:posOffset>146685</wp:posOffset>
                </wp:positionV>
                <wp:extent cx="1130300" cy="403860"/>
                <wp:effectExtent l="0" t="0" r="12700" b="15240"/>
                <wp:wrapNone/>
                <wp:docPr id="898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15947A" w14:textId="77777777" w:rsidR="008D50D8" w:rsidRPr="00AA0377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 w:rsidRPr="00AA0377"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商品名稱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F51314" id="_x0000_s1132" style="position:absolute;left:0;text-align:left;margin-left:181.6pt;margin-top:11.55pt;width:89pt;height:31.8pt;z-index:25440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" filled="f" strokecolor="black [3213]" strokeweight=".5pt">
                <v:stroke joinstyle="miter"/>
                <v:textbox>
                  <w:txbxContent>
                    <w:p w14:paraId="4415947A" w14:textId="77777777" w:rsidR="008D50D8" w:rsidRPr="00AA0377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 w:rsidRPr="00AA0377"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商品名稱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594FDB5" w14:textId="77777777" w:rsidR="00A81D2D" w:rsidRDefault="00A81D2D" w:rsidP="00A81D2D">
      <w:pPr>
        <w:rPr>
          <w:lang w:eastAsia="zh-TW"/>
        </w:rPr>
      </w:pP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02048" behindDoc="0" locked="0" layoutInCell="1" allowOverlap="1" wp14:anchorId="04E5A1D4" wp14:editId="787DFF4E">
                <wp:simplePos x="0" y="0"/>
                <wp:positionH relativeFrom="margin">
                  <wp:posOffset>1577166</wp:posOffset>
                </wp:positionH>
                <wp:positionV relativeFrom="paragraph">
                  <wp:posOffset>122209</wp:posOffset>
                </wp:positionV>
                <wp:extent cx="711200" cy="403860"/>
                <wp:effectExtent l="0" t="0" r="12700" b="15240"/>
                <wp:wrapNone/>
                <wp:docPr id="899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DDC33" w14:textId="77777777" w:rsidR="008D50D8" w:rsidRPr="00AA0377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規格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E5A1D4" id="_x0000_s1133" style="position:absolute;left:0;text-align:left;margin-left:124.2pt;margin-top:9.6pt;width:56pt;height:31.8pt;z-index:2544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" filled="f" strokecolor="black [3213]" strokeweight=".5pt">
                <v:stroke joinstyle="miter"/>
                <v:textbox>
                  <w:txbxContent>
                    <w:p w14:paraId="0AEDDC33" w14:textId="77777777" w:rsidR="008D50D8" w:rsidRPr="00AA0377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規格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hint="eastAsia"/>
          <w:lang w:eastAsia="zh-TW"/>
        </w:rPr>
        <w:t>商品資料</w:t>
      </w: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00000" behindDoc="0" locked="0" layoutInCell="1" allowOverlap="1" wp14:anchorId="14B84382" wp14:editId="7C02828D">
                <wp:simplePos x="0" y="0"/>
                <wp:positionH relativeFrom="margin">
                  <wp:posOffset>2468245</wp:posOffset>
                </wp:positionH>
                <wp:positionV relativeFrom="paragraph">
                  <wp:posOffset>427990</wp:posOffset>
                </wp:positionV>
                <wp:extent cx="802640" cy="304800"/>
                <wp:effectExtent l="0" t="0" r="16510" b="19050"/>
                <wp:wrapNone/>
                <wp:docPr id="897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535C4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商品資料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B84382" id="_x0000_s1134" style="position:absolute;left:0;text-align:left;margin-left:194.35pt;margin-top:33.7pt;width:63.2pt;height:24pt;z-index:2544000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" filled="f" strokecolor="black [3213]" strokeweight=".5pt">
                <v:textbox>
                  <w:txbxContent>
                    <w:p w14:paraId="622535C4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商品資料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05120" behindDoc="0" locked="0" layoutInCell="1" allowOverlap="1" wp14:anchorId="0757617F" wp14:editId="3E440BCB">
                <wp:simplePos x="0" y="0"/>
                <wp:positionH relativeFrom="column">
                  <wp:posOffset>2884170</wp:posOffset>
                </wp:positionH>
                <wp:positionV relativeFrom="paragraph">
                  <wp:posOffset>288290</wp:posOffset>
                </wp:positionV>
                <wp:extent cx="5080" cy="148590"/>
                <wp:effectExtent l="0" t="0" r="33020" b="22860"/>
                <wp:wrapNone/>
                <wp:docPr id="903" name="直線接點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1485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00E867" id="直線接點 903" o:spid="_x0000_s1026" style="position:absolute;z-index:2544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1pt,22.7pt" to="227.5pt,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06144" behindDoc="0" locked="0" layoutInCell="1" allowOverlap="1" wp14:anchorId="53854F99" wp14:editId="3C4B8D27">
                <wp:simplePos x="0" y="0"/>
                <wp:positionH relativeFrom="column">
                  <wp:posOffset>2280920</wp:posOffset>
                </wp:positionH>
                <wp:positionV relativeFrom="paragraph">
                  <wp:posOffset>386080</wp:posOffset>
                </wp:positionV>
                <wp:extent cx="190500" cy="53340"/>
                <wp:effectExtent l="0" t="0" r="19050" b="22860"/>
                <wp:wrapNone/>
                <wp:docPr id="904" name="直線接點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53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153595" id="直線接點 904" o:spid="_x0000_s1026" style="position:absolute;z-index:2544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6pt,30.4pt" to="194.6pt,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03072" behindDoc="0" locked="0" layoutInCell="1" allowOverlap="1" wp14:anchorId="3972F293" wp14:editId="09D0D057">
                <wp:simplePos x="0" y="0"/>
                <wp:positionH relativeFrom="margin">
                  <wp:posOffset>3462020</wp:posOffset>
                </wp:positionH>
                <wp:positionV relativeFrom="paragraph">
                  <wp:posOffset>100330</wp:posOffset>
                </wp:positionV>
                <wp:extent cx="711200" cy="403860"/>
                <wp:effectExtent l="0" t="0" r="12700" b="15240"/>
                <wp:wrapNone/>
                <wp:docPr id="900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8C849B" w14:textId="77777777" w:rsidR="008D50D8" w:rsidRPr="007C1EC6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 w:rsidRPr="007C1EC6"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單位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72F293" id="_x0000_s1135" style="position:absolute;left:0;text-align:left;margin-left:272.6pt;margin-top:7.9pt;width:56pt;height:31.8pt;z-index:2544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" filled="f" strokecolor="black [3213]" strokeweight=".5pt">
                <v:stroke joinstyle="miter"/>
                <v:textbox>
                  <w:txbxContent>
                    <w:p w14:paraId="488C849B" w14:textId="77777777" w:rsidR="008D50D8" w:rsidRPr="007C1EC6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 w:rsidRPr="007C1EC6"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單位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FD5DEFF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07168" behindDoc="0" locked="0" layoutInCell="1" allowOverlap="1" wp14:anchorId="2AD55267" wp14:editId="54C7071E">
                <wp:simplePos x="0" y="0"/>
                <wp:positionH relativeFrom="column">
                  <wp:posOffset>3276715</wp:posOffset>
                </wp:positionH>
                <wp:positionV relativeFrom="paragraph">
                  <wp:posOffset>77412</wp:posOffset>
                </wp:positionV>
                <wp:extent cx="203200" cy="90632"/>
                <wp:effectExtent l="0" t="0" r="25400" b="24130"/>
                <wp:wrapNone/>
                <wp:docPr id="905" name="直線接點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200" cy="906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3BF16C" id="直線接點 905" o:spid="_x0000_s1026" style="position:absolute;flip:y;z-index:2544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pt,6.1pt" to="274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</w:p>
    <w:p w14:paraId="5AD8B919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09216" behindDoc="0" locked="0" layoutInCell="1" allowOverlap="1" wp14:anchorId="7268F199" wp14:editId="3F096368">
                <wp:simplePos x="0" y="0"/>
                <wp:positionH relativeFrom="column">
                  <wp:posOffset>3276715</wp:posOffset>
                </wp:positionH>
                <wp:positionV relativeFrom="paragraph">
                  <wp:posOffset>174740</wp:posOffset>
                </wp:positionV>
                <wp:extent cx="297873" cy="41564"/>
                <wp:effectExtent l="0" t="0" r="26035" b="34925"/>
                <wp:wrapNone/>
                <wp:docPr id="1350" name="直線接點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873" cy="415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26153D" id="直線接點 1350" o:spid="_x0000_s1026" style="position:absolute;z-index:2544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pt,13.75pt" to="281.45pt,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10240" behindDoc="0" locked="0" layoutInCell="1" allowOverlap="1" wp14:anchorId="66376B1D" wp14:editId="77152BAC">
                <wp:simplePos x="0" y="0"/>
                <wp:positionH relativeFrom="margin">
                  <wp:posOffset>3565178</wp:posOffset>
                </wp:positionH>
                <wp:positionV relativeFrom="paragraph">
                  <wp:posOffset>9814</wp:posOffset>
                </wp:positionV>
                <wp:extent cx="711200" cy="403860"/>
                <wp:effectExtent l="0" t="0" r="12700" b="15240"/>
                <wp:wrapNone/>
                <wp:docPr id="1351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C8176F" w14:textId="77777777" w:rsidR="008D50D8" w:rsidRPr="00AA0377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單價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76B1D" id="_x0000_s1136" style="position:absolute;left:0;text-align:left;margin-left:280.7pt;margin-top:.75pt;width:56pt;height:31.8pt;z-index:2544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" filled="f" strokecolor="black [3213]" strokeweight=".5pt">
                <v:stroke joinstyle="miter"/>
                <v:textbox>
                  <w:txbxContent>
                    <w:p w14:paraId="51C8176F" w14:textId="77777777" w:rsidR="008D50D8" w:rsidRPr="00AA0377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單價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08192" behindDoc="0" locked="0" layoutInCell="1" allowOverlap="1" wp14:anchorId="02395428" wp14:editId="6C5E40F2">
                <wp:simplePos x="0" y="0"/>
                <wp:positionH relativeFrom="column">
                  <wp:posOffset>2341534</wp:posOffset>
                </wp:positionH>
                <wp:positionV relativeFrom="paragraph">
                  <wp:posOffset>181668</wp:posOffset>
                </wp:positionV>
                <wp:extent cx="132195" cy="20782"/>
                <wp:effectExtent l="0" t="0" r="20320" b="36830"/>
                <wp:wrapNone/>
                <wp:docPr id="906" name="直線接點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195" cy="2078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6B7E6A" id="直線接點 906" o:spid="_x0000_s1026" style="position:absolute;flip:y;z-index:2544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35pt,14.3pt" to="194.7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04096" behindDoc="0" locked="0" layoutInCell="1" allowOverlap="1" wp14:anchorId="76EE6984" wp14:editId="3352E98F">
                <wp:simplePos x="0" y="0"/>
                <wp:positionH relativeFrom="margin">
                  <wp:posOffset>1202286</wp:posOffset>
                </wp:positionH>
                <wp:positionV relativeFrom="paragraph">
                  <wp:posOffset>9525</wp:posOffset>
                </wp:positionV>
                <wp:extent cx="1130300" cy="403860"/>
                <wp:effectExtent l="0" t="0" r="12700" b="15240"/>
                <wp:wrapNone/>
                <wp:docPr id="901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37D119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庫存數量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EE6984" id="_x0000_s1137" style="position:absolute;left:0;text-align:left;margin-left:94.65pt;margin-top:.75pt;width:89pt;height:31.8pt;z-index:2544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" filled="f" strokecolor="black [3213]" strokeweight=".5pt">
                <v:stroke joinstyle="miter"/>
                <v:textbox>
                  <w:txbxContent>
                    <w:p w14:paraId="0437D119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庫存數量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741D377" w14:textId="77777777" w:rsidR="00A81D2D" w:rsidRDefault="00A81D2D" w:rsidP="00A81D2D">
      <w:pPr>
        <w:rPr>
          <w:lang w:eastAsia="zh-TW"/>
        </w:rPr>
      </w:pPr>
    </w:p>
    <w:p w14:paraId="3BAF58C9" w14:textId="77777777" w:rsidR="00916D87" w:rsidRDefault="00916D87" w:rsidP="00A81D2D">
      <w:pPr>
        <w:rPr>
          <w:lang w:eastAsia="zh-TW"/>
        </w:rPr>
      </w:pPr>
    </w:p>
    <w:p w14:paraId="547E850A" w14:textId="4B41F05F" w:rsidR="00A81D2D" w:rsidRDefault="00A81D2D" w:rsidP="00A81D2D">
      <w:pPr>
        <w:rPr>
          <w:lang w:eastAsia="zh-TW"/>
        </w:rPr>
      </w:pP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14336" behindDoc="0" locked="0" layoutInCell="1" allowOverlap="1" wp14:anchorId="1C297F93" wp14:editId="7F0FEB37">
                <wp:simplePos x="0" y="0"/>
                <wp:positionH relativeFrom="margin">
                  <wp:posOffset>2261870</wp:posOffset>
                </wp:positionH>
                <wp:positionV relativeFrom="paragraph">
                  <wp:posOffset>211397</wp:posOffset>
                </wp:positionV>
                <wp:extent cx="1173480" cy="403860"/>
                <wp:effectExtent l="0" t="0" r="26670" b="15240"/>
                <wp:wrapNone/>
                <wp:docPr id="909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153FD" w14:textId="77777777" w:rsidR="008D50D8" w:rsidRPr="006B7DC0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 w:rsidRPr="006B7DC0"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訂單編號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297F93" id="_x0000_s1138" style="position:absolute;left:0;text-align:left;margin-left:178.1pt;margin-top:16.65pt;width:92.4pt;height:31.8pt;z-index:2544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" filled="f" strokecolor="black [3213]" strokeweight=".5pt">
                <v:stroke joinstyle="miter"/>
                <v:textbox>
                  <w:txbxContent>
                    <w:p w14:paraId="395153FD" w14:textId="77777777" w:rsidR="008D50D8" w:rsidRPr="006B7DC0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 w:rsidRPr="006B7DC0"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訂單編號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4C2C5C0" w14:textId="4DC634B0" w:rsidR="00A81D2D" w:rsidRDefault="00916D87" w:rsidP="00A81D2D">
      <w:pPr>
        <w:rPr>
          <w:lang w:eastAsia="zh-TW"/>
        </w:rPr>
      </w:pPr>
      <w:r>
        <w:rPr>
          <w:rFonts w:hint="eastAsia"/>
          <w:lang w:eastAsia="zh-TW"/>
        </w:rPr>
        <w:t>訂單</w:t>
      </w:r>
      <w:r w:rsidR="00A81D2D" w:rsidRPr="001F1D4F">
        <w:rPr>
          <w:noProof/>
        </w:rPr>
        <mc:AlternateContent>
          <mc:Choice Requires="wps">
            <w:drawing>
              <wp:anchor distT="0" distB="0" distL="114300" distR="114300" simplePos="0" relativeHeight="254416384" behindDoc="0" locked="0" layoutInCell="1" allowOverlap="1" wp14:anchorId="20BF9265" wp14:editId="705FF871">
                <wp:simplePos x="0" y="0"/>
                <wp:positionH relativeFrom="margin">
                  <wp:posOffset>1082444</wp:posOffset>
                </wp:positionH>
                <wp:positionV relativeFrom="paragraph">
                  <wp:posOffset>96520</wp:posOffset>
                </wp:positionV>
                <wp:extent cx="1173480" cy="403860"/>
                <wp:effectExtent l="0" t="0" r="26670" b="15240"/>
                <wp:wrapNone/>
                <wp:docPr id="913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0FF10C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訂單狀態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BF9265" id="_x0000_s1139" style="position:absolute;left:0;text-align:left;margin-left:85.25pt;margin-top:7.6pt;width:92.4pt;height:31.8pt;z-index:2544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" filled="f" strokecolor="black [3213]" strokeweight=".5pt">
                <v:stroke joinstyle="miter"/>
                <v:textbox>
                  <w:txbxContent>
                    <w:p w14:paraId="000FF10C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訂單狀態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A81D2D" w:rsidRPr="001F1D4F">
        <w:rPr>
          <w:noProof/>
        </w:rPr>
        <mc:AlternateContent>
          <mc:Choice Requires="wps">
            <w:drawing>
              <wp:anchor distT="0" distB="0" distL="114300" distR="114300" simplePos="0" relativeHeight="254412288" behindDoc="0" locked="0" layoutInCell="1" allowOverlap="1" wp14:anchorId="2CCAF965" wp14:editId="01CE525D">
                <wp:simplePos x="0" y="0"/>
                <wp:positionH relativeFrom="margin">
                  <wp:posOffset>3514205</wp:posOffset>
                </wp:positionH>
                <wp:positionV relativeFrom="paragraph">
                  <wp:posOffset>106911</wp:posOffset>
                </wp:positionV>
                <wp:extent cx="1173480" cy="403860"/>
                <wp:effectExtent l="0" t="0" r="26670" b="15240"/>
                <wp:wrapNone/>
                <wp:docPr id="907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9F0E8E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配送方式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AF965" id="_x0000_s1140" style="position:absolute;left:0;text-align:left;margin-left:276.7pt;margin-top:8.4pt;width:92.4pt;height:31.8pt;z-index:2544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" filled="f" strokecolor="black [3213]" strokeweight=".5pt">
                <v:stroke joinstyle="miter"/>
                <v:textbox>
                  <w:txbxContent>
                    <w:p w14:paraId="7E9F0E8E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配送方式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F29068F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26624" behindDoc="0" locked="0" layoutInCell="1" allowOverlap="1" wp14:anchorId="633A75E0" wp14:editId="54C90624">
                <wp:simplePos x="0" y="0"/>
                <wp:positionH relativeFrom="column">
                  <wp:posOffset>3276715</wp:posOffset>
                </wp:positionH>
                <wp:positionV relativeFrom="paragraph">
                  <wp:posOffset>211109</wp:posOffset>
                </wp:positionV>
                <wp:extent cx="457200" cy="363104"/>
                <wp:effectExtent l="0" t="0" r="19050" b="18415"/>
                <wp:wrapNone/>
                <wp:docPr id="933" name="直線接點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3631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B3FAAB" id="直線接點 933" o:spid="_x0000_s1026" style="position:absolute;flip:y;z-index:2544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pt,16.6pt" to="294pt,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21504" behindDoc="0" locked="0" layoutInCell="1" allowOverlap="1" wp14:anchorId="3EFD75E9" wp14:editId="1CA13587">
                <wp:simplePos x="0" y="0"/>
                <wp:positionH relativeFrom="column">
                  <wp:posOffset>2140643</wp:posOffset>
                </wp:positionH>
                <wp:positionV relativeFrom="paragraph">
                  <wp:posOffset>155690</wp:posOffset>
                </wp:positionV>
                <wp:extent cx="393122" cy="378922"/>
                <wp:effectExtent l="0" t="0" r="26035" b="21590"/>
                <wp:wrapNone/>
                <wp:docPr id="923" name="直線接點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122" cy="3789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C1F665" id="直線接點 923" o:spid="_x0000_s1026" style="position:absolute;z-index:2544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55pt,12.25pt" to="199.5pt,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20480" behindDoc="0" locked="0" layoutInCell="1" allowOverlap="1" wp14:anchorId="6F8F3343" wp14:editId="63AE8C85">
                <wp:simplePos x="0" y="0"/>
                <wp:positionH relativeFrom="column">
                  <wp:posOffset>2861079</wp:posOffset>
                </wp:positionH>
                <wp:positionV relativeFrom="paragraph">
                  <wp:posOffset>58708</wp:posOffset>
                </wp:positionV>
                <wp:extent cx="0" cy="467821"/>
                <wp:effectExtent l="0" t="0" r="38100" b="27940"/>
                <wp:wrapNone/>
                <wp:docPr id="922" name="直線接點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78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D122D0" id="直線接點 922" o:spid="_x0000_s1026" style="position:absolute;flip:y;z-index:2544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3pt,4.6pt" to="225.3pt,4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" strokecolor="black [3200]" strokeweight=".5pt">
                <v:stroke joinstyle="miter"/>
              </v:line>
            </w:pict>
          </mc:Fallback>
        </mc:AlternateContent>
      </w:r>
    </w:p>
    <w:p w14:paraId="33ED4B15" w14:textId="77777777" w:rsidR="00A81D2D" w:rsidRDefault="00A81D2D" w:rsidP="00A81D2D">
      <w:pPr>
        <w:rPr>
          <w:lang w:eastAsia="zh-TW"/>
        </w:rPr>
      </w:pP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13312" behindDoc="0" locked="0" layoutInCell="1" allowOverlap="1" wp14:anchorId="3A51BBD5" wp14:editId="6C9FBB55">
                <wp:simplePos x="0" y="0"/>
                <wp:positionH relativeFrom="margin">
                  <wp:posOffset>3933825</wp:posOffset>
                </wp:positionH>
                <wp:positionV relativeFrom="paragraph">
                  <wp:posOffset>80645</wp:posOffset>
                </wp:positionV>
                <wp:extent cx="1173480" cy="403860"/>
                <wp:effectExtent l="0" t="0" r="26670" b="15240"/>
                <wp:wrapNone/>
                <wp:docPr id="908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E5C71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配送日期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51BBD5" id="_x0000_s1141" style="position:absolute;left:0;text-align:left;margin-left:309.75pt;margin-top:6.35pt;width:92.4pt;height:31.8pt;z-index:2544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" filled="f" strokecolor="black [3213]" strokeweight=".5pt">
                <v:stroke joinstyle="miter"/>
                <v:textbox>
                  <w:txbxContent>
                    <w:p w14:paraId="36FE5C71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配送日期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16621C6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22528" behindDoc="0" locked="0" layoutInCell="1" allowOverlap="1" wp14:anchorId="46E2ADBB" wp14:editId="012FB089">
                <wp:simplePos x="0" y="0"/>
                <wp:positionH relativeFrom="column">
                  <wp:posOffset>1667510</wp:posOffset>
                </wp:positionH>
                <wp:positionV relativeFrom="paragraph">
                  <wp:posOffset>203835</wp:posOffset>
                </wp:positionV>
                <wp:extent cx="800100" cy="60960"/>
                <wp:effectExtent l="0" t="0" r="19050" b="34290"/>
                <wp:wrapNone/>
                <wp:docPr id="925" name="直線接點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60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82CC5" id="直線接點 925" o:spid="_x0000_s1026" style="position:absolute;flip:y;z-index:2544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pt,16.05pt" to="194.3pt,2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" strokecolor="black [3200]" strokeweight=".5pt">
                <v:stroke joinstyle="miter"/>
              </v:line>
            </w:pict>
          </mc:Fallback>
        </mc:AlternateContent>
      </w: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19456" behindDoc="0" locked="0" layoutInCell="1" allowOverlap="1" wp14:anchorId="1D9423D4" wp14:editId="572F4E5D">
                <wp:simplePos x="0" y="0"/>
                <wp:positionH relativeFrom="margin">
                  <wp:posOffset>754380</wp:posOffset>
                </wp:positionH>
                <wp:positionV relativeFrom="paragraph">
                  <wp:posOffset>1905</wp:posOffset>
                </wp:positionV>
                <wp:extent cx="914400" cy="403860"/>
                <wp:effectExtent l="0" t="0" r="19050" b="15240"/>
                <wp:wrapNone/>
                <wp:docPr id="921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D3018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總金額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423D4" id="_x0000_s1142" style="position:absolute;left:0;text-align:left;margin-left:59.4pt;margin-top:.15pt;width:1in;height:31.8pt;z-index:2544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" filled="f" strokecolor="black [3213]" strokeweight=".5pt">
                <v:stroke dashstyle="longDash" joinstyle="miter"/>
                <v:textbox>
                  <w:txbxContent>
                    <w:p w14:paraId="572D3018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總金額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15360" behindDoc="0" locked="0" layoutInCell="1" allowOverlap="1" wp14:anchorId="4CDE1CAA" wp14:editId="7FFE83DD">
                <wp:simplePos x="0" y="0"/>
                <wp:positionH relativeFrom="column">
                  <wp:posOffset>2467610</wp:posOffset>
                </wp:positionH>
                <wp:positionV relativeFrom="paragraph">
                  <wp:posOffset>5715</wp:posOffset>
                </wp:positionV>
                <wp:extent cx="802640" cy="304800"/>
                <wp:effectExtent l="0" t="0" r="16510" b="19050"/>
                <wp:wrapNone/>
                <wp:docPr id="91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AE8C6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E1CAA" id="_x0000_s1143" style="position:absolute;left:0;text-align:left;margin-left:194.3pt;margin-top:.45pt;width:63.2pt;height:24pt;z-index:2544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" filled="f" strokecolor="black [3213]" strokeweight=".5pt">
                <v:textbox>
                  <w:txbxContent>
                    <w:p w14:paraId="7B9AE8C6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訂單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25600" behindDoc="0" locked="0" layoutInCell="1" allowOverlap="1" wp14:anchorId="6215BAE1" wp14:editId="76AF44D8">
                <wp:simplePos x="0" y="0"/>
                <wp:positionH relativeFrom="column">
                  <wp:posOffset>3277870</wp:posOffset>
                </wp:positionH>
                <wp:positionV relativeFrom="paragraph">
                  <wp:posOffset>54610</wp:posOffset>
                </wp:positionV>
                <wp:extent cx="662940" cy="82550"/>
                <wp:effectExtent l="0" t="0" r="22860" b="31750"/>
                <wp:wrapNone/>
                <wp:docPr id="932" name="直線接點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2940" cy="82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F037D7" id="直線接點 932" o:spid="_x0000_s1026" style="position:absolute;flip:y;z-index:2544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8.1pt,4.3pt" to="310.3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" strokecolor="black [3200]" strokeweight=".5pt">
                <v:stroke joinstyle="miter"/>
              </v:line>
            </w:pict>
          </mc:Fallback>
        </mc:AlternateContent>
      </w:r>
    </w:p>
    <w:p w14:paraId="362A64CC" w14:textId="77777777" w:rsidR="00A81D2D" w:rsidRDefault="00A81D2D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27648" behindDoc="0" locked="0" layoutInCell="1" allowOverlap="1" wp14:anchorId="3CF0FD04" wp14:editId="042767AF">
                <wp:simplePos x="0" y="0"/>
                <wp:positionH relativeFrom="column">
                  <wp:posOffset>3054350</wp:posOffset>
                </wp:positionH>
                <wp:positionV relativeFrom="paragraph">
                  <wp:posOffset>47625</wp:posOffset>
                </wp:positionV>
                <wp:extent cx="703580" cy="518160"/>
                <wp:effectExtent l="0" t="0" r="20320" b="34290"/>
                <wp:wrapNone/>
                <wp:docPr id="116" name="直線接點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580" cy="518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FE02F0" id="直線接點 116" o:spid="_x0000_s1026" style="position:absolute;z-index:2544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5pt,3.75pt" to="295.9pt,4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24576" behindDoc="0" locked="0" layoutInCell="1" allowOverlap="1" wp14:anchorId="76C16742" wp14:editId="74A34223">
                <wp:simplePos x="0" y="0"/>
                <wp:positionH relativeFrom="column">
                  <wp:posOffset>3275330</wp:posOffset>
                </wp:positionH>
                <wp:positionV relativeFrom="paragraph">
                  <wp:posOffset>9525</wp:posOffset>
                </wp:positionV>
                <wp:extent cx="723900" cy="228600"/>
                <wp:effectExtent l="0" t="0" r="19050" b="19050"/>
                <wp:wrapNone/>
                <wp:docPr id="931" name="直線接點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18360F" id="直線接點 931" o:spid="_x0000_s1026" style="position:absolute;z-index:2544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9pt,.75pt" to="314.9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18432" behindDoc="0" locked="0" layoutInCell="1" allowOverlap="1" wp14:anchorId="362D3FF6" wp14:editId="00FB94F7">
                <wp:simplePos x="0" y="0"/>
                <wp:positionH relativeFrom="margin">
                  <wp:posOffset>3989705</wp:posOffset>
                </wp:positionH>
                <wp:positionV relativeFrom="paragraph">
                  <wp:posOffset>59055</wp:posOffset>
                </wp:positionV>
                <wp:extent cx="1173480" cy="403860"/>
                <wp:effectExtent l="0" t="0" r="26670" b="15240"/>
                <wp:wrapNone/>
                <wp:docPr id="919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E0EEE4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店取時間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2D3FF6" id="_x0000_s1144" style="position:absolute;left:0;text-align:left;margin-left:314.15pt;margin-top:4.65pt;width:92.4pt;height:31.8pt;z-index:25441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" filled="f" strokecolor="black [3213]" strokeweight=".5pt">
                <v:stroke joinstyle="miter"/>
                <v:textbox>
                  <w:txbxContent>
                    <w:p w14:paraId="00E0EEE4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店取時間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30720" behindDoc="0" locked="0" layoutInCell="1" allowOverlap="1" wp14:anchorId="4E8E7DFA" wp14:editId="4B83CD24">
                <wp:simplePos x="0" y="0"/>
                <wp:positionH relativeFrom="column">
                  <wp:posOffset>2658110</wp:posOffset>
                </wp:positionH>
                <wp:positionV relativeFrom="paragraph">
                  <wp:posOffset>47625</wp:posOffset>
                </wp:positionV>
                <wp:extent cx="106680" cy="762000"/>
                <wp:effectExtent l="0" t="0" r="26670" b="19050"/>
                <wp:wrapNone/>
                <wp:docPr id="348" name="直線接點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" cy="762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B37562" id="直線接點 348" o:spid="_x0000_s1026" style="position:absolute;flip:x;z-index:2544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3pt,3.75pt" to="217.7pt,6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23552" behindDoc="0" locked="0" layoutInCell="1" allowOverlap="1" wp14:anchorId="1A61C3E9" wp14:editId="33A56F5A">
                <wp:simplePos x="0" y="0"/>
                <wp:positionH relativeFrom="column">
                  <wp:posOffset>1842770</wp:posOffset>
                </wp:positionH>
                <wp:positionV relativeFrom="paragraph">
                  <wp:posOffset>55245</wp:posOffset>
                </wp:positionV>
                <wp:extent cx="624840" cy="502920"/>
                <wp:effectExtent l="0" t="0" r="22860" b="30480"/>
                <wp:wrapNone/>
                <wp:docPr id="930" name="直線接點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840" cy="502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E79295" id="直線接點 930" o:spid="_x0000_s1026" style="position:absolute;flip:x;z-index:2544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1pt,4.35pt" to="194.3pt,4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" strokecolor="black [3200]" strokeweight=".5pt">
                <v:stroke joinstyle="miter"/>
              </v:line>
            </w:pict>
          </mc:Fallback>
        </mc:AlternateContent>
      </w:r>
    </w:p>
    <w:p w14:paraId="1369C4F9" w14:textId="77777777" w:rsidR="00A81D2D" w:rsidRDefault="00A81D2D" w:rsidP="00A81D2D">
      <w:pPr>
        <w:rPr>
          <w:lang w:eastAsia="zh-TW"/>
        </w:rPr>
      </w:pP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17408" behindDoc="0" locked="0" layoutInCell="1" allowOverlap="1" wp14:anchorId="6CADA1E4" wp14:editId="5C288BA2">
                <wp:simplePos x="0" y="0"/>
                <wp:positionH relativeFrom="margin">
                  <wp:posOffset>1146175</wp:posOffset>
                </wp:positionH>
                <wp:positionV relativeFrom="paragraph">
                  <wp:posOffset>135255</wp:posOffset>
                </wp:positionV>
                <wp:extent cx="708660" cy="403860"/>
                <wp:effectExtent l="0" t="0" r="15240" b="15240"/>
                <wp:wrapNone/>
                <wp:docPr id="918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395727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備註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ADA1E4" id="_x0000_s1145" style="position:absolute;left:0;text-align:left;margin-left:90.25pt;margin-top:10.65pt;width:55.8pt;height:31.8pt;z-index:2544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" filled="f" strokecolor="black [3213]" strokeweight=".5pt">
                <v:stroke joinstyle="miter"/>
                <v:textbox>
                  <w:txbxContent>
                    <w:p w14:paraId="50395727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備註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BB63648" w14:textId="77777777" w:rsidR="00A81D2D" w:rsidRDefault="00A81D2D" w:rsidP="00A81D2D">
      <w:pPr>
        <w:rPr>
          <w:lang w:eastAsia="zh-TW"/>
        </w:rPr>
      </w:pP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28672" behindDoc="0" locked="0" layoutInCell="1" allowOverlap="1" wp14:anchorId="1A819D98" wp14:editId="79879E97">
                <wp:simplePos x="0" y="0"/>
                <wp:positionH relativeFrom="margin">
                  <wp:posOffset>3280410</wp:posOffset>
                </wp:positionH>
                <wp:positionV relativeFrom="paragraph">
                  <wp:posOffset>6350</wp:posOffset>
                </wp:positionV>
                <wp:extent cx="1649186" cy="424543"/>
                <wp:effectExtent l="0" t="0" r="27305" b="13970"/>
                <wp:wrapNone/>
                <wp:docPr id="118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186" cy="4245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14118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訂單備貨狀態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819D98" id="_x0000_s1146" style="position:absolute;left:0;text-align:left;margin-left:258.3pt;margin-top:.5pt;width:129.85pt;height:33.45pt;z-index:2544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" filled="f" strokecolor="black [3213]" strokeweight=".5pt">
                <v:stroke joinstyle="miter"/>
                <v:textbox>
                  <w:txbxContent>
                    <w:p w14:paraId="42D14118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訂單備貨狀態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84D6057" w14:textId="77777777" w:rsidR="00A81D2D" w:rsidRDefault="00A81D2D" w:rsidP="00A81D2D">
      <w:pPr>
        <w:rPr>
          <w:lang w:eastAsia="zh-TW"/>
        </w:rPr>
      </w:pPr>
      <w:r w:rsidRPr="001F1D4F">
        <w:rPr>
          <w:noProof/>
        </w:rPr>
        <mc:AlternateContent>
          <mc:Choice Requires="wps">
            <w:drawing>
              <wp:anchor distT="0" distB="0" distL="114300" distR="114300" simplePos="0" relativeHeight="254429696" behindDoc="0" locked="0" layoutInCell="1" allowOverlap="1" wp14:anchorId="62DC06E8" wp14:editId="2E01DC75">
                <wp:simplePos x="0" y="0"/>
                <wp:positionH relativeFrom="margin">
                  <wp:posOffset>1734820</wp:posOffset>
                </wp:positionH>
                <wp:positionV relativeFrom="paragraph">
                  <wp:posOffset>20955</wp:posOffset>
                </wp:positionV>
                <wp:extent cx="1816735" cy="424543"/>
                <wp:effectExtent l="0" t="0" r="12065" b="13970"/>
                <wp:wrapNone/>
                <wp:docPr id="347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735" cy="4245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B176C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追加商品總金額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DC06E8" id="_x0000_s1147" style="position:absolute;left:0;text-align:left;margin-left:136.6pt;margin-top:1.65pt;width:143.05pt;height:33.45pt;z-index:2544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" filled="f" strokecolor="black [3213]" strokeweight=".5pt">
                <v:stroke dashstyle="longDash" joinstyle="miter"/>
                <v:textbox>
                  <w:txbxContent>
                    <w:p w14:paraId="70BB176C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追加商品總金額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4B75D0EE" w14:textId="77777777" w:rsidR="00A81D2D" w:rsidRDefault="00A81D2D" w:rsidP="00A81D2D">
      <w:pPr>
        <w:rPr>
          <w:lang w:eastAsia="zh-TW"/>
        </w:rPr>
      </w:pPr>
    </w:p>
    <w:p w14:paraId="01DD26E3" w14:textId="77777777" w:rsidR="00A81D2D" w:rsidRDefault="00A81D2D" w:rsidP="00A81D2D">
      <w:pPr>
        <w:rPr>
          <w:lang w:eastAsia="zh-TW"/>
        </w:rPr>
      </w:pPr>
    </w:p>
    <w:p w14:paraId="05F31D60" w14:textId="36C3B3D4" w:rsidR="00A81D2D" w:rsidRDefault="00A81D2D" w:rsidP="00A81D2D">
      <w:pPr>
        <w:rPr>
          <w:lang w:eastAsia="zh-TW"/>
        </w:rPr>
      </w:pPr>
      <w:r>
        <w:rPr>
          <w:rFonts w:hint="eastAsia"/>
          <w:lang w:eastAsia="zh-TW"/>
        </w:rPr>
        <w:lastRenderedPageBreak/>
        <w:t>補貨單</w: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36864" behindDoc="0" locked="0" layoutInCell="1" allowOverlap="1" wp14:anchorId="4DB3CCE0" wp14:editId="05C781C0">
                <wp:simplePos x="0" y="0"/>
                <wp:positionH relativeFrom="column">
                  <wp:posOffset>3196590</wp:posOffset>
                </wp:positionH>
                <wp:positionV relativeFrom="paragraph">
                  <wp:posOffset>244475</wp:posOffset>
                </wp:positionV>
                <wp:extent cx="436880" cy="146050"/>
                <wp:effectExtent l="0" t="0" r="20320" b="25400"/>
                <wp:wrapNone/>
                <wp:docPr id="954" name="直線接點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6880" cy="146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39E2B5" id="直線接點 954" o:spid="_x0000_s1026" style="position:absolute;flip:x;z-index:2544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7pt,19.25pt" to="286.1pt,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35840" behindDoc="0" locked="0" layoutInCell="1" allowOverlap="1" wp14:anchorId="51C94418" wp14:editId="3146200A">
                <wp:simplePos x="0" y="0"/>
                <wp:positionH relativeFrom="column">
                  <wp:posOffset>2148840</wp:posOffset>
                </wp:positionH>
                <wp:positionV relativeFrom="paragraph">
                  <wp:posOffset>250825</wp:posOffset>
                </wp:positionV>
                <wp:extent cx="405130" cy="139700"/>
                <wp:effectExtent l="0" t="0" r="33020" b="31750"/>
                <wp:wrapNone/>
                <wp:docPr id="952" name="直線接點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13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D37777" id="直線接點 952" o:spid="_x0000_s1026" style="position:absolute;z-index:2544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9.2pt,19.75pt" to="201.1pt,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433792" behindDoc="0" locked="0" layoutInCell="1" allowOverlap="1" wp14:anchorId="6A47F8DF" wp14:editId="662369A9">
                <wp:simplePos x="0" y="0"/>
                <wp:positionH relativeFrom="margin">
                  <wp:posOffset>3629025</wp:posOffset>
                </wp:positionH>
                <wp:positionV relativeFrom="paragraph">
                  <wp:posOffset>18415</wp:posOffset>
                </wp:positionV>
                <wp:extent cx="1347651" cy="403860"/>
                <wp:effectExtent l="0" t="0" r="24130" b="15240"/>
                <wp:wrapNone/>
                <wp:docPr id="949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651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935E25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補貨單狀態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47F8DF" id="_x0000_s1148" style="position:absolute;left:0;text-align:left;margin-left:285.75pt;margin-top:1.45pt;width:106.1pt;height:31.8pt;z-index:2544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" filled="f" strokecolor="black [3213]" strokeweight=".5pt">
                <v:stroke joinstyle="miter"/>
                <v:textbox>
                  <w:txbxContent>
                    <w:p w14:paraId="5B935E25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補貨單狀態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434816" behindDoc="0" locked="0" layoutInCell="1" allowOverlap="1" wp14:anchorId="779972C0" wp14:editId="54D42157">
                <wp:simplePos x="0" y="0"/>
                <wp:positionH relativeFrom="margin">
                  <wp:posOffset>800100</wp:posOffset>
                </wp:positionH>
                <wp:positionV relativeFrom="paragraph">
                  <wp:posOffset>28575</wp:posOffset>
                </wp:positionV>
                <wp:extent cx="1347651" cy="403860"/>
                <wp:effectExtent l="0" t="0" r="24130" b="15240"/>
                <wp:wrapNone/>
                <wp:docPr id="951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651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F9A91" w14:textId="77777777" w:rsidR="008D50D8" w:rsidRPr="00153E77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 w:rsidRPr="00153E77"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補貨單編號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9972C0" id="_x0000_s1149" style="position:absolute;left:0;text-align:left;margin-left:63pt;margin-top:2.25pt;width:106.1pt;height:31.8pt;z-index:2544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" filled="f" strokecolor="black [3213]" strokeweight=".5pt">
                <v:stroke joinstyle="miter"/>
                <v:textbox>
                  <w:txbxContent>
                    <w:p w14:paraId="3F8F9A91" w14:textId="77777777" w:rsidR="008D50D8" w:rsidRPr="00153E77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 w:rsidRPr="00153E77"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補貨單編號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ABAB2C2" w14:textId="77777777" w:rsidR="00A81D2D" w:rsidRDefault="00A81D2D" w:rsidP="00A81D2D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432768" behindDoc="0" locked="0" layoutInCell="1" allowOverlap="1" wp14:anchorId="690FEE87" wp14:editId="233EAEC6">
                <wp:simplePos x="0" y="0"/>
                <wp:positionH relativeFrom="column">
                  <wp:posOffset>2543810</wp:posOffset>
                </wp:positionH>
                <wp:positionV relativeFrom="paragraph">
                  <wp:posOffset>120015</wp:posOffset>
                </wp:positionV>
                <wp:extent cx="648970" cy="304800"/>
                <wp:effectExtent l="0" t="0" r="17780" b="19050"/>
                <wp:wrapNone/>
                <wp:docPr id="947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98073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補貨單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FEE87" id="_x0000_s1150" style="position:absolute;left:0;text-align:left;margin-left:200.3pt;margin-top:9.45pt;width:51.1pt;height:24pt;z-index:2544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" filled="f" strokecolor="black [3213]" strokeweight=".5pt">
                <v:textbox>
                  <w:txbxContent>
                    <w:p w14:paraId="03298073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補貨單</w:t>
                      </w:r>
                    </w:p>
                  </w:txbxContent>
                </v:textbox>
              </v:rect>
            </w:pict>
          </mc:Fallback>
        </mc:AlternateContent>
      </w:r>
    </w:p>
    <w:p w14:paraId="47688FDF" w14:textId="77777777" w:rsidR="00A81D2D" w:rsidRDefault="00A81D2D" w:rsidP="00A81D2D">
      <w:pPr>
        <w:rPr>
          <w:lang w:eastAsia="zh-TW"/>
        </w:rPr>
      </w:pPr>
    </w:p>
    <w:p w14:paraId="1A25BDC9" w14:textId="1F9A4601" w:rsidR="00A81D2D" w:rsidRDefault="00A81D2D" w:rsidP="00A81D2D">
      <w:pPr>
        <w:rPr>
          <w:lang w:eastAsia="zh-TW"/>
        </w:rPr>
      </w:pPr>
    </w:p>
    <w:p w14:paraId="6278DFA2" w14:textId="26827521" w:rsidR="00A81D2D" w:rsidRDefault="00916D87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48128" behindDoc="0" locked="0" layoutInCell="1" allowOverlap="1" wp14:anchorId="53A990EC" wp14:editId="21F4384C">
                <wp:simplePos x="0" y="0"/>
                <wp:positionH relativeFrom="column">
                  <wp:posOffset>2068830</wp:posOffset>
                </wp:positionH>
                <wp:positionV relativeFrom="paragraph">
                  <wp:posOffset>248285</wp:posOffset>
                </wp:positionV>
                <wp:extent cx="482600" cy="66040"/>
                <wp:effectExtent l="0" t="0" r="12700" b="29210"/>
                <wp:wrapNone/>
                <wp:docPr id="215" name="直線接點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600" cy="66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8E2A29" id="直線接點 215" o:spid="_x0000_s1026" style="position:absolute;flip:x y;z-index:2544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9pt,19.55pt" to="200.9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438912" behindDoc="0" locked="0" layoutInCell="1" allowOverlap="1" wp14:anchorId="022655CF" wp14:editId="6B150F2E">
                <wp:simplePos x="0" y="0"/>
                <wp:positionH relativeFrom="column">
                  <wp:posOffset>2574290</wp:posOffset>
                </wp:positionH>
                <wp:positionV relativeFrom="paragraph">
                  <wp:posOffset>135890</wp:posOffset>
                </wp:positionV>
                <wp:extent cx="648970" cy="304800"/>
                <wp:effectExtent l="0" t="0" r="17780" b="19050"/>
                <wp:wrapNone/>
                <wp:docPr id="935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2A435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派車單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2655CF" id="_x0000_s1151" style="position:absolute;left:0;text-align:left;margin-left:202.7pt;margin-top:10.7pt;width:51.1pt;height:24pt;z-index:2544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" filled="f" strokecolor="black [3213]" strokeweight=".5pt">
                <v:textbox>
                  <w:txbxContent>
                    <w:p w14:paraId="4582A435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派車單</w:t>
                      </w:r>
                    </w:p>
                  </w:txbxContent>
                </v:textbox>
              </v:rect>
            </w:pict>
          </mc:Fallback>
        </mc:AlternateContent>
      </w: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443008" behindDoc="0" locked="0" layoutInCell="1" allowOverlap="1" wp14:anchorId="191D47DE" wp14:editId="76CE8018">
                <wp:simplePos x="0" y="0"/>
                <wp:positionH relativeFrom="margin">
                  <wp:posOffset>3677920</wp:posOffset>
                </wp:positionH>
                <wp:positionV relativeFrom="paragraph">
                  <wp:posOffset>11430</wp:posOffset>
                </wp:positionV>
                <wp:extent cx="1347470" cy="403860"/>
                <wp:effectExtent l="0" t="0" r="24130" b="15240"/>
                <wp:wrapNone/>
                <wp:docPr id="1354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47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E5258" w14:textId="77777777" w:rsidR="008D50D8" w:rsidRPr="00D21FAC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 w:rsidRPr="00D21FAC"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派車單編號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1D47DE" id="_x0000_s1152" style="position:absolute;left:0;text-align:left;margin-left:289.6pt;margin-top:.9pt;width:106.1pt;height:31.8pt;z-index:2544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" filled="f" strokecolor="black [3213]" strokeweight=".5pt">
                <v:stroke joinstyle="miter"/>
                <v:textbox>
                  <w:txbxContent>
                    <w:p w14:paraId="46DE5258" w14:textId="77777777" w:rsidR="008D50D8" w:rsidRPr="00D21FAC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 w:rsidRPr="00D21FAC"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派車單編號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5D005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445056" behindDoc="0" locked="0" layoutInCell="1" allowOverlap="1" wp14:anchorId="1C309C39" wp14:editId="7D4262A0">
                <wp:simplePos x="0" y="0"/>
                <wp:positionH relativeFrom="margin">
                  <wp:posOffset>2006600</wp:posOffset>
                </wp:positionH>
                <wp:positionV relativeFrom="paragraph">
                  <wp:posOffset>724535</wp:posOffset>
                </wp:positionV>
                <wp:extent cx="1793240" cy="403860"/>
                <wp:effectExtent l="0" t="0" r="16510" b="15240"/>
                <wp:wrapNone/>
                <wp:docPr id="1407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24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E268C2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追加商品總金額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309C39" id="_x0000_s1153" style="position:absolute;left:0;text-align:left;margin-left:158pt;margin-top:57.05pt;width:141.2pt;height:31.8pt;z-index:2544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" filled="f" strokecolor="black [3213]" strokeweight=".5pt">
                <v:stroke dashstyle="longDash" joinstyle="miter"/>
                <v:textbox>
                  <w:txbxContent>
                    <w:p w14:paraId="3FE268C2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追加商品總金額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447104" behindDoc="0" locked="0" layoutInCell="1" allowOverlap="1" wp14:anchorId="722C109E" wp14:editId="4E7BC506">
                <wp:simplePos x="0" y="0"/>
                <wp:positionH relativeFrom="margin">
                  <wp:posOffset>728980</wp:posOffset>
                </wp:positionH>
                <wp:positionV relativeFrom="paragraph">
                  <wp:posOffset>5715</wp:posOffset>
                </wp:positionV>
                <wp:extent cx="1347470" cy="403860"/>
                <wp:effectExtent l="0" t="0" r="24130" b="15240"/>
                <wp:wrapNone/>
                <wp:docPr id="21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47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9D023" w14:textId="77777777" w:rsidR="008D50D8" w:rsidRPr="001C2D6B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 w:rsidRPr="001C2D6B"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派車單狀態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2C109E" id="_x0000_s1154" style="position:absolute;left:0;text-align:left;margin-left:57.4pt;margin-top:.45pt;width:106.1pt;height:31.8pt;z-index:2544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" filled="f" strokecolor="black [3213]" strokeweight=".5pt">
                <v:stroke joinstyle="miter"/>
                <v:textbox>
                  <w:txbxContent>
                    <w:p w14:paraId="5A09D023" w14:textId="77777777" w:rsidR="008D50D8" w:rsidRPr="001C2D6B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 w:rsidRPr="001C2D6B">
                        <w:rPr>
                          <w:rFonts w:hint="eastAsia"/>
                          <w:szCs w:val="24"/>
                          <w:lang w:val="en-US" w:eastAsia="zh-TW"/>
                        </w:rPr>
                        <w:t>派車單狀態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44032" behindDoc="0" locked="0" layoutInCell="1" allowOverlap="1" wp14:anchorId="1D300676" wp14:editId="2BD9681C">
                <wp:simplePos x="0" y="0"/>
                <wp:positionH relativeFrom="margin">
                  <wp:posOffset>3239770</wp:posOffset>
                </wp:positionH>
                <wp:positionV relativeFrom="paragraph">
                  <wp:posOffset>227965</wp:posOffset>
                </wp:positionV>
                <wp:extent cx="438150" cy="57150"/>
                <wp:effectExtent l="0" t="0" r="19050" b="19050"/>
                <wp:wrapNone/>
                <wp:docPr id="1355" name="直線接點 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FD15B4" id="直線接點 1355" o:spid="_x0000_s1026" style="position:absolute;flip:x;z-index:2544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5.1pt,17.95pt" to="289.6pt,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5D005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446080" behindDoc="0" locked="0" layoutInCell="1" allowOverlap="1" wp14:anchorId="5C89122C" wp14:editId="71282326">
                <wp:simplePos x="0" y="0"/>
                <wp:positionH relativeFrom="column">
                  <wp:posOffset>2898775</wp:posOffset>
                </wp:positionH>
                <wp:positionV relativeFrom="paragraph">
                  <wp:posOffset>431800</wp:posOffset>
                </wp:positionV>
                <wp:extent cx="0" cy="310515"/>
                <wp:effectExtent l="0" t="0" r="38100" b="13335"/>
                <wp:wrapNone/>
                <wp:docPr id="1408" name="直線接點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0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C7F059" id="直線接點 1408" o:spid="_x0000_s1026" style="position:absolute;flip:y;z-index:2544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25pt,34pt" to="228.25pt,5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A81D2D">
        <w:rPr>
          <w:rFonts w:hint="eastAsia"/>
          <w:lang w:eastAsia="zh-TW"/>
        </w:rPr>
        <w:t>派車單</w:t>
      </w:r>
    </w:p>
    <w:p w14:paraId="522828EF" w14:textId="65B3B01A" w:rsidR="00A81D2D" w:rsidRDefault="00A81D2D" w:rsidP="00A81D2D">
      <w:pPr>
        <w:rPr>
          <w:lang w:eastAsia="zh-TW"/>
        </w:rPr>
      </w:pPr>
    </w:p>
    <w:p w14:paraId="69B745EB" w14:textId="57D148F6" w:rsidR="00A81D2D" w:rsidRDefault="00A81D2D" w:rsidP="00A81D2D">
      <w:pPr>
        <w:rPr>
          <w:lang w:eastAsia="zh-TW"/>
        </w:rPr>
      </w:pPr>
    </w:p>
    <w:p w14:paraId="37023432" w14:textId="2C3756EB" w:rsidR="00A81D2D" w:rsidRDefault="00A81D2D" w:rsidP="00A81D2D">
      <w:pPr>
        <w:rPr>
          <w:lang w:eastAsia="zh-TW"/>
        </w:rPr>
      </w:pPr>
    </w:p>
    <w:p w14:paraId="6A992440" w14:textId="57D55A50" w:rsidR="00A81D2D" w:rsidRDefault="00A81D2D" w:rsidP="00A81D2D">
      <w:pPr>
        <w:rPr>
          <w:lang w:eastAsia="zh-TW"/>
        </w:rPr>
      </w:pPr>
    </w:p>
    <w:p w14:paraId="10108D09" w14:textId="77777777" w:rsidR="00A81D2D" w:rsidRDefault="00A81D2D" w:rsidP="00A81D2D">
      <w:pPr>
        <w:rPr>
          <w:lang w:eastAsia="zh-TW"/>
        </w:rPr>
      </w:pPr>
    </w:p>
    <w:p w14:paraId="0D5FDF59" w14:textId="72CE9542" w:rsidR="00A81D2D" w:rsidRDefault="00916D87" w:rsidP="00A81D2D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41984" behindDoc="0" locked="0" layoutInCell="1" allowOverlap="1" wp14:anchorId="31F6511A" wp14:editId="55EEB982">
                <wp:simplePos x="0" y="0"/>
                <wp:positionH relativeFrom="column">
                  <wp:posOffset>3398520</wp:posOffset>
                </wp:positionH>
                <wp:positionV relativeFrom="paragraph">
                  <wp:posOffset>216535</wp:posOffset>
                </wp:positionV>
                <wp:extent cx="469900" cy="152400"/>
                <wp:effectExtent l="0" t="0" r="25400" b="19050"/>
                <wp:wrapNone/>
                <wp:docPr id="975" name="直線接點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90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6CDAA6" id="直線接點 975" o:spid="_x0000_s1026" style="position:absolute;flip:x;z-index:2544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6pt,17.05pt" to="304.6pt,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440960" behindDoc="0" locked="0" layoutInCell="1" allowOverlap="1" wp14:anchorId="04B18397" wp14:editId="389AC886">
                <wp:simplePos x="0" y="0"/>
                <wp:positionH relativeFrom="margin">
                  <wp:posOffset>3874770</wp:posOffset>
                </wp:positionH>
                <wp:positionV relativeFrom="paragraph">
                  <wp:posOffset>7620</wp:posOffset>
                </wp:positionV>
                <wp:extent cx="1130300" cy="403860"/>
                <wp:effectExtent l="0" t="0" r="12700" b="15240"/>
                <wp:wrapNone/>
                <wp:docPr id="974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9BCB5" w14:textId="77777777" w:rsidR="008D50D8" w:rsidRPr="0062299B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 w:rsidRPr="0062299B"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進貨</w:t>
                            </w:r>
                            <w:r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編號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B18397" id="_x0000_s1155" style="position:absolute;left:0;text-align:left;margin-left:305.1pt;margin-top:.6pt;width:89pt;height:31.8pt;z-index:2544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" filled="f" strokecolor="black [3213]" strokeweight=".5pt">
                <v:stroke joinstyle="miter"/>
                <v:textbox>
                  <w:txbxContent>
                    <w:p w14:paraId="6BD9BCB5" w14:textId="77777777" w:rsidR="008D50D8" w:rsidRPr="0062299B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 w:rsidRPr="0062299B"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進貨</w:t>
                      </w:r>
                      <w:r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編號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439936" behindDoc="0" locked="0" layoutInCell="1" allowOverlap="1" wp14:anchorId="6C0528DE" wp14:editId="06F265F3">
                <wp:simplePos x="0" y="0"/>
                <wp:positionH relativeFrom="column">
                  <wp:posOffset>2145030</wp:posOffset>
                </wp:positionH>
                <wp:positionV relativeFrom="paragraph">
                  <wp:posOffset>242570</wp:posOffset>
                </wp:positionV>
                <wp:extent cx="1250950" cy="304800"/>
                <wp:effectExtent l="0" t="0" r="25400" b="19050"/>
                <wp:wrapNone/>
                <wp:docPr id="959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94A9E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產線進貨資料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528DE" id="_x0000_s1156" style="position:absolute;left:0;text-align:left;margin-left:168.9pt;margin-top:19.1pt;width:98.5pt;height:24pt;z-index:2544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" filled="f" strokecolor="black [3213]" strokeweight=".5pt">
                <v:textbox>
                  <w:txbxContent>
                    <w:p w14:paraId="1B294A9E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產線進貨資料</w:t>
                      </w:r>
                    </w:p>
                  </w:txbxContent>
                </v:textbox>
              </v:rect>
            </w:pict>
          </mc:Fallback>
        </mc:AlternateContent>
      </w:r>
      <w:r w:rsidR="00A81D2D">
        <w:rPr>
          <w:rFonts w:hint="eastAsia"/>
          <w:lang w:eastAsia="zh-TW"/>
        </w:rPr>
        <w:t>產線進貨資料</w:t>
      </w:r>
    </w:p>
    <w:p w14:paraId="3208028B" w14:textId="1AC0D596" w:rsidR="00A81D2D" w:rsidRDefault="00A81D2D" w:rsidP="00A81D2D">
      <w:pPr>
        <w:rPr>
          <w:lang w:eastAsia="zh-TW"/>
        </w:rPr>
      </w:pPr>
    </w:p>
    <w:p w14:paraId="78566496" w14:textId="34B69D90" w:rsidR="00A81D2D" w:rsidRDefault="00A81D2D" w:rsidP="00A81D2D">
      <w:pPr>
        <w:rPr>
          <w:lang w:eastAsia="zh-TW"/>
        </w:rPr>
      </w:pPr>
    </w:p>
    <w:p w14:paraId="11643E39" w14:textId="77777777" w:rsidR="00A81D2D" w:rsidRDefault="00A81D2D" w:rsidP="00A81D2D">
      <w:pPr>
        <w:rPr>
          <w:lang w:eastAsia="zh-TW"/>
        </w:rPr>
      </w:pPr>
    </w:p>
    <w:p w14:paraId="66B480AB" w14:textId="12002C45" w:rsidR="00A81D2D" w:rsidRDefault="00916D87" w:rsidP="00A81D2D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450176" behindDoc="0" locked="0" layoutInCell="1" allowOverlap="1" wp14:anchorId="6BA6AAE1" wp14:editId="11F892BE">
                <wp:simplePos x="0" y="0"/>
                <wp:positionH relativeFrom="column">
                  <wp:posOffset>2524760</wp:posOffset>
                </wp:positionH>
                <wp:positionV relativeFrom="paragraph">
                  <wp:posOffset>199390</wp:posOffset>
                </wp:positionV>
                <wp:extent cx="802640" cy="304800"/>
                <wp:effectExtent l="0" t="0" r="16510" b="19050"/>
                <wp:wrapNone/>
                <wp:docPr id="1415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C2DB2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零售資料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6AAE1" id="_x0000_s1157" style="position:absolute;left:0;text-align:left;margin-left:198.8pt;margin-top:15.7pt;width:63.2pt;height:24pt;z-index:2544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" filled="f" strokecolor="black [3213]" strokeweight=".5pt">
                <v:textbox>
                  <w:txbxContent>
                    <w:p w14:paraId="5B0C2DB2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零售資料</w:t>
                      </w:r>
                    </w:p>
                  </w:txbxContent>
                </v:textbox>
              </v:rect>
            </w:pict>
          </mc:Fallback>
        </mc:AlternateContent>
      </w:r>
      <w:r w:rsidRPr="005D005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452224" behindDoc="0" locked="0" layoutInCell="1" allowOverlap="1" wp14:anchorId="43831349" wp14:editId="2E9F353C">
                <wp:simplePos x="0" y="0"/>
                <wp:positionH relativeFrom="column">
                  <wp:posOffset>3335020</wp:posOffset>
                </wp:positionH>
                <wp:positionV relativeFrom="paragraph">
                  <wp:posOffset>203836</wp:posOffset>
                </wp:positionV>
                <wp:extent cx="596900" cy="133350"/>
                <wp:effectExtent l="0" t="0" r="12700" b="19050"/>
                <wp:wrapNone/>
                <wp:docPr id="1421" name="直線接點 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69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B1A5B1" id="直線接點 1421" o:spid="_x0000_s1026" style="position:absolute;flip:x;z-index:2544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6pt,16.05pt" to="309.6pt,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" strokecolor="black [3200]" strokeweight=".5pt">
                <v:stroke joinstyle="miter"/>
              </v:line>
            </w:pict>
          </mc:Fallback>
        </mc:AlternateContent>
      </w:r>
      <w:r w:rsidR="00A81D2D" w:rsidRPr="005D005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451200" behindDoc="0" locked="0" layoutInCell="1" allowOverlap="1" wp14:anchorId="24BB54FA" wp14:editId="2F8AAC26">
                <wp:simplePos x="0" y="0"/>
                <wp:positionH relativeFrom="margin">
                  <wp:posOffset>3933190</wp:posOffset>
                </wp:positionH>
                <wp:positionV relativeFrom="paragraph">
                  <wp:posOffset>4445</wp:posOffset>
                </wp:positionV>
                <wp:extent cx="1130300" cy="403860"/>
                <wp:effectExtent l="0" t="0" r="12700" b="15240"/>
                <wp:wrapNone/>
                <wp:docPr id="1420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DB4C55" w14:textId="77777777" w:rsidR="008D50D8" w:rsidRPr="0062299B" w:rsidRDefault="008D50D8" w:rsidP="00A81D2D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零售編號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BB54FA" id="_x0000_s1158" style="position:absolute;left:0;text-align:left;margin-left:309.7pt;margin-top:.35pt;width:89pt;height:31.8pt;z-index:2544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" filled="f" strokecolor="black [3213]" strokeweight=".5pt">
                <v:stroke joinstyle="miter"/>
                <v:textbox>
                  <w:txbxContent>
                    <w:p w14:paraId="3FDB4C55" w14:textId="77777777" w:rsidR="008D50D8" w:rsidRPr="0062299B" w:rsidRDefault="008D50D8" w:rsidP="00A81D2D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零售編號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A81D2D">
        <w:rPr>
          <w:rFonts w:hint="eastAsia"/>
          <w:lang w:eastAsia="zh-TW"/>
        </w:rPr>
        <w:t>零售資料</w:t>
      </w:r>
    </w:p>
    <w:p w14:paraId="35B8FBC2" w14:textId="38C6A00F" w:rsidR="00A81D2D" w:rsidRDefault="00916D87" w:rsidP="00A81D2D">
      <w:pPr>
        <w:rPr>
          <w:lang w:eastAsia="zh-TW"/>
        </w:rPr>
      </w:pPr>
      <w:r w:rsidRPr="005D005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454272" behindDoc="0" locked="0" layoutInCell="1" allowOverlap="1" wp14:anchorId="51074BDA" wp14:editId="79D689B3">
                <wp:simplePos x="0" y="0"/>
                <wp:positionH relativeFrom="column">
                  <wp:posOffset>2950210</wp:posOffset>
                </wp:positionH>
                <wp:positionV relativeFrom="paragraph">
                  <wp:posOffset>194945</wp:posOffset>
                </wp:positionV>
                <wp:extent cx="0" cy="270164"/>
                <wp:effectExtent l="0" t="0" r="38100" b="15875"/>
                <wp:wrapNone/>
                <wp:docPr id="1423" name="直線接點 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01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55A842" id="直線接點 1423" o:spid="_x0000_s1026" style="position:absolute;flip:y;z-index:2544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3pt,15.35pt" to="232.3pt,3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" strokecolor="black [3200]" strokeweight=".5pt">
                <v:stroke joinstyle="miter"/>
              </v:line>
            </w:pict>
          </mc:Fallback>
        </mc:AlternateContent>
      </w:r>
    </w:p>
    <w:p w14:paraId="149F20F0" w14:textId="36F72582" w:rsidR="00A81D2D" w:rsidRDefault="00916D87" w:rsidP="00A81D2D">
      <w:pPr>
        <w:rPr>
          <w:lang w:eastAsia="zh-TW"/>
        </w:rPr>
      </w:pPr>
      <w:r w:rsidRPr="005D0055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453248" behindDoc="0" locked="0" layoutInCell="1" allowOverlap="1" wp14:anchorId="34514937" wp14:editId="23A15630">
                <wp:simplePos x="0" y="0"/>
                <wp:positionH relativeFrom="margin">
                  <wp:posOffset>2043430</wp:posOffset>
                </wp:positionH>
                <wp:positionV relativeFrom="paragraph">
                  <wp:posOffset>195580</wp:posOffset>
                </wp:positionV>
                <wp:extent cx="1793586" cy="403860"/>
                <wp:effectExtent l="0" t="0" r="16510" b="15240"/>
                <wp:wrapNone/>
                <wp:docPr id="142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586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1F72D" w14:textId="77777777" w:rsidR="008D50D8" w:rsidRPr="00972810" w:rsidRDefault="008D50D8" w:rsidP="00A81D2D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零售商品總金額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514937" id="_x0000_s1159" style="position:absolute;left:0;text-align:left;margin-left:160.9pt;margin-top:15.4pt;width:141.25pt;height:31.8pt;z-index:2544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" filled="f" strokecolor="black [3213]" strokeweight=".5pt">
                <v:stroke dashstyle="longDash" joinstyle="miter"/>
                <v:textbox>
                  <w:txbxContent>
                    <w:p w14:paraId="7D41F72D" w14:textId="77777777" w:rsidR="008D50D8" w:rsidRPr="00972810" w:rsidRDefault="008D50D8" w:rsidP="00A81D2D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零售商品總金額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7BF5A66" w14:textId="05141CAE" w:rsidR="00A81D2D" w:rsidRDefault="00A81D2D" w:rsidP="00A81D2D">
      <w:pPr>
        <w:rPr>
          <w:lang w:eastAsia="zh-TW"/>
        </w:rPr>
      </w:pPr>
    </w:p>
    <w:p w14:paraId="42FBD245" w14:textId="593D5237" w:rsidR="00A81D2D" w:rsidRDefault="00A81D2D" w:rsidP="00A81D2D">
      <w:pPr>
        <w:rPr>
          <w:lang w:eastAsia="zh-TW"/>
        </w:rPr>
      </w:pPr>
    </w:p>
    <w:p w14:paraId="51BE8B64" w14:textId="77777777" w:rsidR="00A81D2D" w:rsidRDefault="00A81D2D" w:rsidP="00A81D2D">
      <w:pPr>
        <w:rPr>
          <w:lang w:eastAsia="zh-TW"/>
        </w:rPr>
      </w:pPr>
    </w:p>
    <w:p w14:paraId="47659053" w14:textId="77777777" w:rsidR="00916D87" w:rsidRDefault="00916D87" w:rsidP="00916D87">
      <w:pPr>
        <w:rPr>
          <w:lang w:eastAsia="zh-TW"/>
        </w:rPr>
      </w:pP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459392" behindDoc="0" locked="0" layoutInCell="1" allowOverlap="1" wp14:anchorId="0E186AAA" wp14:editId="59C0B839">
                <wp:simplePos x="0" y="0"/>
                <wp:positionH relativeFrom="margin">
                  <wp:posOffset>2306320</wp:posOffset>
                </wp:positionH>
                <wp:positionV relativeFrom="paragraph">
                  <wp:posOffset>93457</wp:posOffset>
                </wp:positionV>
                <wp:extent cx="1130300" cy="403860"/>
                <wp:effectExtent l="0" t="0" r="12700" b="15240"/>
                <wp:wrapNone/>
                <wp:docPr id="977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AC3BE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派車狀態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186AAA" id="_x0000_s1160" style="position:absolute;left:0;text-align:left;margin-left:181.6pt;margin-top:7.35pt;width:89pt;height:31.8pt;z-index:2544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" filled="f" strokecolor="black [3213]" strokeweight=".5pt">
                <v:stroke joinstyle="miter"/>
                <v:textbox>
                  <w:txbxContent>
                    <w:p w14:paraId="04BAC3BE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派車狀態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hint="eastAsia"/>
          <w:lang w:eastAsia="zh-TW"/>
        </w:rPr>
        <w:t>貨車資料</w:t>
      </w:r>
    </w:p>
    <w:p w14:paraId="1E5EA9F4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62464" behindDoc="0" locked="0" layoutInCell="1" allowOverlap="1" wp14:anchorId="516852F3" wp14:editId="2A4311DD">
                <wp:simplePos x="0" y="0"/>
                <wp:positionH relativeFrom="column">
                  <wp:posOffset>2903220</wp:posOffset>
                </wp:positionH>
                <wp:positionV relativeFrom="paragraph">
                  <wp:posOffset>194310</wp:posOffset>
                </wp:positionV>
                <wp:extent cx="0" cy="421640"/>
                <wp:effectExtent l="0" t="0" r="38100" b="35560"/>
                <wp:wrapNone/>
                <wp:docPr id="980" name="直線接點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1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EDC3FB" id="直線接點 980" o:spid="_x0000_s1026" style="position:absolute;z-index:2544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6pt,15.3pt" to="228.6pt,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458368" behindDoc="0" locked="0" layoutInCell="1" allowOverlap="1" wp14:anchorId="6A11201A" wp14:editId="2E0976F7">
                <wp:simplePos x="0" y="0"/>
                <wp:positionH relativeFrom="margin">
                  <wp:posOffset>1468120</wp:posOffset>
                </wp:positionH>
                <wp:positionV relativeFrom="paragraph">
                  <wp:posOffset>6350</wp:posOffset>
                </wp:positionV>
                <wp:extent cx="723900" cy="403860"/>
                <wp:effectExtent l="0" t="0" r="19050" b="15240"/>
                <wp:wrapNone/>
                <wp:docPr id="976" name="Oval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F3FEC8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司機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11201A" id="_x0000_s1161" style="position:absolute;left:0;text-align:left;margin-left:115.6pt;margin-top:.5pt;width:57pt;height:31.8pt;z-index:2544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" filled="f" strokecolor="black [3213]" strokeweight=".5pt">
                <v:stroke joinstyle="miter"/>
                <v:textbox>
                  <w:txbxContent>
                    <w:p w14:paraId="0BF3FEC8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司機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457344" behindDoc="0" locked="0" layoutInCell="1" allowOverlap="1" wp14:anchorId="3C259C53" wp14:editId="09EAF7A5">
                <wp:simplePos x="0" y="0"/>
                <wp:positionH relativeFrom="margin">
                  <wp:posOffset>3614420</wp:posOffset>
                </wp:positionH>
                <wp:positionV relativeFrom="paragraph">
                  <wp:posOffset>6350</wp:posOffset>
                </wp:positionV>
                <wp:extent cx="723900" cy="403860"/>
                <wp:effectExtent l="0" t="0" r="19050" b="15240"/>
                <wp:wrapNone/>
                <wp:docPr id="973" name="Oval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1FF52" w14:textId="77777777" w:rsidR="008D50D8" w:rsidRPr="0062299B" w:rsidRDefault="008D50D8" w:rsidP="00916D87">
                            <w:pPr>
                              <w:jc w:val="center"/>
                              <w:rPr>
                                <w:szCs w:val="24"/>
                                <w:u w:val="single"/>
                                <w:lang w:val="en-US" w:eastAsia="zh-TW"/>
                              </w:rPr>
                            </w:pPr>
                            <w:r w:rsidRPr="0062299B">
                              <w:rPr>
                                <w:rFonts w:hint="eastAsia"/>
                                <w:szCs w:val="24"/>
                                <w:u w:val="single"/>
                                <w:lang w:val="en-US" w:eastAsia="zh-TW"/>
                              </w:rPr>
                              <w:t>車牌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259C53" id="_x0000_s1162" style="position:absolute;left:0;text-align:left;margin-left:284.6pt;margin-top:.5pt;width:57pt;height:31.8pt;z-index:2544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" filled="f" strokecolor="black [3213]" strokeweight=".5pt">
                <v:stroke joinstyle="miter"/>
                <v:textbox>
                  <w:txbxContent>
                    <w:p w14:paraId="2A81FF52" w14:textId="77777777" w:rsidR="008D50D8" w:rsidRPr="0062299B" w:rsidRDefault="008D50D8" w:rsidP="00916D87">
                      <w:pPr>
                        <w:jc w:val="center"/>
                        <w:rPr>
                          <w:szCs w:val="24"/>
                          <w:u w:val="single"/>
                          <w:lang w:val="en-US" w:eastAsia="zh-TW"/>
                        </w:rPr>
                      </w:pPr>
                      <w:r w:rsidRPr="0062299B">
                        <w:rPr>
                          <w:rFonts w:hint="eastAsia"/>
                          <w:szCs w:val="24"/>
                          <w:u w:val="single"/>
                          <w:lang w:val="en-US" w:eastAsia="zh-TW"/>
                        </w:rPr>
                        <w:t>車牌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0AABB66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61440" behindDoc="0" locked="0" layoutInCell="1" allowOverlap="1" wp14:anchorId="162B201A" wp14:editId="0F7B50E7">
                <wp:simplePos x="0" y="0"/>
                <wp:positionH relativeFrom="column">
                  <wp:posOffset>3271520</wp:posOffset>
                </wp:positionH>
                <wp:positionV relativeFrom="paragraph">
                  <wp:posOffset>48260</wp:posOffset>
                </wp:positionV>
                <wp:extent cx="387350" cy="304800"/>
                <wp:effectExtent l="0" t="0" r="31750" b="19050"/>
                <wp:wrapNone/>
                <wp:docPr id="979" name="直線接點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3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1AC683" id="直線接點 979" o:spid="_x0000_s1026" style="position:absolute;flip:x;z-index:2544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6pt,3.8pt" to="288.1pt,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60416" behindDoc="0" locked="0" layoutInCell="1" allowOverlap="1" wp14:anchorId="08DB5E07" wp14:editId="62B2D72E">
                <wp:simplePos x="0" y="0"/>
                <wp:positionH relativeFrom="column">
                  <wp:posOffset>2148840</wp:posOffset>
                </wp:positionH>
                <wp:positionV relativeFrom="paragraph">
                  <wp:posOffset>35560</wp:posOffset>
                </wp:positionV>
                <wp:extent cx="328930" cy="323850"/>
                <wp:effectExtent l="0" t="0" r="33020" b="19050"/>
                <wp:wrapNone/>
                <wp:docPr id="978" name="直線接點 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3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3810B3" id="直線接點 978" o:spid="_x0000_s1026" style="position:absolute;z-index:2544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9.2pt,2.8pt" to="195.1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" strokecolor="black [3200]" strokeweight=".5pt">
                <v:stroke joinstyle="miter"/>
              </v:line>
            </w:pict>
          </mc:Fallback>
        </mc:AlternateContent>
      </w:r>
    </w:p>
    <w:p w14:paraId="20E41604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56320" behindDoc="0" locked="0" layoutInCell="1" allowOverlap="1" wp14:anchorId="01F5F919" wp14:editId="5461F173">
                <wp:simplePos x="0" y="0"/>
                <wp:positionH relativeFrom="column">
                  <wp:posOffset>2469303</wp:posOffset>
                </wp:positionH>
                <wp:positionV relativeFrom="paragraph">
                  <wp:posOffset>90170</wp:posOffset>
                </wp:positionV>
                <wp:extent cx="800100" cy="304800"/>
                <wp:effectExtent l="0" t="0" r="19050" b="19050"/>
                <wp:wrapNone/>
                <wp:docPr id="97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2CBD43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貨車資料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5F919" id="_x0000_s1163" style="position:absolute;left:0;text-align:left;margin-left:194.45pt;margin-top:7.1pt;width:63pt;height:24pt;z-index:2544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" filled="f" strokecolor="black [3213]" strokeweight=".5pt">
                <v:textbox>
                  <w:txbxContent>
                    <w:p w14:paraId="582CBD43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貨車資料</w:t>
                      </w:r>
                    </w:p>
                  </w:txbxContent>
                </v:textbox>
              </v:rect>
            </w:pict>
          </mc:Fallback>
        </mc:AlternateContent>
      </w:r>
    </w:p>
    <w:p w14:paraId="692D68C0" w14:textId="77777777" w:rsidR="00916D87" w:rsidRDefault="00916D87" w:rsidP="00916D87">
      <w:pPr>
        <w:rPr>
          <w:lang w:eastAsia="zh-TW"/>
        </w:rPr>
      </w:pPr>
    </w:p>
    <w:p w14:paraId="15F64B81" w14:textId="77777777" w:rsidR="00A81D2D" w:rsidRDefault="00A81D2D" w:rsidP="00A81D2D">
      <w:pPr>
        <w:rPr>
          <w:lang w:eastAsia="zh-TW"/>
        </w:rPr>
      </w:pPr>
    </w:p>
    <w:p w14:paraId="43F59BD8" w14:textId="77777777" w:rsidR="00A81D2D" w:rsidRDefault="00A81D2D" w:rsidP="00A81D2D">
      <w:pPr>
        <w:rPr>
          <w:lang w:eastAsia="zh-TW"/>
        </w:rPr>
      </w:pPr>
    </w:p>
    <w:p w14:paraId="7D141E84" w14:textId="21E04C28" w:rsidR="00A81D2D" w:rsidRDefault="00A81D2D" w:rsidP="00A81D2D">
      <w:pPr>
        <w:rPr>
          <w:lang w:eastAsia="zh-TW"/>
        </w:rPr>
      </w:pPr>
    </w:p>
    <w:p w14:paraId="34D66E3A" w14:textId="214F7CCA" w:rsidR="00916D87" w:rsidRDefault="00916D87" w:rsidP="00A81D2D">
      <w:pPr>
        <w:rPr>
          <w:lang w:eastAsia="zh-TW"/>
        </w:rPr>
      </w:pPr>
    </w:p>
    <w:p w14:paraId="0173236F" w14:textId="51BED512" w:rsidR="00916D87" w:rsidRDefault="00916D87" w:rsidP="00A81D2D">
      <w:pPr>
        <w:rPr>
          <w:lang w:eastAsia="zh-TW"/>
        </w:rPr>
      </w:pPr>
    </w:p>
    <w:p w14:paraId="2100EFC7" w14:textId="5122ACFC" w:rsidR="00916D87" w:rsidRDefault="00916D87" w:rsidP="00A81D2D">
      <w:pPr>
        <w:rPr>
          <w:lang w:eastAsia="zh-TW"/>
        </w:rPr>
      </w:pPr>
    </w:p>
    <w:p w14:paraId="3A530DB3" w14:textId="73BA32E6" w:rsidR="00916D87" w:rsidRDefault="00916D87" w:rsidP="00A81D2D">
      <w:pPr>
        <w:rPr>
          <w:lang w:eastAsia="zh-TW"/>
        </w:rPr>
      </w:pPr>
    </w:p>
    <w:p w14:paraId="4312DEE9" w14:textId="77777777" w:rsidR="00916D87" w:rsidRDefault="00916D87" w:rsidP="00916D87">
      <w:pPr>
        <w:rPr>
          <w:lang w:eastAsia="zh-TW"/>
        </w:rPr>
      </w:pPr>
      <w:r>
        <w:rPr>
          <w:rFonts w:hint="eastAsia"/>
          <w:lang w:eastAsia="zh-TW"/>
        </w:rPr>
        <w:lastRenderedPageBreak/>
        <w:t>使用者和其他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</w:p>
    <w:p w14:paraId="45FE71E7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69632" behindDoc="0" locked="0" layoutInCell="1" allowOverlap="1" wp14:anchorId="2FF42553" wp14:editId="44489C1F">
                <wp:simplePos x="0" y="0"/>
                <wp:positionH relativeFrom="column">
                  <wp:posOffset>1880871</wp:posOffset>
                </wp:positionH>
                <wp:positionV relativeFrom="paragraph">
                  <wp:posOffset>9525</wp:posOffset>
                </wp:positionV>
                <wp:extent cx="777240" cy="304800"/>
                <wp:effectExtent l="0" t="0" r="22860" b="19050"/>
                <wp:wrapNone/>
                <wp:docPr id="1008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FD96B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42553" id="_x0000_s1164" style="position:absolute;left:0;text-align:left;margin-left:148.1pt;margin-top:.75pt;width:61.2pt;height:24pt;z-index:254469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" filled="f" strokecolor="black [3213]" strokeweight=".5pt">
                <v:textbox>
                  <w:txbxContent>
                    <w:p w14:paraId="04CFD96B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訂單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497280" behindDoc="0" locked="0" layoutInCell="1" allowOverlap="1" wp14:anchorId="309A293B" wp14:editId="252C795A">
                <wp:simplePos x="0" y="0"/>
                <wp:positionH relativeFrom="column">
                  <wp:posOffset>4249602</wp:posOffset>
                </wp:positionH>
                <wp:positionV relativeFrom="paragraph">
                  <wp:posOffset>10070</wp:posOffset>
                </wp:positionV>
                <wp:extent cx="885190" cy="304800"/>
                <wp:effectExtent l="0" t="0" r="10160" b="19050"/>
                <wp:wrapNone/>
                <wp:docPr id="160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9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48B81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零售資料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9A293B" id="_x0000_s1165" style="position:absolute;left:0;text-align:left;margin-left:334.6pt;margin-top:.8pt;width:69.7pt;height:24pt;z-index:2544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" filled="f" strokecolor="black [3213]" strokeweight=".5pt">
                <v:textbox>
                  <w:txbxContent>
                    <w:p w14:paraId="34D48B81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零售資料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68608" behindDoc="0" locked="0" layoutInCell="1" allowOverlap="1" wp14:anchorId="36383F06" wp14:editId="26D68E0A">
                <wp:simplePos x="0" y="0"/>
                <wp:positionH relativeFrom="column">
                  <wp:posOffset>524510</wp:posOffset>
                </wp:positionH>
                <wp:positionV relativeFrom="paragraph">
                  <wp:posOffset>5715</wp:posOffset>
                </wp:positionV>
                <wp:extent cx="1250950" cy="304800"/>
                <wp:effectExtent l="0" t="0" r="25400" b="19050"/>
                <wp:wrapNone/>
                <wp:docPr id="1005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F89F17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產線進貨資料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383F06" id="_x0000_s1166" style="position:absolute;left:0;text-align:left;margin-left:41.3pt;margin-top:.45pt;width:98.5pt;height:24pt;z-index:2544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" filled="f" strokecolor="black [3213]" strokeweight=".5pt">
                <v:textbox>
                  <w:txbxContent>
                    <w:p w14:paraId="58F89F17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產線進貨資料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65536" behindDoc="0" locked="0" layoutInCell="1" allowOverlap="1" wp14:anchorId="1013ECB4" wp14:editId="676C6B69">
                <wp:simplePos x="0" y="0"/>
                <wp:positionH relativeFrom="column">
                  <wp:posOffset>3039110</wp:posOffset>
                </wp:positionH>
                <wp:positionV relativeFrom="paragraph">
                  <wp:posOffset>5715</wp:posOffset>
                </wp:positionV>
                <wp:extent cx="802640" cy="304800"/>
                <wp:effectExtent l="0" t="0" r="16510" b="19050"/>
                <wp:wrapNone/>
                <wp:docPr id="99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FC1D48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3ECB4" id="_x0000_s1167" style="position:absolute;left:0;text-align:left;margin-left:239.3pt;margin-top:.45pt;width:63.2pt;height:24pt;z-index:2544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" filled="f" strokecolor="black [3213]" strokeweight=".5pt">
                <v:textbox>
                  <w:txbxContent>
                    <w:p w14:paraId="54FC1D48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訂單</w:t>
                      </w:r>
                    </w:p>
                  </w:txbxContent>
                </v:textbox>
              </v:rect>
            </w:pict>
          </mc:Fallback>
        </mc:AlternateContent>
      </w:r>
    </w:p>
    <w:p w14:paraId="4D647BEA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9872" behindDoc="0" locked="0" layoutInCell="1" allowOverlap="1" wp14:anchorId="456199EC" wp14:editId="4C5AD976">
                <wp:simplePos x="0" y="0"/>
                <wp:positionH relativeFrom="column">
                  <wp:posOffset>2334260</wp:posOffset>
                </wp:positionH>
                <wp:positionV relativeFrom="paragraph">
                  <wp:posOffset>52070</wp:posOffset>
                </wp:positionV>
                <wp:extent cx="0" cy="234950"/>
                <wp:effectExtent l="0" t="0" r="38100" b="12700"/>
                <wp:wrapNone/>
                <wp:docPr id="1452" name="直線接點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4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5A4C1A" id="直線接點 1452" o:spid="_x0000_s1026" style="position:absolute;flip:y;z-index:2544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8pt,4.1pt" to="183.8pt,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489088" behindDoc="0" locked="0" layoutInCell="1" allowOverlap="1" wp14:anchorId="54555ED4" wp14:editId="6A23D87C">
                <wp:simplePos x="0" y="0"/>
                <wp:positionH relativeFrom="margin">
                  <wp:posOffset>2461260</wp:posOffset>
                </wp:positionH>
                <wp:positionV relativeFrom="paragraph">
                  <wp:posOffset>87630</wp:posOffset>
                </wp:positionV>
                <wp:extent cx="269240" cy="266700"/>
                <wp:effectExtent l="0" t="0" r="0" b="0"/>
                <wp:wrapSquare wrapText="bothSides"/>
                <wp:docPr id="15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C2A85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555ED4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168" type="#_x0000_t202" style="position:absolute;left:0;text-align:left;margin-left:193.8pt;margin-top:6.9pt;width:21.2pt;height:21pt;z-index:25448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" filled="f" stroked="f">
                <v:textbox>
                  <w:txbxContent>
                    <w:p w14:paraId="66FC2A85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7184C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06496" behindDoc="0" locked="0" layoutInCell="1" allowOverlap="1" wp14:anchorId="7C34F558" wp14:editId="16B52B2E">
                <wp:simplePos x="0" y="0"/>
                <wp:positionH relativeFrom="column">
                  <wp:posOffset>2275115</wp:posOffset>
                </wp:positionH>
                <wp:positionV relativeFrom="paragraph">
                  <wp:posOffset>53885</wp:posOffset>
                </wp:positionV>
                <wp:extent cx="0" cy="234950"/>
                <wp:effectExtent l="0" t="0" r="38100" b="12700"/>
                <wp:wrapNone/>
                <wp:docPr id="125" name="直線接點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4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A25E6F" id="直線接點 125" o:spid="_x0000_s1026" style="position:absolute;flip:y;z-index:2545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15pt,4.25pt" to="179.15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Pr="00C7184C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504448" behindDoc="0" locked="0" layoutInCell="1" allowOverlap="1" wp14:anchorId="3F464114" wp14:editId="053B6D0B">
                <wp:simplePos x="0" y="0"/>
                <wp:positionH relativeFrom="margin">
                  <wp:posOffset>4667069</wp:posOffset>
                </wp:positionH>
                <wp:positionV relativeFrom="paragraph">
                  <wp:posOffset>47081</wp:posOffset>
                </wp:positionV>
                <wp:extent cx="269240" cy="266700"/>
                <wp:effectExtent l="0" t="0" r="0" b="0"/>
                <wp:wrapSquare wrapText="bothSides"/>
                <wp:docPr id="1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82893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64114" id="_x0000_s1169" type="#_x0000_t202" style="position:absolute;left:0;text-align:left;margin-left:367.5pt;margin-top:3.7pt;width:21.2pt;height:21pt;z-index:25450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" filled="f" stroked="f">
                <v:textbox>
                  <w:txbxContent>
                    <w:p w14:paraId="72F82893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05472" behindDoc="0" locked="0" layoutInCell="1" allowOverlap="1" wp14:anchorId="53D2EB21" wp14:editId="5D932A4D">
                <wp:simplePos x="0" y="0"/>
                <wp:positionH relativeFrom="column">
                  <wp:posOffset>4680857</wp:posOffset>
                </wp:positionH>
                <wp:positionV relativeFrom="paragraph">
                  <wp:posOffset>44632</wp:posOffset>
                </wp:positionV>
                <wp:extent cx="0" cy="241300"/>
                <wp:effectExtent l="0" t="0" r="38100" b="25400"/>
                <wp:wrapNone/>
                <wp:docPr id="124" name="直線接點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AE7DD0" id="直線接點 124" o:spid="_x0000_s1026" style="position:absolute;z-index:2545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8.55pt,3.5pt" to="368.55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C7184C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03424" behindDoc="0" locked="0" layoutInCell="1" allowOverlap="1" wp14:anchorId="71CAB997" wp14:editId="093ECC19">
                <wp:simplePos x="0" y="0"/>
                <wp:positionH relativeFrom="column">
                  <wp:posOffset>4637677</wp:posOffset>
                </wp:positionH>
                <wp:positionV relativeFrom="paragraph">
                  <wp:posOffset>66947</wp:posOffset>
                </wp:positionV>
                <wp:extent cx="0" cy="234950"/>
                <wp:effectExtent l="0" t="0" r="38100" b="12700"/>
                <wp:wrapNone/>
                <wp:docPr id="119" name="直線接點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4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7F0B43" id="直線接點 119" o:spid="_x0000_s1026" style="position:absolute;flip:y;z-index:2545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5.15pt,5.25pt" to="365.15pt,2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490112" behindDoc="0" locked="0" layoutInCell="1" allowOverlap="1" wp14:anchorId="49288079" wp14:editId="31D56DEF">
                <wp:simplePos x="0" y="0"/>
                <wp:positionH relativeFrom="margin">
                  <wp:posOffset>3430847</wp:posOffset>
                </wp:positionH>
                <wp:positionV relativeFrom="paragraph">
                  <wp:posOffset>37119</wp:posOffset>
                </wp:positionV>
                <wp:extent cx="269240" cy="266700"/>
                <wp:effectExtent l="0" t="0" r="0" b="0"/>
                <wp:wrapSquare wrapText="bothSides"/>
                <wp:docPr id="15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397DB3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88079" id="_x0000_s1170" type="#_x0000_t202" style="position:absolute;left:0;text-align:left;margin-left:270.15pt;margin-top:2.9pt;width:21.2pt;height:21pt;z-index:254490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" filled="f" stroked="f">
                <v:textbox>
                  <w:txbxContent>
                    <w:p w14:paraId="35397DB3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86016" behindDoc="0" locked="0" layoutInCell="1" allowOverlap="1" wp14:anchorId="63E74AB4" wp14:editId="3B29D646">
                <wp:simplePos x="0" y="0"/>
                <wp:positionH relativeFrom="column">
                  <wp:posOffset>3447992</wp:posOffset>
                </wp:positionH>
                <wp:positionV relativeFrom="paragraph">
                  <wp:posOffset>51435</wp:posOffset>
                </wp:positionV>
                <wp:extent cx="0" cy="241300"/>
                <wp:effectExtent l="0" t="0" r="38100" b="25400"/>
                <wp:wrapNone/>
                <wp:docPr id="1526" name="直線接點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1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19DCB8" id="直線接點 1526" o:spid="_x0000_s1026" style="position:absolute;flip:y;z-index:2544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5pt,4.05pt" to="271.5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488064" behindDoc="0" locked="0" layoutInCell="1" allowOverlap="1" wp14:anchorId="4F0E1112" wp14:editId="69B1D0FA">
                <wp:simplePos x="0" y="0"/>
                <wp:positionH relativeFrom="margin">
                  <wp:posOffset>1135924</wp:posOffset>
                </wp:positionH>
                <wp:positionV relativeFrom="paragraph">
                  <wp:posOffset>51435</wp:posOffset>
                </wp:positionV>
                <wp:extent cx="269240" cy="266700"/>
                <wp:effectExtent l="0" t="0" r="0" b="0"/>
                <wp:wrapSquare wrapText="bothSides"/>
                <wp:docPr id="15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7FDE3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1112" id="_x0000_s1171" type="#_x0000_t202" style="position:absolute;left:0;text-align:left;margin-left:89.45pt;margin-top:4.05pt;width:21.2pt;height:21pt;z-index:254488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" filled="f" stroked="f">
                <v:textbox>
                  <w:txbxContent>
                    <w:p w14:paraId="7997FDE3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8848" behindDoc="0" locked="0" layoutInCell="1" allowOverlap="1" wp14:anchorId="65AB072C" wp14:editId="6D3F0297">
                <wp:simplePos x="0" y="0"/>
                <wp:positionH relativeFrom="column">
                  <wp:posOffset>1125220</wp:posOffset>
                </wp:positionH>
                <wp:positionV relativeFrom="paragraph">
                  <wp:posOffset>57785</wp:posOffset>
                </wp:positionV>
                <wp:extent cx="0" cy="234950"/>
                <wp:effectExtent l="0" t="0" r="38100" b="12700"/>
                <wp:wrapNone/>
                <wp:docPr id="1451" name="直線接點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4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601192" id="直線接點 1451" o:spid="_x0000_s1026" style="position:absolute;flip:y;z-index:2544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6pt,4.55pt" to="88.6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87040" behindDoc="0" locked="0" layoutInCell="1" allowOverlap="1" wp14:anchorId="2553525E" wp14:editId="088BAF34">
                <wp:simplePos x="0" y="0"/>
                <wp:positionH relativeFrom="column">
                  <wp:posOffset>1169670</wp:posOffset>
                </wp:positionH>
                <wp:positionV relativeFrom="paragraph">
                  <wp:posOffset>51435</wp:posOffset>
                </wp:positionV>
                <wp:extent cx="0" cy="234950"/>
                <wp:effectExtent l="0" t="0" r="38100" b="12700"/>
                <wp:wrapNone/>
                <wp:docPr id="1528" name="直線接點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4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8426BC" id="直線接點 1528" o:spid="_x0000_s1026" style="position:absolute;flip:y;z-index:2544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1pt,4.05pt" to="92.1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" strokecolor="black [3200]" strokeweight=".5pt">
                <v:stroke joinstyle="miter"/>
              </v:line>
            </w:pict>
          </mc:Fallback>
        </mc:AlternateContent>
      </w:r>
    </w:p>
    <w:p w14:paraId="22F2A769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1680" behindDoc="0" locked="0" layoutInCell="1" allowOverlap="1" wp14:anchorId="71CD0334" wp14:editId="6100CD43">
                <wp:simplePos x="0" y="0"/>
                <wp:positionH relativeFrom="column">
                  <wp:posOffset>657860</wp:posOffset>
                </wp:positionH>
                <wp:positionV relativeFrom="paragraph">
                  <wp:posOffset>17145</wp:posOffset>
                </wp:positionV>
                <wp:extent cx="990600" cy="552450"/>
                <wp:effectExtent l="19050" t="19050" r="38100" b="38100"/>
                <wp:wrapNone/>
                <wp:docPr id="1023" name="流程圖: 決策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F3E0B4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進貨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CD0334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圖: 決策 1023" o:spid="_x0000_s1172" type="#_x0000_t110" style="position:absolute;left:0;text-align:left;margin-left:51.8pt;margin-top:1.35pt;width:78pt;height:43.5pt;z-index:2544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" filled="f" strokecolor="black [3213]" strokeweight=".5pt">
                <v:textbox>
                  <w:txbxContent>
                    <w:p w14:paraId="56F3E0B4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進貨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2704" behindDoc="0" locked="0" layoutInCell="1" allowOverlap="1" wp14:anchorId="76CF686A" wp14:editId="0DE5ABFD">
                <wp:simplePos x="0" y="0"/>
                <wp:positionH relativeFrom="column">
                  <wp:posOffset>1808480</wp:posOffset>
                </wp:positionH>
                <wp:positionV relativeFrom="paragraph">
                  <wp:posOffset>9525</wp:posOffset>
                </wp:positionV>
                <wp:extent cx="990600" cy="552450"/>
                <wp:effectExtent l="19050" t="19050" r="38100" b="38100"/>
                <wp:wrapNone/>
                <wp:docPr id="1026" name="流程圖: 決策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04150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簽收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F686A" id="流程圖: 決策 1026" o:spid="_x0000_s1173" type="#_x0000_t110" style="position:absolute;left:0;text-align:left;margin-left:142.4pt;margin-top:.75pt;width:78pt;height:43.5pt;z-index:2544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" filled="f" strokecolor="black [3213]" strokeweight=".5pt">
                <v:textbox>
                  <w:txbxContent>
                    <w:p w14:paraId="65004150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簽收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498304" behindDoc="0" locked="0" layoutInCell="1" allowOverlap="1" wp14:anchorId="3F03B797" wp14:editId="0CA6FBEB">
                <wp:simplePos x="0" y="0"/>
                <wp:positionH relativeFrom="column">
                  <wp:posOffset>4185920</wp:posOffset>
                </wp:positionH>
                <wp:positionV relativeFrom="paragraph">
                  <wp:posOffset>12791</wp:posOffset>
                </wp:positionV>
                <wp:extent cx="990600" cy="552450"/>
                <wp:effectExtent l="19050" t="19050" r="38100" b="38100"/>
                <wp:wrapNone/>
                <wp:docPr id="1703" name="流程圖: 決策 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D697CB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零售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3B797" id="流程圖: 決策 1703" o:spid="_x0000_s1174" type="#_x0000_t110" style="position:absolute;left:0;text-align:left;margin-left:329.6pt;margin-top:1pt;width:78pt;height:43.5pt;z-index:2544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" filled="f" strokecolor="black [3213]" strokeweight=".5pt">
                <v:textbox>
                  <w:txbxContent>
                    <w:p w14:paraId="55D697CB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零售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0656" behindDoc="0" locked="0" layoutInCell="1" allowOverlap="1" wp14:anchorId="7D1B1499" wp14:editId="12F2348F">
                <wp:simplePos x="0" y="0"/>
                <wp:positionH relativeFrom="column">
                  <wp:posOffset>2951480</wp:posOffset>
                </wp:positionH>
                <wp:positionV relativeFrom="paragraph">
                  <wp:posOffset>17145</wp:posOffset>
                </wp:positionV>
                <wp:extent cx="990600" cy="552450"/>
                <wp:effectExtent l="19050" t="19050" r="38100" b="38100"/>
                <wp:wrapNone/>
                <wp:docPr id="1014" name="流程圖: 決策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A18A5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建立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1B1499" id="流程圖: 決策 1014" o:spid="_x0000_s1175" type="#_x0000_t110" style="position:absolute;left:0;text-align:left;margin-left:232.4pt;margin-top:1.35pt;width:78pt;height:43.5pt;z-index:254470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" filled="f" strokecolor="black [3213]" strokeweight=".5pt">
                <v:textbox>
                  <w:txbxContent>
                    <w:p w14:paraId="248A18A5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建立</w:t>
                      </w:r>
                    </w:p>
                  </w:txbxContent>
                </v:textbox>
              </v:shape>
            </w:pict>
          </mc:Fallback>
        </mc:AlternateContent>
      </w:r>
    </w:p>
    <w:p w14:paraId="520D3418" w14:textId="77777777" w:rsidR="00916D87" w:rsidRDefault="00916D87" w:rsidP="00916D87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494208" behindDoc="0" locked="0" layoutInCell="1" allowOverlap="1" wp14:anchorId="70D718E7" wp14:editId="06E356A6">
                <wp:simplePos x="0" y="0"/>
                <wp:positionH relativeFrom="margin">
                  <wp:posOffset>3017701</wp:posOffset>
                </wp:positionH>
                <wp:positionV relativeFrom="paragraph">
                  <wp:posOffset>209641</wp:posOffset>
                </wp:positionV>
                <wp:extent cx="269240" cy="266700"/>
                <wp:effectExtent l="0" t="0" r="0" b="0"/>
                <wp:wrapSquare wrapText="bothSides"/>
                <wp:docPr id="15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E039DF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18E7" id="_x0000_s1176" type="#_x0000_t202" style="position:absolute;left:0;text-align:left;margin-left:237.6pt;margin-top:16.5pt;width:21.2pt;height:21pt;z-index:25449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" filled="f" stroked="f">
                <v:textbox>
                  <w:txbxContent>
                    <w:p w14:paraId="60E039DF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C3068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499328" behindDoc="0" locked="0" layoutInCell="1" allowOverlap="1" wp14:anchorId="5A7FD42D" wp14:editId="74FBB330">
                <wp:simplePos x="0" y="0"/>
                <wp:positionH relativeFrom="margin">
                  <wp:posOffset>3987618</wp:posOffset>
                </wp:positionH>
                <wp:positionV relativeFrom="paragraph">
                  <wp:posOffset>174171</wp:posOffset>
                </wp:positionV>
                <wp:extent cx="269240" cy="266700"/>
                <wp:effectExtent l="0" t="0" r="0" b="0"/>
                <wp:wrapSquare wrapText="bothSides"/>
                <wp:docPr id="17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9083D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FD42D" id="_x0000_s1177" type="#_x0000_t202" style="position:absolute;left:0;text-align:left;margin-left:314pt;margin-top:13.7pt;width:21.2pt;height:21pt;z-index:254499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" filled="f" stroked="f">
                <v:textbox>
                  <w:txbxContent>
                    <w:p w14:paraId="1519083D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496256" behindDoc="0" locked="0" layoutInCell="1" allowOverlap="1" wp14:anchorId="77162767" wp14:editId="27F29B12">
                <wp:simplePos x="0" y="0"/>
                <wp:positionH relativeFrom="margin">
                  <wp:posOffset>1671320</wp:posOffset>
                </wp:positionH>
                <wp:positionV relativeFrom="paragraph">
                  <wp:posOffset>179705</wp:posOffset>
                </wp:positionV>
                <wp:extent cx="269240" cy="266700"/>
                <wp:effectExtent l="0" t="0" r="0" b="0"/>
                <wp:wrapSquare wrapText="bothSides"/>
                <wp:docPr id="15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DD909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62767" id="_x0000_s1178" type="#_x0000_t202" style="position:absolute;left:0;text-align:left;margin-left:131.6pt;margin-top:14.15pt;width:21.2pt;height:21pt;z-index:254496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" filled="f" stroked="f">
                <v:textbox>
                  <w:txbxContent>
                    <w:p w14:paraId="7C5DD909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495232" behindDoc="0" locked="0" layoutInCell="1" allowOverlap="1" wp14:anchorId="2133D6BC" wp14:editId="5CC1B1ED">
                <wp:simplePos x="0" y="0"/>
                <wp:positionH relativeFrom="margin">
                  <wp:posOffset>2477770</wp:posOffset>
                </wp:positionH>
                <wp:positionV relativeFrom="paragraph">
                  <wp:posOffset>217805</wp:posOffset>
                </wp:positionV>
                <wp:extent cx="269240" cy="266700"/>
                <wp:effectExtent l="0" t="0" r="0" b="0"/>
                <wp:wrapSquare wrapText="bothSides"/>
                <wp:docPr id="15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C160C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3D6BC" id="_x0000_s1179" type="#_x0000_t202" style="position:absolute;left:0;text-align:left;margin-left:195.1pt;margin-top:17.15pt;width:21.2pt;height:21pt;z-index:254495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" filled="f" stroked="f">
                <v:textbox>
                  <w:txbxContent>
                    <w:p w14:paraId="375C160C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F946B76" w14:textId="77777777" w:rsidR="00916D87" w:rsidRDefault="00916D87" w:rsidP="00916D87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500352" behindDoc="0" locked="0" layoutInCell="1" allowOverlap="1" wp14:anchorId="0DD3C3D1" wp14:editId="100BDFED">
                <wp:simplePos x="0" y="0"/>
                <wp:positionH relativeFrom="column">
                  <wp:posOffset>3349352</wp:posOffset>
                </wp:positionH>
                <wp:positionV relativeFrom="paragraph">
                  <wp:posOffset>42182</wp:posOffset>
                </wp:positionV>
                <wp:extent cx="1339578" cy="225879"/>
                <wp:effectExtent l="0" t="0" r="13335" b="22225"/>
                <wp:wrapNone/>
                <wp:docPr id="1798" name="直線接點 1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9578" cy="2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6F65B1" id="直線接點 1798" o:spid="_x0000_s1026" style="position:absolute;flip:x;z-index:2545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75pt,3.3pt" to="369.25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7824" behindDoc="0" locked="0" layoutInCell="1" allowOverlap="1" wp14:anchorId="329A4703" wp14:editId="63A3159B">
                <wp:simplePos x="0" y="0"/>
                <wp:positionH relativeFrom="column">
                  <wp:posOffset>3029313</wp:posOffset>
                </wp:positionH>
                <wp:positionV relativeFrom="paragraph">
                  <wp:posOffset>38372</wp:posOffset>
                </wp:positionV>
                <wp:extent cx="413657" cy="225879"/>
                <wp:effectExtent l="0" t="0" r="24765" b="22225"/>
                <wp:wrapNone/>
                <wp:docPr id="1449" name="直線接點 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657" cy="2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89810C" id="直線接點 1449" o:spid="_x0000_s1026" style="position:absolute;flip:y;z-index:2544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3pt" to="271.1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6800" behindDoc="0" locked="0" layoutInCell="1" allowOverlap="1" wp14:anchorId="0280BB25" wp14:editId="1F983A22">
                <wp:simplePos x="0" y="0"/>
                <wp:positionH relativeFrom="column">
                  <wp:posOffset>2306320</wp:posOffset>
                </wp:positionH>
                <wp:positionV relativeFrom="paragraph">
                  <wp:posOffset>50165</wp:posOffset>
                </wp:positionV>
                <wp:extent cx="431800" cy="215900"/>
                <wp:effectExtent l="0" t="0" r="25400" b="31750"/>
                <wp:wrapNone/>
                <wp:docPr id="1448" name="直線接點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800" cy="21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C2BEF2" id="直線接點 1448" o:spid="_x0000_s1026" style="position:absolute;flip:x y;z-index:2544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6pt,3.95pt" to="215.6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5776" behindDoc="0" locked="0" layoutInCell="1" allowOverlap="1" wp14:anchorId="2DFAECF7" wp14:editId="0E619C92">
                <wp:simplePos x="0" y="0"/>
                <wp:positionH relativeFrom="column">
                  <wp:posOffset>1163320</wp:posOffset>
                </wp:positionH>
                <wp:positionV relativeFrom="paragraph">
                  <wp:posOffset>56515</wp:posOffset>
                </wp:positionV>
                <wp:extent cx="1225550" cy="209550"/>
                <wp:effectExtent l="0" t="0" r="12700" b="19050"/>
                <wp:wrapNone/>
                <wp:docPr id="1447" name="直線接點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555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2DA0C1" id="直線接點 1447" o:spid="_x0000_s1026" style="position:absolute;flip:x y;z-index:2544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6pt,4.45pt" to="188.1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" strokecolor="black [3200]" strokeweight=".5pt">
                <v:stroke joinstyle="miter"/>
              </v:line>
            </w:pict>
          </mc:Fallback>
        </mc:AlternateContent>
      </w:r>
    </w:p>
    <w:p w14:paraId="5BEB798A" w14:textId="77777777" w:rsidR="00916D87" w:rsidRDefault="00916D87" w:rsidP="00916D87">
      <w:pPr>
        <w:rPr>
          <w:lang w:eastAsia="zh-TW"/>
        </w:rPr>
      </w:pPr>
      <w:r w:rsidRPr="0062299B">
        <w:rPr>
          <w:noProof/>
        </w:rPr>
        <mc:AlternateContent>
          <mc:Choice Requires="wps">
            <w:drawing>
              <wp:anchor distT="0" distB="0" distL="114300" distR="114300" simplePos="0" relativeHeight="254464512" behindDoc="0" locked="0" layoutInCell="1" allowOverlap="1" wp14:anchorId="51C04289" wp14:editId="57C57622">
                <wp:simplePos x="0" y="0"/>
                <wp:positionH relativeFrom="margin">
                  <wp:align>center</wp:align>
                </wp:positionH>
                <wp:positionV relativeFrom="paragraph">
                  <wp:posOffset>3810</wp:posOffset>
                </wp:positionV>
                <wp:extent cx="967740" cy="325120"/>
                <wp:effectExtent l="0" t="0" r="22860" b="17780"/>
                <wp:wrapNone/>
                <wp:docPr id="98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C693DD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04289" id="_x0000_s1180" style="position:absolute;left:0;text-align:left;margin-left:0;margin-top:.3pt;width:76.2pt;height:25.6pt;z-index:254464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" filled="f" strokecolor="black [3213]" strokeweight=".5pt">
                <v:textbox>
                  <w:txbxContent>
                    <w:p w14:paraId="62C693DD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3A27DA5" w14:textId="77777777" w:rsidR="00916D87" w:rsidRDefault="00916D87" w:rsidP="00916D87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520832" behindDoc="0" locked="0" layoutInCell="1" allowOverlap="1" wp14:anchorId="4D51D390" wp14:editId="572E13A7">
                <wp:simplePos x="0" y="0"/>
                <wp:positionH relativeFrom="margin">
                  <wp:posOffset>3867150</wp:posOffset>
                </wp:positionH>
                <wp:positionV relativeFrom="paragraph">
                  <wp:posOffset>169545</wp:posOffset>
                </wp:positionV>
                <wp:extent cx="269240" cy="266700"/>
                <wp:effectExtent l="0" t="0" r="0" b="0"/>
                <wp:wrapSquare wrapText="bothSides"/>
                <wp:docPr id="2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236664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D390" id="_x0000_s1181" type="#_x0000_t202" style="position:absolute;left:0;text-align:left;margin-left:304.5pt;margin-top:13.35pt;width:21.2pt;height:21pt;z-index:25452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" filled="f" stroked="f">
                <v:textbox>
                  <w:txbxContent>
                    <w:p w14:paraId="77236664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16736" behindDoc="0" locked="0" layoutInCell="1" allowOverlap="1" wp14:anchorId="1DB4CD6E" wp14:editId="3C39ADAF">
                <wp:simplePos x="0" y="0"/>
                <wp:positionH relativeFrom="column">
                  <wp:posOffset>3351530</wp:posOffset>
                </wp:positionH>
                <wp:positionV relativeFrom="paragraph">
                  <wp:posOffset>78105</wp:posOffset>
                </wp:positionV>
                <wp:extent cx="1569720" cy="281940"/>
                <wp:effectExtent l="0" t="0" r="30480" b="22860"/>
                <wp:wrapNone/>
                <wp:docPr id="257" name="直線接點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720" cy="281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EBCE0A" id="直線接點 257" o:spid="_x0000_s1026" style="position:absolute;z-index:2545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9pt,6.15pt" to="387.5pt,2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02400" behindDoc="0" locked="0" layoutInCell="1" allowOverlap="1" wp14:anchorId="0BC8D94F" wp14:editId="33457129">
                <wp:simplePos x="0" y="0"/>
                <wp:positionH relativeFrom="margin">
                  <wp:posOffset>2202815</wp:posOffset>
                </wp:positionH>
                <wp:positionV relativeFrom="paragraph">
                  <wp:posOffset>125730</wp:posOffset>
                </wp:positionV>
                <wp:extent cx="269240" cy="266700"/>
                <wp:effectExtent l="0" t="0" r="0" b="0"/>
                <wp:wrapSquare wrapText="bothSides"/>
                <wp:docPr id="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BF3C1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8D94F" id="_x0000_s1182" type="#_x0000_t202" style="position:absolute;left:0;text-align:left;margin-left:173.45pt;margin-top:9.9pt;width:21.2pt;height:21pt;z-index:254502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" filled="f" stroked="f">
                <v:textbox>
                  <w:txbxContent>
                    <w:p w14:paraId="241BF3C1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01376" behindDoc="0" locked="0" layoutInCell="1" allowOverlap="1" wp14:anchorId="0A12F3FC" wp14:editId="1426C5F8">
                <wp:simplePos x="0" y="0"/>
                <wp:positionH relativeFrom="column">
                  <wp:posOffset>2498090</wp:posOffset>
                </wp:positionH>
                <wp:positionV relativeFrom="paragraph">
                  <wp:posOffset>85725</wp:posOffset>
                </wp:positionV>
                <wp:extent cx="137160" cy="240030"/>
                <wp:effectExtent l="0" t="0" r="34290" b="26670"/>
                <wp:wrapNone/>
                <wp:docPr id="33" name="直線接點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" cy="2400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226FE0" id="直線接點 33" o:spid="_x0000_s1026" style="position:absolute;flip:y;z-index:2545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7pt,6.75pt" to="207.5pt,2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80896" behindDoc="0" locked="0" layoutInCell="1" allowOverlap="1" wp14:anchorId="2E857025" wp14:editId="502C05FF">
                <wp:simplePos x="0" y="0"/>
                <wp:positionH relativeFrom="column">
                  <wp:posOffset>3084830</wp:posOffset>
                </wp:positionH>
                <wp:positionV relativeFrom="paragraph">
                  <wp:posOffset>70485</wp:posOffset>
                </wp:positionV>
                <wp:extent cx="495300" cy="266700"/>
                <wp:effectExtent l="0" t="0" r="19050" b="19050"/>
                <wp:wrapNone/>
                <wp:docPr id="1455" name="直線接點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30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B48B49" id="直線接點 1455" o:spid="_x0000_s1026" style="position:absolute;flip:x y;z-index:2544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9pt,5.55pt" to="281.9pt,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493184" behindDoc="0" locked="0" layoutInCell="1" allowOverlap="1" wp14:anchorId="43EED736" wp14:editId="3CC308B6">
                <wp:simplePos x="0" y="0"/>
                <wp:positionH relativeFrom="margin">
                  <wp:posOffset>3082290</wp:posOffset>
                </wp:positionH>
                <wp:positionV relativeFrom="paragraph">
                  <wp:posOffset>139065</wp:posOffset>
                </wp:positionV>
                <wp:extent cx="269240" cy="266700"/>
                <wp:effectExtent l="0" t="0" r="0" b="0"/>
                <wp:wrapSquare wrapText="bothSides"/>
                <wp:docPr id="15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62FC77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ED736" id="_x0000_s1183" type="#_x0000_t202" style="position:absolute;left:0;text-align:left;margin-left:242.7pt;margin-top:10.95pt;width:21.2pt;height:21pt;z-index:254493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" filled="f" stroked="f">
                <v:textbox>
                  <w:txbxContent>
                    <w:p w14:paraId="5F62FC77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13664" behindDoc="0" locked="0" layoutInCell="1" allowOverlap="1" wp14:anchorId="2131FCA5" wp14:editId="15B60735">
                <wp:simplePos x="0" y="0"/>
                <wp:positionH relativeFrom="margin">
                  <wp:posOffset>1775460</wp:posOffset>
                </wp:positionH>
                <wp:positionV relativeFrom="paragraph">
                  <wp:posOffset>139065</wp:posOffset>
                </wp:positionV>
                <wp:extent cx="269240" cy="266700"/>
                <wp:effectExtent l="0" t="0" r="0" b="0"/>
                <wp:wrapSquare wrapText="bothSides"/>
                <wp:docPr id="2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C5AC3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1FCA5" id="_x0000_s1184" type="#_x0000_t202" style="position:absolute;left:0;text-align:left;margin-left:139.8pt;margin-top:10.95pt;width:21.2pt;height:21pt;z-index:254513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" filled="f" stroked="f">
                <v:textbox>
                  <w:txbxContent>
                    <w:p w14:paraId="737C5AC3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12640" behindDoc="0" locked="0" layoutInCell="1" allowOverlap="1" wp14:anchorId="033F37C0" wp14:editId="2B4A7CC5">
                <wp:simplePos x="0" y="0"/>
                <wp:positionH relativeFrom="column">
                  <wp:posOffset>1141730</wp:posOffset>
                </wp:positionH>
                <wp:positionV relativeFrom="paragraph">
                  <wp:posOffset>70485</wp:posOffset>
                </wp:positionV>
                <wp:extent cx="1242060" cy="274320"/>
                <wp:effectExtent l="0" t="0" r="34290" b="30480"/>
                <wp:wrapNone/>
                <wp:docPr id="237" name="直線接點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2060" cy="274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5BE815" id="直線接點 237" o:spid="_x0000_s1026" style="position:absolute;flip:y;z-index:2545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9pt,5.55pt" to="187.7pt,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</w:p>
    <w:p w14:paraId="3BBB0CF7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15712" behindDoc="0" locked="0" layoutInCell="1" allowOverlap="1" wp14:anchorId="63A15800" wp14:editId="3FB9DEF4">
                <wp:simplePos x="0" y="0"/>
                <wp:positionH relativeFrom="margin">
                  <wp:posOffset>4090670</wp:posOffset>
                </wp:positionH>
                <wp:positionV relativeFrom="paragraph">
                  <wp:posOffset>78105</wp:posOffset>
                </wp:positionV>
                <wp:extent cx="1623060" cy="552450"/>
                <wp:effectExtent l="38100" t="19050" r="34290" b="38100"/>
                <wp:wrapNone/>
                <wp:docPr id="253" name="流程圖: 決策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B2DC83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店取交貨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A15800" id="流程圖: 決策 253" o:spid="_x0000_s1185" type="#_x0000_t110" style="position:absolute;left:0;text-align:left;margin-left:322.1pt;margin-top:6.15pt;width:127.8pt;height:43.5pt;z-index:2545157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" filled="f" strokecolor="black [3213]" strokeweight=".5pt">
                <v:textbox>
                  <w:txbxContent>
                    <w:p w14:paraId="04B2DC83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店取交貨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3728" behindDoc="0" locked="0" layoutInCell="1" allowOverlap="1" wp14:anchorId="58AB0025" wp14:editId="33316C8D">
                <wp:simplePos x="0" y="0"/>
                <wp:positionH relativeFrom="column">
                  <wp:posOffset>3075305</wp:posOffset>
                </wp:positionH>
                <wp:positionV relativeFrom="paragraph">
                  <wp:posOffset>76200</wp:posOffset>
                </wp:positionV>
                <wp:extent cx="990600" cy="552450"/>
                <wp:effectExtent l="19050" t="19050" r="38100" b="38100"/>
                <wp:wrapNone/>
                <wp:docPr id="1054" name="流程圖: 決策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C22FD5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補貨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B0025" id="流程圖: 決策 1054" o:spid="_x0000_s1186" type="#_x0000_t110" style="position:absolute;left:0;text-align:left;margin-left:242.15pt;margin-top:6pt;width:78pt;height:43.5pt;z-index:2544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" filled="f" strokecolor="black [3213]" strokeweight=".5pt">
                <v:textbox>
                  <w:txbxContent>
                    <w:p w14:paraId="5CC22FD5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補貨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74752" behindDoc="0" locked="0" layoutInCell="1" allowOverlap="1" wp14:anchorId="0A1E2049" wp14:editId="40C959CD">
                <wp:simplePos x="0" y="0"/>
                <wp:positionH relativeFrom="column">
                  <wp:posOffset>1997710</wp:posOffset>
                </wp:positionH>
                <wp:positionV relativeFrom="paragraph">
                  <wp:posOffset>60960</wp:posOffset>
                </wp:positionV>
                <wp:extent cx="990600" cy="552450"/>
                <wp:effectExtent l="19050" t="19050" r="38100" b="38100"/>
                <wp:wrapNone/>
                <wp:docPr id="1057" name="流程圖: 決策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B1D898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派車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E2049" id="流程圖: 決策 1057" o:spid="_x0000_s1187" type="#_x0000_t110" style="position:absolute;left:0;text-align:left;margin-left:157.3pt;margin-top:4.8pt;width:78pt;height:43.5pt;z-index:2544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" filled="f" strokecolor="black [3213]" strokeweight=".5pt">
                <v:textbox>
                  <w:txbxContent>
                    <w:p w14:paraId="20B1D898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派車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07520" behindDoc="0" locked="0" layoutInCell="1" allowOverlap="1" wp14:anchorId="0786D9AE" wp14:editId="5B599145">
                <wp:simplePos x="0" y="0"/>
                <wp:positionH relativeFrom="margin">
                  <wp:posOffset>334010</wp:posOffset>
                </wp:positionH>
                <wp:positionV relativeFrom="paragraph">
                  <wp:posOffset>60325</wp:posOffset>
                </wp:positionV>
                <wp:extent cx="1611630" cy="552450"/>
                <wp:effectExtent l="38100" t="19050" r="45720" b="38100"/>
                <wp:wrapNone/>
                <wp:docPr id="228" name="流程圖: 決策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63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CF0D5E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確認進貨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86D9AE" id="流程圖: 決策 228" o:spid="_x0000_s1188" type="#_x0000_t110" style="position:absolute;left:0;text-align:left;margin-left:26.3pt;margin-top:4.75pt;width:126.9pt;height:43.5pt;z-index:2545075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" filled="f" strokecolor="black [3213]" strokeweight=".5pt">
                <v:textbox>
                  <w:txbxContent>
                    <w:p w14:paraId="61CF0D5E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確認進貨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ED3A79" w14:textId="77777777" w:rsidR="00916D87" w:rsidRDefault="00916D87" w:rsidP="00916D87">
      <w:pPr>
        <w:rPr>
          <w:lang w:eastAsia="zh-TW"/>
        </w:rPr>
      </w:pPr>
    </w:p>
    <w:p w14:paraId="54E8E628" w14:textId="77777777" w:rsidR="00916D87" w:rsidRDefault="00916D87" w:rsidP="00916D87">
      <w:pPr>
        <w:rPr>
          <w:lang w:eastAsia="zh-TW"/>
        </w:rPr>
      </w:pPr>
      <w:r w:rsidRPr="00ED41B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17760" behindDoc="0" locked="0" layoutInCell="1" allowOverlap="1" wp14:anchorId="1626F297" wp14:editId="6F353B42">
                <wp:simplePos x="0" y="0"/>
                <wp:positionH relativeFrom="column">
                  <wp:posOffset>4867910</wp:posOffset>
                </wp:positionH>
                <wp:positionV relativeFrom="paragraph">
                  <wp:posOffset>74295</wp:posOffset>
                </wp:positionV>
                <wp:extent cx="0" cy="220980"/>
                <wp:effectExtent l="0" t="0" r="38100" b="26670"/>
                <wp:wrapNone/>
                <wp:docPr id="266" name="直線接點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4EA16" id="直線接點 266" o:spid="_x0000_s1026" style="position:absolute;z-index:2545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3.3pt,5.85pt" to="383.3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ED41B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18784" behindDoc="0" locked="0" layoutInCell="1" allowOverlap="1" wp14:anchorId="682F39DA" wp14:editId="76CB492B">
                <wp:simplePos x="0" y="0"/>
                <wp:positionH relativeFrom="column">
                  <wp:posOffset>4967605</wp:posOffset>
                </wp:positionH>
                <wp:positionV relativeFrom="paragraph">
                  <wp:posOffset>74930</wp:posOffset>
                </wp:positionV>
                <wp:extent cx="0" cy="241300"/>
                <wp:effectExtent l="0" t="0" r="38100" b="25400"/>
                <wp:wrapNone/>
                <wp:docPr id="267" name="直線接點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07D197" id="直線接點 267" o:spid="_x0000_s1026" style="position:absolute;z-index:2545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15pt,5.9pt" to="391.1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ED41B9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519808" behindDoc="0" locked="0" layoutInCell="1" allowOverlap="1" wp14:anchorId="6FC2E2D1" wp14:editId="228450DB">
                <wp:simplePos x="0" y="0"/>
                <wp:positionH relativeFrom="margin">
                  <wp:posOffset>5029200</wp:posOffset>
                </wp:positionH>
                <wp:positionV relativeFrom="paragraph">
                  <wp:posOffset>6985</wp:posOffset>
                </wp:positionV>
                <wp:extent cx="269240" cy="266700"/>
                <wp:effectExtent l="0" t="0" r="0" b="0"/>
                <wp:wrapSquare wrapText="bothSides"/>
                <wp:docPr id="2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0BA4B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2E2D1" id="_x0000_s1189" type="#_x0000_t202" style="position:absolute;left:0;text-align:left;margin-left:396pt;margin-top:.55pt;width:21.2pt;height:21pt;z-index:254519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" filled="f" stroked="f">
                <v:textbox>
                  <w:txbxContent>
                    <w:p w14:paraId="5F40BA4B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491136" behindDoc="0" locked="0" layoutInCell="1" allowOverlap="1" wp14:anchorId="491EAECF" wp14:editId="39251F74">
                <wp:simplePos x="0" y="0"/>
                <wp:positionH relativeFrom="margin">
                  <wp:posOffset>3578860</wp:posOffset>
                </wp:positionH>
                <wp:positionV relativeFrom="paragraph">
                  <wp:posOffset>20955</wp:posOffset>
                </wp:positionV>
                <wp:extent cx="269240" cy="266700"/>
                <wp:effectExtent l="0" t="0" r="0" b="0"/>
                <wp:wrapSquare wrapText="bothSides"/>
                <wp:docPr id="15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7C5B5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EAECF" id="_x0000_s1190" type="#_x0000_t202" style="position:absolute;left:0;text-align:left;margin-left:281.8pt;margin-top:1.65pt;width:21.2pt;height:21pt;z-index:254491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" filled="f" stroked="f">
                <v:textbox>
                  <w:txbxContent>
                    <w:p w14:paraId="5137C5B5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84992" behindDoc="0" locked="0" layoutInCell="1" allowOverlap="1" wp14:anchorId="60348054" wp14:editId="592BF287">
                <wp:simplePos x="0" y="0"/>
                <wp:positionH relativeFrom="column">
                  <wp:posOffset>3595370</wp:posOffset>
                </wp:positionH>
                <wp:positionV relativeFrom="paragraph">
                  <wp:posOffset>81915</wp:posOffset>
                </wp:positionV>
                <wp:extent cx="0" cy="187960"/>
                <wp:effectExtent l="0" t="0" r="38100" b="21590"/>
                <wp:wrapNone/>
                <wp:docPr id="1525" name="直線接點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7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EE6551" id="直線接點 1525" o:spid="_x0000_s1026" style="position:absolute;flip:x;z-index:2544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1pt,6.45pt" to="283.1pt,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81920" behindDoc="0" locked="0" layoutInCell="1" allowOverlap="1" wp14:anchorId="060400FC" wp14:editId="62A67227">
                <wp:simplePos x="0" y="0"/>
                <wp:positionH relativeFrom="column">
                  <wp:posOffset>3534410</wp:posOffset>
                </wp:positionH>
                <wp:positionV relativeFrom="paragraph">
                  <wp:posOffset>89535</wp:posOffset>
                </wp:positionV>
                <wp:extent cx="0" cy="182880"/>
                <wp:effectExtent l="0" t="0" r="38100" b="26670"/>
                <wp:wrapNone/>
                <wp:docPr id="1458" name="直線接點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0B1F8" id="直線接點 1458" o:spid="_x0000_s1026" style="position:absolute;z-index:2544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3pt,7.05pt" to="278.3pt,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492160" behindDoc="0" locked="0" layoutInCell="1" allowOverlap="1" wp14:anchorId="26761B42" wp14:editId="1C008BB2">
                <wp:simplePos x="0" y="0"/>
                <wp:positionH relativeFrom="margin">
                  <wp:posOffset>2519045</wp:posOffset>
                </wp:positionH>
                <wp:positionV relativeFrom="paragraph">
                  <wp:posOffset>5715</wp:posOffset>
                </wp:positionV>
                <wp:extent cx="269240" cy="266700"/>
                <wp:effectExtent l="0" t="0" r="0" b="0"/>
                <wp:wrapSquare wrapText="bothSides"/>
                <wp:docPr id="15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89142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1B42" id="_x0000_s1191" type="#_x0000_t202" style="position:absolute;left:0;text-align:left;margin-left:198.35pt;margin-top:.45pt;width:21.2pt;height:21pt;z-index:254492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" filled="f" stroked="f">
                <v:textbox>
                  <w:txbxContent>
                    <w:p w14:paraId="63A89142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82944" behindDoc="0" locked="0" layoutInCell="1" allowOverlap="1" wp14:anchorId="5BFBE189" wp14:editId="6908359C">
                <wp:simplePos x="0" y="0"/>
                <wp:positionH relativeFrom="column">
                  <wp:posOffset>2536190</wp:posOffset>
                </wp:positionH>
                <wp:positionV relativeFrom="paragraph">
                  <wp:posOffset>74295</wp:posOffset>
                </wp:positionV>
                <wp:extent cx="2540" cy="199390"/>
                <wp:effectExtent l="0" t="0" r="35560" b="29210"/>
                <wp:wrapNone/>
                <wp:docPr id="1460" name="直線接點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199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8CF3E2" id="直線接點 1460" o:spid="_x0000_s1026" style="position:absolute;z-index:2544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7pt,5.85pt" to="199.9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83968" behindDoc="0" locked="0" layoutInCell="1" allowOverlap="1" wp14:anchorId="7AFD90A3" wp14:editId="6CA2BDCA">
                <wp:simplePos x="0" y="0"/>
                <wp:positionH relativeFrom="column">
                  <wp:posOffset>2459990</wp:posOffset>
                </wp:positionH>
                <wp:positionV relativeFrom="paragraph">
                  <wp:posOffset>81915</wp:posOffset>
                </wp:positionV>
                <wp:extent cx="0" cy="187960"/>
                <wp:effectExtent l="0" t="0" r="38100" b="21590"/>
                <wp:wrapNone/>
                <wp:docPr id="1523" name="直線接點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7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79B7BF" id="直線接點 1523" o:spid="_x0000_s1026" style="position:absolute;z-index:2544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7pt,6.45pt" to="193.7pt,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ED41B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10592" behindDoc="0" locked="0" layoutInCell="1" allowOverlap="1" wp14:anchorId="3A57E2E6" wp14:editId="58A8566A">
                <wp:simplePos x="0" y="0"/>
                <wp:positionH relativeFrom="column">
                  <wp:posOffset>1172210</wp:posOffset>
                </wp:positionH>
                <wp:positionV relativeFrom="paragraph">
                  <wp:posOffset>81915</wp:posOffset>
                </wp:positionV>
                <wp:extent cx="0" cy="187960"/>
                <wp:effectExtent l="0" t="0" r="38100" b="21590"/>
                <wp:wrapNone/>
                <wp:docPr id="234" name="直線接點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7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F5EE9F" id="直線接點 234" o:spid="_x0000_s1026" style="position:absolute;flip:x;z-index:2545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3pt,6.45pt" to="92.3pt,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Pr="00ED41B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09568" behindDoc="0" locked="0" layoutInCell="1" allowOverlap="1" wp14:anchorId="4D07F793" wp14:editId="45B19ECA">
                <wp:simplePos x="0" y="0"/>
                <wp:positionH relativeFrom="column">
                  <wp:posOffset>1111250</wp:posOffset>
                </wp:positionH>
                <wp:positionV relativeFrom="paragraph">
                  <wp:posOffset>89535</wp:posOffset>
                </wp:positionV>
                <wp:extent cx="0" cy="167640"/>
                <wp:effectExtent l="0" t="0" r="38100" b="2286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7DB660" id="直線接點 231" o:spid="_x0000_s1026" style="position:absolute;z-index:2545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5pt,7.05pt" to="87.5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ED41B9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511616" behindDoc="0" locked="0" layoutInCell="1" allowOverlap="1" wp14:anchorId="4A2583CC" wp14:editId="1C3E0FD7">
                <wp:simplePos x="0" y="0"/>
                <wp:positionH relativeFrom="margin">
                  <wp:posOffset>1240790</wp:posOffset>
                </wp:positionH>
                <wp:positionV relativeFrom="paragraph">
                  <wp:posOffset>6985</wp:posOffset>
                </wp:positionV>
                <wp:extent cx="269240" cy="266700"/>
                <wp:effectExtent l="0" t="0" r="0" b="0"/>
                <wp:wrapSquare wrapText="bothSides"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98F61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83CC" id="_x0000_s1192" type="#_x0000_t202" style="position:absolute;left:0;text-align:left;margin-left:97.7pt;margin-top:.55pt;width:21.2pt;height:21pt;z-index:254511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" filled="f" stroked="f">
                <v:textbox>
                  <w:txbxContent>
                    <w:p w14:paraId="54D98F61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D28133" w14:textId="77777777" w:rsidR="00916D87" w:rsidRPr="006F28A5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14688" behindDoc="0" locked="0" layoutInCell="1" allowOverlap="1" wp14:anchorId="13F25FB5" wp14:editId="544E69DC">
                <wp:simplePos x="0" y="0"/>
                <wp:positionH relativeFrom="column">
                  <wp:posOffset>4606925</wp:posOffset>
                </wp:positionH>
                <wp:positionV relativeFrom="paragraph">
                  <wp:posOffset>24765</wp:posOffset>
                </wp:positionV>
                <wp:extent cx="617220" cy="304800"/>
                <wp:effectExtent l="0" t="0" r="11430" b="19050"/>
                <wp:wrapNone/>
                <wp:docPr id="243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E667D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F25FB5" id="_x0000_s1193" style="position:absolute;left:0;text-align:left;margin-left:362.75pt;margin-top:1.95pt;width:48.6pt;height:24pt;z-index:254514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" filled="f" strokecolor="black [3213]" strokeweight=".5pt">
                <v:textbox>
                  <w:txbxContent>
                    <w:p w14:paraId="395E667D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訂單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67584" behindDoc="0" locked="0" layoutInCell="1" allowOverlap="1" wp14:anchorId="5F400538" wp14:editId="36152F8D">
                <wp:simplePos x="0" y="0"/>
                <wp:positionH relativeFrom="column">
                  <wp:posOffset>3254375</wp:posOffset>
                </wp:positionH>
                <wp:positionV relativeFrom="paragraph">
                  <wp:posOffset>10160</wp:posOffset>
                </wp:positionV>
                <wp:extent cx="648970" cy="304800"/>
                <wp:effectExtent l="0" t="0" r="17780" b="19050"/>
                <wp:wrapNone/>
                <wp:docPr id="999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8E929D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補貨單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400538" id="_x0000_s1194" style="position:absolute;left:0;text-align:left;margin-left:256.25pt;margin-top:.8pt;width:51.1pt;height:24pt;z-index:2544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" filled="f" strokecolor="black [3213]" strokeweight=".5pt">
                <v:textbox>
                  <w:txbxContent>
                    <w:p w14:paraId="758E929D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補貨單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466560" behindDoc="0" locked="0" layoutInCell="1" allowOverlap="1" wp14:anchorId="65CE17E0" wp14:editId="2E76DC8B">
                <wp:simplePos x="0" y="0"/>
                <wp:positionH relativeFrom="column">
                  <wp:posOffset>2184400</wp:posOffset>
                </wp:positionH>
                <wp:positionV relativeFrom="paragraph">
                  <wp:posOffset>13335</wp:posOffset>
                </wp:positionV>
                <wp:extent cx="648970" cy="304800"/>
                <wp:effectExtent l="0" t="0" r="17780" b="19050"/>
                <wp:wrapNone/>
                <wp:docPr id="993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9B7CA1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派車單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CE17E0" id="_x0000_s1195" style="position:absolute;left:0;text-align:left;margin-left:172pt;margin-top:1.05pt;width:51.1pt;height:24pt;z-index:2544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" filled="f" strokecolor="black [3213]" strokeweight=".5pt">
                <v:textbox>
                  <w:txbxContent>
                    <w:p w14:paraId="799B7CA1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派車單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08544" behindDoc="0" locked="0" layoutInCell="1" allowOverlap="1" wp14:anchorId="20F7971E" wp14:editId="556D0C79">
                <wp:simplePos x="0" y="0"/>
                <wp:positionH relativeFrom="column">
                  <wp:posOffset>821690</wp:posOffset>
                </wp:positionH>
                <wp:positionV relativeFrom="paragraph">
                  <wp:posOffset>9525</wp:posOffset>
                </wp:positionV>
                <wp:extent cx="648970" cy="304800"/>
                <wp:effectExtent l="0" t="0" r="17780" b="19050"/>
                <wp:wrapNone/>
                <wp:docPr id="23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92665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補貨單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F7971E" id="_x0000_s1196" style="position:absolute;left:0;text-align:left;margin-left:64.7pt;margin-top:.75pt;width:51.1pt;height:24pt;z-index:2545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" filled="f" strokecolor="black [3213]" strokeweight=".5pt">
                <v:textbox>
                  <w:txbxContent>
                    <w:p w14:paraId="5D092665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補貨單</w:t>
                      </w:r>
                    </w:p>
                  </w:txbxContent>
                </v:textbox>
              </v:rect>
            </w:pict>
          </mc:Fallback>
        </mc:AlternateContent>
      </w:r>
    </w:p>
    <w:p w14:paraId="77B32DE2" w14:textId="77777777" w:rsidR="00916D87" w:rsidRDefault="00916D87" w:rsidP="00916D87">
      <w:pPr>
        <w:rPr>
          <w:lang w:eastAsia="zh-TW"/>
        </w:rPr>
      </w:pPr>
    </w:p>
    <w:p w14:paraId="745DCD0C" w14:textId="77777777" w:rsidR="00916D87" w:rsidRDefault="00916D87" w:rsidP="00916D87">
      <w:pPr>
        <w:rPr>
          <w:lang w:eastAsia="zh-TW"/>
        </w:rPr>
      </w:pPr>
    </w:p>
    <w:p w14:paraId="1A2C99A0" w14:textId="7158BD29" w:rsidR="00916D87" w:rsidRPr="00D02D74" w:rsidRDefault="00916D87" w:rsidP="00916D87">
      <w:pPr>
        <w:rPr>
          <w:lang w:eastAsia="zh-TW"/>
        </w:rPr>
      </w:pPr>
      <w:r>
        <w:rPr>
          <w:rFonts w:hint="eastAsia"/>
          <w:lang w:eastAsia="zh-TW"/>
        </w:rPr>
        <w:t>訂單和其他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</w:p>
    <w:p w14:paraId="3C0E61C5" w14:textId="77777777" w:rsidR="00916D87" w:rsidRDefault="00916D87" w:rsidP="00916D87">
      <w:pPr>
        <w:rPr>
          <w:lang w:eastAsia="zh-TW"/>
        </w:rPr>
      </w:pPr>
      <w:r w:rsidRPr="00ED7BD0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64864" behindDoc="0" locked="0" layoutInCell="1" allowOverlap="1" wp14:anchorId="12E2A9DB" wp14:editId="1C9AFF64">
                <wp:simplePos x="0" y="0"/>
                <wp:positionH relativeFrom="margin">
                  <wp:posOffset>3230880</wp:posOffset>
                </wp:positionH>
                <wp:positionV relativeFrom="paragraph">
                  <wp:posOffset>60960</wp:posOffset>
                </wp:positionV>
                <wp:extent cx="967740" cy="325120"/>
                <wp:effectExtent l="0" t="0" r="22860" b="17780"/>
                <wp:wrapNone/>
                <wp:docPr id="272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9599F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2A9DB" id="_x0000_s1197" style="position:absolute;left:0;text-align:left;margin-left:254.4pt;margin-top:4.8pt;width:76.2pt;height:25.6pt;z-index:2545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" filled="f" strokecolor="black [3213]" strokeweight=".5pt">
                <v:textbox>
                  <w:txbxContent>
                    <w:p w14:paraId="10F9599F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A45E5">
        <w:rPr>
          <w:noProof/>
        </w:rPr>
        <mc:AlternateContent>
          <mc:Choice Requires="wps">
            <w:drawing>
              <wp:anchor distT="0" distB="0" distL="114300" distR="114300" simplePos="0" relativeHeight="254556672" behindDoc="0" locked="0" layoutInCell="1" allowOverlap="1" wp14:anchorId="01446816" wp14:editId="3859D5C8">
                <wp:simplePos x="0" y="0"/>
                <wp:positionH relativeFrom="margin">
                  <wp:posOffset>4772025</wp:posOffset>
                </wp:positionH>
                <wp:positionV relativeFrom="paragraph">
                  <wp:posOffset>71120</wp:posOffset>
                </wp:positionV>
                <wp:extent cx="967740" cy="325120"/>
                <wp:effectExtent l="0" t="0" r="22860" b="17780"/>
                <wp:wrapNone/>
                <wp:docPr id="1936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FDA97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46816" id="_x0000_s1198" style="position:absolute;left:0;text-align:left;margin-left:375.75pt;margin-top:5.6pt;width:76.2pt;height:25.6pt;z-index:2545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" filled="f" strokecolor="black [3213]" strokeweight=".5pt">
                <v:textbox>
                  <w:txbxContent>
                    <w:p w14:paraId="48EFDA97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39264" behindDoc="0" locked="0" layoutInCell="1" allowOverlap="1" wp14:anchorId="696B1F90" wp14:editId="4DA6CEAC">
                <wp:simplePos x="0" y="0"/>
                <wp:positionH relativeFrom="margin">
                  <wp:posOffset>381635</wp:posOffset>
                </wp:positionH>
                <wp:positionV relativeFrom="paragraph">
                  <wp:posOffset>91440</wp:posOffset>
                </wp:positionV>
                <wp:extent cx="941070" cy="312420"/>
                <wp:effectExtent l="0" t="0" r="11430" b="11430"/>
                <wp:wrapNone/>
                <wp:docPr id="1658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312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1A4AE" w14:textId="77777777" w:rsidR="008D50D8" w:rsidRPr="00AB0148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下游店家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B1F90" id="Rectangle 146" o:spid="_x0000_s1199" style="position:absolute;left:0;text-align:left;margin-left:30.05pt;margin-top:7.2pt;width:74.1pt;height:24.6pt;z-index:2545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" filled="f" strokecolor="black [3213]" strokeweight=".5pt">
                <v:textbox>
                  <w:txbxContent>
                    <w:p w14:paraId="34A1A4AE" w14:textId="77777777" w:rsidR="008D50D8" w:rsidRPr="00AB0148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下游店家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A45E5">
        <w:rPr>
          <w:noProof/>
        </w:rPr>
        <mc:AlternateContent>
          <mc:Choice Requires="wps">
            <w:drawing>
              <wp:anchor distT="0" distB="0" distL="114300" distR="114300" simplePos="0" relativeHeight="254522880" behindDoc="0" locked="0" layoutInCell="1" allowOverlap="1" wp14:anchorId="135383E3" wp14:editId="05F7686C">
                <wp:simplePos x="0" y="0"/>
                <wp:positionH relativeFrom="margin">
                  <wp:posOffset>1691640</wp:posOffset>
                </wp:positionH>
                <wp:positionV relativeFrom="paragraph">
                  <wp:posOffset>62230</wp:posOffset>
                </wp:positionV>
                <wp:extent cx="967740" cy="325120"/>
                <wp:effectExtent l="0" t="0" r="22860" b="17780"/>
                <wp:wrapNone/>
                <wp:docPr id="1488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37682D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383E3" id="_x0000_s1200" style="position:absolute;left:0;text-align:left;margin-left:133.2pt;margin-top:4.9pt;width:76.2pt;height:25.6pt;z-index:2545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" filled="f" strokecolor="black [3213]" strokeweight=".5pt">
                <v:textbox>
                  <w:txbxContent>
                    <w:p w14:paraId="3837682D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EC9A9D2" w14:textId="77777777" w:rsidR="00916D87" w:rsidRDefault="00916D87" w:rsidP="00916D87">
      <w:pPr>
        <w:rPr>
          <w:lang w:eastAsia="zh-TW"/>
        </w:rPr>
      </w:pPr>
      <w:r w:rsidRPr="005D3C39">
        <w:rPr>
          <w:noProof/>
        </w:rPr>
        <mc:AlternateContent>
          <mc:Choice Requires="wps">
            <w:drawing>
              <wp:anchor distT="45720" distB="45720" distL="114300" distR="114300" simplePos="0" relativeHeight="254542336" behindDoc="0" locked="0" layoutInCell="1" allowOverlap="1" wp14:anchorId="7F6D9940" wp14:editId="2A9D17EC">
                <wp:simplePos x="0" y="0"/>
                <wp:positionH relativeFrom="margin">
                  <wp:posOffset>3785870</wp:posOffset>
                </wp:positionH>
                <wp:positionV relativeFrom="paragraph">
                  <wp:posOffset>161290</wp:posOffset>
                </wp:positionV>
                <wp:extent cx="269240" cy="266700"/>
                <wp:effectExtent l="0" t="0" r="0" b="0"/>
                <wp:wrapSquare wrapText="bothSides"/>
                <wp:docPr id="16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44C55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9940" id="_x0000_s1201" type="#_x0000_t202" style="position:absolute;left:0;text-align:left;margin-left:298.1pt;margin-top:12.7pt;width:21.2pt;height:21pt;z-index:25454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" filled="f" stroked="f">
                <v:textbox>
                  <w:txbxContent>
                    <w:p w14:paraId="40A44C55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D3C39">
        <w:rPr>
          <w:noProof/>
        </w:rPr>
        <mc:AlternateContent>
          <mc:Choice Requires="wps">
            <w:drawing>
              <wp:anchor distT="0" distB="0" distL="114300" distR="114300" simplePos="0" relativeHeight="254541312" behindDoc="0" locked="0" layoutInCell="1" allowOverlap="1" wp14:anchorId="67AB9352" wp14:editId="3C3FA1C8">
                <wp:simplePos x="0" y="0"/>
                <wp:positionH relativeFrom="margin">
                  <wp:posOffset>3717290</wp:posOffset>
                </wp:positionH>
                <wp:positionV relativeFrom="paragraph">
                  <wp:posOffset>142875</wp:posOffset>
                </wp:positionV>
                <wp:extent cx="2540" cy="285750"/>
                <wp:effectExtent l="0" t="0" r="35560" b="19050"/>
                <wp:wrapNone/>
                <wp:docPr id="1662" name="直線接點 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E094D" id="直線接點 1662" o:spid="_x0000_s1026" style="position:absolute;z-index:2545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2.7pt,11.25pt" to="292.9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57696" behindDoc="0" locked="0" layoutInCell="1" allowOverlap="1" wp14:anchorId="702E4C32" wp14:editId="3B2E1280">
                <wp:simplePos x="0" y="0"/>
                <wp:positionH relativeFrom="margin">
                  <wp:posOffset>5313680</wp:posOffset>
                </wp:positionH>
                <wp:positionV relativeFrom="paragraph">
                  <wp:posOffset>171450</wp:posOffset>
                </wp:positionV>
                <wp:extent cx="269240" cy="266700"/>
                <wp:effectExtent l="0" t="0" r="0" b="0"/>
                <wp:wrapSquare wrapText="bothSides"/>
                <wp:docPr id="19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12561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E4C32" id="_x0000_s1202" type="#_x0000_t202" style="position:absolute;left:0;text-align:left;margin-left:418.4pt;margin-top:13.5pt;width:21.2pt;height:21pt;z-index:25455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" filled="f" stroked="f">
                <v:textbox>
                  <w:txbxContent>
                    <w:p w14:paraId="7A112561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55648" behindDoc="0" locked="0" layoutInCell="1" allowOverlap="1" wp14:anchorId="7188878C" wp14:editId="1DC4F7E7">
                <wp:simplePos x="0" y="0"/>
                <wp:positionH relativeFrom="column">
                  <wp:posOffset>5233670</wp:posOffset>
                </wp:positionH>
                <wp:positionV relativeFrom="paragraph">
                  <wp:posOffset>127000</wp:posOffset>
                </wp:positionV>
                <wp:extent cx="0" cy="306705"/>
                <wp:effectExtent l="0" t="0" r="38100" b="17145"/>
                <wp:wrapNone/>
                <wp:docPr id="1935" name="直線接點 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067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90207E" id="直線接點 1935" o:spid="_x0000_s1026" style="position:absolute;flip:x y;z-index:2545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2.1pt,10pt" to="412.1pt,3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69984" behindDoc="0" locked="0" layoutInCell="1" allowOverlap="1" wp14:anchorId="28671E14" wp14:editId="16F9B1D8">
                <wp:simplePos x="0" y="0"/>
                <wp:positionH relativeFrom="column">
                  <wp:posOffset>854710</wp:posOffset>
                </wp:positionH>
                <wp:positionV relativeFrom="paragraph">
                  <wp:posOffset>140335</wp:posOffset>
                </wp:positionV>
                <wp:extent cx="0" cy="299720"/>
                <wp:effectExtent l="0" t="0" r="38100" b="24130"/>
                <wp:wrapNone/>
                <wp:docPr id="277" name="直線接點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9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C68C35" id="直線接點 277" o:spid="_x0000_s1026" style="position:absolute;z-index:2545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3pt,11.05pt" to="67.3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28000" behindDoc="0" locked="0" layoutInCell="1" allowOverlap="1" wp14:anchorId="04287760" wp14:editId="1F78516E">
                <wp:simplePos x="0" y="0"/>
                <wp:positionH relativeFrom="margin">
                  <wp:posOffset>2278380</wp:posOffset>
                </wp:positionH>
                <wp:positionV relativeFrom="paragraph">
                  <wp:posOffset>179070</wp:posOffset>
                </wp:positionV>
                <wp:extent cx="269240" cy="266700"/>
                <wp:effectExtent l="0" t="0" r="0" b="0"/>
                <wp:wrapSquare wrapText="bothSides"/>
                <wp:docPr id="15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3E588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87760" id="_x0000_s1203" type="#_x0000_t202" style="position:absolute;left:0;text-align:left;margin-left:179.4pt;margin-top:14.1pt;width:21.2pt;height:21pt;z-index:254528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" filled="f" stroked="f">
                <v:textbox>
                  <w:txbxContent>
                    <w:p w14:paraId="7ED3E588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26976" behindDoc="0" locked="0" layoutInCell="1" allowOverlap="1" wp14:anchorId="65D89B3C" wp14:editId="41C8486E">
                <wp:simplePos x="0" y="0"/>
                <wp:positionH relativeFrom="margin">
                  <wp:posOffset>2188210</wp:posOffset>
                </wp:positionH>
                <wp:positionV relativeFrom="paragraph">
                  <wp:posOffset>102235</wp:posOffset>
                </wp:positionV>
                <wp:extent cx="0" cy="323850"/>
                <wp:effectExtent l="0" t="0" r="38100" b="19050"/>
                <wp:wrapNone/>
                <wp:docPr id="1519" name="直線接點 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65201D" id="直線接點 1519" o:spid="_x0000_s1026" style="position:absolute;z-index:254526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72.3pt,8.05pt" to="172.3pt,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ED7BD0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566912" behindDoc="0" locked="0" layoutInCell="1" allowOverlap="1" wp14:anchorId="3B8F7290" wp14:editId="092AC68C">
                <wp:simplePos x="0" y="0"/>
                <wp:positionH relativeFrom="margin">
                  <wp:posOffset>853440</wp:posOffset>
                </wp:positionH>
                <wp:positionV relativeFrom="paragraph">
                  <wp:posOffset>144780</wp:posOffset>
                </wp:positionV>
                <wp:extent cx="269240" cy="266700"/>
                <wp:effectExtent l="0" t="0" r="0" b="0"/>
                <wp:wrapSquare wrapText="bothSides"/>
                <wp:docPr id="27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996CF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F7290" id="_x0000_s1204" type="#_x0000_t202" style="position:absolute;left:0;text-align:left;margin-left:67.2pt;margin-top:11.4pt;width:21.2pt;height:21pt;z-index:25456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" filled="f" stroked="f">
                <v:textbox>
                  <w:txbxContent>
                    <w:p w14:paraId="221996CF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9849C4D" w14:textId="77777777" w:rsidR="00916D87" w:rsidRDefault="00916D87" w:rsidP="00916D87">
      <w:pPr>
        <w:rPr>
          <w:lang w:eastAsia="zh-TW"/>
        </w:rPr>
      </w:pPr>
      <w:r w:rsidRPr="00ED7BD0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65888" behindDoc="0" locked="0" layoutInCell="1" allowOverlap="1" wp14:anchorId="490FA03B" wp14:editId="7782DA30">
                <wp:simplePos x="0" y="0"/>
                <wp:positionH relativeFrom="column">
                  <wp:posOffset>2912745</wp:posOffset>
                </wp:positionH>
                <wp:positionV relativeFrom="paragraph">
                  <wp:posOffset>165735</wp:posOffset>
                </wp:positionV>
                <wp:extent cx="1604010" cy="552450"/>
                <wp:effectExtent l="38100" t="19050" r="34290" b="38100"/>
                <wp:wrapNone/>
                <wp:docPr id="273" name="流程圖: 決策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BB352D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店取交貨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0FA03B" id="流程圖: 決策 273" o:spid="_x0000_s1205" type="#_x0000_t110" style="position:absolute;left:0;text-align:left;margin-left:229.35pt;margin-top:13.05pt;width:126.3pt;height:43.5pt;z-index:25456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" filled="f" strokecolor="black [3213]" strokeweight=".5pt">
                <v:textbox>
                  <w:txbxContent>
                    <w:p w14:paraId="4ABB352D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店取交貨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53600" behindDoc="0" locked="0" layoutInCell="1" allowOverlap="1" wp14:anchorId="71F94CB6" wp14:editId="0400C3E7">
                <wp:simplePos x="0" y="0"/>
                <wp:positionH relativeFrom="margin">
                  <wp:align>right</wp:align>
                </wp:positionH>
                <wp:positionV relativeFrom="paragraph">
                  <wp:posOffset>156210</wp:posOffset>
                </wp:positionV>
                <wp:extent cx="990600" cy="552450"/>
                <wp:effectExtent l="19050" t="19050" r="38100" b="38100"/>
                <wp:wrapNone/>
                <wp:docPr id="1930" name="流程圖: 決策 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F3DF1C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簽收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94CB6" id="流程圖: 決策 1930" o:spid="_x0000_s1206" type="#_x0000_t110" style="position:absolute;left:0;text-align:left;margin-left:26.8pt;margin-top:12.3pt;width:78pt;height:43.5pt;z-index:2545536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" filled="f" strokecolor="black [3213]" strokeweight=".5pt">
                <v:textbox>
                  <w:txbxContent>
                    <w:p w14:paraId="0AF3DF1C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簽收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40288" behindDoc="0" locked="0" layoutInCell="1" allowOverlap="1" wp14:anchorId="2C682A0B" wp14:editId="3321B985">
                <wp:simplePos x="0" y="0"/>
                <wp:positionH relativeFrom="margin">
                  <wp:posOffset>53340</wp:posOffset>
                </wp:positionH>
                <wp:positionV relativeFrom="paragraph">
                  <wp:posOffset>180975</wp:posOffset>
                </wp:positionV>
                <wp:extent cx="1619250" cy="514350"/>
                <wp:effectExtent l="38100" t="19050" r="19050" b="38100"/>
                <wp:wrapNone/>
                <wp:docPr id="1660" name="流程圖: 決策 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143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C2EDE4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下訂店家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2A0B" id="流程圖: 決策 1660" o:spid="_x0000_s1207" type="#_x0000_t110" style="position:absolute;left:0;text-align:left;margin-left:4.2pt;margin-top:14.25pt;width:127.5pt;height:40.5pt;z-index:2545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" filled="f" strokecolor="black [3213]" strokeweight=".5pt">
                <v:textbox>
                  <w:txbxContent>
                    <w:p w14:paraId="48C2EDE4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下訂店家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24928" behindDoc="0" locked="0" layoutInCell="1" allowOverlap="1" wp14:anchorId="2FD6EEC5" wp14:editId="6392D208">
                <wp:simplePos x="0" y="0"/>
                <wp:positionH relativeFrom="column">
                  <wp:posOffset>1694180</wp:posOffset>
                </wp:positionH>
                <wp:positionV relativeFrom="paragraph">
                  <wp:posOffset>165735</wp:posOffset>
                </wp:positionV>
                <wp:extent cx="990600" cy="552450"/>
                <wp:effectExtent l="19050" t="19050" r="38100" b="38100"/>
                <wp:wrapNone/>
                <wp:docPr id="1500" name="流程圖: 決策 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2D30EC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建立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6EEC5" id="流程圖: 決策 1500" o:spid="_x0000_s1208" type="#_x0000_t110" style="position:absolute;left:0;text-align:left;margin-left:133.4pt;margin-top:13.05pt;width:78pt;height:43.5pt;z-index:2545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" filled="f" strokecolor="black [3213]" strokeweight=".5pt">
                <v:textbox>
                  <w:txbxContent>
                    <w:p w14:paraId="792D30EC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建立</w:t>
                      </w:r>
                    </w:p>
                  </w:txbxContent>
                </v:textbox>
              </v:shape>
            </w:pict>
          </mc:Fallback>
        </mc:AlternateContent>
      </w:r>
    </w:p>
    <w:p w14:paraId="1F6D2CF6" w14:textId="77777777" w:rsidR="00916D87" w:rsidRDefault="00916D87" w:rsidP="00916D87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531072" behindDoc="0" locked="0" layoutInCell="1" allowOverlap="1" wp14:anchorId="12906E47" wp14:editId="49E34673">
                <wp:simplePos x="0" y="0"/>
                <wp:positionH relativeFrom="margin">
                  <wp:posOffset>4391025</wp:posOffset>
                </wp:positionH>
                <wp:positionV relativeFrom="paragraph">
                  <wp:posOffset>245745</wp:posOffset>
                </wp:positionV>
                <wp:extent cx="438150" cy="266700"/>
                <wp:effectExtent l="0" t="0" r="0" b="0"/>
                <wp:wrapSquare wrapText="bothSides"/>
                <wp:docPr id="155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AB98E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06E47" id="_x0000_s1209" type="#_x0000_t202" style="position:absolute;left:0;text-align:left;margin-left:345.75pt;margin-top:19.35pt;width:34.5pt;height:21pt;z-index:254531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" filled="f" stroked="f">
                <v:textbox>
                  <w:txbxContent>
                    <w:p w14:paraId="55BAB98E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629DED" w14:textId="77777777" w:rsidR="00916D87" w:rsidRDefault="00916D87" w:rsidP="00916D87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544384" behindDoc="0" locked="0" layoutInCell="1" allowOverlap="1" wp14:anchorId="2F128D82" wp14:editId="75CB84FF">
                <wp:simplePos x="0" y="0"/>
                <wp:positionH relativeFrom="margin">
                  <wp:posOffset>3009900</wp:posOffset>
                </wp:positionH>
                <wp:positionV relativeFrom="paragraph">
                  <wp:posOffset>67310</wp:posOffset>
                </wp:positionV>
                <wp:extent cx="269240" cy="266700"/>
                <wp:effectExtent l="0" t="0" r="0" b="0"/>
                <wp:wrapSquare wrapText="bothSides"/>
                <wp:docPr id="16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D651C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28D82" id="_x0000_s1210" type="#_x0000_t202" style="position:absolute;left:0;text-align:left;margin-left:237pt;margin-top:5.3pt;width:21.2pt;height:21pt;z-index:25454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" filled="f" stroked="f">
                <v:textbox>
                  <w:txbxContent>
                    <w:p w14:paraId="776D651C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43360" behindDoc="0" locked="0" layoutInCell="1" allowOverlap="1" wp14:anchorId="1BBA2380" wp14:editId="4EF09887">
                <wp:simplePos x="0" y="0"/>
                <wp:positionH relativeFrom="column">
                  <wp:posOffset>2962910</wp:posOffset>
                </wp:positionH>
                <wp:positionV relativeFrom="paragraph">
                  <wp:posOffset>184785</wp:posOffset>
                </wp:positionV>
                <wp:extent cx="756920" cy="274320"/>
                <wp:effectExtent l="0" t="0" r="24130" b="30480"/>
                <wp:wrapNone/>
                <wp:docPr id="1664" name="直線接點 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6920" cy="274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7EBA31" id="直線接點 1664" o:spid="_x0000_s1026" style="position:absolute;flip:x;z-index:2545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3pt,14.55pt" to="292.9pt,3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54624" behindDoc="0" locked="0" layoutInCell="1" allowOverlap="1" wp14:anchorId="7F184144" wp14:editId="608CBFD1">
                <wp:simplePos x="0" y="0"/>
                <wp:positionH relativeFrom="column">
                  <wp:posOffset>3054350</wp:posOffset>
                </wp:positionH>
                <wp:positionV relativeFrom="paragraph">
                  <wp:posOffset>177165</wp:posOffset>
                </wp:positionV>
                <wp:extent cx="2171700" cy="274320"/>
                <wp:effectExtent l="0" t="0" r="19050" b="30480"/>
                <wp:wrapNone/>
                <wp:docPr id="1932" name="直線接點 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1700" cy="274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DC7FB" id="直線接點 1932" o:spid="_x0000_s1026" style="position:absolute;flip:x;z-index:2545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5pt,13.95pt" to="411.5pt,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" strokecolor="black [3200]" strokeweight=".5pt">
                <v:stroke joinstyle="miter"/>
              </v:line>
            </w:pict>
          </mc:Fallback>
        </mc:AlternateContent>
      </w:r>
      <w:r w:rsidRPr="00ED7BD0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67936" behindDoc="0" locked="0" layoutInCell="1" allowOverlap="1" wp14:anchorId="12A7A758" wp14:editId="44CB9C75">
                <wp:simplePos x="0" y="0"/>
                <wp:positionH relativeFrom="column">
                  <wp:posOffset>875030</wp:posOffset>
                </wp:positionH>
                <wp:positionV relativeFrom="paragraph">
                  <wp:posOffset>161925</wp:posOffset>
                </wp:positionV>
                <wp:extent cx="1584960" cy="295910"/>
                <wp:effectExtent l="0" t="0" r="34290" b="27940"/>
                <wp:wrapNone/>
                <wp:docPr id="275" name="直線接點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960" cy="2959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F396FB" id="直線接點 275" o:spid="_x0000_s1026" style="position:absolute;z-index:2545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9pt,12.75pt" to="193.7pt,3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30048" behindDoc="0" locked="0" layoutInCell="1" allowOverlap="1" wp14:anchorId="523E04E7" wp14:editId="304EE7F0">
                <wp:simplePos x="0" y="0"/>
                <wp:positionH relativeFrom="margin">
                  <wp:posOffset>2462530</wp:posOffset>
                </wp:positionH>
                <wp:positionV relativeFrom="paragraph">
                  <wp:posOffset>41910</wp:posOffset>
                </wp:positionV>
                <wp:extent cx="269240" cy="266700"/>
                <wp:effectExtent l="0" t="0" r="0" b="0"/>
                <wp:wrapSquare wrapText="bothSides"/>
                <wp:docPr id="15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CCBEC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04E7" id="_x0000_s1211" type="#_x0000_t202" style="position:absolute;left:0;text-align:left;margin-left:193.9pt;margin-top:3.3pt;width:21.2pt;height:21pt;z-index:25453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" filled="f" stroked="f">
                <v:textbox>
                  <w:txbxContent>
                    <w:p w14:paraId="3ACCCBEC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29024" behindDoc="0" locked="0" layoutInCell="1" allowOverlap="1" wp14:anchorId="5E24A9BE" wp14:editId="3F90C9C5">
                <wp:simplePos x="0" y="0"/>
                <wp:positionH relativeFrom="column">
                  <wp:posOffset>2193290</wp:posOffset>
                </wp:positionH>
                <wp:positionV relativeFrom="paragraph">
                  <wp:posOffset>192405</wp:posOffset>
                </wp:positionV>
                <wp:extent cx="632460" cy="267335"/>
                <wp:effectExtent l="0" t="0" r="34290" b="37465"/>
                <wp:wrapNone/>
                <wp:docPr id="1553" name="直線接點 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" cy="2673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26D8D3" id="直線接點 1553" o:spid="_x0000_s1026" style="position:absolute;z-index:2545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7pt,15.15pt" to="222.5pt,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Pr="00ED7BD0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568960" behindDoc="0" locked="0" layoutInCell="1" allowOverlap="1" wp14:anchorId="30996C0D" wp14:editId="08D2EE44">
                <wp:simplePos x="0" y="0"/>
                <wp:positionH relativeFrom="margin">
                  <wp:posOffset>1685290</wp:posOffset>
                </wp:positionH>
                <wp:positionV relativeFrom="paragraph">
                  <wp:posOffset>6350</wp:posOffset>
                </wp:positionV>
                <wp:extent cx="269240" cy="266700"/>
                <wp:effectExtent l="0" t="0" r="0" b="0"/>
                <wp:wrapSquare wrapText="bothSides"/>
                <wp:docPr id="27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B7F42D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96C0D" id="_x0000_s1212" type="#_x0000_t202" style="position:absolute;left:0;text-align:left;margin-left:132.7pt;margin-top:.5pt;width:21.2pt;height:21pt;z-index:25456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" filled="f" stroked="f">
                <v:textbox>
                  <w:txbxContent>
                    <w:p w14:paraId="5DB7F42D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516EA7" w14:textId="77777777" w:rsidR="00916D87" w:rsidRDefault="00916D87" w:rsidP="00916D87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562816" behindDoc="0" locked="0" layoutInCell="1" allowOverlap="1" wp14:anchorId="1F0B5B61" wp14:editId="11BD6651">
                <wp:simplePos x="0" y="0"/>
                <wp:positionH relativeFrom="margin">
                  <wp:posOffset>3140075</wp:posOffset>
                </wp:positionH>
                <wp:positionV relativeFrom="paragraph">
                  <wp:posOffset>123825</wp:posOffset>
                </wp:positionV>
                <wp:extent cx="438150" cy="266700"/>
                <wp:effectExtent l="0" t="0" r="0" b="0"/>
                <wp:wrapSquare wrapText="bothSides"/>
                <wp:docPr id="1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1F3B36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5B61" id="_x0000_s1213" type="#_x0000_t202" style="position:absolute;left:0;text-align:left;margin-left:247.25pt;margin-top:9.75pt;width:34.5pt;height:21pt;z-index:25456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" filled="f" stroked="f">
                <v:textbox>
                  <w:txbxContent>
                    <w:p w14:paraId="751F3B36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63840" behindDoc="0" locked="0" layoutInCell="1" allowOverlap="1" wp14:anchorId="2A0AEF3E" wp14:editId="0088F1BF">
                <wp:simplePos x="0" y="0"/>
                <wp:positionH relativeFrom="margin">
                  <wp:posOffset>4859020</wp:posOffset>
                </wp:positionH>
                <wp:positionV relativeFrom="paragraph">
                  <wp:posOffset>69215</wp:posOffset>
                </wp:positionV>
                <wp:extent cx="269240" cy="266700"/>
                <wp:effectExtent l="0" t="0" r="0" b="0"/>
                <wp:wrapSquare wrapText="bothSides"/>
                <wp:docPr id="1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2F70CA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AEF3E" id="_x0000_s1214" type="#_x0000_t202" style="position:absolute;left:0;text-align:left;margin-left:382.6pt;margin-top:5.45pt;width:21.2pt;height:21pt;z-index:25456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" filled="f" stroked="f">
                <v:textbox>
                  <w:txbxContent>
                    <w:p w14:paraId="4A2F70CA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D5803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59744" behindDoc="0" locked="0" layoutInCell="1" allowOverlap="1" wp14:anchorId="20AEE629" wp14:editId="70C06818">
                <wp:simplePos x="0" y="0"/>
                <wp:positionH relativeFrom="margin">
                  <wp:posOffset>3434715</wp:posOffset>
                </wp:positionH>
                <wp:positionV relativeFrom="paragraph">
                  <wp:posOffset>50800</wp:posOffset>
                </wp:positionV>
                <wp:extent cx="1605280" cy="541020"/>
                <wp:effectExtent l="38100" t="19050" r="33020" b="30480"/>
                <wp:wrapNone/>
                <wp:docPr id="162" name="流程圖: 決策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54102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06DE0F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派車送貨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EE629" id="流程圖: 決策 162" o:spid="_x0000_s1215" type="#_x0000_t110" style="position:absolute;left:0;text-align:left;margin-left:270.45pt;margin-top:4pt;width:126.4pt;height:42.6pt;z-index:25455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" filled="f" strokecolor="black [3213]" strokeweight=".5pt">
                <v:textbox>
                  <w:txbxContent>
                    <w:p w14:paraId="1906DE0F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派車送貨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5803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58720" behindDoc="0" locked="0" layoutInCell="1" allowOverlap="1" wp14:anchorId="206644B6" wp14:editId="0E66D037">
                <wp:simplePos x="0" y="0"/>
                <wp:positionH relativeFrom="margin">
                  <wp:align>right</wp:align>
                </wp:positionH>
                <wp:positionV relativeFrom="paragraph">
                  <wp:posOffset>160655</wp:posOffset>
                </wp:positionV>
                <wp:extent cx="648970" cy="304800"/>
                <wp:effectExtent l="0" t="0" r="17780" b="19050"/>
                <wp:wrapNone/>
                <wp:docPr id="16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1B5C6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派車單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6644B6" id="_x0000_s1216" style="position:absolute;left:0;text-align:left;margin-left:-.1pt;margin-top:12.65pt;width:51.1pt;height:24pt;z-index:25455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" filled="f" strokecolor="black [3213]" strokeweight=".5pt">
                <v:textbox>
                  <w:txbxContent>
                    <w:p w14:paraId="3781B5C6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派車單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33120" behindDoc="0" locked="0" layoutInCell="1" allowOverlap="1" wp14:anchorId="194E7625" wp14:editId="72172AB4">
                <wp:simplePos x="0" y="0"/>
                <wp:positionH relativeFrom="column">
                  <wp:posOffset>1031240</wp:posOffset>
                </wp:positionH>
                <wp:positionV relativeFrom="paragraph">
                  <wp:posOffset>47625</wp:posOffset>
                </wp:positionV>
                <wp:extent cx="990600" cy="552450"/>
                <wp:effectExtent l="19050" t="19050" r="38100" b="38100"/>
                <wp:wrapNone/>
                <wp:docPr id="1580" name="流程圖: 決策 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273BFC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購買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E7625" id="流程圖: 決策 1580" o:spid="_x0000_s1217" type="#_x0000_t110" style="position:absolute;left:0;text-align:left;margin-left:81.2pt;margin-top:3.75pt;width:78pt;height:43.5pt;z-index:2545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" filled="f" strokecolor="black [3213]" strokeweight=".5pt">
                <v:textbox>
                  <w:txbxContent>
                    <w:p w14:paraId="06273BFC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購買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23904" behindDoc="0" locked="0" layoutInCell="1" allowOverlap="1" wp14:anchorId="7DCE1D3E" wp14:editId="6744DC6A">
                <wp:simplePos x="0" y="0"/>
                <wp:positionH relativeFrom="column">
                  <wp:posOffset>2467610</wp:posOffset>
                </wp:positionH>
                <wp:positionV relativeFrom="paragraph">
                  <wp:posOffset>196215</wp:posOffset>
                </wp:positionV>
                <wp:extent cx="802640" cy="304800"/>
                <wp:effectExtent l="0" t="0" r="16510" b="19050"/>
                <wp:wrapNone/>
                <wp:docPr id="149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4D7DD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E1D3E" id="_x0000_s1218" style="position:absolute;left:0;text-align:left;margin-left:194.3pt;margin-top:15.45pt;width:63.2pt;height:24pt;z-index:2545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" filled="f" strokecolor="black [3213]" strokeweight=".5pt">
                <v:textbox>
                  <w:txbxContent>
                    <w:p w14:paraId="2A34D7DD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訂單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38240" behindDoc="0" locked="0" layoutInCell="1" allowOverlap="1" wp14:anchorId="57C8C950" wp14:editId="4CDFF71A">
                <wp:simplePos x="0" y="0"/>
                <wp:positionH relativeFrom="margin">
                  <wp:posOffset>811892</wp:posOffset>
                </wp:positionH>
                <wp:positionV relativeFrom="paragraph">
                  <wp:posOffset>7711</wp:posOffset>
                </wp:positionV>
                <wp:extent cx="269240" cy="266700"/>
                <wp:effectExtent l="0" t="0" r="0" b="0"/>
                <wp:wrapSquare wrapText="bothSides"/>
                <wp:docPr id="158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9FE4B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8C950" id="_x0000_s1219" type="#_x0000_t202" style="position:absolute;left:0;text-align:left;margin-left:63.95pt;margin-top:.6pt;width:21.2pt;height:21pt;z-index:254538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" filled="f" stroked="f">
                <v:textbox>
                  <w:txbxContent>
                    <w:p w14:paraId="4849FE4B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B65AF">
        <w:rPr>
          <w:noProof/>
        </w:rPr>
        <mc:AlternateContent>
          <mc:Choice Requires="wps">
            <w:drawing>
              <wp:anchor distT="0" distB="0" distL="114300" distR="114300" simplePos="0" relativeHeight="254532096" behindDoc="0" locked="0" layoutInCell="1" allowOverlap="1" wp14:anchorId="47176FA5" wp14:editId="6922E68E">
                <wp:simplePos x="0" y="0"/>
                <wp:positionH relativeFrom="margin">
                  <wp:posOffset>51526</wp:posOffset>
                </wp:positionH>
                <wp:positionV relativeFrom="paragraph">
                  <wp:posOffset>172176</wp:posOffset>
                </wp:positionV>
                <wp:extent cx="802640" cy="304800"/>
                <wp:effectExtent l="0" t="0" r="16510" b="19050"/>
                <wp:wrapNone/>
                <wp:docPr id="1578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AD6840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商品資料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76FA5" id="_x0000_s1220" style="position:absolute;left:0;text-align:left;margin-left:4.05pt;margin-top:13.55pt;width:63.2pt;height:24pt;z-index:2545320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" filled="f" strokecolor="black [3213]" strokeweight=".5pt">
                <v:textbox>
                  <w:txbxContent>
                    <w:p w14:paraId="59AD6840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商品資料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30EE989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50528" behindDoc="0" locked="0" layoutInCell="1" allowOverlap="1" wp14:anchorId="7AF3B8B6" wp14:editId="73022A3B">
                <wp:simplePos x="0" y="0"/>
                <wp:positionH relativeFrom="column">
                  <wp:posOffset>3275331</wp:posOffset>
                </wp:positionH>
                <wp:positionV relativeFrom="paragraph">
                  <wp:posOffset>238125</wp:posOffset>
                </wp:positionV>
                <wp:extent cx="1432560" cy="243840"/>
                <wp:effectExtent l="0" t="0" r="34290" b="22860"/>
                <wp:wrapNone/>
                <wp:docPr id="127" name="直線接點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256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868CDA" id="直線接點 127" o:spid="_x0000_s1026" style="position:absolute;z-index:2545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9pt,18.75pt" to="370.7pt,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560768" behindDoc="0" locked="0" layoutInCell="1" allowOverlap="1" wp14:anchorId="351B0D0D" wp14:editId="69D069B0">
                <wp:simplePos x="0" y="0"/>
                <wp:positionH relativeFrom="column">
                  <wp:posOffset>3275330</wp:posOffset>
                </wp:positionH>
                <wp:positionV relativeFrom="paragraph">
                  <wp:posOffset>62865</wp:posOffset>
                </wp:positionV>
                <wp:extent cx="167640" cy="0"/>
                <wp:effectExtent l="0" t="0" r="0" b="0"/>
                <wp:wrapNone/>
                <wp:docPr id="165" name="直線接點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D4209B" id="直線接點 165" o:spid="_x0000_s1026" style="position:absolute;z-index:2545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9pt,4.95pt" to="271.1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34144" behindDoc="0" locked="0" layoutInCell="1" allowOverlap="1" wp14:anchorId="7B736717" wp14:editId="1546DB9D">
                <wp:simplePos x="0" y="0"/>
                <wp:positionH relativeFrom="column">
                  <wp:posOffset>1989455</wp:posOffset>
                </wp:positionH>
                <wp:positionV relativeFrom="paragraph">
                  <wp:posOffset>34925</wp:posOffset>
                </wp:positionV>
                <wp:extent cx="473075" cy="0"/>
                <wp:effectExtent l="0" t="0" r="0" b="0"/>
                <wp:wrapNone/>
                <wp:docPr id="1582" name="直線接點 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3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BBD7E7" id="直線接點 1582" o:spid="_x0000_s1026" style="position:absolute;flip:x;z-index:2545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65pt,2.75pt" to="193.9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35168" behindDoc="0" locked="0" layoutInCell="1" allowOverlap="1" wp14:anchorId="5A63CC0F" wp14:editId="419833DD">
                <wp:simplePos x="0" y="0"/>
                <wp:positionH relativeFrom="column">
                  <wp:posOffset>1995170</wp:posOffset>
                </wp:positionH>
                <wp:positionV relativeFrom="paragraph">
                  <wp:posOffset>85725</wp:posOffset>
                </wp:positionV>
                <wp:extent cx="473710" cy="7620"/>
                <wp:effectExtent l="0" t="0" r="21590" b="30480"/>
                <wp:wrapNone/>
                <wp:docPr id="1583" name="直線接點 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371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26D14" id="直線接點 1583" o:spid="_x0000_s1026" style="position:absolute;flip:x;z-index:2545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6.75pt" to="194.4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561792" behindDoc="0" locked="0" layoutInCell="1" allowOverlap="1" wp14:anchorId="070A8C04" wp14:editId="3AAA2A0E">
                <wp:simplePos x="0" y="0"/>
                <wp:positionH relativeFrom="column">
                  <wp:posOffset>5012690</wp:posOffset>
                </wp:positionH>
                <wp:positionV relativeFrom="paragraph">
                  <wp:posOffset>66040</wp:posOffset>
                </wp:positionV>
                <wp:extent cx="76200" cy="5080"/>
                <wp:effectExtent l="0" t="0" r="19050" b="33020"/>
                <wp:wrapNone/>
                <wp:docPr id="166" name="直線接點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5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B9A0FB" id="直線接點 166" o:spid="_x0000_s1026" style="position:absolute;flip:y;z-index:2545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7pt,5.2pt" to="400.7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36192" behindDoc="0" locked="0" layoutInCell="1" allowOverlap="1" wp14:anchorId="2D1C2232" wp14:editId="2B589A1A">
                <wp:simplePos x="0" y="0"/>
                <wp:positionH relativeFrom="margin">
                  <wp:posOffset>2082165</wp:posOffset>
                </wp:positionH>
                <wp:positionV relativeFrom="paragraph">
                  <wp:posOffset>112395</wp:posOffset>
                </wp:positionV>
                <wp:extent cx="269240" cy="266700"/>
                <wp:effectExtent l="0" t="0" r="0" b="0"/>
                <wp:wrapSquare wrapText="bothSides"/>
                <wp:docPr id="158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853364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C2232" id="_x0000_s1221" type="#_x0000_t202" style="position:absolute;left:0;text-align:left;margin-left:163.95pt;margin-top:8.85pt;width:21.2pt;height:21pt;z-index:254536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" filled="f" stroked="f">
                <v:textbox>
                  <w:txbxContent>
                    <w:p w14:paraId="6C853364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25952" behindDoc="0" locked="0" layoutInCell="1" allowOverlap="1" wp14:anchorId="011CAB4B" wp14:editId="43E4198A">
                <wp:simplePos x="0" y="0"/>
                <wp:positionH relativeFrom="column">
                  <wp:posOffset>3274695</wp:posOffset>
                </wp:positionH>
                <wp:positionV relativeFrom="paragraph">
                  <wp:posOffset>95885</wp:posOffset>
                </wp:positionV>
                <wp:extent cx="15875" cy="0"/>
                <wp:effectExtent l="0" t="0" r="0" b="0"/>
                <wp:wrapNone/>
                <wp:docPr id="1517" name="直線接點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27F982" id="直線接點 1517" o:spid="_x0000_s1026" style="position:absolute;flip:x y;z-index:2545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85pt,7.55pt" to="259.1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37216" behindDoc="0" locked="0" layoutInCell="1" allowOverlap="1" wp14:anchorId="20B48CF1" wp14:editId="498FB545">
                <wp:simplePos x="0" y="0"/>
                <wp:positionH relativeFrom="column">
                  <wp:posOffset>854710</wp:posOffset>
                </wp:positionH>
                <wp:positionV relativeFrom="paragraph">
                  <wp:posOffset>61323</wp:posOffset>
                </wp:positionV>
                <wp:extent cx="182517" cy="0"/>
                <wp:effectExtent l="0" t="0" r="0" b="0"/>
                <wp:wrapNone/>
                <wp:docPr id="1585" name="直線接點 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51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06963" id="直線接點 1585" o:spid="_x0000_s1026" style="position:absolute;z-index:2545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3pt,4.85pt" to="81.65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" strokecolor="black [3200]" strokeweight=".5pt">
                <v:stroke joinstyle="miter"/>
              </v:line>
            </w:pict>
          </mc:Fallback>
        </mc:AlternateContent>
      </w:r>
    </w:p>
    <w:p w14:paraId="1E222A21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45408" behindDoc="0" locked="0" layoutInCell="1" allowOverlap="1" wp14:anchorId="2929E8FE" wp14:editId="47DC1258">
                <wp:simplePos x="0" y="0"/>
                <wp:positionH relativeFrom="column">
                  <wp:posOffset>1530350</wp:posOffset>
                </wp:positionH>
                <wp:positionV relativeFrom="paragraph">
                  <wp:posOffset>66675</wp:posOffset>
                </wp:positionV>
                <wp:extent cx="228600" cy="609600"/>
                <wp:effectExtent l="0" t="0" r="19050" b="19050"/>
                <wp:wrapNone/>
                <wp:docPr id="1377" name="直線接點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609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5C8369" id="直線接點 1377" o:spid="_x0000_s1026" style="position:absolute;flip:x y;z-index:2545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5pt,5.25pt" to="138.5pt,5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" strokecolor="black [3200]" strokeweight=".5pt">
                <v:stroke joinstyle="miter"/>
              </v:line>
            </w:pict>
          </mc:Fallback>
        </mc:AlternateContent>
      </w: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548480" behindDoc="0" locked="0" layoutInCell="1" allowOverlap="1" wp14:anchorId="60B88B0A" wp14:editId="22BAED01">
                <wp:simplePos x="0" y="0"/>
                <wp:positionH relativeFrom="margin">
                  <wp:align>left</wp:align>
                </wp:positionH>
                <wp:positionV relativeFrom="paragraph">
                  <wp:posOffset>66040</wp:posOffset>
                </wp:positionV>
                <wp:extent cx="1572260" cy="403860"/>
                <wp:effectExtent l="0" t="0" r="27940" b="15240"/>
                <wp:wrapNone/>
                <wp:docPr id="1381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182DB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購買商品金額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88B0A" id="_x0000_s1222" style="position:absolute;left:0;text-align:left;margin-left:0;margin-top:5.2pt;width:123.8pt;height:31.8pt;z-index:25454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" filled="f" strokecolor="black [3213]" strokeweight=".5pt">
                <v:stroke dashstyle="longDash" joinstyle="miter"/>
                <v:textbox>
                  <w:txbxContent>
                    <w:p w14:paraId="4D1182DB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購買商品金額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47456" behindDoc="0" locked="0" layoutInCell="1" allowOverlap="1" wp14:anchorId="78230831" wp14:editId="72FE2EEB">
                <wp:simplePos x="0" y="0"/>
                <wp:positionH relativeFrom="column">
                  <wp:posOffset>1332230</wp:posOffset>
                </wp:positionH>
                <wp:positionV relativeFrom="paragraph">
                  <wp:posOffset>74295</wp:posOffset>
                </wp:positionV>
                <wp:extent cx="198120" cy="45720"/>
                <wp:effectExtent l="0" t="0" r="30480" b="30480"/>
                <wp:wrapNone/>
                <wp:docPr id="1380" name="直線接點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" cy="45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5147BD" id="直線接點 1380" o:spid="_x0000_s1026" style="position:absolute;flip:x;z-index:2545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9pt,5.85pt" to="120.5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75104" behindDoc="0" locked="0" layoutInCell="1" allowOverlap="1" wp14:anchorId="1C5AD599" wp14:editId="63C11B88">
                <wp:simplePos x="0" y="0"/>
                <wp:positionH relativeFrom="margin">
                  <wp:posOffset>3770630</wp:posOffset>
                </wp:positionH>
                <wp:positionV relativeFrom="paragraph">
                  <wp:posOffset>74295</wp:posOffset>
                </wp:positionV>
                <wp:extent cx="269240" cy="266700"/>
                <wp:effectExtent l="0" t="0" r="0" b="0"/>
                <wp:wrapSquare wrapText="bothSides"/>
                <wp:docPr id="3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5EB65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AD599" id="_x0000_s1223" type="#_x0000_t202" style="position:absolute;left:0;text-align:left;margin-left:296.9pt;margin-top:5.85pt;width:21.2pt;height:21pt;z-index:25457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" filled="f" stroked="f">
                <v:textbox>
                  <w:txbxContent>
                    <w:p w14:paraId="33D5EB65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49504" behindDoc="0" locked="0" layoutInCell="1" allowOverlap="1" wp14:anchorId="024A1F28" wp14:editId="7099E079">
                <wp:simplePos x="0" y="0"/>
                <wp:positionH relativeFrom="column">
                  <wp:posOffset>3875133</wp:posOffset>
                </wp:positionH>
                <wp:positionV relativeFrom="paragraph">
                  <wp:posOffset>208280</wp:posOffset>
                </wp:positionV>
                <wp:extent cx="1670050" cy="552450"/>
                <wp:effectExtent l="38100" t="19050" r="44450" b="38100"/>
                <wp:wrapNone/>
                <wp:docPr id="126" name="流程圖: 決策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05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B44162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追加商品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4A1F28" id="流程圖: 決策 126" o:spid="_x0000_s1224" type="#_x0000_t110" style="position:absolute;left:0;text-align:left;margin-left:305.15pt;margin-top:16.4pt;width:131.5pt;height:43.5pt;z-index:2545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" filled="f" strokecolor="black [3213]" strokeweight=".5pt">
                <v:textbox>
                  <w:txbxContent>
                    <w:p w14:paraId="30B44162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追加商品</w:t>
                      </w:r>
                    </w:p>
                  </w:txbxContent>
                </v:textbox>
              </v:shape>
            </w:pict>
          </mc:Fallback>
        </mc:AlternateContent>
      </w:r>
    </w:p>
    <w:p w14:paraId="1FB6E31F" w14:textId="77777777" w:rsidR="00916D87" w:rsidRDefault="00916D87" w:rsidP="00916D87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574080" behindDoc="0" locked="0" layoutInCell="1" allowOverlap="1" wp14:anchorId="5A4582D6" wp14:editId="37B9267B">
                <wp:simplePos x="0" y="0"/>
                <wp:positionH relativeFrom="column">
                  <wp:posOffset>5294630</wp:posOffset>
                </wp:positionH>
                <wp:positionV relativeFrom="paragraph">
                  <wp:posOffset>230505</wp:posOffset>
                </wp:positionV>
                <wp:extent cx="254000" cy="861060"/>
                <wp:effectExtent l="0" t="0" r="31750" b="34290"/>
                <wp:wrapNone/>
                <wp:docPr id="336" name="直線接點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0" cy="861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505D9E" id="直線接點 336" o:spid="_x0000_s1026" style="position:absolute;flip:x;z-index:2545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6.9pt,18.15pt" to="436.9pt,8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573056" behindDoc="0" locked="0" layoutInCell="1" allowOverlap="1" wp14:anchorId="5506153F" wp14:editId="656A068C">
                <wp:simplePos x="0" y="0"/>
                <wp:positionH relativeFrom="column">
                  <wp:posOffset>3747770</wp:posOffset>
                </wp:positionH>
                <wp:positionV relativeFrom="paragraph">
                  <wp:posOffset>230505</wp:posOffset>
                </wp:positionV>
                <wp:extent cx="129540" cy="891540"/>
                <wp:effectExtent l="0" t="0" r="22860" b="22860"/>
                <wp:wrapNone/>
                <wp:docPr id="335" name="直線接點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" cy="891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C464B1" id="直線接點 335" o:spid="_x0000_s1026" style="position:absolute;flip:y;z-index:2545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1pt,18.15pt" to="305.3pt,8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p w14:paraId="4633D967" w14:textId="77777777" w:rsidR="00916D87" w:rsidRDefault="00916D87" w:rsidP="00916D87">
      <w:pPr>
        <w:rPr>
          <w:lang w:eastAsia="zh-TW"/>
        </w:rPr>
      </w:pP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546432" behindDoc="0" locked="0" layoutInCell="1" allowOverlap="1" wp14:anchorId="2F8A21F2" wp14:editId="614508C5">
                <wp:simplePos x="0" y="0"/>
                <wp:positionH relativeFrom="margin">
                  <wp:posOffset>219075</wp:posOffset>
                </wp:positionH>
                <wp:positionV relativeFrom="paragraph">
                  <wp:posOffset>8890</wp:posOffset>
                </wp:positionV>
                <wp:extent cx="1569085" cy="403860"/>
                <wp:effectExtent l="0" t="0" r="12065" b="22860"/>
                <wp:wrapNone/>
                <wp:docPr id="1379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3D0F37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購買商品數量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8A21F2" id="_x0000_s1225" style="position:absolute;left:0;text-align:left;margin-left:17.25pt;margin-top:.7pt;width:123.55pt;height:31.8pt;z-index:25454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" filled="f" strokecolor="black [3213]" strokeweight=".5pt">
                <v:stroke joinstyle="miter"/>
                <v:textbox>
                  <w:txbxContent>
                    <w:p w14:paraId="0E3D0F37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購買商品數量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552576" behindDoc="0" locked="0" layoutInCell="1" allowOverlap="1" wp14:anchorId="306E4ED3" wp14:editId="12D2C5A7">
                <wp:simplePos x="0" y="0"/>
                <wp:positionH relativeFrom="column">
                  <wp:posOffset>4718685</wp:posOffset>
                </wp:positionH>
                <wp:positionV relativeFrom="paragraph">
                  <wp:posOffset>239395</wp:posOffset>
                </wp:positionV>
                <wp:extent cx="0" cy="250190"/>
                <wp:effectExtent l="0" t="0" r="38100" b="35560"/>
                <wp:wrapNone/>
                <wp:docPr id="1927" name="直線接點 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1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DDB644" id="直線接點 1927" o:spid="_x0000_s1026" style="position:absolute;z-index:2545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55pt,18.85pt" to="371.55pt,3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76128" behindDoc="0" locked="0" layoutInCell="1" allowOverlap="1" wp14:anchorId="3AF558B5" wp14:editId="7158E4B4">
                <wp:simplePos x="0" y="0"/>
                <wp:positionH relativeFrom="margin">
                  <wp:posOffset>4810760</wp:posOffset>
                </wp:positionH>
                <wp:positionV relativeFrom="paragraph">
                  <wp:posOffset>191135</wp:posOffset>
                </wp:positionV>
                <wp:extent cx="269240" cy="266700"/>
                <wp:effectExtent l="0" t="0" r="0" b="0"/>
                <wp:wrapSquare wrapText="bothSides"/>
                <wp:docPr id="3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D76D0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558B5" id="_x0000_s1226" type="#_x0000_t202" style="position:absolute;left:0;text-align:left;margin-left:378.8pt;margin-top:15.05pt;width:21.2pt;height:21pt;z-index:25457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" filled="f" stroked="f">
                <v:textbox>
                  <w:txbxContent>
                    <w:p w14:paraId="577D76D0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2826A6" w14:textId="77777777" w:rsidR="00916D87" w:rsidRDefault="00916D87" w:rsidP="00916D87">
      <w:pPr>
        <w:rPr>
          <w:lang w:eastAsia="zh-TW"/>
        </w:rPr>
      </w:pPr>
      <w:r w:rsidRPr="00D02D7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51552" behindDoc="0" locked="0" layoutInCell="1" allowOverlap="1" wp14:anchorId="7A4ABC22" wp14:editId="2020502D">
                <wp:simplePos x="0" y="0"/>
                <wp:positionH relativeFrom="margin">
                  <wp:posOffset>4311650</wp:posOffset>
                </wp:positionH>
                <wp:positionV relativeFrom="paragraph">
                  <wp:posOffset>222885</wp:posOffset>
                </wp:positionV>
                <wp:extent cx="808990" cy="304800"/>
                <wp:effectExtent l="0" t="0" r="10160" b="19050"/>
                <wp:wrapNone/>
                <wp:docPr id="1925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99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43EE7F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商品資料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4ABC22" id="_x0000_s1227" style="position:absolute;left:0;text-align:left;margin-left:339.5pt;margin-top:17.55pt;width:63.7pt;height:24pt;z-index:25455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" filled="f" strokecolor="black [3213]" strokeweight=".5pt">
                <v:textbox>
                  <w:txbxContent>
                    <w:p w14:paraId="0343EE7F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商品資料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55F8D29" w14:textId="77777777" w:rsidR="00916D87" w:rsidRDefault="00916D87" w:rsidP="00916D87">
      <w:pPr>
        <w:rPr>
          <w:lang w:eastAsia="zh-TW"/>
        </w:rPr>
      </w:pPr>
    </w:p>
    <w:p w14:paraId="6DB75C72" w14:textId="77777777" w:rsidR="00916D87" w:rsidRDefault="00916D87" w:rsidP="00916D87">
      <w:pPr>
        <w:rPr>
          <w:lang w:eastAsia="zh-TW"/>
        </w:rPr>
      </w:pPr>
      <w:r w:rsidRPr="0087026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71008" behindDoc="0" locked="0" layoutInCell="1" allowOverlap="1" wp14:anchorId="12B09083" wp14:editId="1AA4B3FB">
                <wp:simplePos x="0" y="0"/>
                <wp:positionH relativeFrom="margin">
                  <wp:posOffset>2442845</wp:posOffset>
                </wp:positionH>
                <wp:positionV relativeFrom="paragraph">
                  <wp:posOffset>20955</wp:posOffset>
                </wp:positionV>
                <wp:extent cx="1565564" cy="403860"/>
                <wp:effectExtent l="0" t="0" r="15875" b="15240"/>
                <wp:wrapNone/>
                <wp:docPr id="314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564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2124F3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追加商品數量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09083" id="_x0000_s1228" style="position:absolute;left:0;text-align:left;margin-left:192.35pt;margin-top:1.65pt;width:123.25pt;height:31.8pt;z-index:25457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" filled="f" strokecolor="black [3213]" strokeweight=".5pt">
                <v:stroke joinstyle="miter"/>
                <v:textbox>
                  <w:txbxContent>
                    <w:p w14:paraId="602124F3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追加商品數量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70269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572032" behindDoc="0" locked="0" layoutInCell="1" allowOverlap="1" wp14:anchorId="3B99551D" wp14:editId="04630478">
                <wp:simplePos x="0" y="0"/>
                <wp:positionH relativeFrom="margin">
                  <wp:align>right</wp:align>
                </wp:positionH>
                <wp:positionV relativeFrom="paragraph">
                  <wp:posOffset>28575</wp:posOffset>
                </wp:positionV>
                <wp:extent cx="1565275" cy="403860"/>
                <wp:effectExtent l="0" t="0" r="15875" b="15240"/>
                <wp:wrapNone/>
                <wp:docPr id="331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27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935B90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追加商品金額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99551D" id="_x0000_s1229" style="position:absolute;left:0;text-align:left;margin-left:72.05pt;margin-top:2.25pt;width:123.25pt;height:31.8pt;z-index:25457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" filled="f" strokecolor="black [3213]" strokeweight=".5pt">
                <v:stroke dashstyle="longDash" joinstyle="miter"/>
                <v:textbox>
                  <w:txbxContent>
                    <w:p w14:paraId="72935B90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追加商品金額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2E6279AD" w14:textId="77777777" w:rsidR="00916D87" w:rsidRDefault="00916D87" w:rsidP="00916D87">
      <w:pPr>
        <w:rPr>
          <w:lang w:eastAsia="zh-TW"/>
        </w:rPr>
      </w:pPr>
    </w:p>
    <w:p w14:paraId="493F9FF5" w14:textId="20852F3E" w:rsidR="00916D87" w:rsidRDefault="00916D87" w:rsidP="00A81D2D">
      <w:pPr>
        <w:rPr>
          <w:lang w:eastAsia="zh-TW"/>
        </w:rPr>
      </w:pPr>
    </w:p>
    <w:p w14:paraId="30721E7D" w14:textId="25086765" w:rsidR="00916D87" w:rsidRDefault="00916D87" w:rsidP="00A81D2D">
      <w:pPr>
        <w:rPr>
          <w:lang w:eastAsia="zh-TW"/>
        </w:rPr>
      </w:pPr>
    </w:p>
    <w:p w14:paraId="4E735A31" w14:textId="3A57F519" w:rsidR="00916D87" w:rsidRDefault="00916D87" w:rsidP="00A81D2D">
      <w:pPr>
        <w:rPr>
          <w:lang w:eastAsia="zh-TW"/>
        </w:rPr>
      </w:pPr>
    </w:p>
    <w:p w14:paraId="0400796E" w14:textId="77777777" w:rsidR="00916D87" w:rsidRPr="00B51A1D" w:rsidRDefault="00916D87" w:rsidP="00916D87">
      <w:pPr>
        <w:rPr>
          <w:lang w:eastAsia="zh-TW"/>
        </w:rPr>
      </w:pPr>
      <w:r>
        <w:rPr>
          <w:rFonts w:hint="eastAsia"/>
          <w:lang w:eastAsia="zh-TW"/>
        </w:rPr>
        <w:lastRenderedPageBreak/>
        <w:t>補貨單和其他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</w:p>
    <w:p w14:paraId="213F33B9" w14:textId="77777777" w:rsidR="00916D87" w:rsidRDefault="00916D87" w:rsidP="00916D87">
      <w:pPr>
        <w:rPr>
          <w:lang w:eastAsia="zh-TW"/>
        </w:rPr>
      </w:pPr>
      <w:r w:rsidRPr="00ED7BD0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610944" behindDoc="0" locked="0" layoutInCell="1" allowOverlap="1" wp14:anchorId="08D66BD6" wp14:editId="24F3B5E7">
                <wp:simplePos x="0" y="0"/>
                <wp:positionH relativeFrom="margin">
                  <wp:posOffset>2391410</wp:posOffset>
                </wp:positionH>
                <wp:positionV relativeFrom="paragraph">
                  <wp:posOffset>144780</wp:posOffset>
                </wp:positionV>
                <wp:extent cx="967740" cy="325120"/>
                <wp:effectExtent l="0" t="0" r="22860" b="17780"/>
                <wp:wrapNone/>
                <wp:docPr id="279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C87F1C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66BD6" id="_x0000_s1230" style="position:absolute;left:0;text-align:left;margin-left:188.3pt;margin-top:11.4pt;width:76.2pt;height:25.6pt;z-index:25461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" filled="f" strokecolor="black [3213]" strokeweight=".5pt">
                <v:textbox>
                  <w:txbxContent>
                    <w:p w14:paraId="37C87F1C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31524">
        <w:rPr>
          <w:noProof/>
        </w:rPr>
        <mc:AlternateContent>
          <mc:Choice Requires="wps">
            <w:drawing>
              <wp:anchor distT="0" distB="0" distL="114300" distR="114300" simplePos="0" relativeHeight="254591488" behindDoc="0" locked="0" layoutInCell="1" allowOverlap="1" wp14:anchorId="34962B7F" wp14:editId="000F730B">
                <wp:simplePos x="0" y="0"/>
                <wp:positionH relativeFrom="margin">
                  <wp:posOffset>934720</wp:posOffset>
                </wp:positionH>
                <wp:positionV relativeFrom="paragraph">
                  <wp:posOffset>142240</wp:posOffset>
                </wp:positionV>
                <wp:extent cx="967740" cy="325120"/>
                <wp:effectExtent l="0" t="0" r="22860" b="17780"/>
                <wp:wrapNone/>
                <wp:docPr id="1602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C13010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62B7F" id="_x0000_s1231" style="position:absolute;left:0;text-align:left;margin-left:73.6pt;margin-top:11.2pt;width:76.2pt;height:25.6pt;z-index:25459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" filled="f" strokecolor="black [3213]" strokeweight=".5pt">
                <v:textbox>
                  <w:txbxContent>
                    <w:p w14:paraId="21C13010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0B013FB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17088" behindDoc="0" locked="0" layoutInCell="1" allowOverlap="1" wp14:anchorId="6BBD208B" wp14:editId="51967380">
                <wp:simplePos x="0" y="0"/>
                <wp:positionH relativeFrom="column">
                  <wp:posOffset>2881630</wp:posOffset>
                </wp:positionH>
                <wp:positionV relativeFrom="paragraph">
                  <wp:posOffset>211455</wp:posOffset>
                </wp:positionV>
                <wp:extent cx="0" cy="301625"/>
                <wp:effectExtent l="0" t="0" r="38100" b="22225"/>
                <wp:wrapNone/>
                <wp:docPr id="286" name="直線接點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B44722" id="直線接點 286" o:spid="_x0000_s1026" style="position:absolute;flip:y;z-index:2546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9pt,16.65pt" to="226.9pt,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604800" behindDoc="0" locked="0" layoutInCell="1" allowOverlap="1" wp14:anchorId="13D9D87C" wp14:editId="2752BE80">
                <wp:simplePos x="0" y="0"/>
                <wp:positionH relativeFrom="margin">
                  <wp:posOffset>1378585</wp:posOffset>
                </wp:positionH>
                <wp:positionV relativeFrom="paragraph">
                  <wp:posOffset>266700</wp:posOffset>
                </wp:positionV>
                <wp:extent cx="269240" cy="266700"/>
                <wp:effectExtent l="0" t="0" r="0" b="0"/>
                <wp:wrapSquare wrapText="bothSides"/>
                <wp:docPr id="16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5DACF5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9D87C" id="_x0000_s1232" type="#_x0000_t202" style="position:absolute;left:0;text-align:left;margin-left:108.55pt;margin-top:21pt;width:21.2pt;height:21pt;z-index:25460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" filled="f" stroked="f">
                <v:textbox>
                  <w:txbxContent>
                    <w:p w14:paraId="0B5DACF5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00704" behindDoc="0" locked="0" layoutInCell="1" allowOverlap="1" wp14:anchorId="2C6309D8" wp14:editId="6E7D7909">
                <wp:simplePos x="0" y="0"/>
                <wp:positionH relativeFrom="column">
                  <wp:posOffset>1416685</wp:posOffset>
                </wp:positionH>
                <wp:positionV relativeFrom="paragraph">
                  <wp:posOffset>212725</wp:posOffset>
                </wp:positionV>
                <wp:extent cx="0" cy="301625"/>
                <wp:effectExtent l="0" t="0" r="38100" b="22225"/>
                <wp:wrapNone/>
                <wp:docPr id="1647" name="直線接點 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B99B2F" id="直線接點 1647" o:spid="_x0000_s1026" style="position:absolute;flip:y;z-index:2546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55pt,16.75pt" to="111.55pt,4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4DFB3A82" w14:textId="77777777" w:rsidR="00916D87" w:rsidRDefault="00916D87" w:rsidP="00916D87">
      <w:pPr>
        <w:rPr>
          <w:lang w:eastAsia="zh-TW"/>
        </w:rPr>
      </w:pPr>
      <w:r w:rsidRPr="00ED7BD0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616064" behindDoc="0" locked="0" layoutInCell="1" allowOverlap="1" wp14:anchorId="5E9938BE" wp14:editId="3722AF36">
                <wp:simplePos x="0" y="0"/>
                <wp:positionH relativeFrom="margin">
                  <wp:posOffset>2903855</wp:posOffset>
                </wp:positionH>
                <wp:positionV relativeFrom="paragraph">
                  <wp:posOffset>6350</wp:posOffset>
                </wp:positionV>
                <wp:extent cx="269240" cy="266700"/>
                <wp:effectExtent l="0" t="0" r="0" b="0"/>
                <wp:wrapSquare wrapText="bothSides"/>
                <wp:docPr id="28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0EFFF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938BE" id="_x0000_s1233" type="#_x0000_t202" style="position:absolute;left:0;text-align:left;margin-left:228.65pt;margin-top:.5pt;width:21.2pt;height:21pt;z-index:25461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" filled="f" stroked="f">
                <v:textbox>
                  <w:txbxContent>
                    <w:p w14:paraId="23C0EFFF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D7BD0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611968" behindDoc="0" locked="0" layoutInCell="1" allowOverlap="1" wp14:anchorId="48A86A75" wp14:editId="0008DB0E">
                <wp:simplePos x="0" y="0"/>
                <wp:positionH relativeFrom="column">
                  <wp:posOffset>2063750</wp:posOffset>
                </wp:positionH>
                <wp:positionV relativeFrom="paragraph">
                  <wp:posOffset>257175</wp:posOffset>
                </wp:positionV>
                <wp:extent cx="1634490" cy="552450"/>
                <wp:effectExtent l="38100" t="19050" r="41910" b="38100"/>
                <wp:wrapNone/>
                <wp:docPr id="280" name="流程圖: 決策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C3DDEE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確認進貨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A86A75" id="流程圖: 決策 280" o:spid="_x0000_s1234" type="#_x0000_t110" style="position:absolute;left:0;text-align:left;margin-left:162.5pt;margin-top:20.25pt;width:128.7pt;height:43.5pt;z-index:25461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" filled="f" strokecolor="black [3213]" strokeweight=".5pt">
                <v:textbox>
                  <w:txbxContent>
                    <w:p w14:paraId="3BC3DDEE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確認進貨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92512" behindDoc="0" locked="0" layoutInCell="1" allowOverlap="1" wp14:anchorId="6EC865AD" wp14:editId="18F18388">
                <wp:simplePos x="0" y="0"/>
                <wp:positionH relativeFrom="column">
                  <wp:posOffset>924560</wp:posOffset>
                </wp:positionH>
                <wp:positionV relativeFrom="paragraph">
                  <wp:posOffset>249555</wp:posOffset>
                </wp:positionV>
                <wp:extent cx="990600" cy="552450"/>
                <wp:effectExtent l="19050" t="19050" r="38100" b="38100"/>
                <wp:wrapNone/>
                <wp:docPr id="1607" name="流程圖: 決策 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25DA8F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補貨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865AD" id="流程圖: 決策 1607" o:spid="_x0000_s1235" type="#_x0000_t110" style="position:absolute;left:0;text-align:left;margin-left:72.8pt;margin-top:19.65pt;width:78pt;height:43.5pt;z-index:2545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" filled="f" strokecolor="black [3213]" strokeweight=".5pt">
                <v:textbox>
                  <w:txbxContent>
                    <w:p w14:paraId="6425DA8F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補貨</w:t>
                      </w:r>
                    </w:p>
                  </w:txbxContent>
                </v:textbox>
              </v:shape>
            </w:pict>
          </mc:Fallback>
        </mc:AlternateContent>
      </w:r>
    </w:p>
    <w:p w14:paraId="3A005B27" w14:textId="77777777" w:rsidR="00916D87" w:rsidRDefault="00916D87" w:rsidP="00916D87">
      <w:pPr>
        <w:rPr>
          <w:lang w:eastAsia="zh-TW"/>
        </w:rPr>
      </w:pPr>
    </w:p>
    <w:p w14:paraId="3AB5BD69" w14:textId="77777777" w:rsidR="00916D87" w:rsidRDefault="00916D87" w:rsidP="00916D87">
      <w:pPr>
        <w:rPr>
          <w:lang w:eastAsia="zh-TW"/>
        </w:rPr>
      </w:pPr>
      <w:r w:rsidRPr="00ED7BD0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614016" behindDoc="0" locked="0" layoutInCell="1" allowOverlap="1" wp14:anchorId="044FA5E4" wp14:editId="7E9BD91E">
                <wp:simplePos x="0" y="0"/>
                <wp:positionH relativeFrom="column">
                  <wp:posOffset>2848610</wp:posOffset>
                </wp:positionH>
                <wp:positionV relativeFrom="paragraph">
                  <wp:posOffset>260985</wp:posOffset>
                </wp:positionV>
                <wp:extent cx="0" cy="281940"/>
                <wp:effectExtent l="0" t="0" r="38100" b="22860"/>
                <wp:wrapNone/>
                <wp:docPr id="282" name="直線接點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81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197881" id="直線接點 282" o:spid="_x0000_s1026" style="position:absolute;flip:x;z-index:2546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3pt,20.55pt" to="224.3pt,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Pr="00ED7BD0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615040" behindDoc="0" locked="0" layoutInCell="1" allowOverlap="1" wp14:anchorId="3BE54411" wp14:editId="657116DE">
                <wp:simplePos x="0" y="0"/>
                <wp:positionH relativeFrom="margin">
                  <wp:posOffset>3057525</wp:posOffset>
                </wp:positionH>
                <wp:positionV relativeFrom="paragraph">
                  <wp:posOffset>252730</wp:posOffset>
                </wp:positionV>
                <wp:extent cx="269240" cy="266700"/>
                <wp:effectExtent l="0" t="0" r="0" b="0"/>
                <wp:wrapSquare wrapText="bothSides"/>
                <wp:docPr id="28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E9DC2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54411" id="_x0000_s1236" type="#_x0000_t202" style="position:absolute;left:0;text-align:left;margin-left:240.75pt;margin-top:19.9pt;width:21.2pt;height:21pt;z-index:25461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" filled="f" stroked="f">
                <v:textbox>
                  <w:txbxContent>
                    <w:p w14:paraId="1B3E9DC2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02752" behindDoc="0" locked="0" layoutInCell="1" allowOverlap="1" wp14:anchorId="3E87228F" wp14:editId="61458E9B">
                <wp:simplePos x="0" y="0"/>
                <wp:positionH relativeFrom="column">
                  <wp:posOffset>1492250</wp:posOffset>
                </wp:positionH>
                <wp:positionV relativeFrom="paragraph">
                  <wp:posOffset>238126</wp:posOffset>
                </wp:positionV>
                <wp:extent cx="1249680" cy="297180"/>
                <wp:effectExtent l="0" t="0" r="26670" b="26670"/>
                <wp:wrapNone/>
                <wp:docPr id="1649" name="直線接點 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9680" cy="297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7ED81" id="直線接點 1649" o:spid="_x0000_s1026" style="position:absolute;z-index:2546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5pt,18.75pt" to="215.9pt,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" strokecolor="black [3200]" strokeweight=".5pt">
                <v:stroke joinstyle="miter"/>
              </v:line>
            </w:pict>
          </mc:Fallback>
        </mc:AlternateContent>
      </w:r>
    </w:p>
    <w:p w14:paraId="6930419B" w14:textId="77777777" w:rsidR="00916D87" w:rsidRDefault="00916D87" w:rsidP="00916D87">
      <w:pPr>
        <w:rPr>
          <w:lang w:eastAsia="zh-TW"/>
        </w:rPr>
      </w:pPr>
      <w:r w:rsidRPr="00ED7BD0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612992" behindDoc="0" locked="0" layoutInCell="1" allowOverlap="1" wp14:anchorId="447CB52A" wp14:editId="7F3ED276">
                <wp:simplePos x="0" y="0"/>
                <wp:positionH relativeFrom="column">
                  <wp:posOffset>2909570</wp:posOffset>
                </wp:positionH>
                <wp:positionV relativeFrom="paragraph">
                  <wp:posOffset>5715</wp:posOffset>
                </wp:positionV>
                <wp:extent cx="0" cy="266700"/>
                <wp:effectExtent l="0" t="0" r="38100" b="19050"/>
                <wp:wrapNone/>
                <wp:docPr id="281" name="直線接點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FB422A" id="直線接點 281" o:spid="_x0000_s1026" style="position:absolute;z-index:2546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1pt,.45pt" to="229.1pt,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603776" behindDoc="0" locked="0" layoutInCell="1" allowOverlap="1" wp14:anchorId="281D00A4" wp14:editId="7BAE4C25">
                <wp:simplePos x="0" y="0"/>
                <wp:positionH relativeFrom="margin">
                  <wp:posOffset>1740535</wp:posOffset>
                </wp:positionH>
                <wp:positionV relativeFrom="paragraph">
                  <wp:posOffset>177800</wp:posOffset>
                </wp:positionV>
                <wp:extent cx="269240" cy="266700"/>
                <wp:effectExtent l="0" t="0" r="0" b="0"/>
                <wp:wrapSquare wrapText="bothSides"/>
                <wp:docPr id="16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6CDFA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D00A4" id="_x0000_s1237" type="#_x0000_t202" style="position:absolute;left:0;text-align:left;margin-left:137.05pt;margin-top:14pt;width:21.2pt;height:21pt;z-index:25460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" filled="f" stroked="f">
                <v:textbox>
                  <w:txbxContent>
                    <w:p w14:paraId="4C36CDFA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01728" behindDoc="0" locked="0" layoutInCell="1" allowOverlap="1" wp14:anchorId="68AC2CF6" wp14:editId="3045CD95">
                <wp:simplePos x="0" y="0"/>
                <wp:positionH relativeFrom="column">
                  <wp:posOffset>1423670</wp:posOffset>
                </wp:positionH>
                <wp:positionV relativeFrom="paragraph">
                  <wp:posOffset>13335</wp:posOffset>
                </wp:positionV>
                <wp:extent cx="1116330" cy="257810"/>
                <wp:effectExtent l="0" t="0" r="26670" b="27940"/>
                <wp:wrapNone/>
                <wp:docPr id="1648" name="直線接點 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6330" cy="257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6FFA59" id="直線接點 1648" o:spid="_x0000_s1026" style="position:absolute;z-index:2546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1pt,1.05pt" to="200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608896" behindDoc="0" locked="0" layoutInCell="1" allowOverlap="1" wp14:anchorId="00EC9C68" wp14:editId="1038FC01">
                <wp:simplePos x="0" y="0"/>
                <wp:positionH relativeFrom="margin">
                  <wp:align>left</wp:align>
                </wp:positionH>
                <wp:positionV relativeFrom="paragraph">
                  <wp:posOffset>144838</wp:posOffset>
                </wp:positionV>
                <wp:extent cx="1129146" cy="403860"/>
                <wp:effectExtent l="0" t="0" r="13970" b="15240"/>
                <wp:wrapNone/>
                <wp:docPr id="1389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6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88D9FE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派車時間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C9C68" id="_x0000_s1238" style="position:absolute;left:0;text-align:left;margin-left:0;margin-top:11.4pt;width:88.9pt;height:31.8pt;z-index:254608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" filled="f" strokecolor="black [3213]" strokeweight=".5pt">
                <v:stroke joinstyle="miter"/>
                <v:textbox>
                  <w:txbxContent>
                    <w:p w14:paraId="6D88D9FE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派車時間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B51B6B0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79200" behindDoc="0" locked="0" layoutInCell="1" allowOverlap="1" wp14:anchorId="75286B02" wp14:editId="2A9E1D5B">
                <wp:simplePos x="0" y="0"/>
                <wp:positionH relativeFrom="column">
                  <wp:posOffset>2543810</wp:posOffset>
                </wp:positionH>
                <wp:positionV relativeFrom="paragraph">
                  <wp:posOffset>9525</wp:posOffset>
                </wp:positionV>
                <wp:extent cx="648970" cy="304800"/>
                <wp:effectExtent l="0" t="0" r="17780" b="19050"/>
                <wp:wrapNone/>
                <wp:docPr id="1564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1FCDE0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補貨單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286B02" id="_x0000_s1239" style="position:absolute;left:0;text-align:left;margin-left:200.3pt;margin-top:.75pt;width:51.1pt;height:24pt;z-index:2545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" filled="f" strokecolor="black [3213]" strokeweight=".5pt">
                <v:textbox>
                  <w:txbxContent>
                    <w:p w14:paraId="361FCDE0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補貨單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90464" behindDoc="0" locked="0" layoutInCell="1" allowOverlap="1" wp14:anchorId="0ED90467" wp14:editId="368A9CD0">
                <wp:simplePos x="0" y="0"/>
                <wp:positionH relativeFrom="margin">
                  <wp:posOffset>3780428</wp:posOffset>
                </wp:positionH>
                <wp:positionV relativeFrom="paragraph">
                  <wp:posOffset>159022</wp:posOffset>
                </wp:positionV>
                <wp:extent cx="269240" cy="266700"/>
                <wp:effectExtent l="0" t="0" r="0" b="0"/>
                <wp:wrapSquare wrapText="bothSides"/>
                <wp:docPr id="15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29D3BA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0467" id="_x0000_s1240" type="#_x0000_t202" style="position:absolute;left:0;text-align:left;margin-left:297.65pt;margin-top:12.5pt;width:21.2pt;height:21pt;z-index:25459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" filled="f" stroked="f">
                <v:textbox>
                  <w:txbxContent>
                    <w:p w14:paraId="7D29D3BA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DA86E9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07872" behindDoc="0" locked="0" layoutInCell="1" allowOverlap="1" wp14:anchorId="7EAEB6A5" wp14:editId="0FA1C50A">
                <wp:simplePos x="0" y="0"/>
                <wp:positionH relativeFrom="column">
                  <wp:posOffset>86706</wp:posOffset>
                </wp:positionH>
                <wp:positionV relativeFrom="paragraph">
                  <wp:posOffset>23380</wp:posOffset>
                </wp:positionV>
                <wp:extent cx="452356" cy="616527"/>
                <wp:effectExtent l="0" t="0" r="24130" b="31750"/>
                <wp:wrapNone/>
                <wp:docPr id="1388" name="直線接點 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2356" cy="616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34D200" id="直線接點 1388" o:spid="_x0000_s1026" style="position:absolute;flip:y;z-index:2546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85pt,1.85pt" to="42.45pt,5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83296" behindDoc="0" locked="0" layoutInCell="1" allowOverlap="1" wp14:anchorId="4C10D617" wp14:editId="3CF218CE">
                <wp:simplePos x="0" y="0"/>
                <wp:positionH relativeFrom="column">
                  <wp:posOffset>3193203</wp:posOffset>
                </wp:positionH>
                <wp:positionV relativeFrom="paragraph">
                  <wp:posOffset>53340</wp:posOffset>
                </wp:positionV>
                <wp:extent cx="1642534" cy="311150"/>
                <wp:effectExtent l="0" t="0" r="34290" b="31750"/>
                <wp:wrapNone/>
                <wp:docPr id="1588" name="直線接點 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534" cy="311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E090CA" id="直線接點 1588" o:spid="_x0000_s1026" style="position:absolute;z-index:2545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45pt,4.2pt" to="380.8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86368" behindDoc="0" locked="0" layoutInCell="1" allowOverlap="1" wp14:anchorId="2EAE789E" wp14:editId="765620CF">
                <wp:simplePos x="0" y="0"/>
                <wp:positionH relativeFrom="column">
                  <wp:posOffset>2981537</wp:posOffset>
                </wp:positionH>
                <wp:positionV relativeFrom="paragraph">
                  <wp:posOffset>49107</wp:posOffset>
                </wp:positionV>
                <wp:extent cx="1782233" cy="338666"/>
                <wp:effectExtent l="0" t="0" r="27940" b="23495"/>
                <wp:wrapNone/>
                <wp:docPr id="1594" name="直線接點 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2233" cy="3386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6E0DF8" id="直線接點 1594" o:spid="_x0000_s1026" style="position:absolute;z-index:2545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75pt,3.85pt" to="375.1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97632" behindDoc="0" locked="0" layoutInCell="1" allowOverlap="1" wp14:anchorId="6135961D" wp14:editId="5FCCCC8C">
                <wp:simplePos x="0" y="0"/>
                <wp:positionH relativeFrom="column">
                  <wp:posOffset>2888403</wp:posOffset>
                </wp:positionH>
                <wp:positionV relativeFrom="paragraph">
                  <wp:posOffset>53339</wp:posOffset>
                </wp:positionV>
                <wp:extent cx="6773" cy="325967"/>
                <wp:effectExtent l="0" t="0" r="31750" b="36195"/>
                <wp:wrapNone/>
                <wp:docPr id="1613" name="直線接點 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73" cy="3259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71D4A0" id="直線接點 1613" o:spid="_x0000_s1026" style="position:absolute;flip:x;z-index:2545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7.45pt,4.2pt" to="228pt,2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96608" behindDoc="0" locked="0" layoutInCell="1" allowOverlap="1" wp14:anchorId="4ECFF3EB" wp14:editId="1ACD6F24">
                <wp:simplePos x="0" y="0"/>
                <wp:positionH relativeFrom="column">
                  <wp:posOffset>2841625</wp:posOffset>
                </wp:positionH>
                <wp:positionV relativeFrom="paragraph">
                  <wp:posOffset>52917</wp:posOffset>
                </wp:positionV>
                <wp:extent cx="4233" cy="330200"/>
                <wp:effectExtent l="0" t="0" r="34290" b="12700"/>
                <wp:wrapNone/>
                <wp:docPr id="1612" name="直線接點 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4FFF95" id="直線接點 1612" o:spid="_x0000_s1026" style="position:absolute;flip:y;z-index:2545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75pt,4.15pt" to="224.1pt,3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Pr="00E31524">
        <w:rPr>
          <w:noProof/>
        </w:rPr>
        <mc:AlternateContent>
          <mc:Choice Requires="wps">
            <w:drawing>
              <wp:anchor distT="45720" distB="45720" distL="114300" distR="114300" simplePos="0" relativeHeight="254594560" behindDoc="0" locked="0" layoutInCell="1" allowOverlap="1" wp14:anchorId="562D79B7" wp14:editId="29A33FD1">
                <wp:simplePos x="0" y="0"/>
                <wp:positionH relativeFrom="margin">
                  <wp:posOffset>2868295</wp:posOffset>
                </wp:positionH>
                <wp:positionV relativeFrom="paragraph">
                  <wp:posOffset>116840</wp:posOffset>
                </wp:positionV>
                <wp:extent cx="269240" cy="266700"/>
                <wp:effectExtent l="0" t="0" r="0" b="0"/>
                <wp:wrapSquare wrapText="bothSides"/>
                <wp:docPr id="16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AC801B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D79B7" id="_x0000_s1241" type="#_x0000_t202" style="position:absolute;left:0;text-align:left;margin-left:225.85pt;margin-top:9.2pt;width:21.2pt;height:21pt;z-index:25459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" filled="f" stroked="f">
                <v:textbox>
                  <w:txbxContent>
                    <w:p w14:paraId="48AC801B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87392" behindDoc="0" locked="0" layoutInCell="1" allowOverlap="1" wp14:anchorId="76D402B3" wp14:editId="3E787BB2">
                <wp:simplePos x="0" y="0"/>
                <wp:positionH relativeFrom="margin">
                  <wp:posOffset>1701800</wp:posOffset>
                </wp:positionH>
                <wp:positionV relativeFrom="paragraph">
                  <wp:posOffset>189230</wp:posOffset>
                </wp:positionV>
                <wp:extent cx="438150" cy="266700"/>
                <wp:effectExtent l="0" t="0" r="0" b="0"/>
                <wp:wrapSquare wrapText="bothSides"/>
                <wp:docPr id="15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BB5744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0..1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02B3" id="_x0000_s1242" type="#_x0000_t202" style="position:absolute;left:0;text-align:left;margin-left:134pt;margin-top:14.9pt;width:34.5pt;height:21pt;z-index:25458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" filled="f" stroked="f">
                <v:textbox>
                  <w:txbxContent>
                    <w:p w14:paraId="1CBB5744" w14:textId="77777777" w:rsidR="008D50D8" w:rsidRDefault="008D50D8" w:rsidP="00916D87">
                      <w:pPr>
                        <w:jc w:val="center"/>
                      </w:pPr>
                      <w:r>
                        <w:t>0..1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82272" behindDoc="0" locked="0" layoutInCell="1" allowOverlap="1" wp14:anchorId="2F2E4072" wp14:editId="1C6B14A8">
                <wp:simplePos x="0" y="0"/>
                <wp:positionH relativeFrom="column">
                  <wp:posOffset>896620</wp:posOffset>
                </wp:positionH>
                <wp:positionV relativeFrom="paragraph">
                  <wp:posOffset>53975</wp:posOffset>
                </wp:positionV>
                <wp:extent cx="1651000" cy="304800"/>
                <wp:effectExtent l="0" t="0" r="25400" b="19050"/>
                <wp:wrapNone/>
                <wp:docPr id="1587" name="直線接點 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100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5B3F95" id="直線接點 1587" o:spid="_x0000_s1026" style="position:absolute;flip:y;z-index:2545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6pt,4.25pt" to="200.6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p w14:paraId="42764D9E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81248" behindDoc="0" locked="0" layoutInCell="1" allowOverlap="1" wp14:anchorId="53043032" wp14:editId="62B9CCB9">
                <wp:simplePos x="0" y="0"/>
                <wp:positionH relativeFrom="column">
                  <wp:posOffset>90170</wp:posOffset>
                </wp:positionH>
                <wp:positionV relativeFrom="paragraph">
                  <wp:posOffset>97155</wp:posOffset>
                </wp:positionV>
                <wp:extent cx="1606550" cy="552450"/>
                <wp:effectExtent l="38100" t="19050" r="31750" b="38100"/>
                <wp:wrapNone/>
                <wp:docPr id="1576" name="流程圖: 決策 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0F7BCE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派車補貨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43032" id="流程圖: 決策 1576" o:spid="_x0000_s1243" type="#_x0000_t110" style="position:absolute;left:0;text-align:left;margin-left:7.1pt;margin-top:7.65pt;width:126.5pt;height:43.5pt;z-index:2545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" filled="f" strokecolor="black [3213]" strokeweight=".5pt">
                <v:textbox>
                  <w:txbxContent>
                    <w:p w14:paraId="5A0F7BCE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派車補貨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80224" behindDoc="0" locked="0" layoutInCell="1" allowOverlap="1" wp14:anchorId="0CEFB7E4" wp14:editId="636E61C5">
                <wp:simplePos x="0" y="0"/>
                <wp:positionH relativeFrom="column">
                  <wp:posOffset>2372360</wp:posOffset>
                </wp:positionH>
                <wp:positionV relativeFrom="paragraph">
                  <wp:posOffset>97155</wp:posOffset>
                </wp:positionV>
                <wp:extent cx="990600" cy="552450"/>
                <wp:effectExtent l="19050" t="19050" r="38100" b="38100"/>
                <wp:wrapNone/>
                <wp:docPr id="1573" name="流程圖: 決策 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0D7F34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商補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FB7E4" id="流程圖: 決策 1573" o:spid="_x0000_s1244" type="#_x0000_t110" style="position:absolute;left:0;text-align:left;margin-left:186.8pt;margin-top:7.65pt;width:78pt;height:43.5pt;z-index:2545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" filled="f" strokecolor="black [3213]" strokeweight=".5pt">
                <v:textbox>
                  <w:txbxContent>
                    <w:p w14:paraId="1F0D7F34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商補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99680" behindDoc="0" locked="0" layoutInCell="1" allowOverlap="1" wp14:anchorId="1CA9A865" wp14:editId="33ADFEC3">
                <wp:simplePos x="0" y="0"/>
                <wp:positionH relativeFrom="column">
                  <wp:posOffset>4022090</wp:posOffset>
                </wp:positionH>
                <wp:positionV relativeFrom="paragraph">
                  <wp:posOffset>97155</wp:posOffset>
                </wp:positionV>
                <wp:extent cx="1619250" cy="552450"/>
                <wp:effectExtent l="38100" t="19050" r="38100" b="38100"/>
                <wp:wrapNone/>
                <wp:docPr id="1645" name="流程圖: 決策 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D5C0E9" w14:textId="77777777" w:rsidR="008D50D8" w:rsidRPr="00BC50A8" w:rsidRDefault="008D50D8" w:rsidP="00916D87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補貨廠商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9A865" id="流程圖: 決策 1645" o:spid="_x0000_s1245" type="#_x0000_t110" style="position:absolute;left:0;text-align:left;margin-left:316.7pt;margin-top:7.65pt;width:127.5pt;height:43.5pt;z-index:2545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" filled="f" strokecolor="black [3213]" strokeweight=".5pt">
                <v:textbox>
                  <w:txbxContent>
                    <w:p w14:paraId="63D5C0E9" w14:textId="77777777" w:rsidR="008D50D8" w:rsidRPr="00BC50A8" w:rsidRDefault="008D50D8" w:rsidP="00916D87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補貨廠商</w:t>
                      </w:r>
                    </w:p>
                  </w:txbxContent>
                </v:textbox>
              </v:shape>
            </w:pict>
          </mc:Fallback>
        </mc:AlternateContent>
      </w:r>
    </w:p>
    <w:p w14:paraId="4F8C9059" w14:textId="77777777" w:rsidR="00916D87" w:rsidRDefault="00916D87" w:rsidP="00916D87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05824" behindDoc="0" locked="0" layoutInCell="1" allowOverlap="1" wp14:anchorId="3513510A" wp14:editId="4118AA13">
                <wp:simplePos x="0" y="0"/>
                <wp:positionH relativeFrom="column">
                  <wp:posOffset>2050588</wp:posOffset>
                </wp:positionH>
                <wp:positionV relativeFrom="paragraph">
                  <wp:posOffset>114127</wp:posOffset>
                </wp:positionV>
                <wp:extent cx="331066" cy="159327"/>
                <wp:effectExtent l="0" t="0" r="31115" b="31750"/>
                <wp:wrapNone/>
                <wp:docPr id="1386" name="直線接點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066" cy="1593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0CCB39" id="直線接點 1386" o:spid="_x0000_s1026" style="position:absolute;flip:x;z-index:2546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45pt,9pt" to="187.5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" strokecolor="black [3200]" strokeweight=".5pt">
                <v:stroke joinstyle="miter"/>
              </v:line>
            </w:pict>
          </mc:Fallback>
        </mc:AlternateContent>
      </w:r>
    </w:p>
    <w:p w14:paraId="5E8A7A07" w14:textId="77777777" w:rsidR="00916D87" w:rsidRDefault="00916D87" w:rsidP="00916D87">
      <w:pPr>
        <w:rPr>
          <w:lang w:eastAsia="zh-TW"/>
        </w:rPr>
      </w:pPr>
      <w:r w:rsidRPr="00F26C55">
        <w:rPr>
          <w:noProof/>
        </w:rPr>
        <mc:AlternateContent>
          <mc:Choice Requires="wps">
            <w:drawing>
              <wp:anchor distT="0" distB="0" distL="114300" distR="114300" simplePos="0" relativeHeight="254606848" behindDoc="0" locked="0" layoutInCell="1" allowOverlap="1" wp14:anchorId="6A4172A4" wp14:editId="6BD7F250">
                <wp:simplePos x="0" y="0"/>
                <wp:positionH relativeFrom="margin">
                  <wp:posOffset>1249738</wp:posOffset>
                </wp:positionH>
                <wp:positionV relativeFrom="paragraph">
                  <wp:posOffset>5715</wp:posOffset>
                </wp:positionV>
                <wp:extent cx="1569085" cy="403860"/>
                <wp:effectExtent l="0" t="0" r="12065" b="15240"/>
                <wp:wrapNone/>
                <wp:docPr id="1387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568E60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補貨商品數量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4172A4" id="_x0000_s1246" style="position:absolute;left:0;text-align:left;margin-left:98.4pt;margin-top:.45pt;width:123.55pt;height:31.8pt;z-index:25460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" filled="f" strokecolor="black [3213]" strokeweight=".5pt">
                <v:stroke joinstyle="miter"/>
                <v:textbox>
                  <w:txbxContent>
                    <w:p w14:paraId="1A568E60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補貨商品數量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31524">
        <w:rPr>
          <w:noProof/>
        </w:rPr>
        <mc:AlternateContent>
          <mc:Choice Requires="wps">
            <w:drawing>
              <wp:anchor distT="45720" distB="45720" distL="114300" distR="114300" simplePos="0" relativeHeight="254595584" behindDoc="0" locked="0" layoutInCell="1" allowOverlap="1" wp14:anchorId="5677E71D" wp14:editId="50EA2DB5">
                <wp:simplePos x="0" y="0"/>
                <wp:positionH relativeFrom="margin">
                  <wp:posOffset>4788535</wp:posOffset>
                </wp:positionH>
                <wp:positionV relativeFrom="paragraph">
                  <wp:posOffset>187960</wp:posOffset>
                </wp:positionV>
                <wp:extent cx="269240" cy="266700"/>
                <wp:effectExtent l="0" t="0" r="0" b="0"/>
                <wp:wrapSquare wrapText="bothSides"/>
                <wp:docPr id="16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0C9A7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7E71D" id="_x0000_s1247" type="#_x0000_t202" style="position:absolute;left:0;text-align:left;margin-left:377.05pt;margin-top:14.8pt;width:21.2pt;height:21pt;z-index:25459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" filled="f" stroked="f">
                <v:textbox>
                  <w:txbxContent>
                    <w:p w14:paraId="05A0C9A7" w14:textId="77777777" w:rsidR="008D50D8" w:rsidRDefault="008D50D8" w:rsidP="00916D8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31524">
        <w:rPr>
          <w:noProof/>
        </w:rPr>
        <mc:AlternateContent>
          <mc:Choice Requires="wps">
            <w:drawing>
              <wp:anchor distT="0" distB="0" distL="114300" distR="114300" simplePos="0" relativeHeight="254593536" behindDoc="0" locked="0" layoutInCell="1" allowOverlap="1" wp14:anchorId="42E8615B" wp14:editId="67EBA969">
                <wp:simplePos x="0" y="0"/>
                <wp:positionH relativeFrom="margin">
                  <wp:posOffset>4822825</wp:posOffset>
                </wp:positionH>
                <wp:positionV relativeFrom="paragraph">
                  <wp:posOffset>139337</wp:posOffset>
                </wp:positionV>
                <wp:extent cx="0" cy="368300"/>
                <wp:effectExtent l="0" t="0" r="38100" b="31750"/>
                <wp:wrapNone/>
                <wp:docPr id="1609" name="直線接點 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0CF9E1" id="直線接點 1609" o:spid="_x0000_s1026" style="position:absolute;z-index:25459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9.75pt,10.95pt" to="379.75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88416" behindDoc="0" locked="0" layoutInCell="1" allowOverlap="1" wp14:anchorId="56CF1AAD" wp14:editId="623F5083">
                <wp:simplePos x="0" y="0"/>
                <wp:positionH relativeFrom="margin">
                  <wp:posOffset>886460</wp:posOffset>
                </wp:positionH>
                <wp:positionV relativeFrom="paragraph">
                  <wp:posOffset>167005</wp:posOffset>
                </wp:positionV>
                <wp:extent cx="438150" cy="266700"/>
                <wp:effectExtent l="0" t="0" r="0" b="0"/>
                <wp:wrapSquare wrapText="bothSides"/>
                <wp:docPr id="15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4B7CE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0..1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1AAD" id="_x0000_s1248" type="#_x0000_t202" style="position:absolute;left:0;text-align:left;margin-left:69.8pt;margin-top:13.15pt;width:34.5pt;height:21pt;z-index:25458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" filled="f" stroked="f">
                <v:textbox>
                  <w:txbxContent>
                    <w:p w14:paraId="0464B7CE" w14:textId="77777777" w:rsidR="008D50D8" w:rsidRDefault="008D50D8" w:rsidP="00916D87">
                      <w:pPr>
                        <w:jc w:val="center"/>
                      </w:pPr>
                      <w:r>
                        <w:t>0..1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589440" behindDoc="0" locked="0" layoutInCell="1" allowOverlap="1" wp14:anchorId="3200A07C" wp14:editId="5D19884A">
                <wp:simplePos x="0" y="0"/>
                <wp:positionH relativeFrom="margin">
                  <wp:posOffset>2843621</wp:posOffset>
                </wp:positionH>
                <wp:positionV relativeFrom="paragraph">
                  <wp:posOffset>158659</wp:posOffset>
                </wp:positionV>
                <wp:extent cx="269240" cy="266700"/>
                <wp:effectExtent l="0" t="0" r="0" b="0"/>
                <wp:wrapSquare wrapText="bothSides"/>
                <wp:docPr id="15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EC0CCA" w14:textId="77777777" w:rsidR="008D50D8" w:rsidRDefault="008D50D8" w:rsidP="00916D87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0A07C" id="_x0000_s1249" type="#_x0000_t202" style="position:absolute;left:0;text-align:left;margin-left:223.9pt;margin-top:12.5pt;width:21.2pt;height:21pt;z-index:25458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" filled="f" stroked="f">
                <v:textbox>
                  <w:txbxContent>
                    <w:p w14:paraId="26EC0CCA" w14:textId="77777777" w:rsidR="008D50D8" w:rsidRDefault="008D50D8" w:rsidP="00916D87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85344" behindDoc="0" locked="0" layoutInCell="1" allowOverlap="1" wp14:anchorId="378E7785" wp14:editId="6F8BEDB9">
                <wp:simplePos x="0" y="0"/>
                <wp:positionH relativeFrom="column">
                  <wp:posOffset>2872105</wp:posOffset>
                </wp:positionH>
                <wp:positionV relativeFrom="paragraph">
                  <wp:posOffset>127363</wp:posOffset>
                </wp:positionV>
                <wp:extent cx="0" cy="361950"/>
                <wp:effectExtent l="0" t="0" r="38100" b="19050"/>
                <wp:wrapNone/>
                <wp:docPr id="1591" name="直線接點 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23FF7E" id="直線接點 1591" o:spid="_x0000_s1026" style="position:absolute;z-index:2545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15pt,10.05pt" to="226.15pt,3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584320" behindDoc="0" locked="0" layoutInCell="1" allowOverlap="1" wp14:anchorId="662BCC30" wp14:editId="3945428D">
                <wp:simplePos x="0" y="0"/>
                <wp:positionH relativeFrom="column">
                  <wp:posOffset>890270</wp:posOffset>
                </wp:positionH>
                <wp:positionV relativeFrom="paragraph">
                  <wp:posOffset>122555</wp:posOffset>
                </wp:positionV>
                <wp:extent cx="0" cy="355600"/>
                <wp:effectExtent l="0" t="0" r="38100" b="25400"/>
                <wp:wrapNone/>
                <wp:docPr id="1590" name="直線接點 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F08988" id="直線接點 1590" o:spid="_x0000_s1026" style="position:absolute;z-index:2545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1pt,9.65pt" to="70.1pt,3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</w:p>
    <w:p w14:paraId="01783444" w14:textId="77777777" w:rsidR="00916D87" w:rsidRDefault="00916D87" w:rsidP="00916D87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09920" behindDoc="0" locked="0" layoutInCell="1" allowOverlap="1" wp14:anchorId="3116F164" wp14:editId="58375ED2">
                <wp:simplePos x="0" y="0"/>
                <wp:positionH relativeFrom="column">
                  <wp:posOffset>478971</wp:posOffset>
                </wp:positionH>
                <wp:positionV relativeFrom="paragraph">
                  <wp:posOffset>215083</wp:posOffset>
                </wp:positionV>
                <wp:extent cx="800100" cy="304800"/>
                <wp:effectExtent l="0" t="0" r="19050" b="19050"/>
                <wp:wrapNone/>
                <wp:docPr id="35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B368A4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貨車資料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16F164" id="_x0000_s1250" style="position:absolute;left:0;text-align:left;margin-left:37.7pt;margin-top:16.95pt;width:63pt;height:24pt;z-index:2546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" filled="f" strokecolor="black [3213]" strokeweight=".5pt">
                <v:textbox>
                  <w:txbxContent>
                    <w:p w14:paraId="48B368A4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  <w:lang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貨車資料</w:t>
                      </w:r>
                    </w:p>
                  </w:txbxContent>
                </v:textbox>
              </v:rect>
            </w:pict>
          </mc:Fallback>
        </mc:AlternateContent>
      </w:r>
      <w:r w:rsidRPr="00FE1E94">
        <w:rPr>
          <w:noProof/>
        </w:rPr>
        <mc:AlternateContent>
          <mc:Choice Requires="wps">
            <w:drawing>
              <wp:anchor distT="0" distB="0" distL="114300" distR="114300" simplePos="0" relativeHeight="254598656" behindDoc="0" locked="0" layoutInCell="1" allowOverlap="1" wp14:anchorId="5F3D81CB" wp14:editId="55A92AFA">
                <wp:simplePos x="0" y="0"/>
                <wp:positionH relativeFrom="column">
                  <wp:posOffset>4436110</wp:posOffset>
                </wp:positionH>
                <wp:positionV relativeFrom="paragraph">
                  <wp:posOffset>244112</wp:posOffset>
                </wp:positionV>
                <wp:extent cx="802640" cy="304800"/>
                <wp:effectExtent l="0" t="0" r="16510" b="19050"/>
                <wp:wrapNone/>
                <wp:docPr id="1643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C22B74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上游廠商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3D81CB" id="_x0000_s1251" style="position:absolute;left:0;text-align:left;margin-left:349.3pt;margin-top:19.2pt;width:63.2pt;height:24pt;z-index:2545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" filled="f" strokecolor="black [3213]" strokeweight=".5pt">
                <v:textbox>
                  <w:txbxContent>
                    <w:p w14:paraId="25C22B74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上游廠商</w:t>
                      </w:r>
                    </w:p>
                  </w:txbxContent>
                </v:textbox>
              </v:rect>
            </w:pict>
          </mc:Fallback>
        </mc:AlternateContent>
      </w:r>
      <w:r w:rsidRPr="002B65AF">
        <w:rPr>
          <w:noProof/>
        </w:rPr>
        <mc:AlternateContent>
          <mc:Choice Requires="wps">
            <w:drawing>
              <wp:anchor distT="0" distB="0" distL="114300" distR="114300" simplePos="0" relativeHeight="254578176" behindDoc="0" locked="0" layoutInCell="1" allowOverlap="1" wp14:anchorId="55E297AE" wp14:editId="70E1C666">
                <wp:simplePos x="0" y="0"/>
                <wp:positionH relativeFrom="margin">
                  <wp:posOffset>2486751</wp:posOffset>
                </wp:positionH>
                <wp:positionV relativeFrom="paragraph">
                  <wp:posOffset>222613</wp:posOffset>
                </wp:positionV>
                <wp:extent cx="802640" cy="304800"/>
                <wp:effectExtent l="0" t="0" r="16510" b="19050"/>
                <wp:wrapNone/>
                <wp:docPr id="1559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9CCBF" w14:textId="77777777" w:rsidR="008D50D8" w:rsidRPr="00972810" w:rsidRDefault="008D50D8" w:rsidP="00916D8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商品資料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E297AE" id="_x0000_s1252" style="position:absolute;left:0;text-align:left;margin-left:195.8pt;margin-top:17.55pt;width:63.2pt;height:24pt;z-index:254578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" filled="f" strokecolor="black [3213]" strokeweight=".5pt">
                <v:textbox>
                  <w:txbxContent>
                    <w:p w14:paraId="2509CCBF" w14:textId="77777777" w:rsidR="008D50D8" w:rsidRPr="00972810" w:rsidRDefault="008D50D8" w:rsidP="00916D87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商品資料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B79C062" w14:textId="77777777" w:rsidR="00916D87" w:rsidRDefault="00916D87" w:rsidP="00916D87">
      <w:pPr>
        <w:rPr>
          <w:lang w:eastAsia="zh-TW"/>
        </w:rPr>
      </w:pPr>
    </w:p>
    <w:p w14:paraId="030D7EDC" w14:textId="1D4123BC" w:rsidR="00916D87" w:rsidRDefault="00916D87" w:rsidP="00A81D2D">
      <w:pPr>
        <w:rPr>
          <w:lang w:eastAsia="zh-TW"/>
        </w:rPr>
      </w:pPr>
    </w:p>
    <w:p w14:paraId="6B63D2A0" w14:textId="77777777" w:rsidR="00D578E5" w:rsidRDefault="00D578E5" w:rsidP="00D578E5">
      <w:pPr>
        <w:rPr>
          <w:lang w:eastAsia="zh-TW"/>
        </w:rPr>
      </w:pPr>
      <w:r>
        <w:rPr>
          <w:rFonts w:hint="eastAsia"/>
          <w:lang w:eastAsia="zh-TW"/>
        </w:rPr>
        <w:t>派車單和其他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</w:p>
    <w:p w14:paraId="6F942B86" w14:textId="77777777" w:rsidR="00D578E5" w:rsidRDefault="00D578E5" w:rsidP="00D578E5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21184" behindDoc="0" locked="0" layoutInCell="1" allowOverlap="1" wp14:anchorId="7E9DF1CB" wp14:editId="0C51FB0D">
                <wp:simplePos x="0" y="0"/>
                <wp:positionH relativeFrom="column">
                  <wp:posOffset>3607435</wp:posOffset>
                </wp:positionH>
                <wp:positionV relativeFrom="paragraph">
                  <wp:posOffset>15875</wp:posOffset>
                </wp:positionV>
                <wp:extent cx="648970" cy="304800"/>
                <wp:effectExtent l="0" t="0" r="17780" b="19050"/>
                <wp:wrapNone/>
                <wp:docPr id="170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CB5F18" w14:textId="77777777" w:rsidR="008D50D8" w:rsidRPr="00972810" w:rsidRDefault="008D50D8" w:rsidP="00D578E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9DF1CB" id="_x0000_s1253" style="position:absolute;left:0;text-align:left;margin-left:284.05pt;margin-top:1.25pt;width:51.1pt;height:24pt;z-index:2546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" filled="f" strokecolor="black [3213]" strokeweight=".5pt">
                <v:textbox>
                  <w:txbxContent>
                    <w:p w14:paraId="35CB5F18" w14:textId="77777777" w:rsidR="008D50D8" w:rsidRPr="00972810" w:rsidRDefault="008D50D8" w:rsidP="00D578E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訂單</w:t>
                      </w:r>
                    </w:p>
                  </w:txbxContent>
                </v:textbox>
              </v:rect>
            </w:pict>
          </mc:Fallback>
        </mc:AlternateContent>
      </w:r>
      <w:r w:rsidRPr="00A70DD7">
        <w:rPr>
          <w:noProof/>
        </w:rPr>
        <mc:AlternateContent>
          <mc:Choice Requires="wps">
            <w:drawing>
              <wp:anchor distT="0" distB="0" distL="114300" distR="114300" simplePos="0" relativeHeight="254619136" behindDoc="0" locked="0" layoutInCell="1" allowOverlap="1" wp14:anchorId="4018D067" wp14:editId="12FFDF7B">
                <wp:simplePos x="0" y="0"/>
                <wp:positionH relativeFrom="margin">
                  <wp:posOffset>1751330</wp:posOffset>
                </wp:positionH>
                <wp:positionV relativeFrom="paragraph">
                  <wp:posOffset>12065</wp:posOffset>
                </wp:positionV>
                <wp:extent cx="967740" cy="325120"/>
                <wp:effectExtent l="0" t="0" r="22860" b="17780"/>
                <wp:wrapNone/>
                <wp:docPr id="1696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BF149" w14:textId="77777777" w:rsidR="008D50D8" w:rsidRPr="00972810" w:rsidRDefault="008D50D8" w:rsidP="00D578E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8D067" id="_x0000_s1254" style="position:absolute;left:0;text-align:left;margin-left:137.9pt;margin-top:.95pt;width:76.2pt;height:25.6pt;z-index:25461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" filled="f" strokecolor="black [3213]" strokeweight=".5pt">
                <v:textbox>
                  <w:txbxContent>
                    <w:p w14:paraId="560BF149" w14:textId="77777777" w:rsidR="008D50D8" w:rsidRPr="00972810" w:rsidRDefault="008D50D8" w:rsidP="00D578E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lang w:eastAsia="zh-TW"/>
        </w:rPr>
        <w:t xml:space="preserve"> </w:t>
      </w:r>
    </w:p>
    <w:p w14:paraId="2256A6FF" w14:textId="77777777" w:rsidR="00D578E5" w:rsidRDefault="00D578E5" w:rsidP="00D578E5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27328" behindDoc="0" locked="0" layoutInCell="1" allowOverlap="1" wp14:anchorId="7D2D1FE9" wp14:editId="472E309E">
                <wp:simplePos x="0" y="0"/>
                <wp:positionH relativeFrom="column">
                  <wp:posOffset>3938905</wp:posOffset>
                </wp:positionH>
                <wp:positionV relativeFrom="paragraph">
                  <wp:posOffset>64770</wp:posOffset>
                </wp:positionV>
                <wp:extent cx="3810" cy="245110"/>
                <wp:effectExtent l="0" t="0" r="34290" b="21590"/>
                <wp:wrapNone/>
                <wp:docPr id="1719" name="直線接點 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2451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75C70B" id="直線接點 1719" o:spid="_x0000_s1026" style="position:absolute;z-index:2546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.15pt,5.1pt" to="310.45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28352" behindDoc="0" locked="0" layoutInCell="1" allowOverlap="1" wp14:anchorId="520C0AB8" wp14:editId="33040F35">
                <wp:simplePos x="0" y="0"/>
                <wp:positionH relativeFrom="column">
                  <wp:posOffset>3995239</wp:posOffset>
                </wp:positionH>
                <wp:positionV relativeFrom="paragraph">
                  <wp:posOffset>56334</wp:posOffset>
                </wp:positionV>
                <wp:extent cx="3810" cy="245110"/>
                <wp:effectExtent l="0" t="0" r="34290" b="21590"/>
                <wp:wrapNone/>
                <wp:docPr id="1720" name="直線接點 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2451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6CB7" id="直線接點 1720" o:spid="_x0000_s1026" style="position:absolute;z-index:2546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6pt,4.45pt" to="314.9pt,2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635520" behindDoc="0" locked="0" layoutInCell="1" allowOverlap="1" wp14:anchorId="3DC84057" wp14:editId="46592C83">
                <wp:simplePos x="0" y="0"/>
                <wp:positionH relativeFrom="margin">
                  <wp:posOffset>3955415</wp:posOffset>
                </wp:positionH>
                <wp:positionV relativeFrom="paragraph">
                  <wp:posOffset>36739</wp:posOffset>
                </wp:positionV>
                <wp:extent cx="269240" cy="266700"/>
                <wp:effectExtent l="0" t="0" r="0" b="0"/>
                <wp:wrapSquare wrapText="bothSides"/>
                <wp:docPr id="17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467FF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84057" id="_x0000_s1255" type="#_x0000_t202" style="position:absolute;left:0;text-align:left;margin-left:311.45pt;margin-top:2.9pt;width:21.2pt;height:21pt;z-index:25463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" filled="f" stroked="f">
                <v:textbox>
                  <w:txbxContent>
                    <w:p w14:paraId="233467FF" w14:textId="77777777" w:rsidR="008D50D8" w:rsidRDefault="008D50D8" w:rsidP="00D578E5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26304" behindDoc="0" locked="0" layoutInCell="1" allowOverlap="1" wp14:anchorId="660D6E6F" wp14:editId="2C529827">
                <wp:simplePos x="0" y="0"/>
                <wp:positionH relativeFrom="column">
                  <wp:posOffset>2210472</wp:posOffset>
                </wp:positionH>
                <wp:positionV relativeFrom="paragraph">
                  <wp:posOffset>65405</wp:posOffset>
                </wp:positionV>
                <wp:extent cx="0" cy="214630"/>
                <wp:effectExtent l="0" t="0" r="38100" b="33020"/>
                <wp:wrapNone/>
                <wp:docPr id="1718" name="直線接點 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46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AFD4F7" id="直線接點 1718" o:spid="_x0000_s1026" style="position:absolute;z-index:2546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05pt,5.15pt" to="174.05pt,2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637568" behindDoc="0" locked="0" layoutInCell="1" allowOverlap="1" wp14:anchorId="77A3E55C" wp14:editId="65A2E86A">
                <wp:simplePos x="0" y="0"/>
                <wp:positionH relativeFrom="margin">
                  <wp:posOffset>2207895</wp:posOffset>
                </wp:positionH>
                <wp:positionV relativeFrom="paragraph">
                  <wp:posOffset>36195</wp:posOffset>
                </wp:positionV>
                <wp:extent cx="269240" cy="266700"/>
                <wp:effectExtent l="0" t="0" r="0" b="0"/>
                <wp:wrapSquare wrapText="bothSides"/>
                <wp:docPr id="17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65963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3E55C" id="_x0000_s1256" type="#_x0000_t202" style="position:absolute;left:0;text-align:left;margin-left:173.85pt;margin-top:2.85pt;width:21.2pt;height:21pt;z-index:25463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" filled="f" stroked="f">
                <v:textbox>
                  <w:txbxContent>
                    <w:p w14:paraId="2C865963" w14:textId="77777777" w:rsidR="008D50D8" w:rsidRDefault="008D50D8" w:rsidP="00D578E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514D17" w14:textId="77777777" w:rsidR="00D578E5" w:rsidRDefault="00D578E5" w:rsidP="00D578E5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24256" behindDoc="0" locked="0" layoutInCell="1" allowOverlap="1" wp14:anchorId="35BB1D39" wp14:editId="665CF111">
                <wp:simplePos x="0" y="0"/>
                <wp:positionH relativeFrom="margin">
                  <wp:posOffset>3168468</wp:posOffset>
                </wp:positionH>
                <wp:positionV relativeFrom="paragraph">
                  <wp:posOffset>35742</wp:posOffset>
                </wp:positionV>
                <wp:extent cx="1619250" cy="552450"/>
                <wp:effectExtent l="38100" t="19050" r="38100" b="38100"/>
                <wp:wrapNone/>
                <wp:docPr id="1713" name="流程圖: 決策 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1FE3D6" w14:textId="77777777" w:rsidR="008D50D8" w:rsidRPr="00BC50A8" w:rsidRDefault="008D50D8" w:rsidP="00D578E5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派車送貨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B1D39" id="流程圖: 決策 1713" o:spid="_x0000_s1257" type="#_x0000_t110" style="position:absolute;left:0;text-align:left;margin-left:249.5pt;margin-top:2.8pt;width:127.5pt;height:43.5pt;z-index:254624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" filled="f" strokecolor="black [3213]" strokeweight=".5pt">
                <v:textbox>
                  <w:txbxContent>
                    <w:p w14:paraId="391FE3D6" w14:textId="77777777" w:rsidR="008D50D8" w:rsidRPr="00BC50A8" w:rsidRDefault="008D50D8" w:rsidP="00D578E5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派車送貨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23232" behindDoc="0" locked="0" layoutInCell="1" allowOverlap="1" wp14:anchorId="1698FF75" wp14:editId="068CDCA9">
                <wp:simplePos x="0" y="0"/>
                <wp:positionH relativeFrom="column">
                  <wp:posOffset>1717040</wp:posOffset>
                </wp:positionH>
                <wp:positionV relativeFrom="paragraph">
                  <wp:posOffset>20955</wp:posOffset>
                </wp:positionV>
                <wp:extent cx="990600" cy="552450"/>
                <wp:effectExtent l="19050" t="19050" r="38100" b="38100"/>
                <wp:wrapNone/>
                <wp:docPr id="1710" name="流程圖: 決策 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45D6A" w14:textId="77777777" w:rsidR="008D50D8" w:rsidRPr="00BC50A8" w:rsidRDefault="008D50D8" w:rsidP="00D578E5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派車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8FF75" id="流程圖: 決策 1710" o:spid="_x0000_s1258" type="#_x0000_t110" style="position:absolute;left:0;text-align:left;margin-left:135.2pt;margin-top:1.65pt;width:78pt;height:43.5pt;z-index:2546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" filled="f" strokecolor="black [3213]" strokeweight=".5pt">
                <v:textbox>
                  <w:txbxContent>
                    <w:p w14:paraId="17745D6A" w14:textId="77777777" w:rsidR="008D50D8" w:rsidRPr="00BC50A8" w:rsidRDefault="008D50D8" w:rsidP="00D578E5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派車</w:t>
                      </w:r>
                    </w:p>
                  </w:txbxContent>
                </v:textbox>
              </v:shape>
            </w:pict>
          </mc:Fallback>
        </mc:AlternateContent>
      </w:r>
    </w:p>
    <w:p w14:paraId="57075DFF" w14:textId="77777777" w:rsidR="00D578E5" w:rsidRDefault="00D578E5" w:rsidP="00D578E5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636544" behindDoc="0" locked="0" layoutInCell="1" allowOverlap="1" wp14:anchorId="64F9F8DD" wp14:editId="64CD1C56">
                <wp:simplePos x="0" y="0"/>
                <wp:positionH relativeFrom="margin">
                  <wp:posOffset>3285762</wp:posOffset>
                </wp:positionH>
                <wp:positionV relativeFrom="paragraph">
                  <wp:posOffset>230687</wp:posOffset>
                </wp:positionV>
                <wp:extent cx="269240" cy="266700"/>
                <wp:effectExtent l="0" t="0" r="0" b="0"/>
                <wp:wrapSquare wrapText="bothSides"/>
                <wp:docPr id="17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068B9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9F8DD" id="_x0000_s1259" type="#_x0000_t202" style="position:absolute;left:0;text-align:left;margin-left:258.7pt;margin-top:18.15pt;width:21.2pt;height:21pt;z-index:25463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" filled="f" stroked="f">
                <v:textbox>
                  <w:txbxContent>
                    <w:p w14:paraId="663068B9" w14:textId="77777777" w:rsidR="008D50D8" w:rsidRDefault="008D50D8" w:rsidP="00D578E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634496" behindDoc="0" locked="0" layoutInCell="1" allowOverlap="1" wp14:anchorId="2BC4F838" wp14:editId="3E73422D">
                <wp:simplePos x="0" y="0"/>
                <wp:positionH relativeFrom="margin">
                  <wp:posOffset>2449494</wp:posOffset>
                </wp:positionH>
                <wp:positionV relativeFrom="paragraph">
                  <wp:posOffset>228302</wp:posOffset>
                </wp:positionV>
                <wp:extent cx="269240" cy="266700"/>
                <wp:effectExtent l="0" t="0" r="0" b="0"/>
                <wp:wrapSquare wrapText="bothSides"/>
                <wp:docPr id="17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E6A67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4F838" id="_x0000_s1260" type="#_x0000_t202" style="position:absolute;left:0;text-align:left;margin-left:192.85pt;margin-top:18pt;width:21.2pt;height:21pt;z-index:25463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" filled="f" stroked="f">
                <v:textbox>
                  <w:txbxContent>
                    <w:p w14:paraId="6A2E6A67" w14:textId="77777777" w:rsidR="008D50D8" w:rsidRDefault="008D50D8" w:rsidP="00D578E5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ADD62E" w14:textId="77777777" w:rsidR="00D578E5" w:rsidRDefault="00D578E5" w:rsidP="00D578E5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31424" behindDoc="0" locked="0" layoutInCell="1" allowOverlap="1" wp14:anchorId="66BE9D46" wp14:editId="39A479F8">
                <wp:simplePos x="0" y="0"/>
                <wp:positionH relativeFrom="column">
                  <wp:posOffset>3182619</wp:posOffset>
                </wp:positionH>
                <wp:positionV relativeFrom="paragraph">
                  <wp:posOffset>66675</wp:posOffset>
                </wp:positionV>
                <wp:extent cx="790575" cy="311150"/>
                <wp:effectExtent l="0" t="0" r="28575" b="31750"/>
                <wp:wrapNone/>
                <wp:docPr id="1723" name="直線接點 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311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8FC200" id="直線接點 1723" o:spid="_x0000_s1026" style="position:absolute;flip:x;z-index:2546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6pt,5.25pt" to="312.85pt,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30400" behindDoc="0" locked="0" layoutInCell="1" allowOverlap="1" wp14:anchorId="75E7FC60" wp14:editId="5FC9F48C">
                <wp:simplePos x="0" y="0"/>
                <wp:positionH relativeFrom="column">
                  <wp:posOffset>2264864</wp:posOffset>
                </wp:positionH>
                <wp:positionV relativeFrom="paragraph">
                  <wp:posOffset>21403</wp:posOffset>
                </wp:positionV>
                <wp:extent cx="348610" cy="344731"/>
                <wp:effectExtent l="0" t="0" r="33020" b="36830"/>
                <wp:wrapNone/>
                <wp:docPr id="1722" name="直線接點 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610" cy="3447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1CBC62" id="直線接點 1722" o:spid="_x0000_s1026" style="position:absolute;z-index:2546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35pt,1.7pt" to="205.8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29376" behindDoc="0" locked="0" layoutInCell="1" allowOverlap="1" wp14:anchorId="61B77A7F" wp14:editId="56E33998">
                <wp:simplePos x="0" y="0"/>
                <wp:positionH relativeFrom="column">
                  <wp:posOffset>2219288</wp:posOffset>
                </wp:positionH>
                <wp:positionV relativeFrom="paragraph">
                  <wp:posOffset>46056</wp:posOffset>
                </wp:positionV>
                <wp:extent cx="327286" cy="319032"/>
                <wp:effectExtent l="0" t="0" r="34925" b="24130"/>
                <wp:wrapNone/>
                <wp:docPr id="1721" name="直線接點 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286" cy="3190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85506F" id="直線接點 1721" o:spid="_x0000_s1026" style="position:absolute;z-index:2546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5pt,3.65pt" to="200.5pt,2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" strokecolor="black [3200]" strokeweight=".5pt">
                <v:stroke joinstyle="miter"/>
              </v:line>
            </w:pict>
          </mc:Fallback>
        </mc:AlternateContent>
      </w:r>
    </w:p>
    <w:p w14:paraId="37FE74AF" w14:textId="77777777" w:rsidR="00D578E5" w:rsidRDefault="00D578E5" w:rsidP="00D578E5">
      <w:pPr>
        <w:rPr>
          <w:lang w:eastAsia="zh-TW"/>
        </w:rPr>
      </w:pPr>
      <w:r w:rsidRPr="0013197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641664" behindDoc="0" locked="0" layoutInCell="1" allowOverlap="1" wp14:anchorId="662565CA" wp14:editId="43BEF3F6">
                <wp:simplePos x="0" y="0"/>
                <wp:positionH relativeFrom="margin">
                  <wp:posOffset>3846195</wp:posOffset>
                </wp:positionH>
                <wp:positionV relativeFrom="paragraph">
                  <wp:posOffset>172085</wp:posOffset>
                </wp:positionV>
                <wp:extent cx="1129030" cy="403860"/>
                <wp:effectExtent l="0" t="0" r="13970" b="15240"/>
                <wp:wrapNone/>
                <wp:docPr id="1396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03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B4F286" w14:textId="77777777" w:rsidR="008D50D8" w:rsidRPr="00972810" w:rsidRDefault="008D50D8" w:rsidP="00D578E5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派車時間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2565CA" id="_x0000_s1261" style="position:absolute;left:0;text-align:left;margin-left:302.85pt;margin-top:13.55pt;width:88.9pt;height:31.8pt;z-index:25464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" filled="f" strokecolor="black [3213]" strokeweight=".5pt">
                <v:stroke joinstyle="miter"/>
                <v:textbox>
                  <w:txbxContent>
                    <w:p w14:paraId="11B4F286" w14:textId="77777777" w:rsidR="008D50D8" w:rsidRPr="00972810" w:rsidRDefault="008D50D8" w:rsidP="00D578E5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派車時間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20160" behindDoc="0" locked="0" layoutInCell="1" allowOverlap="1" wp14:anchorId="0FA20EB2" wp14:editId="571A6C79">
                <wp:simplePos x="0" y="0"/>
                <wp:positionH relativeFrom="column">
                  <wp:posOffset>2543810</wp:posOffset>
                </wp:positionH>
                <wp:positionV relativeFrom="paragraph">
                  <wp:posOffset>104775</wp:posOffset>
                </wp:positionV>
                <wp:extent cx="648970" cy="304800"/>
                <wp:effectExtent l="0" t="0" r="17780" b="19050"/>
                <wp:wrapNone/>
                <wp:docPr id="1698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8B0E1" w14:textId="77777777" w:rsidR="008D50D8" w:rsidRPr="00972810" w:rsidRDefault="008D50D8" w:rsidP="00D578E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派車單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A20EB2" id="_x0000_s1262" style="position:absolute;left:0;text-align:left;margin-left:200.3pt;margin-top:8.25pt;width:51.1pt;height:24pt;z-index:2546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" filled="f" strokecolor="black [3213]" strokeweight=".5pt">
                <v:textbox>
                  <w:txbxContent>
                    <w:p w14:paraId="65C8B0E1" w14:textId="77777777" w:rsidR="008D50D8" w:rsidRPr="00972810" w:rsidRDefault="008D50D8" w:rsidP="00D578E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派車單</w:t>
                      </w:r>
                    </w:p>
                  </w:txbxContent>
                </v:textbox>
              </v:rect>
            </w:pict>
          </mc:Fallback>
        </mc:AlternateContent>
      </w:r>
    </w:p>
    <w:p w14:paraId="37CF2C79" w14:textId="77777777" w:rsidR="00D578E5" w:rsidRDefault="00D578E5" w:rsidP="00D578E5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32448" behindDoc="0" locked="0" layoutInCell="1" allowOverlap="1" wp14:anchorId="2BC0456F" wp14:editId="0A34873F">
                <wp:simplePos x="0" y="0"/>
                <wp:positionH relativeFrom="column">
                  <wp:posOffset>2871470</wp:posOffset>
                </wp:positionH>
                <wp:positionV relativeFrom="paragraph">
                  <wp:posOffset>154305</wp:posOffset>
                </wp:positionV>
                <wp:extent cx="0" cy="114300"/>
                <wp:effectExtent l="0" t="0" r="38100" b="19050"/>
                <wp:wrapNone/>
                <wp:docPr id="1724" name="直線接點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C8895" id="直線接點 1724" o:spid="_x0000_s1026" style="position:absolute;z-index:2546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1pt,12.15pt" to="226.1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638592" behindDoc="0" locked="0" layoutInCell="1" allowOverlap="1" wp14:anchorId="1C354026" wp14:editId="41EAB77D">
                <wp:simplePos x="0" y="0"/>
                <wp:positionH relativeFrom="margin">
                  <wp:posOffset>3072130</wp:posOffset>
                </wp:positionH>
                <wp:positionV relativeFrom="paragraph">
                  <wp:posOffset>103505</wp:posOffset>
                </wp:positionV>
                <wp:extent cx="269240" cy="266700"/>
                <wp:effectExtent l="0" t="0" r="0" b="0"/>
                <wp:wrapSquare wrapText="bothSides"/>
                <wp:docPr id="17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369C66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4026" id="_x0000_s1263" type="#_x0000_t202" style="position:absolute;left:0;text-align:left;margin-left:241.9pt;margin-top:8.15pt;width:21.2pt;height:21pt;z-index:254638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" filled="f" stroked="f">
                <v:textbox>
                  <w:txbxContent>
                    <w:p w14:paraId="5F369C66" w14:textId="77777777" w:rsidR="008D50D8" w:rsidRDefault="008D50D8" w:rsidP="00D578E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25280" behindDoc="0" locked="0" layoutInCell="1" allowOverlap="1" wp14:anchorId="648E0D66" wp14:editId="38A4FDD6">
                <wp:simplePos x="0" y="0"/>
                <wp:positionH relativeFrom="margin">
                  <wp:posOffset>2052955</wp:posOffset>
                </wp:positionH>
                <wp:positionV relativeFrom="paragraph">
                  <wp:posOffset>253365</wp:posOffset>
                </wp:positionV>
                <wp:extent cx="1619250" cy="552450"/>
                <wp:effectExtent l="38100" t="19050" r="38100" b="38100"/>
                <wp:wrapNone/>
                <wp:docPr id="1716" name="流程圖: 決策 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AEE23" w14:textId="77777777" w:rsidR="008D50D8" w:rsidRPr="00BC50A8" w:rsidRDefault="008D50D8" w:rsidP="00D578E5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選派貨車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E0D66" id="流程圖: 決策 1716" o:spid="_x0000_s1264" type="#_x0000_t110" style="position:absolute;left:0;text-align:left;margin-left:161.65pt;margin-top:19.95pt;width:127.5pt;height:43.5pt;z-index:254625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" filled="f" strokecolor="black [3213]" strokeweight=".5pt">
                <v:textbox>
                  <w:txbxContent>
                    <w:p w14:paraId="4D1AEE23" w14:textId="77777777" w:rsidR="008D50D8" w:rsidRPr="00BC50A8" w:rsidRDefault="008D50D8" w:rsidP="00D578E5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選派貨車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EA0210" w14:textId="77777777" w:rsidR="00D578E5" w:rsidRDefault="00D578E5" w:rsidP="00D578E5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33472" behindDoc="0" locked="0" layoutInCell="1" allowOverlap="1" wp14:anchorId="2CAAD748" wp14:editId="3111A525">
                <wp:simplePos x="0" y="0"/>
                <wp:positionH relativeFrom="column">
                  <wp:posOffset>3677920</wp:posOffset>
                </wp:positionH>
                <wp:positionV relativeFrom="paragraph">
                  <wp:posOffset>20955</wp:posOffset>
                </wp:positionV>
                <wp:extent cx="438150" cy="247650"/>
                <wp:effectExtent l="0" t="0" r="19050" b="19050"/>
                <wp:wrapNone/>
                <wp:docPr id="1725" name="直線接點 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50EC85" id="直線接點 1725" o:spid="_x0000_s1026" style="position:absolute;flip:y;z-index:2546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6pt,1.65pt" to="324.1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" strokecolor="black [3200]" strokeweight=".5pt">
                <v:stroke joinstyle="miter"/>
              </v:line>
            </w:pict>
          </mc:Fallback>
        </mc:AlternateContent>
      </w:r>
    </w:p>
    <w:p w14:paraId="295DED11" w14:textId="77777777" w:rsidR="00D578E5" w:rsidRDefault="00D578E5" w:rsidP="00D578E5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639616" behindDoc="0" locked="0" layoutInCell="1" allowOverlap="1" wp14:anchorId="0CF95AEE" wp14:editId="552211CF">
                <wp:simplePos x="0" y="0"/>
                <wp:positionH relativeFrom="margin">
                  <wp:posOffset>3001010</wp:posOffset>
                </wp:positionH>
                <wp:positionV relativeFrom="paragraph">
                  <wp:posOffset>182245</wp:posOffset>
                </wp:positionV>
                <wp:extent cx="269240" cy="266700"/>
                <wp:effectExtent l="0" t="0" r="0" b="0"/>
                <wp:wrapSquare wrapText="bothSides"/>
                <wp:docPr id="17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2EA2F0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95AEE" id="_x0000_s1265" type="#_x0000_t202" style="position:absolute;left:0;text-align:left;margin-left:236.3pt;margin-top:14.35pt;width:21.2pt;height:21pt;z-index:25463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" filled="f" stroked="f">
                <v:textbox>
                  <w:txbxContent>
                    <w:p w14:paraId="1D2EA2F0" w14:textId="77777777" w:rsidR="008D50D8" w:rsidRDefault="008D50D8" w:rsidP="00D578E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35C6312" w14:textId="77777777" w:rsidR="00D578E5" w:rsidRDefault="00D578E5" w:rsidP="00D578E5">
      <w:pPr>
        <w:rPr>
          <w:lang w:eastAsia="zh-TW"/>
        </w:rPr>
      </w:pPr>
      <w:r w:rsidRPr="0013197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640640" behindDoc="0" locked="0" layoutInCell="1" allowOverlap="1" wp14:anchorId="171218A1" wp14:editId="2C479794">
                <wp:simplePos x="0" y="0"/>
                <wp:positionH relativeFrom="column">
                  <wp:posOffset>2871471</wp:posOffset>
                </wp:positionH>
                <wp:positionV relativeFrom="paragraph">
                  <wp:posOffset>5716</wp:posOffset>
                </wp:positionV>
                <wp:extent cx="0" cy="220980"/>
                <wp:effectExtent l="0" t="0" r="38100" b="26670"/>
                <wp:wrapNone/>
                <wp:docPr id="1395" name="直線接點 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0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3AAA67" id="直線接點 1395" o:spid="_x0000_s1026" style="position:absolute;z-index:2546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1pt,.45pt" to="226.1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22208" behindDoc="0" locked="0" layoutInCell="1" allowOverlap="1" wp14:anchorId="518EE05B" wp14:editId="7141E9DC">
                <wp:simplePos x="0" y="0"/>
                <wp:positionH relativeFrom="margin">
                  <wp:posOffset>2477770</wp:posOffset>
                </wp:positionH>
                <wp:positionV relativeFrom="paragraph">
                  <wp:posOffset>210820</wp:posOffset>
                </wp:positionV>
                <wp:extent cx="800100" cy="304800"/>
                <wp:effectExtent l="0" t="0" r="19050" b="19050"/>
                <wp:wrapNone/>
                <wp:docPr id="1704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D8C15" w14:textId="77777777" w:rsidR="008D50D8" w:rsidRPr="00972810" w:rsidRDefault="008D50D8" w:rsidP="00D578E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貨車資料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EE05B" id="_x0000_s1266" style="position:absolute;left:0;text-align:left;margin-left:195.1pt;margin-top:16.6pt;width:63pt;height:24pt;z-index:254622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" filled="f" strokecolor="black [3213]" strokeweight=".5pt">
                <v:textbox>
                  <w:txbxContent>
                    <w:p w14:paraId="212D8C15" w14:textId="77777777" w:rsidR="008D50D8" w:rsidRPr="00972810" w:rsidRDefault="008D50D8" w:rsidP="00D578E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貨車資料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A515E5D" w14:textId="77777777" w:rsidR="00D578E5" w:rsidRPr="008C634F" w:rsidRDefault="00D578E5" w:rsidP="00D578E5">
      <w:pPr>
        <w:rPr>
          <w:lang w:eastAsia="zh-TW"/>
        </w:rPr>
      </w:pPr>
    </w:p>
    <w:p w14:paraId="670494BF" w14:textId="07457B3E" w:rsidR="00D578E5" w:rsidRDefault="00D578E5" w:rsidP="00A81D2D">
      <w:pPr>
        <w:rPr>
          <w:lang w:eastAsia="zh-TW"/>
        </w:rPr>
      </w:pPr>
    </w:p>
    <w:p w14:paraId="0F95B877" w14:textId="7DD276E2" w:rsidR="00D578E5" w:rsidRDefault="00D578E5" w:rsidP="00A81D2D">
      <w:pPr>
        <w:rPr>
          <w:lang w:eastAsia="zh-TW"/>
        </w:rPr>
      </w:pPr>
    </w:p>
    <w:p w14:paraId="0E27AB26" w14:textId="6DA3EE78" w:rsidR="00D578E5" w:rsidRDefault="00D578E5" w:rsidP="00A81D2D">
      <w:pPr>
        <w:rPr>
          <w:lang w:eastAsia="zh-TW"/>
        </w:rPr>
      </w:pPr>
    </w:p>
    <w:p w14:paraId="45006548" w14:textId="3C7282B9" w:rsidR="00D578E5" w:rsidRDefault="00D578E5" w:rsidP="00A81D2D">
      <w:pPr>
        <w:rPr>
          <w:lang w:eastAsia="zh-TW"/>
        </w:rPr>
      </w:pPr>
    </w:p>
    <w:p w14:paraId="100DCBA0" w14:textId="40DDA922" w:rsidR="00D578E5" w:rsidRDefault="00D578E5" w:rsidP="00A81D2D">
      <w:pPr>
        <w:rPr>
          <w:lang w:eastAsia="zh-TW"/>
        </w:rPr>
      </w:pPr>
    </w:p>
    <w:p w14:paraId="44CE73A2" w14:textId="77777777" w:rsidR="00D578E5" w:rsidRDefault="00D578E5" w:rsidP="00D578E5">
      <w:pPr>
        <w:rPr>
          <w:lang w:eastAsia="zh-TW"/>
        </w:rPr>
      </w:pPr>
      <w:r w:rsidRPr="00960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4643712" behindDoc="0" locked="0" layoutInCell="1" allowOverlap="1" wp14:anchorId="35687F1A" wp14:editId="04E0C943">
                <wp:simplePos x="0" y="0"/>
                <wp:positionH relativeFrom="margin">
                  <wp:posOffset>2399030</wp:posOffset>
                </wp:positionH>
                <wp:positionV relativeFrom="paragraph">
                  <wp:posOffset>155575</wp:posOffset>
                </wp:positionV>
                <wp:extent cx="967740" cy="325120"/>
                <wp:effectExtent l="0" t="0" r="22860" b="17780"/>
                <wp:wrapNone/>
                <wp:docPr id="1755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08C97" w14:textId="77777777" w:rsidR="008D50D8" w:rsidRPr="00972810" w:rsidRDefault="008D50D8" w:rsidP="00D578E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87F1A" id="_x0000_s1267" style="position:absolute;left:0;text-align:left;margin-left:188.9pt;margin-top:12.25pt;width:76.2pt;height:25.6pt;z-index:2546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" filled="f" strokecolor="black [3213]" strokeweight=".5pt">
                <v:textbox>
                  <w:txbxContent>
                    <w:p w14:paraId="5A708C97" w14:textId="77777777" w:rsidR="008D50D8" w:rsidRPr="00972810" w:rsidRDefault="008D50D8" w:rsidP="00D578E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lang w:eastAsia="zh-TW"/>
        </w:rPr>
        <w:t>產線進貨資料和其他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</w:p>
    <w:p w14:paraId="3F36DF39" w14:textId="77777777" w:rsidR="00D578E5" w:rsidRDefault="00D578E5" w:rsidP="00D578E5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649856" behindDoc="0" locked="0" layoutInCell="1" allowOverlap="1" wp14:anchorId="3E95C763" wp14:editId="130EF5B6">
                <wp:simplePos x="0" y="0"/>
                <wp:positionH relativeFrom="margin">
                  <wp:posOffset>2824480</wp:posOffset>
                </wp:positionH>
                <wp:positionV relativeFrom="paragraph">
                  <wp:posOffset>187749</wp:posOffset>
                </wp:positionV>
                <wp:extent cx="269240" cy="266700"/>
                <wp:effectExtent l="0" t="0" r="0" b="0"/>
                <wp:wrapSquare wrapText="bothSides"/>
                <wp:docPr id="17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E50B4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C763" id="_x0000_s1268" type="#_x0000_t202" style="position:absolute;left:0;text-align:left;margin-left:222.4pt;margin-top:14.8pt;width:21.2pt;height:21pt;z-index:25464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" filled="f" stroked="f">
                <v:textbox>
                  <w:txbxContent>
                    <w:p w14:paraId="2ACE50B4" w14:textId="77777777" w:rsidR="008D50D8" w:rsidRDefault="008D50D8" w:rsidP="00D578E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46784" behindDoc="0" locked="0" layoutInCell="1" allowOverlap="1" wp14:anchorId="3FF50B4D" wp14:editId="36BF6E0D">
                <wp:simplePos x="0" y="0"/>
                <wp:positionH relativeFrom="column">
                  <wp:posOffset>2862580</wp:posOffset>
                </wp:positionH>
                <wp:positionV relativeFrom="paragraph">
                  <wp:posOffset>181822</wp:posOffset>
                </wp:positionV>
                <wp:extent cx="0" cy="286385"/>
                <wp:effectExtent l="0" t="0" r="38100" b="18415"/>
                <wp:wrapNone/>
                <wp:docPr id="1762" name="直線接點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63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3CAAAC" id="直線接點 1762" o:spid="_x0000_s1026" style="position:absolute;flip:y;z-index:2546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4pt,14.3pt" to="225.4pt,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" strokecolor="black [3200]" strokeweight=".5pt">
                <v:stroke joinstyle="miter"/>
              </v:line>
            </w:pict>
          </mc:Fallback>
        </mc:AlternateContent>
      </w:r>
    </w:p>
    <w:p w14:paraId="371E7196" w14:textId="77777777" w:rsidR="00D578E5" w:rsidRDefault="00D578E5" w:rsidP="00D578E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45760" behindDoc="0" locked="0" layoutInCell="1" allowOverlap="1" wp14:anchorId="68EDC3D5" wp14:editId="047EBDCA">
                <wp:simplePos x="0" y="0"/>
                <wp:positionH relativeFrom="column">
                  <wp:posOffset>2372360</wp:posOffset>
                </wp:positionH>
                <wp:positionV relativeFrom="paragraph">
                  <wp:posOffset>200025</wp:posOffset>
                </wp:positionV>
                <wp:extent cx="990600" cy="552450"/>
                <wp:effectExtent l="19050" t="19050" r="38100" b="38100"/>
                <wp:wrapNone/>
                <wp:docPr id="1760" name="流程圖: 決策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AC6AF" w14:textId="77777777" w:rsidR="008D50D8" w:rsidRPr="00BC50A8" w:rsidRDefault="008D50D8" w:rsidP="00D578E5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進貨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DC3D5" id="流程圖: 決策 1760" o:spid="_x0000_s1269" type="#_x0000_t110" style="position:absolute;left:0;text-align:left;margin-left:186.8pt;margin-top:15.75pt;width:78pt;height:43.5pt;z-index:2546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" filled="f" strokecolor="black [3213]" strokeweight=".5pt">
                <v:textbox>
                  <w:txbxContent>
                    <w:p w14:paraId="47FAC6AF" w14:textId="77777777" w:rsidR="008D50D8" w:rsidRPr="00BC50A8" w:rsidRDefault="008D50D8" w:rsidP="00D578E5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進貨</w:t>
                      </w:r>
                    </w:p>
                  </w:txbxContent>
                </v:textbox>
              </v:shape>
            </w:pict>
          </mc:Fallback>
        </mc:AlternateContent>
      </w:r>
    </w:p>
    <w:p w14:paraId="25F86634" w14:textId="77777777" w:rsidR="00D578E5" w:rsidRDefault="00D578E5" w:rsidP="00D578E5">
      <w:pPr>
        <w:rPr>
          <w:lang w:eastAsia="zh-TW"/>
        </w:rPr>
      </w:pPr>
    </w:p>
    <w:p w14:paraId="4575A325" w14:textId="77777777" w:rsidR="00D578E5" w:rsidRDefault="00D578E5" w:rsidP="00D578E5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650880" behindDoc="0" locked="0" layoutInCell="1" allowOverlap="1" wp14:anchorId="0D43A815" wp14:editId="7793DBDB">
                <wp:simplePos x="0" y="0"/>
                <wp:positionH relativeFrom="margin">
                  <wp:posOffset>2871046</wp:posOffset>
                </wp:positionH>
                <wp:positionV relativeFrom="paragraph">
                  <wp:posOffset>212090</wp:posOffset>
                </wp:positionV>
                <wp:extent cx="269240" cy="266700"/>
                <wp:effectExtent l="0" t="0" r="0" b="0"/>
                <wp:wrapSquare wrapText="bothSides"/>
                <wp:docPr id="17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4F160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3A815" id="_x0000_s1270" type="#_x0000_t202" style="position:absolute;left:0;text-align:left;margin-left:226.05pt;margin-top:16.7pt;width:21.2pt;height:21pt;z-index:25465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" filled="f" stroked="f">
                <v:textbox>
                  <w:txbxContent>
                    <w:p w14:paraId="7AA4F160" w14:textId="77777777" w:rsidR="008D50D8" w:rsidRDefault="008D50D8" w:rsidP="00D578E5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48832" behindDoc="0" locked="0" layoutInCell="1" allowOverlap="1" wp14:anchorId="7E666388" wp14:editId="390545BA">
                <wp:simplePos x="0" y="0"/>
                <wp:positionH relativeFrom="column">
                  <wp:posOffset>2896870</wp:posOffset>
                </wp:positionH>
                <wp:positionV relativeFrom="paragraph">
                  <wp:posOffset>204047</wp:posOffset>
                </wp:positionV>
                <wp:extent cx="0" cy="313267"/>
                <wp:effectExtent l="0" t="0" r="38100" b="29845"/>
                <wp:wrapNone/>
                <wp:docPr id="1764" name="直線接點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3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68C86B" id="直線接點 1764" o:spid="_x0000_s1026" style="position:absolute;z-index:2546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1pt,16.05pt" to="228.1pt,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47808" behindDoc="0" locked="0" layoutInCell="1" allowOverlap="1" wp14:anchorId="1A50CB03" wp14:editId="2888EEC9">
                <wp:simplePos x="0" y="0"/>
                <wp:positionH relativeFrom="column">
                  <wp:posOffset>2846070</wp:posOffset>
                </wp:positionH>
                <wp:positionV relativeFrom="paragraph">
                  <wp:posOffset>208280</wp:posOffset>
                </wp:positionV>
                <wp:extent cx="0" cy="313267"/>
                <wp:effectExtent l="0" t="0" r="38100" b="29845"/>
                <wp:wrapNone/>
                <wp:docPr id="1763" name="直線接點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3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58D8AA" id="直線接點 1763" o:spid="_x0000_s1026" style="position:absolute;z-index:2546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1pt,16.4pt" to="224.1pt,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</w:p>
    <w:p w14:paraId="4D009C81" w14:textId="77777777" w:rsidR="00D578E5" w:rsidRDefault="00D578E5" w:rsidP="00D578E5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44736" behindDoc="0" locked="0" layoutInCell="1" allowOverlap="1" wp14:anchorId="283D4D71" wp14:editId="52D0B946">
                <wp:simplePos x="0" y="0"/>
                <wp:positionH relativeFrom="column">
                  <wp:posOffset>2239010</wp:posOffset>
                </wp:positionH>
                <wp:positionV relativeFrom="paragraph">
                  <wp:posOffset>260985</wp:posOffset>
                </wp:positionV>
                <wp:extent cx="1250950" cy="304800"/>
                <wp:effectExtent l="0" t="0" r="25400" b="19050"/>
                <wp:wrapNone/>
                <wp:docPr id="1757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CCECDB" w14:textId="77777777" w:rsidR="008D50D8" w:rsidRPr="00972810" w:rsidRDefault="008D50D8" w:rsidP="00D578E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產線進貨資料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D4D71" id="_x0000_s1271" style="position:absolute;left:0;text-align:left;margin-left:176.3pt;margin-top:20.55pt;width:98.5pt;height:24pt;z-index:2546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" filled="f" strokecolor="black [3213]" strokeweight=".5pt">
                <v:textbox>
                  <w:txbxContent>
                    <w:p w14:paraId="24CCECDB" w14:textId="77777777" w:rsidR="008D50D8" w:rsidRPr="00972810" w:rsidRDefault="008D50D8" w:rsidP="00D578E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產線進貨資料</w:t>
                      </w:r>
                    </w:p>
                  </w:txbxContent>
                </v:textbox>
              </v:rect>
            </w:pict>
          </mc:Fallback>
        </mc:AlternateContent>
      </w:r>
    </w:p>
    <w:p w14:paraId="2B80E771" w14:textId="77777777" w:rsidR="00D578E5" w:rsidRDefault="00D578E5" w:rsidP="00D578E5">
      <w:pPr>
        <w:rPr>
          <w:lang w:eastAsia="zh-TW"/>
        </w:rPr>
      </w:pPr>
      <w:r w:rsidRPr="0013197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660096" behindDoc="0" locked="0" layoutInCell="1" allowOverlap="1" wp14:anchorId="2C608860" wp14:editId="0E5C8B77">
                <wp:simplePos x="0" y="0"/>
                <wp:positionH relativeFrom="margin">
                  <wp:posOffset>567921</wp:posOffset>
                </wp:positionH>
                <wp:positionV relativeFrom="paragraph">
                  <wp:posOffset>209665</wp:posOffset>
                </wp:positionV>
                <wp:extent cx="1565564" cy="403860"/>
                <wp:effectExtent l="0" t="0" r="15875" b="15240"/>
                <wp:wrapNone/>
                <wp:docPr id="1400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564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7667F" w14:textId="77777777" w:rsidR="008D50D8" w:rsidRPr="00972810" w:rsidRDefault="008D50D8" w:rsidP="00D578E5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進貨商品數量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08860" id="_x0000_s1272" style="position:absolute;left:0;text-align:left;margin-left:44.7pt;margin-top:16.5pt;width:123.25pt;height:31.8pt;z-index:25466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" filled="f" strokecolor="black [3213]" strokeweight=".5pt">
                <v:stroke joinstyle="miter"/>
                <v:textbox>
                  <w:txbxContent>
                    <w:p w14:paraId="64A7667F" w14:textId="77777777" w:rsidR="008D50D8" w:rsidRPr="00972810" w:rsidRDefault="008D50D8" w:rsidP="00D578E5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進貨商品數量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B3BA715" w14:textId="77777777" w:rsidR="00D578E5" w:rsidRDefault="00D578E5" w:rsidP="00D578E5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657024" behindDoc="0" locked="0" layoutInCell="1" allowOverlap="1" wp14:anchorId="0F5F1DBD" wp14:editId="4F049667">
                <wp:simplePos x="0" y="0"/>
                <wp:positionH relativeFrom="margin">
                  <wp:posOffset>2863850</wp:posOffset>
                </wp:positionH>
                <wp:positionV relativeFrom="paragraph">
                  <wp:posOffset>36830</wp:posOffset>
                </wp:positionV>
                <wp:extent cx="269240" cy="266700"/>
                <wp:effectExtent l="0" t="0" r="0" b="0"/>
                <wp:wrapSquare wrapText="bothSides"/>
                <wp:docPr id="19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140748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F1DBD" id="_x0000_s1273" type="#_x0000_t202" style="position:absolute;left:0;text-align:left;margin-left:225.5pt;margin-top:2.9pt;width:21.2pt;height:21pt;z-index:25465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" filled="f" stroked="f">
                <v:textbox>
                  <w:txbxContent>
                    <w:p w14:paraId="05140748" w14:textId="77777777" w:rsidR="008D50D8" w:rsidRDefault="008D50D8" w:rsidP="00D578E5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1749D">
        <w:rPr>
          <w:noProof/>
        </w:rPr>
        <mc:AlternateContent>
          <mc:Choice Requires="wps">
            <w:drawing>
              <wp:anchor distT="0" distB="0" distL="114300" distR="114300" simplePos="0" relativeHeight="254653952" behindDoc="0" locked="0" layoutInCell="1" allowOverlap="1" wp14:anchorId="7E0AD6D7" wp14:editId="00E0E5C1">
                <wp:simplePos x="0" y="0"/>
                <wp:positionH relativeFrom="column">
                  <wp:posOffset>2895563</wp:posOffset>
                </wp:positionH>
                <wp:positionV relativeFrom="paragraph">
                  <wp:posOffset>35560</wp:posOffset>
                </wp:positionV>
                <wp:extent cx="4445" cy="281940"/>
                <wp:effectExtent l="0" t="0" r="33655" b="22860"/>
                <wp:wrapNone/>
                <wp:docPr id="1907" name="直線接點 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45" cy="281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85907B" id="直線接點 1907" o:spid="_x0000_s1026" style="position:absolute;flip:x;z-index:2546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pt,2.8pt" to="228.35pt,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Pr="0011749D">
        <w:rPr>
          <w:noProof/>
        </w:rPr>
        <mc:AlternateContent>
          <mc:Choice Requires="wps">
            <w:drawing>
              <wp:anchor distT="0" distB="0" distL="114300" distR="114300" simplePos="0" relativeHeight="254654976" behindDoc="0" locked="0" layoutInCell="1" allowOverlap="1" wp14:anchorId="4EDAC31A" wp14:editId="397B99CF">
                <wp:simplePos x="0" y="0"/>
                <wp:positionH relativeFrom="column">
                  <wp:posOffset>2848647</wp:posOffset>
                </wp:positionH>
                <wp:positionV relativeFrom="paragraph">
                  <wp:posOffset>35560</wp:posOffset>
                </wp:positionV>
                <wp:extent cx="4445" cy="290830"/>
                <wp:effectExtent l="0" t="0" r="33655" b="13970"/>
                <wp:wrapNone/>
                <wp:docPr id="1908" name="直線接點 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2908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2C082B" id="直線接點 1908" o:spid="_x0000_s1026" style="position:absolute;flip:y;z-index:2546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3pt,2.8pt" to="224.65pt,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" strokecolor="black [3200]" strokeweight=".5pt">
                <v:stroke joinstyle="miter"/>
              </v:line>
            </w:pict>
          </mc:Fallback>
        </mc:AlternateContent>
      </w:r>
    </w:p>
    <w:p w14:paraId="0A85799E" w14:textId="77777777" w:rsidR="00D578E5" w:rsidRDefault="00D578E5" w:rsidP="00D578E5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52928" behindDoc="0" locked="0" layoutInCell="1" allowOverlap="1" wp14:anchorId="55C86593" wp14:editId="03EDAE45">
                <wp:simplePos x="0" y="0"/>
                <wp:positionH relativeFrom="column">
                  <wp:posOffset>2071370</wp:posOffset>
                </wp:positionH>
                <wp:positionV relativeFrom="paragraph">
                  <wp:posOffset>55245</wp:posOffset>
                </wp:positionV>
                <wp:extent cx="1612900" cy="552450"/>
                <wp:effectExtent l="38100" t="19050" r="44450" b="38100"/>
                <wp:wrapNone/>
                <wp:docPr id="1905" name="流程圖: 決策 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81345" w14:textId="77777777" w:rsidR="008D50D8" w:rsidRPr="00BC50A8" w:rsidRDefault="008D50D8" w:rsidP="00D578E5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進貨商品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86593" id="流程圖: 決策 1905" o:spid="_x0000_s1274" type="#_x0000_t110" style="position:absolute;left:0;text-align:left;margin-left:163.1pt;margin-top:4.35pt;width:127pt;height:43.5pt;z-index:2546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" filled="f" strokecolor="black [3213]" strokeweight=".5pt">
                <v:textbox>
                  <w:txbxContent>
                    <w:p w14:paraId="6C681345" w14:textId="77777777" w:rsidR="008D50D8" w:rsidRPr="00BC50A8" w:rsidRDefault="008D50D8" w:rsidP="00D578E5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進貨商品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59072" behindDoc="0" locked="0" layoutInCell="1" allowOverlap="1" wp14:anchorId="504335D4" wp14:editId="3D74D8A9">
                <wp:simplePos x="0" y="0"/>
                <wp:positionH relativeFrom="column">
                  <wp:posOffset>1736783</wp:posOffset>
                </wp:positionH>
                <wp:positionV relativeFrom="paragraph">
                  <wp:posOffset>50800</wp:posOffset>
                </wp:positionV>
                <wp:extent cx="325581" cy="284019"/>
                <wp:effectExtent l="0" t="0" r="17780" b="20955"/>
                <wp:wrapNone/>
                <wp:docPr id="1399" name="直線接點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581" cy="2840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C2D330" id="直線接點 1399" o:spid="_x0000_s1026" style="position:absolute;flip:x y;z-index:2546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75pt,4pt" to="162.4pt,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" strokecolor="black [3200]" strokeweight=".5pt">
                <v:stroke joinstyle="miter"/>
              </v:line>
            </w:pict>
          </mc:Fallback>
        </mc:AlternateContent>
      </w:r>
    </w:p>
    <w:p w14:paraId="3D976396" w14:textId="77777777" w:rsidR="00D578E5" w:rsidRDefault="00D578E5" w:rsidP="00D578E5">
      <w:pPr>
        <w:rPr>
          <w:lang w:eastAsia="zh-TW"/>
        </w:rPr>
      </w:pPr>
    </w:p>
    <w:p w14:paraId="73D44C61" w14:textId="77777777" w:rsidR="00D578E5" w:rsidRDefault="00D578E5" w:rsidP="00D578E5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658048" behindDoc="0" locked="0" layoutInCell="1" allowOverlap="1" wp14:anchorId="46A8B2A5" wp14:editId="50DA4952">
                <wp:simplePos x="0" y="0"/>
                <wp:positionH relativeFrom="margin">
                  <wp:posOffset>2846556</wp:posOffset>
                </wp:positionH>
                <wp:positionV relativeFrom="paragraph">
                  <wp:posOffset>50501</wp:posOffset>
                </wp:positionV>
                <wp:extent cx="269240" cy="266700"/>
                <wp:effectExtent l="0" t="0" r="0" b="0"/>
                <wp:wrapSquare wrapText="bothSides"/>
                <wp:docPr id="19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B82E28" w14:textId="77777777" w:rsidR="008D50D8" w:rsidRDefault="008D50D8" w:rsidP="00D578E5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8B2A5" id="_x0000_s1275" type="#_x0000_t202" style="position:absolute;left:0;text-align:left;margin-left:224.15pt;margin-top:4pt;width:21.2pt;height:21pt;z-index:25465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" filled="f" stroked="f">
                <v:textbox>
                  <w:txbxContent>
                    <w:p w14:paraId="6FB82E28" w14:textId="77777777" w:rsidR="008D50D8" w:rsidRDefault="008D50D8" w:rsidP="00D578E5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1749D">
        <w:rPr>
          <w:noProof/>
        </w:rPr>
        <mc:AlternateContent>
          <mc:Choice Requires="wps">
            <w:drawing>
              <wp:anchor distT="0" distB="0" distL="114300" distR="114300" simplePos="0" relativeHeight="254656000" behindDoc="0" locked="0" layoutInCell="1" allowOverlap="1" wp14:anchorId="613B9F69" wp14:editId="475F6A11">
                <wp:simplePos x="0" y="0"/>
                <wp:positionH relativeFrom="column">
                  <wp:posOffset>2877820</wp:posOffset>
                </wp:positionH>
                <wp:positionV relativeFrom="paragraph">
                  <wp:posOffset>76910</wp:posOffset>
                </wp:positionV>
                <wp:extent cx="0" cy="247538"/>
                <wp:effectExtent l="0" t="0" r="38100" b="19685"/>
                <wp:wrapNone/>
                <wp:docPr id="1909" name="直線接點 1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75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AD376F" id="直線接點 1909" o:spid="_x0000_s1026" style="position:absolute;flip:y;z-index:2546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6pt,6.05pt" to="226.6pt,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32830BBE" w14:textId="77777777" w:rsidR="00D578E5" w:rsidRDefault="00D578E5" w:rsidP="00D578E5">
      <w:pPr>
        <w:rPr>
          <w:lang w:eastAsia="zh-TW"/>
        </w:rPr>
      </w:pPr>
      <w:r w:rsidRPr="0011749D">
        <w:rPr>
          <w:noProof/>
        </w:rPr>
        <mc:AlternateContent>
          <mc:Choice Requires="wps">
            <w:drawing>
              <wp:anchor distT="0" distB="0" distL="114300" distR="114300" simplePos="0" relativeHeight="254651904" behindDoc="0" locked="0" layoutInCell="1" allowOverlap="1" wp14:anchorId="3274EFBC" wp14:editId="4B1DC5CE">
                <wp:simplePos x="0" y="0"/>
                <wp:positionH relativeFrom="margin">
                  <wp:align>center</wp:align>
                </wp:positionH>
                <wp:positionV relativeFrom="paragraph">
                  <wp:posOffset>63724</wp:posOffset>
                </wp:positionV>
                <wp:extent cx="802640" cy="304800"/>
                <wp:effectExtent l="0" t="0" r="16510" b="19050"/>
                <wp:wrapNone/>
                <wp:docPr id="1903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AA8C" w14:textId="77777777" w:rsidR="008D50D8" w:rsidRPr="00972810" w:rsidRDefault="008D50D8" w:rsidP="00D578E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商品資料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4EFBC" id="_x0000_s1276" style="position:absolute;left:0;text-align:left;margin-left:0;margin-top:5pt;width:63.2pt;height:24pt;z-index:2546519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" filled="f" strokecolor="black [3213]" strokeweight=".5pt">
                <v:textbox>
                  <w:txbxContent>
                    <w:p w14:paraId="07CFAA8C" w14:textId="77777777" w:rsidR="008D50D8" w:rsidRPr="00972810" w:rsidRDefault="008D50D8" w:rsidP="00D578E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商品資料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8663E14" w14:textId="77777777" w:rsidR="00D578E5" w:rsidRDefault="00D578E5" w:rsidP="00D578E5">
      <w:pPr>
        <w:rPr>
          <w:lang w:eastAsia="zh-TW"/>
        </w:rPr>
      </w:pPr>
    </w:p>
    <w:p w14:paraId="737159E0" w14:textId="77777777" w:rsidR="001303B3" w:rsidRDefault="001303B3" w:rsidP="001303B3">
      <w:pPr>
        <w:rPr>
          <w:lang w:eastAsia="zh-TW"/>
        </w:rPr>
      </w:pPr>
    </w:p>
    <w:p w14:paraId="084209AE" w14:textId="6879FEDF" w:rsidR="00124665" w:rsidRDefault="001303B3" w:rsidP="001303B3">
      <w:pPr>
        <w:rPr>
          <w:lang w:eastAsia="zh-TW"/>
        </w:rPr>
      </w:pPr>
      <w:r w:rsidRPr="009B6308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31776" behindDoc="0" locked="0" layoutInCell="1" allowOverlap="1" wp14:anchorId="4EBA5515" wp14:editId="5D5EE197">
                <wp:simplePos x="0" y="0"/>
                <wp:positionH relativeFrom="margin">
                  <wp:posOffset>330200</wp:posOffset>
                </wp:positionH>
                <wp:positionV relativeFrom="paragraph">
                  <wp:posOffset>284480</wp:posOffset>
                </wp:positionV>
                <wp:extent cx="1572260" cy="403860"/>
                <wp:effectExtent l="0" t="0" r="27940" b="15240"/>
                <wp:wrapNone/>
                <wp:docPr id="247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7EADAE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零售商品金額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BA5515" id="_x0000_s1277" style="position:absolute;left:0;text-align:left;margin-left:26pt;margin-top:22.4pt;width:123.8pt;height:31.8pt;z-index:25473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" filled="f" strokecolor="black [3213]" strokeweight=".5pt">
                <v:stroke dashstyle="longDash" joinstyle="miter"/>
                <v:textbox>
                  <w:txbxContent>
                    <w:p w14:paraId="467EADAE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零售商品金額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9B6308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10272" behindDoc="0" locked="0" layoutInCell="1" allowOverlap="1" wp14:anchorId="1C014B54" wp14:editId="78B39773">
                <wp:simplePos x="0" y="0"/>
                <wp:positionH relativeFrom="margin">
                  <wp:posOffset>3368329</wp:posOffset>
                </wp:positionH>
                <wp:positionV relativeFrom="paragraph">
                  <wp:posOffset>242858</wp:posOffset>
                </wp:positionV>
                <wp:extent cx="1569085" cy="403860"/>
                <wp:effectExtent l="0" t="0" r="12065" b="15240"/>
                <wp:wrapNone/>
                <wp:docPr id="138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9CB13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購買商品數量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014B54" id="_x0000_s1278" style="position:absolute;left:0;text-align:left;margin-left:265.2pt;margin-top:19.1pt;width:123.55pt;height:31.8pt;z-index:2547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" filled="f" strokecolor="black [3213]" strokeweight=".5pt">
                <v:stroke joinstyle="miter"/>
                <v:textbox>
                  <w:txbxContent>
                    <w:p w14:paraId="04D9CB13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購買商品數量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CA1596">
        <w:rPr>
          <w:noProof/>
        </w:rPr>
        <mc:AlternateContent>
          <mc:Choice Requires="wps">
            <w:drawing>
              <wp:anchor distT="0" distB="0" distL="114300" distR="114300" simplePos="0" relativeHeight="254674432" behindDoc="0" locked="0" layoutInCell="1" allowOverlap="1" wp14:anchorId="1CC610FD" wp14:editId="75867746">
                <wp:simplePos x="0" y="0"/>
                <wp:positionH relativeFrom="margin">
                  <wp:posOffset>2468245</wp:posOffset>
                </wp:positionH>
                <wp:positionV relativeFrom="paragraph">
                  <wp:posOffset>94578</wp:posOffset>
                </wp:positionV>
                <wp:extent cx="802640" cy="304800"/>
                <wp:effectExtent l="0" t="0" r="16510" b="19050"/>
                <wp:wrapNone/>
                <wp:docPr id="1827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5049BB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上游廠商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610FD" id="_x0000_s1279" style="position:absolute;left:0;text-align:left;margin-left:194.35pt;margin-top:7.45pt;width:63.2pt;height:24pt;z-index:254674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" filled="f" strokecolor="black [3213]" strokeweight=".5pt">
                <v:textbox>
                  <w:txbxContent>
                    <w:p w14:paraId="325049BB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上游廠商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lang w:eastAsia="zh-TW"/>
        </w:rPr>
        <w:t>商品資料和其他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</w:p>
    <w:p w14:paraId="595FA3DD" w14:textId="77777777" w:rsidR="001303B3" w:rsidRDefault="001303B3" w:rsidP="001303B3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0032" behindDoc="0" locked="0" layoutInCell="1" allowOverlap="1" wp14:anchorId="429AAF91" wp14:editId="434E2052">
                <wp:simplePos x="0" y="0"/>
                <wp:positionH relativeFrom="margin">
                  <wp:posOffset>2917825</wp:posOffset>
                </wp:positionH>
                <wp:positionV relativeFrom="paragraph">
                  <wp:posOffset>95250</wp:posOffset>
                </wp:positionV>
                <wp:extent cx="269240" cy="266700"/>
                <wp:effectExtent l="0" t="0" r="0" b="0"/>
                <wp:wrapSquare wrapText="bothSides"/>
                <wp:docPr id="19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295CC1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AAF91" id="_x0000_s1280" type="#_x0000_t202" style="position:absolute;left:0;text-align:left;margin-left:229.75pt;margin-top:7.5pt;width:21.2pt;height:21pt;z-index:25470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" filled="f" stroked="f">
                <v:textbox>
                  <w:txbxContent>
                    <w:p w14:paraId="4D295CC1" w14:textId="77777777" w:rsidR="008D50D8" w:rsidRDefault="008D50D8" w:rsidP="001303B3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3648" behindDoc="0" locked="0" layoutInCell="1" allowOverlap="1" wp14:anchorId="273AD10B" wp14:editId="16725203">
                <wp:simplePos x="0" y="0"/>
                <wp:positionH relativeFrom="margin">
                  <wp:posOffset>2855744</wp:posOffset>
                </wp:positionH>
                <wp:positionV relativeFrom="paragraph">
                  <wp:posOffset>107240</wp:posOffset>
                </wp:positionV>
                <wp:extent cx="4520" cy="255494"/>
                <wp:effectExtent l="0" t="0" r="33655" b="30480"/>
                <wp:wrapNone/>
                <wp:docPr id="1868" name="直線接點 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20" cy="2554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3DB060" id="直線接點 1868" o:spid="_x0000_s1026" style="position:absolute;flip:x;z-index:25468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4.85pt,8.45pt" to="225.2pt,2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" strokecolor="black [3200]" strokeweight=".5pt">
                <v:stroke joinstyle="miter"/>
                <w10:wrap anchorx="margin"/>
              </v:line>
            </w:pict>
          </mc:Fallback>
        </mc:AlternateContent>
      </w:r>
    </w:p>
    <w:p w14:paraId="451E418E" w14:textId="77777777" w:rsidR="001303B3" w:rsidRDefault="001303B3" w:rsidP="001303B3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32800" behindDoc="0" locked="0" layoutInCell="1" allowOverlap="1" wp14:anchorId="3AC10DB7" wp14:editId="1B37EA0B">
                <wp:simplePos x="0" y="0"/>
                <wp:positionH relativeFrom="column">
                  <wp:posOffset>1633220</wp:posOffset>
                </wp:positionH>
                <wp:positionV relativeFrom="paragraph">
                  <wp:posOffset>84455</wp:posOffset>
                </wp:positionV>
                <wp:extent cx="0" cy="701040"/>
                <wp:effectExtent l="0" t="0" r="38100" b="22860"/>
                <wp:wrapNone/>
                <wp:docPr id="248" name="直線接點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BC3802" id="直線接點 248" o:spid="_x0000_s1026" style="position:absolute;flip:y;z-index:2547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6pt,6.65pt" to="128.6pt,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Pr="0013197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29728" behindDoc="0" locked="0" layoutInCell="1" allowOverlap="1" wp14:anchorId="4B1A6330" wp14:editId="4E5C154F">
                <wp:simplePos x="0" y="0"/>
                <wp:positionH relativeFrom="margin">
                  <wp:align>left</wp:align>
                </wp:positionH>
                <wp:positionV relativeFrom="paragraph">
                  <wp:posOffset>237490</wp:posOffset>
                </wp:positionV>
                <wp:extent cx="1565564" cy="403860"/>
                <wp:effectExtent l="0" t="0" r="15875" b="15240"/>
                <wp:wrapNone/>
                <wp:docPr id="245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564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D83F70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零售商品數量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1A6330" id="_x0000_s1281" style="position:absolute;left:0;text-align:left;margin-left:0;margin-top:18.7pt;width:123.25pt;height:31.8pt;z-index:254729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" filled="f" strokecolor="black [3213]" strokeweight=".5pt">
                <v:stroke joinstyle="miter"/>
                <v:textbox>
                  <w:txbxContent>
                    <w:p w14:paraId="46D83F70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零售商品數量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12320" behindDoc="0" locked="0" layoutInCell="1" allowOverlap="1" wp14:anchorId="3DAA4E9E" wp14:editId="4996D1D9">
                <wp:simplePos x="0" y="0"/>
                <wp:positionH relativeFrom="column">
                  <wp:posOffset>4087206</wp:posOffset>
                </wp:positionH>
                <wp:positionV relativeFrom="paragraph">
                  <wp:posOffset>89881</wp:posOffset>
                </wp:positionV>
                <wp:extent cx="83128" cy="715241"/>
                <wp:effectExtent l="0" t="0" r="31750" b="27940"/>
                <wp:wrapNone/>
                <wp:docPr id="1384" name="直線接點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128" cy="71524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F669B2" id="直線接點 1384" o:spid="_x0000_s1026" style="position:absolute;z-index:2547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85pt,7.1pt" to="328.4pt,6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Pr="009B6308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11296" behindDoc="0" locked="0" layoutInCell="1" allowOverlap="1" wp14:anchorId="39FD527D" wp14:editId="46526B63">
                <wp:simplePos x="0" y="0"/>
                <wp:positionH relativeFrom="margin">
                  <wp:align>right</wp:align>
                </wp:positionH>
                <wp:positionV relativeFrom="paragraph">
                  <wp:posOffset>114704</wp:posOffset>
                </wp:positionV>
                <wp:extent cx="1572260" cy="403860"/>
                <wp:effectExtent l="0" t="0" r="27940" b="15240"/>
                <wp:wrapNone/>
                <wp:docPr id="1383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69808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購買商品金額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FD527D" id="_x0000_s1282" style="position:absolute;left:0;text-align:left;margin-left:72.6pt;margin-top:9.05pt;width:123.8pt;height:31.8pt;z-index:254711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" filled="f" strokecolor="black [3213]" strokeweight=".5pt">
                <v:stroke dashstyle="longDash" joinstyle="miter"/>
                <v:textbox>
                  <w:txbxContent>
                    <w:p w14:paraId="71069808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購買商品金額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1600" behindDoc="0" locked="0" layoutInCell="1" allowOverlap="1" wp14:anchorId="62EE96F8" wp14:editId="76229869">
                <wp:simplePos x="0" y="0"/>
                <wp:positionH relativeFrom="column">
                  <wp:posOffset>2078094</wp:posOffset>
                </wp:positionH>
                <wp:positionV relativeFrom="paragraph">
                  <wp:posOffset>92635</wp:posOffset>
                </wp:positionV>
                <wp:extent cx="1608044" cy="552450"/>
                <wp:effectExtent l="38100" t="19050" r="30480" b="38100"/>
                <wp:wrapNone/>
                <wp:docPr id="1860" name="流程圖: 決策 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044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35DC6" w14:textId="77777777" w:rsidR="008D50D8" w:rsidRPr="00BC50A8" w:rsidRDefault="008D50D8" w:rsidP="001303B3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供貨廠商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E96F8" id="流程圖: 決策 1860" o:spid="_x0000_s1283" type="#_x0000_t110" style="position:absolute;left:0;text-align:left;margin-left:163.65pt;margin-top:7.3pt;width:126.6pt;height:43.5pt;z-index:2546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" filled="f" strokecolor="black [3213]" strokeweight=".5pt">
                <v:textbox>
                  <w:txbxContent>
                    <w:p w14:paraId="25035DC6" w14:textId="77777777" w:rsidR="008D50D8" w:rsidRPr="00BC50A8" w:rsidRDefault="008D50D8" w:rsidP="001303B3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供貨廠商</w:t>
                      </w:r>
                    </w:p>
                  </w:txbxContent>
                </v:textbox>
              </v:shape>
            </w:pict>
          </mc:Fallback>
        </mc:AlternateContent>
      </w:r>
    </w:p>
    <w:p w14:paraId="34C5D07C" w14:textId="77777777" w:rsidR="001303B3" w:rsidRDefault="001303B3" w:rsidP="001303B3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13344" behindDoc="0" locked="0" layoutInCell="1" allowOverlap="1" wp14:anchorId="283DD8B3" wp14:editId="67AF1BDF">
                <wp:simplePos x="0" y="0"/>
                <wp:positionH relativeFrom="column">
                  <wp:posOffset>4177261</wp:posOffset>
                </wp:positionH>
                <wp:positionV relativeFrom="paragraph">
                  <wp:posOffset>251287</wp:posOffset>
                </wp:positionV>
                <wp:extent cx="782782" cy="284018"/>
                <wp:effectExtent l="0" t="0" r="17780" b="20955"/>
                <wp:wrapNone/>
                <wp:docPr id="1385" name="直線接點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782" cy="2840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7DE240" id="直線接點 1385" o:spid="_x0000_s1026" style="position:absolute;flip:x;z-index:2547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9pt,19.8pt" to="390.55pt,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" strokecolor="black [3200]" strokeweight=".5pt">
                <v:stroke joinstyle="miter"/>
              </v:line>
            </w:pict>
          </mc:Fallback>
        </mc:AlternateContent>
      </w:r>
    </w:p>
    <w:p w14:paraId="23DBEE1B" w14:textId="77777777" w:rsidR="001303B3" w:rsidRDefault="001303B3" w:rsidP="001303B3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30752" behindDoc="0" locked="0" layoutInCell="1" allowOverlap="1" wp14:anchorId="43CD39D7" wp14:editId="3330C24D">
                <wp:simplePos x="0" y="0"/>
                <wp:positionH relativeFrom="column">
                  <wp:posOffset>1303020</wp:posOffset>
                </wp:positionH>
                <wp:positionV relativeFrom="paragraph">
                  <wp:posOffset>56515</wp:posOffset>
                </wp:positionV>
                <wp:extent cx="317500" cy="203200"/>
                <wp:effectExtent l="0" t="0" r="25400" b="25400"/>
                <wp:wrapNone/>
                <wp:docPr id="246" name="直線接點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00" cy="203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9CE2AE" id="直線接點 246" o:spid="_x0000_s1026" style="position:absolute;flip:x y;z-index:2547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6pt,4.45pt" to="127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22560" behindDoc="0" locked="0" layoutInCell="1" allowOverlap="1" wp14:anchorId="709ACB9A" wp14:editId="7D81C5A8">
                <wp:simplePos x="0" y="0"/>
                <wp:positionH relativeFrom="column">
                  <wp:posOffset>814070</wp:posOffset>
                </wp:positionH>
                <wp:positionV relativeFrom="paragraph">
                  <wp:posOffset>249555</wp:posOffset>
                </wp:positionV>
                <wp:extent cx="1612900" cy="552450"/>
                <wp:effectExtent l="38100" t="19050" r="44450" b="38100"/>
                <wp:wrapNone/>
                <wp:docPr id="1469" name="流程圖: 決策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3139F1" w14:textId="77777777" w:rsidR="008D50D8" w:rsidRPr="00BC50A8" w:rsidRDefault="008D50D8" w:rsidP="001303B3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零售商品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ACB9A" id="流程圖: 決策 1469" o:spid="_x0000_s1284" type="#_x0000_t110" style="position:absolute;left:0;text-align:left;margin-left:64.1pt;margin-top:19.65pt;width:127pt;height:43.5pt;z-index:2547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" filled="f" strokecolor="black [3213]" strokeweight=".5pt">
                <v:textbox>
                  <w:txbxContent>
                    <w:p w14:paraId="0D3139F1" w14:textId="77777777" w:rsidR="008D50D8" w:rsidRPr="00BC50A8" w:rsidRDefault="008D50D8" w:rsidP="001303B3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零售商品</w:t>
                      </w:r>
                    </w:p>
                  </w:txbxContent>
                </v:textbox>
              </v:shape>
            </w:pict>
          </mc:Fallback>
        </mc:AlternateContent>
      </w:r>
      <w:r w:rsidRPr="000F72B4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723584" behindDoc="0" locked="0" layoutInCell="1" allowOverlap="1" wp14:anchorId="7688C1D4" wp14:editId="7780CF55">
                <wp:simplePos x="0" y="0"/>
                <wp:positionH relativeFrom="margin">
                  <wp:posOffset>2198832</wp:posOffset>
                </wp:positionH>
                <wp:positionV relativeFrom="paragraph">
                  <wp:posOffset>251402</wp:posOffset>
                </wp:positionV>
                <wp:extent cx="269240" cy="266700"/>
                <wp:effectExtent l="0" t="0" r="0" b="0"/>
                <wp:wrapSquare wrapText="bothSides"/>
                <wp:docPr id="14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89131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8C1D4" id="_x0000_s1285" type="#_x0000_t202" style="position:absolute;left:0;text-align:left;margin-left:173.15pt;margin-top:19.8pt;width:21.2pt;height:21pt;z-index:254723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" filled="f" stroked="f">
                <v:textbox>
                  <w:txbxContent>
                    <w:p w14:paraId="34889131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5696" behindDoc="0" locked="0" layoutInCell="1" allowOverlap="1" wp14:anchorId="239EF0AF" wp14:editId="23842658">
                <wp:simplePos x="0" y="0"/>
                <wp:positionH relativeFrom="margin">
                  <wp:posOffset>2875099</wp:posOffset>
                </wp:positionH>
                <wp:positionV relativeFrom="paragraph">
                  <wp:posOffset>120649</wp:posOffset>
                </wp:positionV>
                <wp:extent cx="4520" cy="255494"/>
                <wp:effectExtent l="0" t="0" r="33655" b="30480"/>
                <wp:wrapNone/>
                <wp:docPr id="1873" name="直線接點 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20" cy="2554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BF1692" id="直線接點 1873" o:spid="_x0000_s1026" style="position:absolute;flip:x;z-index:25468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6.4pt,9.5pt" to="226.75pt,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1056" behindDoc="0" locked="0" layoutInCell="1" allowOverlap="1" wp14:anchorId="1FBFBD5C" wp14:editId="19D03F87">
                <wp:simplePos x="0" y="0"/>
                <wp:positionH relativeFrom="margin">
                  <wp:posOffset>2900045</wp:posOffset>
                </wp:positionH>
                <wp:positionV relativeFrom="paragraph">
                  <wp:posOffset>89535</wp:posOffset>
                </wp:positionV>
                <wp:extent cx="269240" cy="266700"/>
                <wp:effectExtent l="0" t="0" r="0" b="0"/>
                <wp:wrapSquare wrapText="bothSides"/>
                <wp:docPr id="19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6D8F1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BD5C" id="_x0000_s1286" type="#_x0000_t202" style="position:absolute;left:0;text-align:left;margin-left:228.35pt;margin-top:7.05pt;width:21.2pt;height:21pt;z-index:254701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" filled="f" stroked="f">
                <v:textbox>
                  <w:txbxContent>
                    <w:p w14:paraId="7636D8F1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4672" behindDoc="0" locked="0" layoutInCell="1" allowOverlap="1" wp14:anchorId="6521CDFF" wp14:editId="5CE89311">
                <wp:simplePos x="0" y="0"/>
                <wp:positionH relativeFrom="column">
                  <wp:posOffset>2908935</wp:posOffset>
                </wp:positionH>
                <wp:positionV relativeFrom="paragraph">
                  <wp:posOffset>111797</wp:posOffset>
                </wp:positionV>
                <wp:extent cx="4483" cy="279960"/>
                <wp:effectExtent l="0" t="0" r="33655" b="25400"/>
                <wp:wrapNone/>
                <wp:docPr id="1870" name="直線接點 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3" cy="279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C1B4A2" id="直線接點 1870" o:spid="_x0000_s1026" style="position:absolute;flip:x;z-index:2546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05pt,8.8pt" to="229.4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" strokecolor="black [3200]" strokeweight=".5pt">
                <v:stroke joinstyle="miter"/>
              </v:line>
            </w:pict>
          </mc:Fallback>
        </mc:AlternateContent>
      </w:r>
    </w:p>
    <w:p w14:paraId="474A391B" w14:textId="77777777" w:rsidR="001303B3" w:rsidRDefault="001303B3" w:rsidP="001303B3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76480" behindDoc="0" locked="0" layoutInCell="1" allowOverlap="1" wp14:anchorId="615ECE70" wp14:editId="0D2281AC">
                <wp:simplePos x="0" y="0"/>
                <wp:positionH relativeFrom="column">
                  <wp:posOffset>4936490</wp:posOffset>
                </wp:positionH>
                <wp:positionV relativeFrom="paragraph">
                  <wp:posOffset>120015</wp:posOffset>
                </wp:positionV>
                <wp:extent cx="802640" cy="304800"/>
                <wp:effectExtent l="0" t="0" r="16510" b="19050"/>
                <wp:wrapNone/>
                <wp:docPr id="183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2D9514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ECE70" id="_x0000_s1287" style="position:absolute;left:0;text-align:left;margin-left:388.7pt;margin-top:9.45pt;width:63.2pt;height:24pt;z-index:2546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" filled="f" strokecolor="black [3213]" strokeweight=".5pt">
                <v:textbox>
                  <w:txbxContent>
                    <w:p w14:paraId="312D9514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訂單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2624" behindDoc="0" locked="0" layoutInCell="1" allowOverlap="1" wp14:anchorId="7FD554EF" wp14:editId="36285088">
                <wp:simplePos x="0" y="0"/>
                <wp:positionH relativeFrom="column">
                  <wp:posOffset>3675380</wp:posOffset>
                </wp:positionH>
                <wp:positionV relativeFrom="paragraph">
                  <wp:posOffset>1905</wp:posOffset>
                </wp:positionV>
                <wp:extent cx="990600" cy="552450"/>
                <wp:effectExtent l="19050" t="19050" r="38100" b="38100"/>
                <wp:wrapNone/>
                <wp:docPr id="1863" name="流程圖: 決策 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BD0019" w14:textId="77777777" w:rsidR="008D50D8" w:rsidRPr="00BC50A8" w:rsidRDefault="008D50D8" w:rsidP="001303B3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購買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554EF" id="流程圖: 決策 1863" o:spid="_x0000_s1288" type="#_x0000_t110" style="position:absolute;left:0;text-align:left;margin-left:289.4pt;margin-top:.15pt;width:78pt;height:43.5pt;z-index:2546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" filled="f" strokecolor="black [3213]" strokeweight=".5pt">
                <v:textbox>
                  <w:txbxContent>
                    <w:p w14:paraId="3CBD0019" w14:textId="77777777" w:rsidR="008D50D8" w:rsidRPr="00BC50A8" w:rsidRDefault="008D50D8" w:rsidP="001303B3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購買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26656" behindDoc="0" locked="0" layoutInCell="1" allowOverlap="1" wp14:anchorId="43A6470D" wp14:editId="5D0088CD">
                <wp:simplePos x="0" y="0"/>
                <wp:positionH relativeFrom="column">
                  <wp:posOffset>-1270</wp:posOffset>
                </wp:positionH>
                <wp:positionV relativeFrom="paragraph">
                  <wp:posOffset>104775</wp:posOffset>
                </wp:positionV>
                <wp:extent cx="802640" cy="304800"/>
                <wp:effectExtent l="0" t="0" r="16510" b="19050"/>
                <wp:wrapNone/>
                <wp:docPr id="1483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B9A523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零售資料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A6470D" id="_x0000_s1289" style="position:absolute;left:0;text-align:left;margin-left:-.1pt;margin-top:8.25pt;width:63.2pt;height:24pt;z-index:2547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" filled="f" strokecolor="black [3213]" strokeweight=".5pt">
                <v:textbox>
                  <w:txbxContent>
                    <w:p w14:paraId="39B9A523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零售資料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27680" behindDoc="0" locked="0" layoutInCell="1" allowOverlap="1" wp14:anchorId="788CFA75" wp14:editId="5371607A">
                <wp:simplePos x="0" y="0"/>
                <wp:positionH relativeFrom="column">
                  <wp:posOffset>800551</wp:posOffset>
                </wp:positionH>
                <wp:positionV relativeFrom="paragraph">
                  <wp:posOffset>238289</wp:posOffset>
                </wp:positionV>
                <wp:extent cx="88490" cy="0"/>
                <wp:effectExtent l="0" t="0" r="0" b="0"/>
                <wp:wrapNone/>
                <wp:docPr id="1529" name="直線接點 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4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AB5131" id="直線接點 1529" o:spid="_x0000_s1026" style="position:absolute;flip:x;z-index:25472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3.05pt,18.75pt" to="70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3104" behindDoc="0" locked="0" layoutInCell="1" allowOverlap="1" wp14:anchorId="3F8EF978" wp14:editId="6B053F91">
                <wp:simplePos x="0" y="0"/>
                <wp:positionH relativeFrom="margin">
                  <wp:posOffset>3348280</wp:posOffset>
                </wp:positionH>
                <wp:positionV relativeFrom="paragraph">
                  <wp:posOffset>6350</wp:posOffset>
                </wp:positionV>
                <wp:extent cx="269240" cy="266700"/>
                <wp:effectExtent l="0" t="0" r="0" b="0"/>
                <wp:wrapSquare wrapText="bothSides"/>
                <wp:docPr id="19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0F254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EF978" id="_x0000_s1290" type="#_x0000_t202" style="position:absolute;left:0;text-align:left;margin-left:263.65pt;margin-top:.5pt;width:21.2pt;height:21pt;z-index:25470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" filled="f" stroked="f">
                <v:textbox>
                  <w:txbxContent>
                    <w:p w14:paraId="2200F254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2080" behindDoc="0" locked="0" layoutInCell="1" allowOverlap="1" wp14:anchorId="436488C0" wp14:editId="02DEF6F6">
                <wp:simplePos x="0" y="0"/>
                <wp:positionH relativeFrom="margin">
                  <wp:posOffset>4598670</wp:posOffset>
                </wp:positionH>
                <wp:positionV relativeFrom="paragraph">
                  <wp:posOffset>6985</wp:posOffset>
                </wp:positionV>
                <wp:extent cx="269240" cy="266700"/>
                <wp:effectExtent l="0" t="0" r="0" b="0"/>
                <wp:wrapSquare wrapText="bothSides"/>
                <wp:docPr id="19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D465A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88C0" id="_x0000_s1291" type="#_x0000_t202" style="position:absolute;left:0;text-align:left;margin-left:362.1pt;margin-top:.55pt;width:21.2pt;height:21pt;z-index:254702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" filled="f" stroked="f">
                <v:textbox>
                  <w:txbxContent>
                    <w:p w14:paraId="195D465A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90816" behindDoc="0" locked="0" layoutInCell="1" allowOverlap="1" wp14:anchorId="3EB4DA3D" wp14:editId="3B2529B5">
                <wp:simplePos x="0" y="0"/>
                <wp:positionH relativeFrom="column">
                  <wp:posOffset>4621829</wp:posOffset>
                </wp:positionH>
                <wp:positionV relativeFrom="paragraph">
                  <wp:posOffset>248622</wp:posOffset>
                </wp:positionV>
                <wp:extent cx="317820" cy="0"/>
                <wp:effectExtent l="0" t="0" r="0" b="0"/>
                <wp:wrapNone/>
                <wp:docPr id="1880" name="直線接點 1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8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AF5D8A" id="直線接點 1880" o:spid="_x0000_s1026" style="position:absolute;z-index:2546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3.9pt,19.6pt" to="388.95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CA1596">
        <w:rPr>
          <w:noProof/>
        </w:rPr>
        <mc:AlternateContent>
          <mc:Choice Requires="wps">
            <w:drawing>
              <wp:anchor distT="0" distB="0" distL="114300" distR="114300" simplePos="0" relativeHeight="254675456" behindDoc="0" locked="0" layoutInCell="1" allowOverlap="1" wp14:anchorId="1BBDE38A" wp14:editId="5ECEF65B">
                <wp:simplePos x="0" y="0"/>
                <wp:positionH relativeFrom="margin">
                  <wp:align>center</wp:align>
                </wp:positionH>
                <wp:positionV relativeFrom="paragraph">
                  <wp:posOffset>123788</wp:posOffset>
                </wp:positionV>
                <wp:extent cx="802640" cy="304800"/>
                <wp:effectExtent l="0" t="0" r="16510" b="19050"/>
                <wp:wrapNone/>
                <wp:docPr id="1828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60A943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商品資料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DE38A" id="_x0000_s1292" style="position:absolute;left:0;text-align:left;margin-left:0;margin-top:9.75pt;width:63.2pt;height:24pt;z-index:254675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" filled="f" strokecolor="black [3213]" strokeweight=".5pt">
                <v:textbox>
                  <w:txbxContent>
                    <w:p w14:paraId="2A60A943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商品資料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57D9C9A" w14:textId="77777777" w:rsidR="001303B3" w:rsidRDefault="001303B3" w:rsidP="001303B3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8768" behindDoc="0" locked="0" layoutInCell="1" allowOverlap="1" wp14:anchorId="44CDD700" wp14:editId="27BE01F4">
                <wp:simplePos x="0" y="0"/>
                <wp:positionH relativeFrom="column">
                  <wp:posOffset>3271520</wp:posOffset>
                </wp:positionH>
                <wp:positionV relativeFrom="paragraph">
                  <wp:posOffset>17780</wp:posOffset>
                </wp:positionV>
                <wp:extent cx="401955" cy="0"/>
                <wp:effectExtent l="0" t="0" r="0" b="0"/>
                <wp:wrapNone/>
                <wp:docPr id="1878" name="直線接點 1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810FB7" id="直線接點 1878" o:spid="_x0000_s1026" style="position:absolute;z-index:2546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6pt,1.4pt" to="289.2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28704" behindDoc="0" locked="0" layoutInCell="1" allowOverlap="1" wp14:anchorId="3F5DB725" wp14:editId="0947E78D">
                <wp:simplePos x="0" y="0"/>
                <wp:positionH relativeFrom="column">
                  <wp:posOffset>801411</wp:posOffset>
                </wp:positionH>
                <wp:positionV relativeFrom="paragraph">
                  <wp:posOffset>31770</wp:posOffset>
                </wp:positionV>
                <wp:extent cx="88490" cy="0"/>
                <wp:effectExtent l="0" t="0" r="0" b="0"/>
                <wp:wrapNone/>
                <wp:docPr id="1530" name="直線接點 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4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2D4E81" id="直線接點 1530" o:spid="_x0000_s1026" style="position:absolute;flip:x;z-index:25472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3.1pt,2.5pt" to="70.05pt,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25632" behindDoc="0" locked="0" layoutInCell="1" allowOverlap="1" wp14:anchorId="268ACF49" wp14:editId="363EECCD">
                <wp:simplePos x="0" y="0"/>
                <wp:positionH relativeFrom="column">
                  <wp:posOffset>2423507</wp:posOffset>
                </wp:positionH>
                <wp:positionV relativeFrom="paragraph">
                  <wp:posOffset>2944</wp:posOffset>
                </wp:positionV>
                <wp:extent cx="49242" cy="0"/>
                <wp:effectExtent l="0" t="0" r="0" b="0"/>
                <wp:wrapNone/>
                <wp:docPr id="1473" name="直線接點 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DBC19CC" id="直線接點 1473" o:spid="_x0000_s1026" style="position:absolute;z-index:25472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0.85pt,.25pt" to="194.75pt,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0F72B4">
        <w:rPr>
          <w:noProof/>
          <w:lang w:eastAsia="zh-TW"/>
        </w:rPr>
        <mc:AlternateContent>
          <mc:Choice Requires="wps">
            <w:drawing>
              <wp:anchor distT="45720" distB="45720" distL="114300" distR="114300" simplePos="0" relativeHeight="254724608" behindDoc="0" locked="0" layoutInCell="1" allowOverlap="1" wp14:anchorId="270F40AD" wp14:editId="0F30FC46">
                <wp:simplePos x="0" y="0"/>
                <wp:positionH relativeFrom="margin">
                  <wp:posOffset>737718</wp:posOffset>
                </wp:positionH>
                <wp:positionV relativeFrom="paragraph">
                  <wp:posOffset>51089</wp:posOffset>
                </wp:positionV>
                <wp:extent cx="269240" cy="266700"/>
                <wp:effectExtent l="0" t="0" r="0" b="0"/>
                <wp:wrapSquare wrapText="bothSides"/>
                <wp:docPr id="14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4A3C84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F40AD" id="_x0000_s1293" type="#_x0000_t202" style="position:absolute;left:0;text-align:left;margin-left:58.1pt;margin-top:4pt;width:21.2pt;height:21pt;z-index:25472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" filled="f" stroked="f">
                <v:textbox>
                  <w:txbxContent>
                    <w:p w14:paraId="594A3C84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91840" behindDoc="0" locked="0" layoutInCell="1" allowOverlap="1" wp14:anchorId="654AD195" wp14:editId="02573E43">
                <wp:simplePos x="0" y="0"/>
                <wp:positionH relativeFrom="column">
                  <wp:posOffset>3272642</wp:posOffset>
                </wp:positionH>
                <wp:positionV relativeFrom="paragraph">
                  <wp:posOffset>165025</wp:posOffset>
                </wp:positionV>
                <wp:extent cx="1864658" cy="265468"/>
                <wp:effectExtent l="0" t="0" r="21590" b="20320"/>
                <wp:wrapNone/>
                <wp:docPr id="1881" name="直線接點 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4658" cy="2654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172D4A" id="直線接點 1881" o:spid="_x0000_s1026" style="position:absolute;z-index:2546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7pt,13pt" to="404.5pt,3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6720" behindDoc="0" locked="0" layoutInCell="1" allowOverlap="1" wp14:anchorId="67FC50DA" wp14:editId="55B6A419">
                <wp:simplePos x="0" y="0"/>
                <wp:positionH relativeFrom="column">
                  <wp:posOffset>2981287</wp:posOffset>
                </wp:positionH>
                <wp:positionV relativeFrom="paragraph">
                  <wp:posOffset>169507</wp:posOffset>
                </wp:positionV>
                <wp:extent cx="752773" cy="256503"/>
                <wp:effectExtent l="0" t="0" r="28575" b="29845"/>
                <wp:wrapNone/>
                <wp:docPr id="1875" name="直線接點 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2773" cy="25650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BDD19" id="直線接點 1875" o:spid="_x0000_s1026" style="position:absolute;flip:x y;z-index:2546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75pt,13.35pt" to="294pt,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97984" behindDoc="0" locked="0" layoutInCell="1" allowOverlap="1" wp14:anchorId="5AC228F3" wp14:editId="65A9D242">
                <wp:simplePos x="0" y="0"/>
                <wp:positionH relativeFrom="column">
                  <wp:posOffset>2022064</wp:posOffset>
                </wp:positionH>
                <wp:positionV relativeFrom="paragraph">
                  <wp:posOffset>169508</wp:posOffset>
                </wp:positionV>
                <wp:extent cx="707876" cy="261097"/>
                <wp:effectExtent l="0" t="0" r="35560" b="24765"/>
                <wp:wrapNone/>
                <wp:docPr id="1899" name="直線接點 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7876" cy="2610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A3EE3B" id="直線接點 1899" o:spid="_x0000_s1026" style="position:absolute;flip:y;z-index:2546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2pt,13.35pt" to="214.95pt,3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9792" behindDoc="0" locked="0" layoutInCell="1" allowOverlap="1" wp14:anchorId="3EF421F7" wp14:editId="36C7E177">
                <wp:simplePos x="0" y="0"/>
                <wp:positionH relativeFrom="column">
                  <wp:posOffset>4635276</wp:posOffset>
                </wp:positionH>
                <wp:positionV relativeFrom="paragraph">
                  <wp:posOffset>35037</wp:posOffset>
                </wp:positionV>
                <wp:extent cx="300318" cy="0"/>
                <wp:effectExtent l="0" t="0" r="0" b="0"/>
                <wp:wrapNone/>
                <wp:docPr id="1879" name="直線接點 1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1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227DC" id="直線接點 1879" o:spid="_x0000_s1026" style="position:absolute;z-index:2546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pt,2.75pt" to="388.6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</w:p>
    <w:p w14:paraId="3EED609D" w14:textId="77777777" w:rsidR="001303B3" w:rsidRDefault="001303B3" w:rsidP="001303B3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79552" behindDoc="0" locked="0" layoutInCell="1" allowOverlap="1" wp14:anchorId="2D2158D0" wp14:editId="73590172">
                <wp:simplePos x="0" y="0"/>
                <wp:positionH relativeFrom="column">
                  <wp:posOffset>4658360</wp:posOffset>
                </wp:positionH>
                <wp:positionV relativeFrom="paragraph">
                  <wp:posOffset>169545</wp:posOffset>
                </wp:positionV>
                <wp:extent cx="990600" cy="552450"/>
                <wp:effectExtent l="19050" t="19050" r="38100" b="38100"/>
                <wp:wrapNone/>
                <wp:docPr id="1842" name="流程圖: 決策 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0713E" w14:textId="77777777" w:rsidR="008D50D8" w:rsidRPr="00BC50A8" w:rsidRDefault="008D50D8" w:rsidP="001303B3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商補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158D0" id="流程圖: 決策 1842" o:spid="_x0000_s1294" type="#_x0000_t110" style="position:absolute;left:0;text-align:left;margin-left:366.8pt;margin-top:13.35pt;width:78pt;height:43.5pt;z-index:2546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" filled="f" strokecolor="black [3213]" strokeweight=".5pt">
                <v:textbox>
                  <w:txbxContent>
                    <w:p w14:paraId="1000713E" w14:textId="77777777" w:rsidR="008D50D8" w:rsidRPr="00BC50A8" w:rsidRDefault="008D50D8" w:rsidP="001303B3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商補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0576" behindDoc="0" locked="0" layoutInCell="1" allowOverlap="1" wp14:anchorId="3899631B" wp14:editId="6F7BE3D7">
                <wp:simplePos x="0" y="0"/>
                <wp:positionH relativeFrom="column">
                  <wp:posOffset>2940050</wp:posOffset>
                </wp:positionH>
                <wp:positionV relativeFrom="paragraph">
                  <wp:posOffset>169545</wp:posOffset>
                </wp:positionV>
                <wp:extent cx="1612900" cy="552450"/>
                <wp:effectExtent l="38100" t="19050" r="44450" b="38100"/>
                <wp:wrapNone/>
                <wp:docPr id="1854" name="流程圖: 決策 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51077" w14:textId="77777777" w:rsidR="008D50D8" w:rsidRPr="00BC50A8" w:rsidRDefault="008D50D8" w:rsidP="001303B3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追加商品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9631B" id="流程圖: 決策 1854" o:spid="_x0000_s1295" type="#_x0000_t110" style="position:absolute;left:0;text-align:left;margin-left:231.5pt;margin-top:13.35pt;width:127pt;height:43.5pt;z-index:2546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" filled="f" strokecolor="black [3213]" strokeweight=".5pt">
                <v:textbox>
                  <w:txbxContent>
                    <w:p w14:paraId="7C051077" w14:textId="77777777" w:rsidR="008D50D8" w:rsidRPr="00BC50A8" w:rsidRDefault="008D50D8" w:rsidP="001303B3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追加商品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94912" behindDoc="0" locked="0" layoutInCell="1" allowOverlap="1" wp14:anchorId="7EE0918F" wp14:editId="083D0EDE">
                <wp:simplePos x="0" y="0"/>
                <wp:positionH relativeFrom="column">
                  <wp:posOffset>1225550</wp:posOffset>
                </wp:positionH>
                <wp:positionV relativeFrom="paragraph">
                  <wp:posOffset>169545</wp:posOffset>
                </wp:positionV>
                <wp:extent cx="1612900" cy="552450"/>
                <wp:effectExtent l="38100" t="19050" r="44450" b="38100"/>
                <wp:wrapNone/>
                <wp:docPr id="1894" name="流程圖: 決策 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5A73B" w14:textId="77777777" w:rsidR="008D50D8" w:rsidRPr="00BC50A8" w:rsidRDefault="008D50D8" w:rsidP="001303B3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進貨商品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0918F" id="流程圖: 決策 1894" o:spid="_x0000_s1296" type="#_x0000_t110" style="position:absolute;left:0;text-align:left;margin-left:96.5pt;margin-top:13.35pt;width:127pt;height:43.5pt;z-index:2546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" filled="f" strokecolor="black [3213]" strokeweight=".5pt">
                <v:textbox>
                  <w:txbxContent>
                    <w:p w14:paraId="6955A73B" w14:textId="77777777" w:rsidR="008D50D8" w:rsidRPr="00BC50A8" w:rsidRDefault="008D50D8" w:rsidP="001303B3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進貨商品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7200" behindDoc="0" locked="0" layoutInCell="1" allowOverlap="1" wp14:anchorId="29700E20" wp14:editId="4ADAB34C">
                <wp:simplePos x="0" y="0"/>
                <wp:positionH relativeFrom="margin">
                  <wp:posOffset>4024630</wp:posOffset>
                </wp:positionH>
                <wp:positionV relativeFrom="paragraph">
                  <wp:posOffset>18415</wp:posOffset>
                </wp:positionV>
                <wp:extent cx="269240" cy="266700"/>
                <wp:effectExtent l="0" t="0" r="0" b="0"/>
                <wp:wrapSquare wrapText="bothSides"/>
                <wp:docPr id="19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D61F8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00E20" id="_x0000_s1297" type="#_x0000_t202" style="position:absolute;left:0;text-align:left;margin-left:316.9pt;margin-top:1.45pt;width:21.2pt;height:21pt;z-index:25470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" filled="f" stroked="f">
                <v:textbox>
                  <w:txbxContent>
                    <w:p w14:paraId="15FD61F8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6176" behindDoc="0" locked="0" layoutInCell="1" allowOverlap="1" wp14:anchorId="431D4400" wp14:editId="54C68239">
                <wp:simplePos x="0" y="0"/>
                <wp:positionH relativeFrom="margin">
                  <wp:posOffset>3043854</wp:posOffset>
                </wp:positionH>
                <wp:positionV relativeFrom="paragraph">
                  <wp:posOffset>5042</wp:posOffset>
                </wp:positionV>
                <wp:extent cx="269240" cy="266700"/>
                <wp:effectExtent l="0" t="0" r="0" b="0"/>
                <wp:wrapSquare wrapText="bothSides"/>
                <wp:docPr id="19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43146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D4400" id="_x0000_s1298" type="#_x0000_t202" style="position:absolute;left:0;text-align:left;margin-left:239.65pt;margin-top:.4pt;width:21.2pt;height:21pt;z-index:254706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" filled="f" stroked="f">
                <v:textbox>
                  <w:txbxContent>
                    <w:p w14:paraId="34A43146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5152" behindDoc="0" locked="0" layoutInCell="1" allowOverlap="1" wp14:anchorId="5E7EB6D2" wp14:editId="3E3888A1">
                <wp:simplePos x="0" y="0"/>
                <wp:positionH relativeFrom="margin">
                  <wp:posOffset>2398097</wp:posOffset>
                </wp:positionH>
                <wp:positionV relativeFrom="paragraph">
                  <wp:posOffset>9488</wp:posOffset>
                </wp:positionV>
                <wp:extent cx="269240" cy="266700"/>
                <wp:effectExtent l="0" t="0" r="0" b="0"/>
                <wp:wrapSquare wrapText="bothSides"/>
                <wp:docPr id="19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31D87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EB6D2" id="_x0000_s1299" type="#_x0000_t202" style="position:absolute;left:0;text-align:left;margin-left:188.85pt;margin-top:.75pt;width:21.2pt;height:21pt;z-index:25470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" filled="f" stroked="f">
                <v:textbox>
                  <w:txbxContent>
                    <w:p w14:paraId="1A031D87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A0485E" w14:textId="77777777" w:rsidR="001303B3" w:rsidRDefault="001303B3" w:rsidP="001303B3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20512" behindDoc="0" locked="0" layoutInCell="1" allowOverlap="1" wp14:anchorId="19DE6960" wp14:editId="047D3609">
                <wp:simplePos x="0" y="0"/>
                <wp:positionH relativeFrom="column">
                  <wp:posOffset>683440</wp:posOffset>
                </wp:positionH>
                <wp:positionV relativeFrom="paragraph">
                  <wp:posOffset>184241</wp:posOffset>
                </wp:positionV>
                <wp:extent cx="545102" cy="87085"/>
                <wp:effectExtent l="0" t="0" r="26670" b="27305"/>
                <wp:wrapNone/>
                <wp:docPr id="1411" name="直線接點 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5102" cy="870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C8F7F9" id="直線接點 1411" o:spid="_x0000_s1026" style="position:absolute;flip:x;z-index:2547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8pt,14.5pt" to="96.7pt,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" strokecolor="black [3200]" strokeweight=".5pt">
                <v:stroke joinstyle="miter"/>
              </v:line>
            </w:pict>
          </mc:Fallback>
        </mc:AlternateContent>
      </w:r>
      <w:r w:rsidRPr="009B6308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21536" behindDoc="0" locked="0" layoutInCell="1" allowOverlap="1" wp14:anchorId="528EA68C" wp14:editId="45983A4D">
                <wp:simplePos x="0" y="0"/>
                <wp:positionH relativeFrom="margin">
                  <wp:posOffset>-89717</wp:posOffset>
                </wp:positionH>
                <wp:positionV relativeFrom="paragraph">
                  <wp:posOffset>269422</wp:posOffset>
                </wp:positionV>
                <wp:extent cx="1569085" cy="403860"/>
                <wp:effectExtent l="0" t="0" r="12065" b="15240"/>
                <wp:wrapNone/>
                <wp:docPr id="141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08862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進貨商品數量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8EA68C" id="_x0000_s1300" style="position:absolute;left:0;text-align:left;margin-left:-7.05pt;margin-top:21.2pt;width:123.55pt;height:31.8pt;z-index:25472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" filled="f" strokecolor="black [3213]" strokeweight=".5pt">
                <v:stroke joinstyle="miter"/>
                <v:textbox>
                  <w:txbxContent>
                    <w:p w14:paraId="04908862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進貨商品數量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19488" behindDoc="0" locked="0" layoutInCell="1" allowOverlap="1" wp14:anchorId="7C0175F5" wp14:editId="5F173DF9">
                <wp:simplePos x="0" y="0"/>
                <wp:positionH relativeFrom="column">
                  <wp:posOffset>2951653</wp:posOffset>
                </wp:positionH>
                <wp:positionV relativeFrom="paragraph">
                  <wp:posOffset>197599</wp:posOffset>
                </wp:positionV>
                <wp:extent cx="234084" cy="1385455"/>
                <wp:effectExtent l="0" t="0" r="33020" b="24765"/>
                <wp:wrapNone/>
                <wp:docPr id="1406" name="直線接點 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084" cy="1385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5F22AE" id="直線接點 1406" o:spid="_x0000_s1026" style="position:absolute;z-index:2547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4pt,15.55pt" to="250.85pt,1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17440" behindDoc="0" locked="0" layoutInCell="1" allowOverlap="1" wp14:anchorId="19B170F8" wp14:editId="4747A911">
                <wp:simplePos x="0" y="0"/>
                <wp:positionH relativeFrom="column">
                  <wp:posOffset>2659161</wp:posOffset>
                </wp:positionH>
                <wp:positionV relativeFrom="paragraph">
                  <wp:posOffset>183746</wp:posOffset>
                </wp:positionV>
                <wp:extent cx="291511" cy="942109"/>
                <wp:effectExtent l="0" t="0" r="32385" b="29845"/>
                <wp:wrapNone/>
                <wp:docPr id="1404" name="直線接點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511" cy="9421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CFD175" id="直線接點 1404" o:spid="_x0000_s1026" style="position:absolute;flip:x;z-index:2547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4pt,14.45pt" to="232.35pt,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15392" behindDoc="0" locked="0" layoutInCell="1" allowOverlap="1" wp14:anchorId="232DDC40" wp14:editId="31674C62">
                <wp:simplePos x="0" y="0"/>
                <wp:positionH relativeFrom="column">
                  <wp:posOffset>4539673</wp:posOffset>
                </wp:positionH>
                <wp:positionV relativeFrom="paragraph">
                  <wp:posOffset>176530</wp:posOffset>
                </wp:positionV>
                <wp:extent cx="113722" cy="962891"/>
                <wp:effectExtent l="0" t="0" r="19685" b="27940"/>
                <wp:wrapNone/>
                <wp:docPr id="1402" name="直線接點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22" cy="9628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30CF62" id="直線接點 1402" o:spid="_x0000_s1026" style="position:absolute;flip:x;z-index:2547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45pt,13.9pt" to="366.4pt,8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" strokecolor="black [3200]" strokeweight=".5pt">
                <v:stroke joinstyle="miter"/>
              </v:line>
            </w:pict>
          </mc:Fallback>
        </mc:AlternateContent>
      </w:r>
    </w:p>
    <w:p w14:paraId="2705161E" w14:textId="77777777" w:rsidR="001303B3" w:rsidRDefault="001303B3" w:rsidP="001303B3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9248" behindDoc="0" locked="0" layoutInCell="1" allowOverlap="1" wp14:anchorId="62EA09DD" wp14:editId="47896150">
                <wp:simplePos x="0" y="0"/>
                <wp:positionH relativeFrom="margin">
                  <wp:posOffset>3732107</wp:posOffset>
                </wp:positionH>
                <wp:positionV relativeFrom="paragraph">
                  <wp:posOffset>173355</wp:posOffset>
                </wp:positionV>
                <wp:extent cx="269240" cy="266700"/>
                <wp:effectExtent l="0" t="0" r="0" b="0"/>
                <wp:wrapSquare wrapText="bothSides"/>
                <wp:docPr id="19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CBDE4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A09DD" id="_x0000_s1301" type="#_x0000_t202" style="position:absolute;left:0;text-align:left;margin-left:293.85pt;margin-top:13.65pt;width:21.2pt;height:21pt;z-index:254709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" filled="f" stroked="f">
                <v:textbox>
                  <w:txbxContent>
                    <w:p w14:paraId="37CCBDE4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87744" behindDoc="0" locked="0" layoutInCell="1" allowOverlap="1" wp14:anchorId="7C6727D4" wp14:editId="1C6FF431">
                <wp:simplePos x="0" y="0"/>
                <wp:positionH relativeFrom="column">
                  <wp:posOffset>3746923</wp:posOffset>
                </wp:positionH>
                <wp:positionV relativeFrom="paragraph">
                  <wp:posOffset>187325</wp:posOffset>
                </wp:positionV>
                <wp:extent cx="4482" cy="291353"/>
                <wp:effectExtent l="0" t="0" r="33655" b="13970"/>
                <wp:wrapNone/>
                <wp:docPr id="1877" name="直線接點 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82" cy="2913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A73AE2" id="直線接點 1877" o:spid="_x0000_s1026" style="position:absolute;flip:y;z-index:2546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05pt,14.75pt" to="295.4pt,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8224" behindDoc="0" locked="0" layoutInCell="1" allowOverlap="1" wp14:anchorId="0DF7BF2A" wp14:editId="746D6D0B">
                <wp:simplePos x="0" y="0"/>
                <wp:positionH relativeFrom="margin">
                  <wp:posOffset>5140960</wp:posOffset>
                </wp:positionH>
                <wp:positionV relativeFrom="paragraph">
                  <wp:posOffset>173355</wp:posOffset>
                </wp:positionV>
                <wp:extent cx="269240" cy="266700"/>
                <wp:effectExtent l="0" t="0" r="0" b="0"/>
                <wp:wrapSquare wrapText="bothSides"/>
                <wp:docPr id="19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DA6B3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7BF2A" id="_x0000_s1302" type="#_x0000_t202" style="position:absolute;left:0;text-align:left;margin-left:404.8pt;margin-top:13.65pt;width:21.2pt;height:21pt;z-index:254708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" filled="f" stroked="f">
                <v:textbox>
                  <w:txbxContent>
                    <w:p w14:paraId="449DA6B3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04128" behindDoc="0" locked="0" layoutInCell="1" allowOverlap="1" wp14:anchorId="24FD4771" wp14:editId="23AA8B0D">
                <wp:simplePos x="0" y="0"/>
                <wp:positionH relativeFrom="margin">
                  <wp:posOffset>2052320</wp:posOffset>
                </wp:positionH>
                <wp:positionV relativeFrom="paragraph">
                  <wp:posOffset>173990</wp:posOffset>
                </wp:positionV>
                <wp:extent cx="269240" cy="266700"/>
                <wp:effectExtent l="0" t="0" r="0" b="0"/>
                <wp:wrapSquare wrapText="bothSides"/>
                <wp:docPr id="19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0F6D1" w14:textId="77777777" w:rsidR="008D50D8" w:rsidRDefault="008D50D8" w:rsidP="001303B3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D4771" id="_x0000_s1303" type="#_x0000_t202" style="position:absolute;left:0;text-align:left;margin-left:161.6pt;margin-top:13.7pt;width:21.2pt;height:21pt;z-index:254704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" filled="f" stroked="f">
                <v:textbox>
                  <w:txbxContent>
                    <w:p w14:paraId="6F10F6D1" w14:textId="77777777" w:rsidR="008D50D8" w:rsidRDefault="008D50D8" w:rsidP="001303B3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93888" behindDoc="0" locked="0" layoutInCell="1" allowOverlap="1" wp14:anchorId="60A532C2" wp14:editId="3C992FCB">
                <wp:simplePos x="0" y="0"/>
                <wp:positionH relativeFrom="column">
                  <wp:posOffset>5153025</wp:posOffset>
                </wp:positionH>
                <wp:positionV relativeFrom="paragraph">
                  <wp:posOffset>184785</wp:posOffset>
                </wp:positionV>
                <wp:extent cx="0" cy="306705"/>
                <wp:effectExtent l="0" t="0" r="38100" b="36195"/>
                <wp:wrapNone/>
                <wp:docPr id="1888" name="直線接點 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313645" id="直線接點 1888" o:spid="_x0000_s1026" style="position:absolute;z-index:25469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5.75pt,14.55pt" to="405.75pt,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92864" behindDoc="0" locked="0" layoutInCell="1" allowOverlap="1" wp14:anchorId="5BCB4720" wp14:editId="2074824D">
                <wp:simplePos x="0" y="0"/>
                <wp:positionH relativeFrom="column">
                  <wp:posOffset>5099685</wp:posOffset>
                </wp:positionH>
                <wp:positionV relativeFrom="paragraph">
                  <wp:posOffset>178435</wp:posOffset>
                </wp:positionV>
                <wp:extent cx="0" cy="306705"/>
                <wp:effectExtent l="0" t="0" r="38100" b="36195"/>
                <wp:wrapNone/>
                <wp:docPr id="1887" name="直線接點 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67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8B9DC2" id="直線接點 1887" o:spid="_x0000_s1026" style="position:absolute;z-index:25469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01.55pt,14.05pt" to="401.55pt,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E4745F">
        <w:rPr>
          <w:noProof/>
        </w:rPr>
        <mc:AlternateContent>
          <mc:Choice Requires="wps">
            <w:drawing>
              <wp:anchor distT="0" distB="0" distL="114300" distR="114300" simplePos="0" relativeHeight="254695936" behindDoc="0" locked="0" layoutInCell="1" allowOverlap="1" wp14:anchorId="30B77820" wp14:editId="0988274A">
                <wp:simplePos x="0" y="0"/>
                <wp:positionH relativeFrom="column">
                  <wp:posOffset>2005330</wp:posOffset>
                </wp:positionH>
                <wp:positionV relativeFrom="paragraph">
                  <wp:posOffset>183515</wp:posOffset>
                </wp:positionV>
                <wp:extent cx="4445" cy="281940"/>
                <wp:effectExtent l="0" t="0" r="33655" b="22860"/>
                <wp:wrapNone/>
                <wp:docPr id="1897" name="直線接點 1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45" cy="281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1CD042" id="直線接點 1897" o:spid="_x0000_s1026" style="position:absolute;flip:x;z-index:2546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9pt,14.45pt" to="158.25pt,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 w:rsidRPr="00E4745F">
        <w:rPr>
          <w:noProof/>
        </w:rPr>
        <mc:AlternateContent>
          <mc:Choice Requires="wps">
            <w:drawing>
              <wp:anchor distT="0" distB="0" distL="114300" distR="114300" simplePos="0" relativeHeight="254696960" behindDoc="0" locked="0" layoutInCell="1" allowOverlap="1" wp14:anchorId="4757F62F" wp14:editId="148C3AAD">
                <wp:simplePos x="0" y="0"/>
                <wp:positionH relativeFrom="column">
                  <wp:posOffset>2049780</wp:posOffset>
                </wp:positionH>
                <wp:positionV relativeFrom="paragraph">
                  <wp:posOffset>179668</wp:posOffset>
                </wp:positionV>
                <wp:extent cx="4445" cy="290830"/>
                <wp:effectExtent l="0" t="0" r="33655" b="13970"/>
                <wp:wrapNone/>
                <wp:docPr id="1898" name="直線接點 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2908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4162D0" id="直線接點 1898" o:spid="_x0000_s1026" style="position:absolute;flip:y;z-index:2546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4pt,14.15pt" to="161.75pt,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" strokecolor="black [3200]" strokeweight=".5pt">
                <v:stroke joinstyle="miter"/>
              </v:line>
            </w:pict>
          </mc:Fallback>
        </mc:AlternateContent>
      </w:r>
    </w:p>
    <w:p w14:paraId="092E39D2" w14:textId="77777777" w:rsidR="001303B3" w:rsidRDefault="001303B3" w:rsidP="001303B3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77504" behindDoc="0" locked="0" layoutInCell="1" allowOverlap="1" wp14:anchorId="62B3AAE7" wp14:editId="21B058A1">
                <wp:simplePos x="0" y="0"/>
                <wp:positionH relativeFrom="column">
                  <wp:posOffset>4806950</wp:posOffset>
                </wp:positionH>
                <wp:positionV relativeFrom="paragraph">
                  <wp:posOffset>222885</wp:posOffset>
                </wp:positionV>
                <wp:extent cx="648970" cy="304800"/>
                <wp:effectExtent l="0" t="0" r="17780" b="19050"/>
                <wp:wrapNone/>
                <wp:docPr id="1836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D9AF4D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補貨單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3AAE7" id="_x0000_s1304" style="position:absolute;left:0;text-align:left;margin-left:378.5pt;margin-top:17.55pt;width:51.1pt;height:24pt;z-index:2546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" filled="f" strokecolor="black [3213]" strokeweight=".5pt">
                <v:textbox>
                  <w:txbxContent>
                    <w:p w14:paraId="78D9AF4D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補貨單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78528" behindDoc="0" locked="0" layoutInCell="1" allowOverlap="1" wp14:anchorId="0544E3DF" wp14:editId="3EE68B26">
                <wp:simplePos x="0" y="0"/>
                <wp:positionH relativeFrom="column">
                  <wp:posOffset>3420110</wp:posOffset>
                </wp:positionH>
                <wp:positionV relativeFrom="paragraph">
                  <wp:posOffset>215265</wp:posOffset>
                </wp:positionV>
                <wp:extent cx="658091" cy="304800"/>
                <wp:effectExtent l="0" t="0" r="27940" b="19050"/>
                <wp:wrapNone/>
                <wp:docPr id="1839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091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71515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4E3DF" id="_x0000_s1305" style="position:absolute;left:0;text-align:left;margin-left:269.3pt;margin-top:16.95pt;width:51.8pt;height:24pt;z-index:2546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" filled="f" strokecolor="black [3213]" strokeweight=".5pt">
                <v:textbox>
                  <w:txbxContent>
                    <w:p w14:paraId="52271515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訂單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699008" behindDoc="0" locked="0" layoutInCell="1" allowOverlap="1" wp14:anchorId="2D74FFEE" wp14:editId="7C8B201A">
                <wp:simplePos x="0" y="0"/>
                <wp:positionH relativeFrom="column">
                  <wp:posOffset>1393190</wp:posOffset>
                </wp:positionH>
                <wp:positionV relativeFrom="paragraph">
                  <wp:posOffset>200025</wp:posOffset>
                </wp:positionV>
                <wp:extent cx="1250950" cy="304800"/>
                <wp:effectExtent l="0" t="0" r="25400" b="19050"/>
                <wp:wrapNone/>
                <wp:docPr id="190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60A710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產線進貨資料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74FFEE" id="_x0000_s1306" style="position:absolute;left:0;text-align:left;margin-left:109.7pt;margin-top:15.75pt;width:98.5pt;height:24pt;z-index:2546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" filled="f" strokecolor="black [3213]" strokeweight=".5pt">
                <v:textbox>
                  <w:txbxContent>
                    <w:p w14:paraId="4060A710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產線進貨資料</w:t>
                      </w:r>
                    </w:p>
                  </w:txbxContent>
                </v:textbox>
              </v:rect>
            </w:pict>
          </mc:Fallback>
        </mc:AlternateContent>
      </w:r>
    </w:p>
    <w:p w14:paraId="4D6CD440" w14:textId="77777777" w:rsidR="001303B3" w:rsidRDefault="001303B3" w:rsidP="001303B3">
      <w:pPr>
        <w:rPr>
          <w:lang w:eastAsia="zh-TW"/>
        </w:rPr>
      </w:pPr>
    </w:p>
    <w:p w14:paraId="63178678" w14:textId="77777777" w:rsidR="001303B3" w:rsidRDefault="001303B3" w:rsidP="001303B3">
      <w:pPr>
        <w:rPr>
          <w:lang w:eastAsia="zh-TW"/>
        </w:rPr>
      </w:pPr>
      <w:r w:rsidRPr="009B6308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16416" behindDoc="0" locked="0" layoutInCell="1" allowOverlap="1" wp14:anchorId="005B9310" wp14:editId="54258BFA">
                <wp:simplePos x="0" y="0"/>
                <wp:positionH relativeFrom="margin">
                  <wp:posOffset>1426210</wp:posOffset>
                </wp:positionH>
                <wp:positionV relativeFrom="paragraph">
                  <wp:posOffset>38158</wp:posOffset>
                </wp:positionV>
                <wp:extent cx="1569085" cy="403860"/>
                <wp:effectExtent l="0" t="0" r="12065" b="15240"/>
                <wp:wrapNone/>
                <wp:docPr id="1403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F5E1E2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追加商品數量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5B9310" id="_x0000_s1307" style="position:absolute;left:0;text-align:left;margin-left:112.3pt;margin-top:3pt;width:123.55pt;height:31.8pt;z-index:2547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" filled="f" strokecolor="black [3213]" strokeweight=".5pt">
                <v:stroke joinstyle="miter"/>
                <v:textbox>
                  <w:txbxContent>
                    <w:p w14:paraId="56F5E1E2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追加商品數量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9B6308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14368" behindDoc="0" locked="0" layoutInCell="1" allowOverlap="1" wp14:anchorId="3F77D462" wp14:editId="731B7E4D">
                <wp:simplePos x="0" y="0"/>
                <wp:positionH relativeFrom="margin">
                  <wp:posOffset>3747770</wp:posOffset>
                </wp:positionH>
                <wp:positionV relativeFrom="paragraph">
                  <wp:posOffset>87745</wp:posOffset>
                </wp:positionV>
                <wp:extent cx="1569085" cy="403860"/>
                <wp:effectExtent l="0" t="0" r="12065" b="15240"/>
                <wp:wrapNone/>
                <wp:docPr id="1401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78979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補貨商品數量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77D462" id="_x0000_s1308" style="position:absolute;left:0;text-align:left;margin-left:295.1pt;margin-top:6.9pt;width:123.55pt;height:31.8pt;z-index:2547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" filled="f" strokecolor="black [3213]" strokeweight=".5pt">
                <v:stroke joinstyle="miter"/>
                <v:textbox>
                  <w:txbxContent>
                    <w:p w14:paraId="31E78979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補貨商品數量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188EA707" w14:textId="77777777" w:rsidR="001303B3" w:rsidRDefault="001303B3" w:rsidP="001303B3">
      <w:pPr>
        <w:rPr>
          <w:lang w:eastAsia="zh-TW"/>
        </w:rPr>
      </w:pPr>
      <w:r w:rsidRPr="009B6308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18464" behindDoc="0" locked="0" layoutInCell="1" allowOverlap="1" wp14:anchorId="00C953DA" wp14:editId="46A279AF">
                <wp:simplePos x="0" y="0"/>
                <wp:positionH relativeFrom="margin">
                  <wp:posOffset>2423795</wp:posOffset>
                </wp:positionH>
                <wp:positionV relativeFrom="paragraph">
                  <wp:posOffset>259715</wp:posOffset>
                </wp:positionV>
                <wp:extent cx="1569085" cy="403860"/>
                <wp:effectExtent l="0" t="0" r="12065" b="15240"/>
                <wp:wrapNone/>
                <wp:docPr id="1405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91AFCA" w14:textId="77777777" w:rsidR="008D50D8" w:rsidRPr="00972810" w:rsidRDefault="008D50D8" w:rsidP="001303B3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追加商品金額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C953DA" id="_x0000_s1309" style="position:absolute;left:0;text-align:left;margin-left:190.85pt;margin-top:20.45pt;width:123.55pt;height:31.8pt;z-index:25471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" filled="f" strokecolor="black [3213]" strokeweight=".5pt">
                <v:stroke dashstyle="longDash" joinstyle="miter"/>
                <v:textbox>
                  <w:txbxContent>
                    <w:p w14:paraId="1A91AFCA" w14:textId="77777777" w:rsidR="008D50D8" w:rsidRPr="00972810" w:rsidRDefault="008D50D8" w:rsidP="001303B3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追加商品金額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3AA6D91" w14:textId="77777777" w:rsidR="001303B3" w:rsidRDefault="001303B3" w:rsidP="001303B3">
      <w:pPr>
        <w:rPr>
          <w:lang w:eastAsia="zh-TW"/>
        </w:rPr>
      </w:pPr>
    </w:p>
    <w:p w14:paraId="2C3A2C18" w14:textId="77777777" w:rsidR="001303B3" w:rsidRDefault="001303B3" w:rsidP="001303B3">
      <w:pPr>
        <w:rPr>
          <w:lang w:eastAsia="zh-TW"/>
        </w:rPr>
      </w:pPr>
    </w:p>
    <w:p w14:paraId="12AE4D3A" w14:textId="55BEA1DE" w:rsidR="00D578E5" w:rsidRDefault="00D578E5" w:rsidP="00A81D2D">
      <w:pPr>
        <w:rPr>
          <w:lang w:eastAsia="zh-TW"/>
        </w:rPr>
      </w:pPr>
    </w:p>
    <w:p w14:paraId="0D54AC80" w14:textId="046A5EBB" w:rsidR="00124665" w:rsidRDefault="00124665" w:rsidP="00A81D2D">
      <w:pPr>
        <w:rPr>
          <w:lang w:eastAsia="zh-TW"/>
        </w:rPr>
      </w:pPr>
    </w:p>
    <w:p w14:paraId="704E6B9D" w14:textId="7C8EC5A2" w:rsidR="00124665" w:rsidRDefault="00124665" w:rsidP="00124665">
      <w:pPr>
        <w:rPr>
          <w:lang w:eastAsia="zh-TW"/>
        </w:rPr>
      </w:pPr>
      <w:r>
        <w:rPr>
          <w:rFonts w:hint="eastAsia"/>
          <w:lang w:eastAsia="zh-TW"/>
        </w:rPr>
        <w:lastRenderedPageBreak/>
        <w:t>零售資料和其他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</w:p>
    <w:p w14:paraId="0B8353A9" w14:textId="2E011202" w:rsidR="00124665" w:rsidRDefault="002C773B" w:rsidP="00124665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748160" behindDoc="0" locked="0" layoutInCell="1" allowOverlap="1" wp14:anchorId="63DC7DBA" wp14:editId="7811CBA1">
                <wp:simplePos x="0" y="0"/>
                <wp:positionH relativeFrom="margin">
                  <wp:posOffset>3784600</wp:posOffset>
                </wp:positionH>
                <wp:positionV relativeFrom="paragraph">
                  <wp:posOffset>703580</wp:posOffset>
                </wp:positionV>
                <wp:extent cx="269240" cy="266700"/>
                <wp:effectExtent l="0" t="0" r="0" b="0"/>
                <wp:wrapSquare wrapText="bothSides"/>
                <wp:docPr id="14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A22BA" w14:textId="77777777" w:rsidR="008D50D8" w:rsidRDefault="008D50D8" w:rsidP="00124665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C7DBA" id="_x0000_s1310" type="#_x0000_t202" style="position:absolute;left:0;text-align:left;margin-left:298pt;margin-top:55.4pt;width:21.2pt;height:21pt;z-index:25474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" filled="f" stroked="f">
                <v:textbox>
                  <w:txbxContent>
                    <w:p w14:paraId="7F9A22BA" w14:textId="77777777" w:rsidR="008D50D8" w:rsidRDefault="008D50D8" w:rsidP="00124665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35872" behindDoc="0" locked="0" layoutInCell="1" allowOverlap="1" wp14:anchorId="5C0577F1" wp14:editId="409A3C8D">
                <wp:simplePos x="0" y="0"/>
                <wp:positionH relativeFrom="column">
                  <wp:posOffset>4206240</wp:posOffset>
                </wp:positionH>
                <wp:positionV relativeFrom="paragraph">
                  <wp:posOffset>847725</wp:posOffset>
                </wp:positionV>
                <wp:extent cx="885190" cy="304800"/>
                <wp:effectExtent l="0" t="0" r="10160" b="19050"/>
                <wp:wrapNone/>
                <wp:docPr id="1437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9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72756E" w14:textId="77777777" w:rsidR="008D50D8" w:rsidRPr="00972810" w:rsidRDefault="008D50D8" w:rsidP="0012466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零售資料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0577F1" id="_x0000_s1311" style="position:absolute;left:0;text-align:left;margin-left:331.2pt;margin-top:66.75pt;width:69.7pt;height:24pt;z-index:2547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" filled="f" strokecolor="black [3213]" strokeweight=".5pt">
                <v:textbox>
                  <w:txbxContent>
                    <w:p w14:paraId="1072756E" w14:textId="77777777" w:rsidR="008D50D8" w:rsidRPr="00972810" w:rsidRDefault="008D50D8" w:rsidP="0012466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零售資料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44064" behindDoc="0" locked="0" layoutInCell="1" allowOverlap="1" wp14:anchorId="72DC9955" wp14:editId="1C5694E1">
                <wp:simplePos x="0" y="0"/>
                <wp:positionH relativeFrom="column">
                  <wp:posOffset>2071370</wp:posOffset>
                </wp:positionH>
                <wp:positionV relativeFrom="paragraph">
                  <wp:posOffset>700405</wp:posOffset>
                </wp:positionV>
                <wp:extent cx="1612900" cy="552450"/>
                <wp:effectExtent l="38100" t="19050" r="44450" b="38100"/>
                <wp:wrapNone/>
                <wp:docPr id="1445" name="流程圖: 決策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32C5C" w14:textId="77777777" w:rsidR="008D50D8" w:rsidRPr="00BC50A8" w:rsidRDefault="008D50D8" w:rsidP="00124665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零售商品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C9955" id="流程圖: 決策 1445" o:spid="_x0000_s1312" type="#_x0000_t110" style="position:absolute;left:0;text-align:left;margin-left:163.1pt;margin-top:55.15pt;width:127pt;height:43.5pt;z-index:2547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" filled="f" strokecolor="black [3213]" strokeweight=".5pt">
                <v:textbox>
                  <w:txbxContent>
                    <w:p w14:paraId="57332C5C" w14:textId="77777777" w:rsidR="008D50D8" w:rsidRPr="00BC50A8" w:rsidRDefault="008D50D8" w:rsidP="00124665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零售商品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50208" behindDoc="0" locked="0" layoutInCell="1" allowOverlap="1" wp14:anchorId="76CF1653" wp14:editId="1BF4E088">
                <wp:simplePos x="0" y="0"/>
                <wp:positionH relativeFrom="column">
                  <wp:posOffset>1736725</wp:posOffset>
                </wp:positionH>
                <wp:positionV relativeFrom="paragraph">
                  <wp:posOffset>699770</wp:posOffset>
                </wp:positionV>
                <wp:extent cx="325120" cy="283845"/>
                <wp:effectExtent l="0" t="0" r="17780" b="20955"/>
                <wp:wrapNone/>
                <wp:docPr id="1443" name="直線接點 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120" cy="2838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10D218" id="直線接點 1443" o:spid="_x0000_s1026" style="position:absolute;flip:x y;z-index:2547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75pt,55.1pt" to="162.35pt,7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 w:rsidRPr="0011749D">
        <w:rPr>
          <w:noProof/>
        </w:rPr>
        <mc:AlternateContent>
          <mc:Choice Requires="wps">
            <w:drawing>
              <wp:anchor distT="0" distB="0" distL="114300" distR="114300" simplePos="0" relativeHeight="254745088" behindDoc="0" locked="0" layoutInCell="1" allowOverlap="1" wp14:anchorId="7B541ED1" wp14:editId="3C54CACD">
                <wp:simplePos x="0" y="0"/>
                <wp:positionH relativeFrom="column">
                  <wp:posOffset>3645535</wp:posOffset>
                </wp:positionH>
                <wp:positionV relativeFrom="paragraph">
                  <wp:posOffset>1007745</wp:posOffset>
                </wp:positionV>
                <wp:extent cx="563245" cy="6350"/>
                <wp:effectExtent l="0" t="0" r="27305" b="31750"/>
                <wp:wrapNone/>
                <wp:docPr id="1441" name="直線接點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3245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ED89A" id="直線接點 1441" o:spid="_x0000_s1026" style="position:absolute;flip:x y;z-index:2547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05pt,79.35pt" to="331.4pt,7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53280" behindDoc="0" locked="0" layoutInCell="1" allowOverlap="1" wp14:anchorId="4D58E70D" wp14:editId="34AF18BD">
                <wp:simplePos x="0" y="0"/>
                <wp:positionH relativeFrom="column">
                  <wp:posOffset>1335405</wp:posOffset>
                </wp:positionH>
                <wp:positionV relativeFrom="paragraph">
                  <wp:posOffset>991235</wp:posOffset>
                </wp:positionV>
                <wp:extent cx="712470" cy="248920"/>
                <wp:effectExtent l="0" t="0" r="30480" b="36830"/>
                <wp:wrapNone/>
                <wp:docPr id="1466" name="直線接點 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2470" cy="248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C3AC6F" id="直線接點 1466" o:spid="_x0000_s1026" style="position:absolute;flip:x;z-index:2547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.15pt,78.05pt" to="161.25pt,9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49184" behindDoc="0" locked="0" layoutInCell="1" allowOverlap="1" wp14:anchorId="5DF90003" wp14:editId="4E6285AD">
                <wp:simplePos x="0" y="0"/>
                <wp:positionH relativeFrom="margin">
                  <wp:posOffset>2846070</wp:posOffset>
                </wp:positionH>
                <wp:positionV relativeFrom="paragraph">
                  <wp:posOffset>1224915</wp:posOffset>
                </wp:positionV>
                <wp:extent cx="269240" cy="266700"/>
                <wp:effectExtent l="0" t="0" r="0" b="0"/>
                <wp:wrapSquare wrapText="bothSides"/>
                <wp:docPr id="14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20CE7" w14:textId="77777777" w:rsidR="008D50D8" w:rsidRDefault="008D50D8" w:rsidP="00124665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90003" id="_x0000_s1313" type="#_x0000_t202" style="position:absolute;left:0;text-align:left;margin-left:224.1pt;margin-top:96.45pt;width:21.2pt;height:21pt;z-index:254749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" filled="f" stroked="f">
                <v:textbox>
                  <w:txbxContent>
                    <w:p w14:paraId="7C320CE7" w14:textId="77777777" w:rsidR="008D50D8" w:rsidRDefault="008D50D8" w:rsidP="00124665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1749D">
        <w:rPr>
          <w:noProof/>
        </w:rPr>
        <mc:AlternateContent>
          <mc:Choice Requires="wps">
            <w:drawing>
              <wp:anchor distT="0" distB="0" distL="114300" distR="114300" simplePos="0" relativeHeight="254746112" behindDoc="0" locked="0" layoutInCell="1" allowOverlap="1" wp14:anchorId="5F2A4013" wp14:editId="6491F4A0">
                <wp:simplePos x="0" y="0"/>
                <wp:positionH relativeFrom="column">
                  <wp:posOffset>3671570</wp:posOffset>
                </wp:positionH>
                <wp:positionV relativeFrom="paragraph">
                  <wp:posOffset>956945</wp:posOffset>
                </wp:positionV>
                <wp:extent cx="546100" cy="13970"/>
                <wp:effectExtent l="0" t="0" r="25400" b="24130"/>
                <wp:wrapNone/>
                <wp:docPr id="1442" name="直線接點 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100" cy="139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0C3B5A" id="直線接點 1442" o:spid="_x0000_s1026" style="position:absolute;z-index:2547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1pt,75.35pt" to="332.1pt,7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 w:rsidRPr="0013197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52256" behindDoc="0" locked="0" layoutInCell="1" allowOverlap="1" wp14:anchorId="5B16EA6F" wp14:editId="1601F7F3">
                <wp:simplePos x="0" y="0"/>
                <wp:positionH relativeFrom="margin">
                  <wp:posOffset>553720</wp:posOffset>
                </wp:positionH>
                <wp:positionV relativeFrom="paragraph">
                  <wp:posOffset>1250315</wp:posOffset>
                </wp:positionV>
                <wp:extent cx="1565275" cy="403860"/>
                <wp:effectExtent l="0" t="0" r="15875" b="15240"/>
                <wp:wrapNone/>
                <wp:docPr id="1465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27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39A9C0" w14:textId="77777777" w:rsidR="008D50D8" w:rsidRPr="00972810" w:rsidRDefault="008D50D8" w:rsidP="00124665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零售商品金額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6EA6F" id="_x0000_s1314" style="position:absolute;left:0;text-align:left;margin-left:43.6pt;margin-top:98.45pt;width:123.25pt;height:31.8pt;z-index:2547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" filled="f" strokecolor="black [3213]" strokeweight=".5pt">
                <v:stroke dashstyle="longDash" joinstyle="miter"/>
                <v:textbox>
                  <w:txbxContent>
                    <w:p w14:paraId="6139A9C0" w14:textId="77777777" w:rsidR="008D50D8" w:rsidRPr="00972810" w:rsidRDefault="008D50D8" w:rsidP="00124665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零售商品金額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1749D">
        <w:rPr>
          <w:noProof/>
        </w:rPr>
        <mc:AlternateContent>
          <mc:Choice Requires="wps">
            <w:drawing>
              <wp:anchor distT="0" distB="0" distL="114300" distR="114300" simplePos="0" relativeHeight="254743040" behindDoc="0" locked="0" layoutInCell="1" allowOverlap="1" wp14:anchorId="1E9A2AA1" wp14:editId="101BCFDD">
                <wp:simplePos x="0" y="0"/>
                <wp:positionH relativeFrom="margin">
                  <wp:posOffset>2468245</wp:posOffset>
                </wp:positionH>
                <wp:positionV relativeFrom="paragraph">
                  <wp:posOffset>1501140</wp:posOffset>
                </wp:positionV>
                <wp:extent cx="802640" cy="304800"/>
                <wp:effectExtent l="0" t="0" r="16510" b="19050"/>
                <wp:wrapNone/>
                <wp:docPr id="1464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5F82D" w14:textId="77777777" w:rsidR="008D50D8" w:rsidRPr="00972810" w:rsidRDefault="008D50D8" w:rsidP="0012466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商品資料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A2AA1" id="_x0000_s1315" style="position:absolute;left:0;text-align:left;margin-left:194.35pt;margin-top:118.2pt;width:63.2pt;height:24pt;z-index:254743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" filled="f" strokecolor="black [3213]" strokeweight=".5pt">
                <v:textbox>
                  <w:txbxContent>
                    <w:p w14:paraId="2725F82D" w14:textId="77777777" w:rsidR="008D50D8" w:rsidRPr="00972810" w:rsidRDefault="008D50D8" w:rsidP="0012466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商品資料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31974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51232" behindDoc="0" locked="0" layoutInCell="1" allowOverlap="1" wp14:anchorId="577AA109" wp14:editId="46F069E8">
                <wp:simplePos x="0" y="0"/>
                <wp:positionH relativeFrom="margin">
                  <wp:posOffset>567690</wp:posOffset>
                </wp:positionH>
                <wp:positionV relativeFrom="paragraph">
                  <wp:posOffset>332740</wp:posOffset>
                </wp:positionV>
                <wp:extent cx="1565275" cy="403860"/>
                <wp:effectExtent l="0" t="0" r="15875" b="15240"/>
                <wp:wrapNone/>
                <wp:docPr id="1439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275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0FB4DC" w14:textId="77777777" w:rsidR="008D50D8" w:rsidRPr="00972810" w:rsidRDefault="008D50D8" w:rsidP="00124665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零售商品數量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7AA109" id="_x0000_s1316" style="position:absolute;left:0;text-align:left;margin-left:44.7pt;margin-top:26.2pt;width:123.25pt;height:31.8pt;z-index:25475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" filled="f" strokecolor="black [3213]" strokeweight=".5pt">
                <v:stroke joinstyle="miter"/>
                <v:textbox>
                  <w:txbxContent>
                    <w:p w14:paraId="120FB4DC" w14:textId="77777777" w:rsidR="008D50D8" w:rsidRPr="00972810" w:rsidRDefault="008D50D8" w:rsidP="00124665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零售商品數量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36896" behindDoc="0" locked="0" layoutInCell="1" allowOverlap="1" wp14:anchorId="6F33E2E6" wp14:editId="68CE21B7">
                <wp:simplePos x="0" y="0"/>
                <wp:positionH relativeFrom="column">
                  <wp:posOffset>4169410</wp:posOffset>
                </wp:positionH>
                <wp:positionV relativeFrom="paragraph">
                  <wp:posOffset>175895</wp:posOffset>
                </wp:positionV>
                <wp:extent cx="990600" cy="552450"/>
                <wp:effectExtent l="19050" t="19050" r="38100" b="38100"/>
                <wp:wrapNone/>
                <wp:docPr id="1431" name="流程圖: 決策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F277B" w14:textId="77777777" w:rsidR="008D50D8" w:rsidRPr="00BC50A8" w:rsidRDefault="008D50D8" w:rsidP="00124665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零售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3E2E6" id="流程圖: 決策 1431" o:spid="_x0000_s1317" type="#_x0000_t110" style="position:absolute;left:0;text-align:left;margin-left:328.3pt;margin-top:13.85pt;width:78pt;height:43.5pt;z-index:2547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" filled="f" strokecolor="black [3213]" strokeweight=".5pt">
                <v:textbox>
                  <w:txbxContent>
                    <w:p w14:paraId="638F277B" w14:textId="77777777" w:rsidR="008D50D8" w:rsidRPr="00BC50A8" w:rsidRDefault="008D50D8" w:rsidP="00124665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零售</w:t>
                      </w:r>
                    </w:p>
                  </w:txbxContent>
                </v:textbox>
              </v:shape>
            </w:pict>
          </mc:Fallback>
        </mc:AlternateContent>
      </w:r>
      <w:r w:rsidRPr="009602B7">
        <w:rPr>
          <w:noProof/>
        </w:rPr>
        <mc:AlternateContent>
          <mc:Choice Requires="wps">
            <w:drawing>
              <wp:anchor distT="0" distB="0" distL="114300" distR="114300" simplePos="0" relativeHeight="254734848" behindDoc="0" locked="0" layoutInCell="1" allowOverlap="1" wp14:anchorId="293797DA" wp14:editId="47216FE3">
                <wp:simplePos x="0" y="0"/>
                <wp:positionH relativeFrom="margin">
                  <wp:posOffset>2929890</wp:posOffset>
                </wp:positionH>
                <wp:positionV relativeFrom="paragraph">
                  <wp:posOffset>154305</wp:posOffset>
                </wp:positionV>
                <wp:extent cx="967740" cy="325120"/>
                <wp:effectExtent l="0" t="0" r="22860" b="17780"/>
                <wp:wrapNone/>
                <wp:docPr id="1424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325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85E75B" w14:textId="77777777" w:rsidR="008D50D8" w:rsidRPr="00972810" w:rsidRDefault="008D50D8" w:rsidP="00124665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使用者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797DA" id="_x0000_s1318" style="position:absolute;left:0;text-align:left;margin-left:230.7pt;margin-top:12.15pt;width:76.2pt;height:25.6pt;z-index:25473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" filled="f" strokecolor="black [3213]" strokeweight=".5pt">
                <v:textbox>
                  <w:txbxContent>
                    <w:p w14:paraId="7585E75B" w14:textId="77777777" w:rsidR="008D50D8" w:rsidRPr="00972810" w:rsidRDefault="008D50D8" w:rsidP="00124665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使用者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40992" behindDoc="0" locked="0" layoutInCell="1" allowOverlap="1" wp14:anchorId="48E9B3CF" wp14:editId="208FC912">
                <wp:simplePos x="0" y="0"/>
                <wp:positionH relativeFrom="margin">
                  <wp:posOffset>3958590</wp:posOffset>
                </wp:positionH>
                <wp:positionV relativeFrom="paragraph">
                  <wp:posOffset>69215</wp:posOffset>
                </wp:positionV>
                <wp:extent cx="269240" cy="266700"/>
                <wp:effectExtent l="0" t="0" r="0" b="0"/>
                <wp:wrapSquare wrapText="bothSides"/>
                <wp:docPr id="14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99468" w14:textId="77777777" w:rsidR="008D50D8" w:rsidRDefault="008D50D8" w:rsidP="00124665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9B3CF" id="_x0000_s1319" type="#_x0000_t202" style="position:absolute;left:0;text-align:left;margin-left:311.7pt;margin-top:5.45pt;width:21.2pt;height:21pt;z-index:254740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" filled="f" stroked="f">
                <v:textbox>
                  <w:txbxContent>
                    <w:p w14:paraId="2D099468" w14:textId="77777777" w:rsidR="008D50D8" w:rsidRDefault="008D50D8" w:rsidP="00124665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82D23FB" w14:textId="301D5927" w:rsidR="00124665" w:rsidRDefault="00511C75" w:rsidP="00124665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39968" behindDoc="0" locked="0" layoutInCell="1" allowOverlap="1" wp14:anchorId="789094BA" wp14:editId="573D05E1">
                <wp:simplePos x="0" y="0"/>
                <wp:positionH relativeFrom="column">
                  <wp:posOffset>3898265</wp:posOffset>
                </wp:positionH>
                <wp:positionV relativeFrom="paragraph">
                  <wp:posOffset>1905</wp:posOffset>
                </wp:positionV>
                <wp:extent cx="276860" cy="146050"/>
                <wp:effectExtent l="0" t="0" r="27940" b="25400"/>
                <wp:wrapNone/>
                <wp:docPr id="1434" name="直線接點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860" cy="146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B8B55" id="直線接點 1434" o:spid="_x0000_s1026" style="position:absolute;z-index:2547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5pt,.15pt" to="328.7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37920" behindDoc="0" locked="0" layoutInCell="1" allowOverlap="1" wp14:anchorId="525B23B3" wp14:editId="61486A92">
                <wp:simplePos x="0" y="0"/>
                <wp:positionH relativeFrom="column">
                  <wp:posOffset>3881120</wp:posOffset>
                </wp:positionH>
                <wp:positionV relativeFrom="paragraph">
                  <wp:posOffset>35560</wp:posOffset>
                </wp:positionV>
                <wp:extent cx="285750" cy="153035"/>
                <wp:effectExtent l="0" t="0" r="19050" b="18415"/>
                <wp:wrapNone/>
                <wp:docPr id="1429" name="直線接點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" cy="1530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3C049C" id="直線接點 1429" o:spid="_x0000_s1026" style="position:absolute;flip:x y;z-index:2547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6pt,2.8pt" to="328.1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" strokecolor="black [3200]" strokeweight=".5pt">
                <v:stroke joinstyle="miter"/>
              </v:line>
            </w:pict>
          </mc:Fallback>
        </mc:AlternateContent>
      </w:r>
    </w:p>
    <w:p w14:paraId="06CA26C2" w14:textId="44C7B611" w:rsidR="00124665" w:rsidRDefault="002C773B" w:rsidP="00124665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38944" behindDoc="0" locked="0" layoutInCell="1" allowOverlap="1" wp14:anchorId="5E1946E9" wp14:editId="23554528">
                <wp:simplePos x="0" y="0"/>
                <wp:positionH relativeFrom="column">
                  <wp:posOffset>4668520</wp:posOffset>
                </wp:positionH>
                <wp:positionV relativeFrom="paragraph">
                  <wp:posOffset>208915</wp:posOffset>
                </wp:positionV>
                <wp:extent cx="6350" cy="112395"/>
                <wp:effectExtent l="0" t="0" r="31750" b="20955"/>
                <wp:wrapNone/>
                <wp:docPr id="1435" name="直線接點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123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966E8D" id="直線接點 1435" o:spid="_x0000_s1026" style="position:absolute;flip:x;z-index:2547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6pt,16.45pt" to="368.1pt,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42016" behindDoc="0" locked="0" layoutInCell="1" allowOverlap="1" wp14:anchorId="413E6185" wp14:editId="0CFE1B72">
                <wp:simplePos x="0" y="0"/>
                <wp:positionH relativeFrom="margin">
                  <wp:posOffset>4642485</wp:posOffset>
                </wp:positionH>
                <wp:positionV relativeFrom="paragraph">
                  <wp:posOffset>109220</wp:posOffset>
                </wp:positionV>
                <wp:extent cx="269240" cy="266700"/>
                <wp:effectExtent l="0" t="0" r="0" b="0"/>
                <wp:wrapSquare wrapText="bothSides"/>
                <wp:docPr id="14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A8163" w14:textId="77777777" w:rsidR="008D50D8" w:rsidRDefault="008D50D8" w:rsidP="00124665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E6185" id="_x0000_s1320" type="#_x0000_t202" style="position:absolute;left:0;text-align:left;margin-left:365.55pt;margin-top:8.6pt;width:21.2pt;height:21pt;z-index:25474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" filled="f" stroked="f">
                <v:textbox>
                  <w:txbxContent>
                    <w:p w14:paraId="05EA8163" w14:textId="77777777" w:rsidR="008D50D8" w:rsidRDefault="008D50D8" w:rsidP="00124665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3D9A66" w14:textId="4031A18C" w:rsidR="00124665" w:rsidRDefault="00124665" w:rsidP="00124665">
      <w:pPr>
        <w:rPr>
          <w:lang w:eastAsia="zh-TW"/>
        </w:rPr>
      </w:pPr>
    </w:p>
    <w:p w14:paraId="1A58FE31" w14:textId="140D1420" w:rsidR="00124665" w:rsidRDefault="002C773B" w:rsidP="00124665">
      <w:pPr>
        <w:rPr>
          <w:lang w:eastAsia="zh-TW"/>
        </w:rPr>
      </w:pPr>
      <w:r w:rsidRPr="0011749D">
        <w:rPr>
          <w:noProof/>
        </w:rPr>
        <mc:AlternateContent>
          <mc:Choice Requires="wps">
            <w:drawing>
              <wp:anchor distT="0" distB="0" distL="114300" distR="114300" simplePos="0" relativeHeight="254747136" behindDoc="0" locked="0" layoutInCell="1" allowOverlap="1" wp14:anchorId="05B7192C" wp14:editId="5F5DE932">
                <wp:simplePos x="0" y="0"/>
                <wp:positionH relativeFrom="column">
                  <wp:posOffset>2912110</wp:posOffset>
                </wp:positionH>
                <wp:positionV relativeFrom="paragraph">
                  <wp:posOffset>196850</wp:posOffset>
                </wp:positionV>
                <wp:extent cx="0" cy="247538"/>
                <wp:effectExtent l="0" t="0" r="38100" b="19685"/>
                <wp:wrapNone/>
                <wp:docPr id="1463" name="直線接點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75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0717F2" id="直線接點 1463" o:spid="_x0000_s1026" style="position:absolute;flip:y;z-index:2547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3pt,15.5pt" to="229.3pt,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631C6E0C" w14:textId="534FF95D" w:rsidR="00124665" w:rsidRDefault="00124665" w:rsidP="00124665">
      <w:pPr>
        <w:rPr>
          <w:lang w:eastAsia="zh-TW"/>
        </w:rPr>
      </w:pPr>
    </w:p>
    <w:p w14:paraId="54B6B0CE" w14:textId="02871A6A" w:rsidR="00124665" w:rsidRDefault="00124665" w:rsidP="00124665">
      <w:pPr>
        <w:rPr>
          <w:lang w:eastAsia="zh-TW"/>
        </w:rPr>
      </w:pPr>
    </w:p>
    <w:p w14:paraId="7FA99EA2" w14:textId="5E349741" w:rsidR="00124665" w:rsidRDefault="00124665" w:rsidP="00124665">
      <w:pPr>
        <w:rPr>
          <w:lang w:eastAsia="zh-TW"/>
        </w:rPr>
      </w:pPr>
    </w:p>
    <w:p w14:paraId="7FC0D032" w14:textId="30066456" w:rsidR="00124665" w:rsidRDefault="00124665" w:rsidP="00A81D2D">
      <w:pPr>
        <w:rPr>
          <w:lang w:eastAsia="zh-TW"/>
        </w:rPr>
      </w:pPr>
    </w:p>
    <w:p w14:paraId="177DC8BB" w14:textId="77777777" w:rsidR="002C773B" w:rsidRPr="00D61FBB" w:rsidRDefault="002C773B" w:rsidP="002C773B">
      <w:pPr>
        <w:rPr>
          <w:lang w:eastAsia="zh-TW"/>
        </w:rPr>
      </w:pPr>
      <w:r>
        <w:rPr>
          <w:rFonts w:hint="eastAsia"/>
          <w:lang w:eastAsia="zh-TW"/>
        </w:rPr>
        <w:t>貨車資料和其他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</w:p>
    <w:p w14:paraId="4F8A6F0C" w14:textId="77777777" w:rsidR="002C773B" w:rsidRDefault="002C773B" w:rsidP="002C773B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55328" behindDoc="0" locked="0" layoutInCell="1" allowOverlap="1" wp14:anchorId="76FE8219" wp14:editId="1CD1DE8A">
                <wp:simplePos x="0" y="0"/>
                <wp:positionH relativeFrom="column">
                  <wp:posOffset>3755390</wp:posOffset>
                </wp:positionH>
                <wp:positionV relativeFrom="paragraph">
                  <wp:posOffset>13335</wp:posOffset>
                </wp:positionV>
                <wp:extent cx="648970" cy="304800"/>
                <wp:effectExtent l="0" t="0" r="17780" b="19050"/>
                <wp:wrapNone/>
                <wp:docPr id="1928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768F5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派車單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E8219" id="_x0000_s1321" style="position:absolute;left:0;text-align:left;margin-left:295.7pt;margin-top:1.05pt;width:51.1pt;height:24pt;z-index:2547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" filled="f" strokecolor="black [3213]" strokeweight=".5pt">
                <v:textbox>
                  <w:txbxContent>
                    <w:p w14:paraId="0CC768F5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派車單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56352" behindDoc="0" locked="0" layoutInCell="1" allowOverlap="1" wp14:anchorId="3A530583" wp14:editId="1E0740F8">
                <wp:simplePos x="0" y="0"/>
                <wp:positionH relativeFrom="column">
                  <wp:posOffset>1309370</wp:posOffset>
                </wp:positionH>
                <wp:positionV relativeFrom="paragraph">
                  <wp:posOffset>28575</wp:posOffset>
                </wp:positionV>
                <wp:extent cx="648970" cy="304800"/>
                <wp:effectExtent l="0" t="0" r="17780" b="19050"/>
                <wp:wrapNone/>
                <wp:docPr id="193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1237E0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補貨單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530583" id="_x0000_s1322" style="position:absolute;left:0;text-align:left;margin-left:103.1pt;margin-top:2.25pt;width:51.1pt;height:24pt;z-index:2547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" filled="f" strokecolor="black [3213]" strokeweight=".5pt">
                <v:textbox>
                  <w:txbxContent>
                    <w:p w14:paraId="591237E0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補貨單</w:t>
                      </w:r>
                    </w:p>
                  </w:txbxContent>
                </v:textbox>
              </v:rect>
            </w:pict>
          </mc:Fallback>
        </mc:AlternateContent>
      </w:r>
      <w:r w:rsidRPr="00BC7A9D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71712" behindDoc="0" locked="0" layoutInCell="1" allowOverlap="1" wp14:anchorId="17541D6C" wp14:editId="10F97BF9">
                <wp:simplePos x="0" y="0"/>
                <wp:positionH relativeFrom="margin">
                  <wp:posOffset>4444456</wp:posOffset>
                </wp:positionH>
                <wp:positionV relativeFrom="paragraph">
                  <wp:posOffset>228328</wp:posOffset>
                </wp:positionV>
                <wp:extent cx="1129146" cy="403860"/>
                <wp:effectExtent l="0" t="0" r="13970" b="15240"/>
                <wp:wrapNone/>
                <wp:docPr id="1804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6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6610C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派車時間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541D6C" id="_x0000_s1323" style="position:absolute;left:0;text-align:left;margin-left:349.95pt;margin-top:18pt;width:88.9pt;height:31.8pt;z-index:25477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" filled="f" strokecolor="black [3213]" strokeweight=".5pt">
                <v:stroke joinstyle="miter"/>
                <v:textbox>
                  <w:txbxContent>
                    <w:p w14:paraId="2AF6610C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派車時間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C7A9D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69664" behindDoc="0" locked="0" layoutInCell="1" allowOverlap="1" wp14:anchorId="4E15BABA" wp14:editId="32A93F0C">
                <wp:simplePos x="0" y="0"/>
                <wp:positionH relativeFrom="margin">
                  <wp:posOffset>139156</wp:posOffset>
                </wp:positionH>
                <wp:positionV relativeFrom="paragraph">
                  <wp:posOffset>228328</wp:posOffset>
                </wp:positionV>
                <wp:extent cx="1129146" cy="403860"/>
                <wp:effectExtent l="0" t="0" r="13970" b="15240"/>
                <wp:wrapNone/>
                <wp:docPr id="180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6" cy="403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5C693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val="en-US" w:eastAsia="zh-TW"/>
                              </w:rPr>
                              <w:t>派車時間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15BABA" id="_x0000_s1324" style="position:absolute;left:0;text-align:left;margin-left:10.95pt;margin-top:18pt;width:88.9pt;height:31.8pt;z-index:25476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" filled="f" strokecolor="black [3213]" strokeweight=".5pt">
                <v:stroke joinstyle="miter"/>
                <v:textbox>
                  <w:txbxContent>
                    <w:p w14:paraId="48F5C693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val="en-US" w:eastAsia="zh-TW"/>
                        </w:rPr>
                        <w:t>派車時間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CD2F348" w14:textId="77777777" w:rsidR="002C773B" w:rsidRDefault="002C773B" w:rsidP="002C773B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767616" behindDoc="0" locked="0" layoutInCell="1" allowOverlap="1" wp14:anchorId="21E48228" wp14:editId="5662075B">
                <wp:simplePos x="0" y="0"/>
                <wp:positionH relativeFrom="margin">
                  <wp:posOffset>4074795</wp:posOffset>
                </wp:positionH>
                <wp:positionV relativeFrom="paragraph">
                  <wp:posOffset>60549</wp:posOffset>
                </wp:positionV>
                <wp:extent cx="269240" cy="266700"/>
                <wp:effectExtent l="0" t="0" r="0" b="0"/>
                <wp:wrapSquare wrapText="bothSides"/>
                <wp:docPr id="19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FDE9B" w14:textId="77777777" w:rsidR="008D50D8" w:rsidRDefault="008D50D8" w:rsidP="002C773B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48228" id="_x0000_s1325" type="#_x0000_t202" style="position:absolute;left:0;text-align:left;margin-left:320.85pt;margin-top:4.75pt;width:21.2pt;height:21pt;z-index:254767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" filled="f" stroked="f">
                <v:textbox>
                  <w:txbxContent>
                    <w:p w14:paraId="17CFDE9B" w14:textId="77777777" w:rsidR="008D50D8" w:rsidRDefault="008D50D8" w:rsidP="002C773B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64544" behindDoc="0" locked="0" layoutInCell="1" allowOverlap="1" wp14:anchorId="09C10B33" wp14:editId="4DD74E89">
                <wp:simplePos x="0" y="0"/>
                <wp:positionH relativeFrom="margin">
                  <wp:posOffset>1636395</wp:posOffset>
                </wp:positionH>
                <wp:positionV relativeFrom="paragraph">
                  <wp:posOffset>69850</wp:posOffset>
                </wp:positionV>
                <wp:extent cx="501650" cy="266700"/>
                <wp:effectExtent l="0" t="0" r="0" b="0"/>
                <wp:wrapSquare wrapText="bothSides"/>
                <wp:docPr id="19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B94B0" w14:textId="77777777" w:rsidR="008D50D8" w:rsidRDefault="008D50D8" w:rsidP="002C773B">
                            <w:pPr>
                              <w:jc w:val="center"/>
                            </w:pPr>
                            <w:r>
                              <w:t>0..1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10B33" id="_x0000_s1326" type="#_x0000_t202" style="position:absolute;left:0;text-align:left;margin-left:128.85pt;margin-top:5.5pt;width:39.5pt;height:21pt;z-index:25476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" filled="f" stroked="f">
                <v:textbox>
                  <w:txbxContent>
                    <w:p w14:paraId="1C9B94B0" w14:textId="77777777" w:rsidR="008D50D8" w:rsidRDefault="008D50D8" w:rsidP="002C773B">
                      <w:pPr>
                        <w:jc w:val="center"/>
                      </w:pPr>
                      <w:r>
                        <w:t>0..1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61472" behindDoc="0" locked="0" layoutInCell="1" allowOverlap="1" wp14:anchorId="57ECC1A6" wp14:editId="30CDDC04">
                <wp:simplePos x="0" y="0"/>
                <wp:positionH relativeFrom="column">
                  <wp:posOffset>1635760</wp:posOffset>
                </wp:positionH>
                <wp:positionV relativeFrom="paragraph">
                  <wp:posOffset>71157</wp:posOffset>
                </wp:positionV>
                <wp:extent cx="0" cy="255494"/>
                <wp:effectExtent l="0" t="0" r="38100" b="11430"/>
                <wp:wrapNone/>
                <wp:docPr id="1943" name="直線接點 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54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DDEBF1" id="直線接點 1943" o:spid="_x0000_s1026" style="position:absolute;flip:y;z-index:2547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8pt,5.6pt" to="128.8pt,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60448" behindDoc="0" locked="0" layoutInCell="1" allowOverlap="1" wp14:anchorId="647E4FB5" wp14:editId="5CC4ACD1">
                <wp:simplePos x="0" y="0"/>
                <wp:positionH relativeFrom="column">
                  <wp:posOffset>4088130</wp:posOffset>
                </wp:positionH>
                <wp:positionV relativeFrom="paragraph">
                  <wp:posOffset>56552</wp:posOffset>
                </wp:positionV>
                <wp:extent cx="0" cy="255494"/>
                <wp:effectExtent l="0" t="0" r="38100" b="11430"/>
                <wp:wrapNone/>
                <wp:docPr id="1942" name="直線接點 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54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D2EC51" id="直線接點 1942" o:spid="_x0000_s1026" style="position:absolute;flip:y;z-index:2547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1.9pt,4.45pt" to="321.9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" strokecolor="black [3200]" strokeweight=".5pt">
                <v:stroke joinstyle="miter"/>
              </v:line>
            </w:pict>
          </mc:Fallback>
        </mc:AlternateContent>
      </w:r>
    </w:p>
    <w:p w14:paraId="13CBD56B" w14:textId="77777777" w:rsidR="002C773B" w:rsidRDefault="002C773B" w:rsidP="002C773B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59424" behindDoc="0" locked="0" layoutInCell="1" allowOverlap="1" wp14:anchorId="0026B482" wp14:editId="67E785E3">
                <wp:simplePos x="0" y="0"/>
                <wp:positionH relativeFrom="column">
                  <wp:posOffset>3275330</wp:posOffset>
                </wp:positionH>
                <wp:positionV relativeFrom="paragraph">
                  <wp:posOffset>47625</wp:posOffset>
                </wp:positionV>
                <wp:extent cx="1619250" cy="552450"/>
                <wp:effectExtent l="38100" t="19050" r="38100" b="38100"/>
                <wp:wrapNone/>
                <wp:docPr id="1940" name="流程圖: 決策 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A3D624" w14:textId="77777777" w:rsidR="008D50D8" w:rsidRPr="00BC50A8" w:rsidRDefault="008D50D8" w:rsidP="002C773B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派車送貨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6B482" id="流程圖: 決策 1940" o:spid="_x0000_s1327" type="#_x0000_t110" style="position:absolute;left:0;text-align:left;margin-left:257.9pt;margin-top:3.75pt;width:127.5pt;height:43.5pt;z-index:2547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" filled="f" strokecolor="black [3213]" strokeweight=".5pt">
                <v:textbox>
                  <w:txbxContent>
                    <w:p w14:paraId="17A3D624" w14:textId="77777777" w:rsidR="008D50D8" w:rsidRPr="00BC50A8" w:rsidRDefault="008D50D8" w:rsidP="002C773B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派車送貨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58400" behindDoc="0" locked="0" layoutInCell="1" allowOverlap="1" wp14:anchorId="38084B2E" wp14:editId="3138F349">
                <wp:simplePos x="0" y="0"/>
                <wp:positionH relativeFrom="column">
                  <wp:posOffset>836930</wp:posOffset>
                </wp:positionH>
                <wp:positionV relativeFrom="paragraph">
                  <wp:posOffset>62865</wp:posOffset>
                </wp:positionV>
                <wp:extent cx="1606550" cy="552450"/>
                <wp:effectExtent l="38100" t="19050" r="31750" b="38100"/>
                <wp:wrapNone/>
                <wp:docPr id="1937" name="流程圖: 決策 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5AF162" w14:textId="77777777" w:rsidR="008D50D8" w:rsidRPr="00BC50A8" w:rsidRDefault="008D50D8" w:rsidP="002C773B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派車補貨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84B2E" id="流程圖: 決策 1937" o:spid="_x0000_s1328" type="#_x0000_t110" style="position:absolute;left:0;text-align:left;margin-left:65.9pt;margin-top:4.95pt;width:126.5pt;height:43.5pt;z-index:2547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" filled="f" strokecolor="black [3213]" strokeweight=".5pt">
                <v:textbox>
                  <w:txbxContent>
                    <w:p w14:paraId="035AF162" w14:textId="77777777" w:rsidR="008D50D8" w:rsidRPr="00BC50A8" w:rsidRDefault="008D50D8" w:rsidP="002C773B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派車補貨</w:t>
                      </w:r>
                    </w:p>
                  </w:txbxContent>
                </v:textbox>
              </v:shape>
            </w:pict>
          </mc:Fallback>
        </mc:AlternateContent>
      </w:r>
      <w:r w:rsidRPr="00BC7A9D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70688" behindDoc="0" locked="0" layoutInCell="1" allowOverlap="1" wp14:anchorId="70DA0D9C" wp14:editId="78490E8F">
                <wp:simplePos x="0" y="0"/>
                <wp:positionH relativeFrom="column">
                  <wp:posOffset>4893491</wp:posOffset>
                </wp:positionH>
                <wp:positionV relativeFrom="paragraph">
                  <wp:posOffset>105318</wp:posOffset>
                </wp:positionV>
                <wp:extent cx="89808" cy="223157"/>
                <wp:effectExtent l="0" t="0" r="24765" b="24765"/>
                <wp:wrapNone/>
                <wp:docPr id="1803" name="直線接點 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808" cy="2231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4A1E8D" id="直線接點 1803" o:spid="_x0000_s1026" style="position:absolute;flip:y;z-index:2547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3pt,8.3pt" to="392.35pt,2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 w:rsidRPr="00BC7A9D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4768640" behindDoc="0" locked="0" layoutInCell="1" allowOverlap="1" wp14:anchorId="25C06B94" wp14:editId="61EBC855">
                <wp:simplePos x="0" y="0"/>
                <wp:positionH relativeFrom="column">
                  <wp:posOffset>688068</wp:posOffset>
                </wp:positionH>
                <wp:positionV relativeFrom="paragraph">
                  <wp:posOffset>104775</wp:posOffset>
                </wp:positionV>
                <wp:extent cx="157842" cy="244929"/>
                <wp:effectExtent l="0" t="0" r="33020" b="22225"/>
                <wp:wrapNone/>
                <wp:docPr id="1801" name="直線接點 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842" cy="24492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0A43F2" id="直線接點 1801" o:spid="_x0000_s1026" style="position:absolute;flip:x y;z-index:2547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2pt,8.25pt" to="66.65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</w:p>
    <w:p w14:paraId="0DC72F8F" w14:textId="77777777" w:rsidR="002C773B" w:rsidRDefault="002C773B" w:rsidP="002C773B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765568" behindDoc="0" locked="0" layoutInCell="1" allowOverlap="1" wp14:anchorId="2D714E3B" wp14:editId="6ED2EFBE">
                <wp:simplePos x="0" y="0"/>
                <wp:positionH relativeFrom="margin">
                  <wp:posOffset>1985645</wp:posOffset>
                </wp:positionH>
                <wp:positionV relativeFrom="paragraph">
                  <wp:posOffset>217170</wp:posOffset>
                </wp:positionV>
                <wp:extent cx="269240" cy="266700"/>
                <wp:effectExtent l="0" t="0" r="0" b="0"/>
                <wp:wrapSquare wrapText="bothSides"/>
                <wp:docPr id="19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EAE8F5" w14:textId="77777777" w:rsidR="008D50D8" w:rsidRDefault="008D50D8" w:rsidP="002C773B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4E3B" id="_x0000_s1329" type="#_x0000_t202" style="position:absolute;left:0;text-align:left;margin-left:156.35pt;margin-top:17.1pt;width:21.2pt;height:21pt;z-index:254765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" filled="f" stroked="f">
                <v:textbox>
                  <w:txbxContent>
                    <w:p w14:paraId="52EAE8F5" w14:textId="77777777" w:rsidR="008D50D8" w:rsidRDefault="008D50D8" w:rsidP="002C773B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783194" w14:textId="77777777" w:rsidR="002C773B" w:rsidRDefault="002C773B" w:rsidP="002C773B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57376" behindDoc="0" locked="0" layoutInCell="1" allowOverlap="1" wp14:anchorId="2D4442B6" wp14:editId="2EC00F2B">
                <wp:simplePos x="0" y="0"/>
                <wp:positionH relativeFrom="column">
                  <wp:posOffset>2470051</wp:posOffset>
                </wp:positionH>
                <wp:positionV relativeFrom="paragraph">
                  <wp:posOffset>96259</wp:posOffset>
                </wp:positionV>
                <wp:extent cx="800100" cy="304800"/>
                <wp:effectExtent l="0" t="0" r="19050" b="19050"/>
                <wp:wrapNone/>
                <wp:docPr id="1934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7ED3A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貨車資料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442B6" id="_x0000_s1330" style="position:absolute;left:0;text-align:left;margin-left:194.5pt;margin-top:7.6pt;width:63pt;height:24pt;z-index:2547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" filled="f" strokecolor="black [3213]" strokeweight=".5pt">
                <v:textbox>
                  <w:txbxContent>
                    <w:p w14:paraId="18F7ED3A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  <w:lang w:eastAsia="zh-TW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貨車資料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63520" behindDoc="0" locked="0" layoutInCell="1" allowOverlap="1" wp14:anchorId="1912B04D" wp14:editId="7D023EFA">
                <wp:simplePos x="0" y="0"/>
                <wp:positionH relativeFrom="column">
                  <wp:posOffset>3272640</wp:posOffset>
                </wp:positionH>
                <wp:positionV relativeFrom="paragraph">
                  <wp:posOffset>78777</wp:posOffset>
                </wp:positionV>
                <wp:extent cx="815302" cy="134471"/>
                <wp:effectExtent l="0" t="0" r="23495" b="37465"/>
                <wp:wrapNone/>
                <wp:docPr id="1945" name="直線接點 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02" cy="1344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11191E" id="直線接點 1945" o:spid="_x0000_s1026" style="position:absolute;flip:x;z-index:2547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7pt,6.2pt" to="321.9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62496" behindDoc="0" locked="0" layoutInCell="1" allowOverlap="1" wp14:anchorId="5A370830" wp14:editId="0C41ED96">
                <wp:simplePos x="0" y="0"/>
                <wp:positionH relativeFrom="column">
                  <wp:posOffset>1627617</wp:posOffset>
                </wp:positionH>
                <wp:positionV relativeFrom="paragraph">
                  <wp:posOffset>92224</wp:posOffset>
                </wp:positionV>
                <wp:extent cx="843429" cy="127747"/>
                <wp:effectExtent l="0" t="0" r="33020" b="24765"/>
                <wp:wrapNone/>
                <wp:docPr id="1944" name="直線接點 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3429" cy="1277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A9E8B4" id="直線接點 1944" o:spid="_x0000_s1026" style="position:absolute;z-index:2547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15pt,7.25pt" to="194.55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66592" behindDoc="0" locked="0" layoutInCell="1" allowOverlap="1" wp14:anchorId="5844464B" wp14:editId="4E498AEE">
                <wp:simplePos x="0" y="0"/>
                <wp:positionH relativeFrom="margin">
                  <wp:posOffset>3616960</wp:posOffset>
                </wp:positionH>
                <wp:positionV relativeFrom="paragraph">
                  <wp:posOffset>208915</wp:posOffset>
                </wp:positionV>
                <wp:extent cx="269240" cy="266700"/>
                <wp:effectExtent l="0" t="0" r="0" b="0"/>
                <wp:wrapSquare wrapText="bothSides"/>
                <wp:docPr id="19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5484F6" w14:textId="77777777" w:rsidR="008D50D8" w:rsidRDefault="008D50D8" w:rsidP="002C773B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464B" id="_x0000_s1331" type="#_x0000_t202" style="position:absolute;left:0;text-align:left;margin-left:284.8pt;margin-top:16.45pt;width:21.2pt;height:21pt;z-index:25476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" filled="f" stroked="f">
                <v:textbox>
                  <w:txbxContent>
                    <w:p w14:paraId="7A5484F6" w14:textId="77777777" w:rsidR="008D50D8" w:rsidRDefault="008D50D8" w:rsidP="002C773B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12D02E" w14:textId="77777777" w:rsidR="002C773B" w:rsidRDefault="002C773B" w:rsidP="002C773B">
      <w:pPr>
        <w:rPr>
          <w:lang w:eastAsia="zh-TW"/>
        </w:rPr>
      </w:pPr>
    </w:p>
    <w:p w14:paraId="27C9779D" w14:textId="77777777" w:rsidR="002C773B" w:rsidRDefault="002C773B" w:rsidP="002C773B">
      <w:pPr>
        <w:rPr>
          <w:lang w:eastAsia="zh-TW"/>
        </w:rPr>
      </w:pPr>
    </w:p>
    <w:p w14:paraId="4D482281" w14:textId="77777777" w:rsidR="002C773B" w:rsidRDefault="002C773B" w:rsidP="002C773B">
      <w:pPr>
        <w:rPr>
          <w:lang w:eastAsia="zh-TW"/>
        </w:rPr>
      </w:pPr>
      <w:r w:rsidRPr="0062299B">
        <w:rPr>
          <w:noProof/>
        </w:rPr>
        <mc:AlternateContent>
          <mc:Choice Requires="wps">
            <w:drawing>
              <wp:anchor distT="0" distB="0" distL="114300" distR="114300" simplePos="0" relativeHeight="254773760" behindDoc="0" locked="0" layoutInCell="1" allowOverlap="1" wp14:anchorId="5DC16D19" wp14:editId="60833F8E">
                <wp:simplePos x="0" y="0"/>
                <wp:positionH relativeFrom="margin">
                  <wp:posOffset>2468245</wp:posOffset>
                </wp:positionH>
                <wp:positionV relativeFrom="paragraph">
                  <wp:posOffset>41312</wp:posOffset>
                </wp:positionV>
                <wp:extent cx="802640" cy="304800"/>
                <wp:effectExtent l="0" t="0" r="16510" b="19050"/>
                <wp:wrapNone/>
                <wp:docPr id="1391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1115C9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上游廠商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16D19" id="_x0000_s1332" style="position:absolute;left:0;text-align:left;margin-left:194.35pt;margin-top:3.25pt;width:63.2pt;height:24pt;z-index:2547737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" filled="f" strokecolor="black [3213]" strokeweight=".5pt">
                <v:textbox>
                  <w:txbxContent>
                    <w:p w14:paraId="631115C9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上游廠商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lang w:eastAsia="zh-TW"/>
        </w:rPr>
        <w:t>上游廠商和其他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87072" behindDoc="0" locked="0" layoutInCell="1" allowOverlap="1" wp14:anchorId="262A24DF" wp14:editId="39D54346">
                <wp:simplePos x="0" y="0"/>
                <wp:positionH relativeFrom="margin">
                  <wp:posOffset>3451860</wp:posOffset>
                </wp:positionH>
                <wp:positionV relativeFrom="paragraph">
                  <wp:posOffset>147955</wp:posOffset>
                </wp:positionV>
                <wp:extent cx="483870" cy="266700"/>
                <wp:effectExtent l="0" t="0" r="0" b="0"/>
                <wp:wrapSquare wrapText="bothSides"/>
                <wp:docPr id="19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87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DA2DA" w14:textId="77777777" w:rsidR="008D50D8" w:rsidRDefault="008D50D8" w:rsidP="002C773B">
                            <w:pPr>
                              <w:jc w:val="center"/>
                            </w:pPr>
                            <w:r>
                              <w:t>0..1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24DF" id="_x0000_s1333" type="#_x0000_t202" style="position:absolute;left:0;text-align:left;margin-left:271.8pt;margin-top:11.65pt;width:38.1pt;height:21pt;z-index:254787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" filled="f" stroked="f">
                <v:textbox>
                  <w:txbxContent>
                    <w:p w14:paraId="217DA2DA" w14:textId="77777777" w:rsidR="008D50D8" w:rsidRDefault="008D50D8" w:rsidP="002C773B">
                      <w:pPr>
                        <w:jc w:val="center"/>
                      </w:pPr>
                      <w:r>
                        <w:t>0..1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608E2C" w14:textId="77777777" w:rsidR="002C773B" w:rsidRDefault="002C773B" w:rsidP="002C773B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784000" behindDoc="0" locked="0" layoutInCell="1" allowOverlap="1" wp14:anchorId="45829A1D" wp14:editId="3E5F2187">
                <wp:simplePos x="0" y="0"/>
                <wp:positionH relativeFrom="margin">
                  <wp:posOffset>2250440</wp:posOffset>
                </wp:positionH>
                <wp:positionV relativeFrom="paragraph">
                  <wp:posOffset>72662</wp:posOffset>
                </wp:positionV>
                <wp:extent cx="269240" cy="266700"/>
                <wp:effectExtent l="0" t="0" r="0" b="0"/>
                <wp:wrapSquare wrapText="bothSides"/>
                <wp:docPr id="19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D4F12" w14:textId="77777777" w:rsidR="008D50D8" w:rsidRDefault="008D50D8" w:rsidP="002C773B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9A1D" id="_x0000_s1334" type="#_x0000_t202" style="position:absolute;left:0;text-align:left;margin-left:177.2pt;margin-top:5.7pt;width:21.2pt;height:21pt;z-index:254784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" filled="f" stroked="f">
                <v:textbox>
                  <w:txbxContent>
                    <w:p w14:paraId="6BDD4F12" w14:textId="77777777" w:rsidR="008D50D8" w:rsidRDefault="008D50D8" w:rsidP="002C773B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80928" behindDoc="0" locked="0" layoutInCell="1" allowOverlap="1" wp14:anchorId="62960D76" wp14:editId="318F4468">
                <wp:simplePos x="0" y="0"/>
                <wp:positionH relativeFrom="column">
                  <wp:posOffset>3272939</wp:posOffset>
                </wp:positionH>
                <wp:positionV relativeFrom="paragraph">
                  <wp:posOffset>46504</wp:posOffset>
                </wp:positionV>
                <wp:extent cx="519655" cy="270062"/>
                <wp:effectExtent l="0" t="0" r="33020" b="34925"/>
                <wp:wrapNone/>
                <wp:docPr id="1959" name="直線接點 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655" cy="2700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FF7FF4" id="直線接點 1959" o:spid="_x0000_s1026" style="position:absolute;z-index:2547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7pt,3.65pt" to="298.6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78880" behindDoc="0" locked="0" layoutInCell="1" allowOverlap="1" wp14:anchorId="604009C5" wp14:editId="13C3A90E">
                <wp:simplePos x="0" y="0"/>
                <wp:positionH relativeFrom="column">
                  <wp:posOffset>2022064</wp:posOffset>
                </wp:positionH>
                <wp:positionV relativeFrom="paragraph">
                  <wp:posOffset>42022</wp:posOffset>
                </wp:positionV>
                <wp:extent cx="457200" cy="278840"/>
                <wp:effectExtent l="0" t="0" r="19050" b="26035"/>
                <wp:wrapNone/>
                <wp:docPr id="1957" name="直線接點 1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278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33F49" id="直線接點 1957" o:spid="_x0000_s1026" style="position:absolute;flip:y;z-index:2547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2pt,3.3pt" to="195.2pt,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" strokecolor="black [3200]" strokeweight=".5pt">
                <v:stroke joinstyle="miter"/>
              </v:line>
            </w:pict>
          </mc:Fallback>
        </mc:AlternateContent>
      </w:r>
    </w:p>
    <w:p w14:paraId="0A3B09A0" w14:textId="77777777" w:rsidR="002C773B" w:rsidRDefault="002C773B" w:rsidP="002C773B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75808" behindDoc="0" locked="0" layoutInCell="1" allowOverlap="1" wp14:anchorId="5439336F" wp14:editId="31770FC1">
                <wp:simplePos x="0" y="0"/>
                <wp:positionH relativeFrom="column">
                  <wp:posOffset>2978150</wp:posOffset>
                </wp:positionH>
                <wp:positionV relativeFrom="paragraph">
                  <wp:posOffset>51435</wp:posOffset>
                </wp:positionV>
                <wp:extent cx="1619250" cy="552450"/>
                <wp:effectExtent l="38100" t="19050" r="38100" b="38100"/>
                <wp:wrapNone/>
                <wp:docPr id="1427" name="流程圖: 決策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2F697D" w14:textId="77777777" w:rsidR="008D50D8" w:rsidRPr="00BC50A8" w:rsidRDefault="008D50D8" w:rsidP="002C773B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補貨廠商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9336F" id="流程圖: 決策 1427" o:spid="_x0000_s1335" type="#_x0000_t110" style="position:absolute;left:0;text-align:left;margin-left:234.5pt;margin-top:4.05pt;width:127.5pt;height:43.5pt;z-index:2547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" filled="f" strokecolor="black [3213]" strokeweight=".5pt">
                <v:textbox>
                  <w:txbxContent>
                    <w:p w14:paraId="242F697D" w14:textId="77777777" w:rsidR="008D50D8" w:rsidRPr="00BC50A8" w:rsidRDefault="008D50D8" w:rsidP="002C773B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補貨廠商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76832" behindDoc="0" locked="0" layoutInCell="1" allowOverlap="1" wp14:anchorId="3FA41E34" wp14:editId="1627887C">
                <wp:simplePos x="0" y="0"/>
                <wp:positionH relativeFrom="column">
                  <wp:posOffset>1217482</wp:posOffset>
                </wp:positionH>
                <wp:positionV relativeFrom="paragraph">
                  <wp:posOffset>58159</wp:posOffset>
                </wp:positionV>
                <wp:extent cx="1608044" cy="552450"/>
                <wp:effectExtent l="38100" t="19050" r="30480" b="38100"/>
                <wp:wrapNone/>
                <wp:docPr id="1951" name="流程圖: 決策 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044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EEB54E" w14:textId="77777777" w:rsidR="008D50D8" w:rsidRPr="00BC50A8" w:rsidRDefault="008D50D8" w:rsidP="002C773B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供貨廠商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41E34" id="流程圖: 決策 1951" o:spid="_x0000_s1336" type="#_x0000_t110" style="position:absolute;left:0;text-align:left;margin-left:95.85pt;margin-top:4.6pt;width:126.6pt;height:43.5pt;z-index:2547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" filled="f" strokecolor="black [3213]" strokeweight=".5pt">
                <v:textbox>
                  <w:txbxContent>
                    <w:p w14:paraId="49EEB54E" w14:textId="77777777" w:rsidR="008D50D8" w:rsidRPr="00BC50A8" w:rsidRDefault="008D50D8" w:rsidP="002C773B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供貨廠商</w:t>
                      </w:r>
                    </w:p>
                  </w:txbxContent>
                </v:textbox>
              </v:shape>
            </w:pict>
          </mc:Fallback>
        </mc:AlternateContent>
      </w:r>
    </w:p>
    <w:p w14:paraId="15ECF839" w14:textId="77777777" w:rsidR="002C773B" w:rsidRDefault="002C773B" w:rsidP="002C773B">
      <w:pPr>
        <w:rPr>
          <w:lang w:eastAsia="zh-TW"/>
        </w:rPr>
      </w:pPr>
    </w:p>
    <w:p w14:paraId="3EFB65EB" w14:textId="77777777" w:rsidR="002C773B" w:rsidRDefault="002C773B" w:rsidP="002C773B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785024" behindDoc="0" locked="0" layoutInCell="1" allowOverlap="1" wp14:anchorId="05ABBD7D" wp14:editId="28911FFB">
                <wp:simplePos x="0" y="0"/>
                <wp:positionH relativeFrom="margin">
                  <wp:posOffset>2023110</wp:posOffset>
                </wp:positionH>
                <wp:positionV relativeFrom="paragraph">
                  <wp:posOffset>73660</wp:posOffset>
                </wp:positionV>
                <wp:extent cx="269240" cy="266700"/>
                <wp:effectExtent l="0" t="0" r="0" b="0"/>
                <wp:wrapSquare wrapText="bothSides"/>
                <wp:docPr id="19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E4375" w14:textId="77777777" w:rsidR="008D50D8" w:rsidRDefault="008D50D8" w:rsidP="002C773B">
                            <w:pPr>
                              <w:jc w:val="center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BD7D" id="_x0000_s1337" type="#_x0000_t202" style="position:absolute;left:0;text-align:left;margin-left:159.3pt;margin-top:5.8pt;width:21.2pt;height:21pt;z-index:25478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" filled="f" stroked="f">
                <v:textbox>
                  <w:txbxContent>
                    <w:p w14:paraId="65AE4375" w14:textId="77777777" w:rsidR="008D50D8" w:rsidRDefault="008D50D8" w:rsidP="002C773B">
                      <w:pPr>
                        <w:jc w:val="center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79904" behindDoc="0" locked="0" layoutInCell="1" allowOverlap="1" wp14:anchorId="6284A32B" wp14:editId="1574914D">
                <wp:simplePos x="0" y="0"/>
                <wp:positionH relativeFrom="column">
                  <wp:posOffset>2055041</wp:posOffset>
                </wp:positionH>
                <wp:positionV relativeFrom="paragraph">
                  <wp:posOffset>81914</wp:posOffset>
                </wp:positionV>
                <wp:extent cx="0" cy="277495"/>
                <wp:effectExtent l="0" t="0" r="38100" b="27305"/>
                <wp:wrapNone/>
                <wp:docPr id="1958" name="直線接點 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774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9A1310" id="直線接點 1958" o:spid="_x0000_s1026" style="position:absolute;flip:x y;z-index:2547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6.45pt" to="161.8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4786048" behindDoc="0" locked="0" layoutInCell="1" allowOverlap="1" wp14:anchorId="33F6E0EF" wp14:editId="211FFFE0">
                <wp:simplePos x="0" y="0"/>
                <wp:positionH relativeFrom="margin">
                  <wp:posOffset>3778885</wp:posOffset>
                </wp:positionH>
                <wp:positionV relativeFrom="paragraph">
                  <wp:posOffset>64135</wp:posOffset>
                </wp:positionV>
                <wp:extent cx="269240" cy="266700"/>
                <wp:effectExtent l="0" t="0" r="0" b="0"/>
                <wp:wrapSquare wrapText="bothSides"/>
                <wp:docPr id="19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EBC56" w14:textId="77777777" w:rsidR="008D50D8" w:rsidRDefault="008D50D8" w:rsidP="002C773B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6E0EF" id="_x0000_s1338" type="#_x0000_t202" style="position:absolute;left:0;text-align:left;margin-left:297.55pt;margin-top:5.05pt;width:21.2pt;height:21pt;z-index:254786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" filled="f" stroked="f">
                <v:textbox>
                  <w:txbxContent>
                    <w:p w14:paraId="695EBC56" w14:textId="77777777" w:rsidR="008D50D8" w:rsidRDefault="008D50D8" w:rsidP="002C773B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82976" behindDoc="0" locked="0" layoutInCell="1" allowOverlap="1" wp14:anchorId="63A8000D" wp14:editId="3F16DE18">
                <wp:simplePos x="0" y="0"/>
                <wp:positionH relativeFrom="column">
                  <wp:posOffset>3787177</wp:posOffset>
                </wp:positionH>
                <wp:positionV relativeFrom="paragraph">
                  <wp:posOffset>80010</wp:posOffset>
                </wp:positionV>
                <wp:extent cx="0" cy="262218"/>
                <wp:effectExtent l="0" t="0" r="38100" b="24130"/>
                <wp:wrapNone/>
                <wp:docPr id="1961" name="直線接點 1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2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85FE64" id="直線接點 1961" o:spid="_x0000_s1026" style="position:absolute;z-index:2547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2pt,6.3pt" to="298.2pt,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81952" behindDoc="0" locked="0" layoutInCell="1" allowOverlap="1" wp14:anchorId="6B5323B8" wp14:editId="6F8E4459">
                <wp:simplePos x="0" y="0"/>
                <wp:positionH relativeFrom="column">
                  <wp:posOffset>2017582</wp:posOffset>
                </wp:positionH>
                <wp:positionV relativeFrom="paragraph">
                  <wp:posOffset>91552</wp:posOffset>
                </wp:positionV>
                <wp:extent cx="0" cy="268941"/>
                <wp:effectExtent l="0" t="0" r="38100" b="36195"/>
                <wp:wrapNone/>
                <wp:docPr id="1960" name="直線接點 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894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222B46" id="直線接點 1960" o:spid="_x0000_s1026" style="position:absolute;z-index:2547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85pt,7.2pt" to="158.85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</w:p>
    <w:p w14:paraId="4D81BF96" w14:textId="77777777" w:rsidR="002C773B" w:rsidRDefault="002C773B" w:rsidP="002C773B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77856" behindDoc="0" locked="0" layoutInCell="1" allowOverlap="1" wp14:anchorId="3FE109EF" wp14:editId="3746FC8D">
                <wp:simplePos x="0" y="0"/>
                <wp:positionH relativeFrom="column">
                  <wp:posOffset>3458210</wp:posOffset>
                </wp:positionH>
                <wp:positionV relativeFrom="paragraph">
                  <wp:posOffset>81915</wp:posOffset>
                </wp:positionV>
                <wp:extent cx="648970" cy="304800"/>
                <wp:effectExtent l="0" t="0" r="17780" b="19050"/>
                <wp:wrapNone/>
                <wp:docPr id="1954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7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C3177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補貨單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109EF" id="_x0000_s1339" style="position:absolute;left:0;text-align:left;margin-left:272.3pt;margin-top:6.45pt;width:51.1pt;height:24pt;z-index:2547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" filled="f" strokecolor="black [3213]" strokeweight=".5pt">
                <v:textbox>
                  <w:txbxContent>
                    <w:p w14:paraId="726C3177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補貨單</w:t>
                      </w:r>
                    </w:p>
                  </w:txbxContent>
                </v:textbox>
              </v:rect>
            </w:pict>
          </mc:Fallback>
        </mc:AlternateContent>
      </w:r>
      <w:r w:rsidRPr="0062299B">
        <w:rPr>
          <w:noProof/>
        </w:rPr>
        <mc:AlternateContent>
          <mc:Choice Requires="wps">
            <w:drawing>
              <wp:anchor distT="0" distB="0" distL="114300" distR="114300" simplePos="0" relativeHeight="254774784" behindDoc="0" locked="0" layoutInCell="1" allowOverlap="1" wp14:anchorId="39538830" wp14:editId="549C608B">
                <wp:simplePos x="0" y="0"/>
                <wp:positionH relativeFrom="margin">
                  <wp:posOffset>1614096</wp:posOffset>
                </wp:positionH>
                <wp:positionV relativeFrom="paragraph">
                  <wp:posOffset>92710</wp:posOffset>
                </wp:positionV>
                <wp:extent cx="802640" cy="304800"/>
                <wp:effectExtent l="0" t="0" r="16510" b="19050"/>
                <wp:wrapNone/>
                <wp:docPr id="1413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B29698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商品資料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538830" id="_x0000_s1340" style="position:absolute;left:0;text-align:left;margin-left:127.1pt;margin-top:7.3pt;width:63.2pt;height:24pt;z-index:254774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" filled="f" strokecolor="black [3213]" strokeweight=".5pt">
                <v:textbox>
                  <w:txbxContent>
                    <w:p w14:paraId="3BB29698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商品資料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59FC7D2" w14:textId="77777777" w:rsidR="002C773B" w:rsidRDefault="002C773B" w:rsidP="002C773B">
      <w:pPr>
        <w:rPr>
          <w:lang w:eastAsia="zh-TW"/>
        </w:rPr>
      </w:pPr>
    </w:p>
    <w:p w14:paraId="0043F8A9" w14:textId="4AA70E76" w:rsidR="002C773B" w:rsidRPr="002C773B" w:rsidRDefault="002C773B" w:rsidP="00A81D2D">
      <w:pPr>
        <w:rPr>
          <w:lang w:eastAsia="zh-TW"/>
        </w:rPr>
      </w:pPr>
    </w:p>
    <w:p w14:paraId="28EE1B5E" w14:textId="77777777" w:rsidR="002C773B" w:rsidRPr="00D61FBB" w:rsidRDefault="002C773B" w:rsidP="002C773B">
      <w:pPr>
        <w:rPr>
          <w:lang w:eastAsia="zh-TW"/>
        </w:rPr>
      </w:pPr>
      <w:r>
        <w:rPr>
          <w:rFonts w:hint="eastAsia"/>
          <w:lang w:eastAsia="zh-TW"/>
        </w:rPr>
        <w:t>下游店家和其他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的關係</w:t>
      </w:r>
    </w:p>
    <w:p w14:paraId="519CA403" w14:textId="77777777" w:rsidR="002C773B" w:rsidRDefault="002C773B" w:rsidP="002C773B">
      <w:pPr>
        <w:rPr>
          <w:lang w:eastAsia="zh-TW"/>
        </w:rPr>
      </w:pPr>
      <w:r w:rsidRPr="0062299B">
        <w:rPr>
          <w:noProof/>
        </w:rPr>
        <mc:AlternateContent>
          <mc:Choice Requires="wps">
            <w:drawing>
              <wp:anchor distT="0" distB="0" distL="114300" distR="114300" simplePos="0" relativeHeight="254789120" behindDoc="0" locked="0" layoutInCell="1" allowOverlap="1" wp14:anchorId="5C18FE11" wp14:editId="45D7C125">
                <wp:simplePos x="0" y="0"/>
                <wp:positionH relativeFrom="margin">
                  <wp:posOffset>2567305</wp:posOffset>
                </wp:positionH>
                <wp:positionV relativeFrom="paragraph">
                  <wp:posOffset>29210</wp:posOffset>
                </wp:positionV>
                <wp:extent cx="802640" cy="304800"/>
                <wp:effectExtent l="0" t="0" r="16510" b="19050"/>
                <wp:wrapNone/>
                <wp:docPr id="139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61544D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下游店家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8FE11" id="_x0000_s1341" style="position:absolute;left:0;text-align:left;margin-left:202.15pt;margin-top:2.3pt;width:63.2pt;height:24pt;z-index:254789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" filled="f" strokecolor="black [3213]" strokeweight=".5pt">
                <v:textbox>
                  <w:txbxContent>
                    <w:p w14:paraId="6D61544D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下游店家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4CF025" w14:textId="77777777" w:rsidR="002C773B" w:rsidRDefault="002C773B" w:rsidP="002C773B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794240" behindDoc="0" locked="0" layoutInCell="1" allowOverlap="1" wp14:anchorId="011982A9" wp14:editId="4AB6352E">
                <wp:simplePos x="0" y="0"/>
                <wp:positionH relativeFrom="margin">
                  <wp:posOffset>3006725</wp:posOffset>
                </wp:positionH>
                <wp:positionV relativeFrom="paragraph">
                  <wp:posOffset>100965</wp:posOffset>
                </wp:positionV>
                <wp:extent cx="269240" cy="266700"/>
                <wp:effectExtent l="0" t="0" r="0" b="0"/>
                <wp:wrapSquare wrapText="bothSides"/>
                <wp:docPr id="19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C02EF" w14:textId="77777777" w:rsidR="008D50D8" w:rsidRDefault="008D50D8" w:rsidP="002C773B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82A9" id="_x0000_s1342" type="#_x0000_t202" style="position:absolute;left:0;text-align:left;margin-left:236.75pt;margin-top:7.95pt;width:21.2pt;height:21pt;z-index:254794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" filled="f" stroked="f">
                <v:textbox>
                  <w:txbxContent>
                    <w:p w14:paraId="49EC02EF" w14:textId="77777777" w:rsidR="008D50D8" w:rsidRDefault="008D50D8" w:rsidP="002C773B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93216" behindDoc="0" locked="0" layoutInCell="1" allowOverlap="1" wp14:anchorId="4B2310DC" wp14:editId="1B4AA37D">
                <wp:simplePos x="0" y="0"/>
                <wp:positionH relativeFrom="column">
                  <wp:posOffset>2961640</wp:posOffset>
                </wp:positionH>
                <wp:positionV relativeFrom="paragraph">
                  <wp:posOffset>64770</wp:posOffset>
                </wp:positionV>
                <wp:extent cx="0" cy="300318"/>
                <wp:effectExtent l="0" t="0" r="38100" b="24130"/>
                <wp:wrapNone/>
                <wp:docPr id="1965" name="直線接點 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3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D7B07E" id="直線接點 1965" o:spid="_x0000_s1026" style="position:absolute;z-index:2547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2pt,5.1pt" to="233.2pt,2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</w:p>
    <w:p w14:paraId="7FA561E0" w14:textId="5112A1DA" w:rsidR="002C773B" w:rsidRDefault="000E50FF" w:rsidP="002C773B">
      <w:pPr>
        <w:rPr>
          <w:lang w:eastAsia="zh-TW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4795264" behindDoc="0" locked="0" layoutInCell="1" allowOverlap="1" wp14:anchorId="66F8ED87" wp14:editId="51806F3E">
                <wp:simplePos x="0" y="0"/>
                <wp:positionH relativeFrom="margin">
                  <wp:posOffset>1758315</wp:posOffset>
                </wp:positionH>
                <wp:positionV relativeFrom="paragraph">
                  <wp:posOffset>106680</wp:posOffset>
                </wp:positionV>
                <wp:extent cx="269240" cy="266700"/>
                <wp:effectExtent l="0" t="0" r="0" b="0"/>
                <wp:wrapSquare wrapText="bothSides"/>
                <wp:docPr id="19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6BB79" w14:textId="77777777" w:rsidR="008D50D8" w:rsidRDefault="008D50D8" w:rsidP="002C773B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8ED87" id="_x0000_s1343" type="#_x0000_t202" style="position:absolute;left:0;text-align:left;margin-left:138.45pt;margin-top:8.4pt;width:21.2pt;height:21pt;z-index:254795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" filled="f" stroked="f">
                <v:textbox>
                  <w:txbxContent>
                    <w:p w14:paraId="7DF6BB79" w14:textId="77777777" w:rsidR="008D50D8" w:rsidRDefault="008D50D8" w:rsidP="002C773B">
                      <w:pPr>
                        <w:jc w:val="center"/>
                      </w:pPr>
                      <w:r>
                        <w:t>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90144" behindDoc="0" locked="0" layoutInCell="1" allowOverlap="1" wp14:anchorId="566FFC6A" wp14:editId="5D2569D2">
                <wp:simplePos x="0" y="0"/>
                <wp:positionH relativeFrom="column">
                  <wp:posOffset>878840</wp:posOffset>
                </wp:positionH>
                <wp:positionV relativeFrom="paragraph">
                  <wp:posOffset>241935</wp:posOffset>
                </wp:positionV>
                <wp:extent cx="802640" cy="304800"/>
                <wp:effectExtent l="0" t="0" r="16510" b="19050"/>
                <wp:wrapNone/>
                <wp:docPr id="1393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315F4" w14:textId="77777777" w:rsidR="008D50D8" w:rsidRPr="00972810" w:rsidRDefault="008D50D8" w:rsidP="002C773B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  <w:lang w:eastAsia="zh-TW"/>
                              </w:rPr>
                              <w:t>訂單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6FFC6A" id="_x0000_s1344" style="position:absolute;left:0;text-align:left;margin-left:69.2pt;margin-top:19.05pt;width:63.2pt;height:24pt;z-index:2547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" filled="f" strokecolor="black [3213]" strokeweight=".5pt">
                <v:textbox>
                  <w:txbxContent>
                    <w:p w14:paraId="7D8315F4" w14:textId="77777777" w:rsidR="008D50D8" w:rsidRPr="00972810" w:rsidRDefault="008D50D8" w:rsidP="002C773B">
                      <w:pPr>
                        <w:jc w:val="center"/>
                        <w:rPr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  <w:lang w:eastAsia="zh-TW"/>
                        </w:rPr>
                        <w:t>訂單</w:t>
                      </w:r>
                    </w:p>
                  </w:txbxContent>
                </v:textbox>
              </v:rect>
            </w:pict>
          </mc:Fallback>
        </mc:AlternateContent>
      </w:r>
      <w:r w:rsidR="002C773B"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91168" behindDoc="0" locked="0" layoutInCell="1" allowOverlap="1" wp14:anchorId="196EA48A" wp14:editId="44AB0977">
                <wp:simplePos x="0" y="0"/>
                <wp:positionH relativeFrom="column">
                  <wp:posOffset>2155190</wp:posOffset>
                </wp:positionH>
                <wp:positionV relativeFrom="paragraph">
                  <wp:posOffset>97155</wp:posOffset>
                </wp:positionV>
                <wp:extent cx="1619250" cy="552450"/>
                <wp:effectExtent l="38100" t="19050" r="38100" b="38100"/>
                <wp:wrapNone/>
                <wp:docPr id="1418" name="流程圖: 決策 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552450"/>
                        </a:xfrm>
                        <a:prstGeom prst="flowChartDecision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39797D" w14:textId="77777777" w:rsidR="008D50D8" w:rsidRPr="00BC50A8" w:rsidRDefault="008D50D8" w:rsidP="002C773B">
                            <w:pPr>
                              <w:jc w:val="center"/>
                              <w:rPr>
                                <w:color w:val="000000" w:themeColor="text1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eastAsia="zh-TW"/>
                              </w:rPr>
                              <w:t>下訂店家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EA48A" id="流程圖: 決策 1418" o:spid="_x0000_s1345" type="#_x0000_t110" style="position:absolute;left:0;text-align:left;margin-left:169.7pt;margin-top:7.65pt;width:127.5pt;height:43.5pt;z-index:2547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" filled="f" strokecolor="black [3213]" strokeweight=".5pt">
                <v:textbox>
                  <w:txbxContent>
                    <w:p w14:paraId="7E39797D" w14:textId="77777777" w:rsidR="008D50D8" w:rsidRPr="00BC50A8" w:rsidRDefault="008D50D8" w:rsidP="002C773B">
                      <w:pPr>
                        <w:jc w:val="center"/>
                        <w:rPr>
                          <w:color w:val="000000" w:themeColor="text1"/>
                          <w:lang w:eastAsia="zh-TW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eastAsia="zh-TW"/>
                        </w:rPr>
                        <w:t>下訂店家</w:t>
                      </w:r>
                    </w:p>
                  </w:txbxContent>
                </v:textbox>
              </v:shape>
            </w:pict>
          </mc:Fallback>
        </mc:AlternateContent>
      </w:r>
    </w:p>
    <w:p w14:paraId="06A8D58D" w14:textId="7DB06444" w:rsidR="002C773B" w:rsidRDefault="000E50FF" w:rsidP="002C773B">
      <w:pPr>
        <w:rPr>
          <w:lang w:eastAsia="zh-TW"/>
        </w:rPr>
      </w:pPr>
      <w:r>
        <w:rPr>
          <w:noProof/>
          <w:snapToGrid/>
        </w:rPr>
        <mc:AlternateContent>
          <mc:Choice Requires="wps">
            <w:drawing>
              <wp:anchor distT="0" distB="0" distL="114300" distR="114300" simplePos="0" relativeHeight="254792192" behindDoc="0" locked="0" layoutInCell="1" allowOverlap="1" wp14:anchorId="7096F112" wp14:editId="60053222">
                <wp:simplePos x="0" y="0"/>
                <wp:positionH relativeFrom="column">
                  <wp:posOffset>1677670</wp:posOffset>
                </wp:positionH>
                <wp:positionV relativeFrom="paragraph">
                  <wp:posOffset>116205</wp:posOffset>
                </wp:positionV>
                <wp:extent cx="495300" cy="12065"/>
                <wp:effectExtent l="0" t="0" r="19050" b="26035"/>
                <wp:wrapNone/>
                <wp:docPr id="1963" name="直線接點 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120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E66D0" id="直線接點 1963" o:spid="_x0000_s1026" style="position:absolute;flip:x;z-index:2547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1pt,9.15pt" to="171.1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" strokecolor="black [3200]" strokeweight=".5pt">
                <v:stroke joinstyle="miter"/>
              </v:line>
            </w:pict>
          </mc:Fallback>
        </mc:AlternateContent>
      </w:r>
    </w:p>
    <w:p w14:paraId="05E29F03" w14:textId="77777777" w:rsidR="002C773B" w:rsidRPr="001303B3" w:rsidRDefault="002C773B" w:rsidP="00A81D2D">
      <w:pPr>
        <w:rPr>
          <w:lang w:eastAsia="zh-TW"/>
        </w:rPr>
      </w:pPr>
    </w:p>
    <w:p w14:paraId="495DC765" w14:textId="4E07AAEE" w:rsidR="00EF51D0" w:rsidRDefault="00566D1D" w:rsidP="00B97142">
      <w:pPr>
        <w:pStyle w:val="1"/>
        <w:rPr>
          <w:lang w:eastAsia="zh-TW"/>
        </w:rPr>
      </w:pPr>
      <w:bookmarkStart w:id="12" w:name="_Toc124452327"/>
      <w:r>
        <w:rPr>
          <w:lang w:eastAsia="zh-TW"/>
        </w:rPr>
        <w:lastRenderedPageBreak/>
        <w:t>6</w:t>
      </w:r>
      <w:r>
        <w:rPr>
          <w:rFonts w:hint="eastAsia"/>
          <w:lang w:eastAsia="zh-TW"/>
        </w:rPr>
        <w:t xml:space="preserve">　</w:t>
      </w:r>
      <w:r>
        <w:rPr>
          <w:lang w:eastAsia="zh-TW"/>
        </w:rPr>
        <w:t>資料庫表格設計與正規化</w:t>
      </w:r>
      <w:bookmarkEnd w:id="12"/>
    </w:p>
    <w:p w14:paraId="7311627F" w14:textId="04AB0DD5" w:rsidR="00916D87" w:rsidRDefault="00916D87" w:rsidP="00AC3D3A">
      <w:pPr>
        <w:rPr>
          <w:lang w:eastAsia="zh-TW"/>
        </w:rPr>
      </w:pPr>
      <w:r>
        <w:rPr>
          <w:rFonts w:hint="eastAsia"/>
          <w:lang w:eastAsia="zh-TW"/>
        </w:rPr>
        <w:t>使用者和其他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</w:t>
      </w:r>
      <w:r w:rsidR="00D578E5">
        <w:rPr>
          <w:rFonts w:hint="eastAsia"/>
          <w:lang w:eastAsia="zh-TW"/>
        </w:rPr>
        <w:t>綱目</w:t>
      </w:r>
      <w:r>
        <w:rPr>
          <w:rFonts w:hint="eastAsia"/>
          <w:lang w:eastAsia="zh-TW"/>
        </w:rPr>
        <w:t>：</w:t>
      </w:r>
    </w:p>
    <w:p w14:paraId="6EA46CB0" w14:textId="06FB55A6" w:rsidR="002D34D7" w:rsidRDefault="002D34D7" w:rsidP="00AC3D3A">
      <w:pPr>
        <w:rPr>
          <w:lang w:eastAsia="zh-TW"/>
        </w:rPr>
      </w:pPr>
      <w:r>
        <w:rPr>
          <w:rFonts w:hint="eastAsia"/>
          <w:lang w:eastAsia="zh-TW"/>
        </w:rPr>
        <w:t>使用者</w:t>
      </w:r>
    </w:p>
    <w:p w14:paraId="357B8562" w14:textId="309ADC1F" w:rsidR="00AC3D3A" w:rsidRDefault="006C5B4D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40576" behindDoc="0" locked="0" layoutInCell="1" allowOverlap="1" wp14:anchorId="36E88D1A" wp14:editId="57BA6316">
                <wp:simplePos x="0" y="0"/>
                <wp:positionH relativeFrom="margin">
                  <wp:posOffset>5725160</wp:posOffset>
                </wp:positionH>
                <wp:positionV relativeFrom="paragraph">
                  <wp:posOffset>100965</wp:posOffset>
                </wp:positionV>
                <wp:extent cx="0" cy="4495800"/>
                <wp:effectExtent l="0" t="0" r="38100" b="19050"/>
                <wp:wrapNone/>
                <wp:docPr id="403" name="直線接點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449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A0342D" id="直線接點 403" o:spid="_x0000_s1026" style="position:absolute;flip:x y;z-index:2540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50.8pt,7.95pt" to="450.8pt,3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34432" behindDoc="0" locked="0" layoutInCell="1" allowOverlap="1" wp14:anchorId="3C558CEB" wp14:editId="17B71512">
                <wp:simplePos x="0" y="0"/>
                <wp:positionH relativeFrom="column">
                  <wp:posOffset>5652770</wp:posOffset>
                </wp:positionH>
                <wp:positionV relativeFrom="paragraph">
                  <wp:posOffset>200025</wp:posOffset>
                </wp:positionV>
                <wp:extent cx="0" cy="3848100"/>
                <wp:effectExtent l="0" t="0" r="38100" b="19050"/>
                <wp:wrapNone/>
                <wp:docPr id="391" name="直線接點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4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9F5C4E" id="直線接點 391" o:spid="_x0000_s1026" style="position:absolute;z-index:2540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5.1pt,15.75pt" to="445.1pt,3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="00A22B62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41600" behindDoc="0" locked="0" layoutInCell="1" allowOverlap="1" wp14:anchorId="10BC808D" wp14:editId="2BF7C683">
                <wp:simplePos x="0" y="0"/>
                <wp:positionH relativeFrom="column">
                  <wp:posOffset>74930</wp:posOffset>
                </wp:positionH>
                <wp:positionV relativeFrom="paragraph">
                  <wp:posOffset>93345</wp:posOffset>
                </wp:positionV>
                <wp:extent cx="5646420" cy="0"/>
                <wp:effectExtent l="0" t="0" r="0" b="0"/>
                <wp:wrapNone/>
                <wp:docPr id="404" name="直線接點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6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99A76" id="直線接點 404" o:spid="_x0000_s1026" style="position:absolute;flip:x y;z-index:2540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9pt,7.35pt" to="450.5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" strokecolor="black [3200]" strokeweight=".5pt">
                <v:stroke joinstyle="miter"/>
              </v:line>
            </w:pict>
          </mc:Fallback>
        </mc:AlternateContent>
      </w:r>
      <w:r w:rsidR="00EC319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31360" behindDoc="0" locked="0" layoutInCell="1" allowOverlap="1" wp14:anchorId="0871E91C" wp14:editId="3FFB6BED">
                <wp:simplePos x="0" y="0"/>
                <wp:positionH relativeFrom="column">
                  <wp:posOffset>5568950</wp:posOffset>
                </wp:positionH>
                <wp:positionV relativeFrom="paragraph">
                  <wp:posOffset>245745</wp:posOffset>
                </wp:positionV>
                <wp:extent cx="0" cy="3467100"/>
                <wp:effectExtent l="0" t="0" r="38100" b="19050"/>
                <wp:wrapNone/>
                <wp:docPr id="371" name="直線接點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67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D3F285" id="直線接點 371" o:spid="_x0000_s1026" style="position:absolute;flip:x;z-index:2540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8.5pt,19.35pt" to="438.5pt,29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D13EFA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42624" behindDoc="0" locked="0" layoutInCell="1" allowOverlap="1" wp14:anchorId="429EADD5" wp14:editId="20673DDB">
                <wp:simplePos x="0" y="0"/>
                <wp:positionH relativeFrom="column">
                  <wp:posOffset>74930</wp:posOffset>
                </wp:positionH>
                <wp:positionV relativeFrom="paragraph">
                  <wp:posOffset>93345</wp:posOffset>
                </wp:positionV>
                <wp:extent cx="0" cy="426720"/>
                <wp:effectExtent l="76200" t="0" r="57150" b="49530"/>
                <wp:wrapNone/>
                <wp:docPr id="407" name="直線單箭頭接點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0B94F" id="直線單箭頭接點 407" o:spid="_x0000_s1026" type="#_x0000_t32" style="position:absolute;margin-left:5.9pt;margin-top:7.35pt;width:0;height:33.6pt;z-index:2540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94203B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33408" behindDoc="0" locked="0" layoutInCell="1" allowOverlap="1" wp14:anchorId="14799341" wp14:editId="191710B9">
                <wp:simplePos x="0" y="0"/>
                <wp:positionH relativeFrom="column">
                  <wp:posOffset>143510</wp:posOffset>
                </wp:positionH>
                <wp:positionV relativeFrom="paragraph">
                  <wp:posOffset>180975</wp:posOffset>
                </wp:positionV>
                <wp:extent cx="5501640" cy="15240"/>
                <wp:effectExtent l="0" t="0" r="22860" b="22860"/>
                <wp:wrapNone/>
                <wp:docPr id="383" name="直線接點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0164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A5FA21" id="直線接點 383" o:spid="_x0000_s1026" style="position:absolute;z-index:2540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3pt,14.25pt" to="444.5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94203B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30336" behindDoc="0" locked="0" layoutInCell="1" allowOverlap="1" wp14:anchorId="145FCF0B" wp14:editId="2473FEBC">
                <wp:simplePos x="0" y="0"/>
                <wp:positionH relativeFrom="column">
                  <wp:posOffset>242570</wp:posOffset>
                </wp:positionH>
                <wp:positionV relativeFrom="paragraph">
                  <wp:posOffset>219075</wp:posOffset>
                </wp:positionV>
                <wp:extent cx="5326380" cy="15240"/>
                <wp:effectExtent l="0" t="0" r="26670" b="22860"/>
                <wp:wrapNone/>
                <wp:docPr id="370" name="直線接點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638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C2A138" id="直線接點 370" o:spid="_x0000_s1026" style="position:absolute;z-index:2540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1pt,17.25pt" to="438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94203B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29312" behindDoc="0" locked="0" layoutInCell="1" allowOverlap="1" wp14:anchorId="2DDF07A6" wp14:editId="0344EB81">
                <wp:simplePos x="0" y="0"/>
                <wp:positionH relativeFrom="column">
                  <wp:posOffset>242570</wp:posOffset>
                </wp:positionH>
                <wp:positionV relativeFrom="paragraph">
                  <wp:posOffset>219075</wp:posOffset>
                </wp:positionV>
                <wp:extent cx="0" cy="356870"/>
                <wp:effectExtent l="76200" t="0" r="76200" b="62230"/>
                <wp:wrapNone/>
                <wp:docPr id="369" name="直線單箭頭接點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241A6C" id="直線單箭頭接點 369" o:spid="_x0000_s1026" type="#_x0000_t32" style="position:absolute;margin-left:19.1pt;margin-top:17.25pt;width:0;height:28.1pt;z-index:2540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 w:rsidR="0094203B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28288" behindDoc="0" locked="0" layoutInCell="1" allowOverlap="1" wp14:anchorId="19C71E4D" wp14:editId="7C23FD84">
                <wp:simplePos x="0" y="0"/>
                <wp:positionH relativeFrom="column">
                  <wp:posOffset>143510</wp:posOffset>
                </wp:positionH>
                <wp:positionV relativeFrom="paragraph">
                  <wp:posOffset>188595</wp:posOffset>
                </wp:positionV>
                <wp:extent cx="0" cy="388620"/>
                <wp:effectExtent l="76200" t="0" r="57150" b="49530"/>
                <wp:wrapNone/>
                <wp:docPr id="367" name="直線單箭頭接點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8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6D3F5A" id="直線單箭頭接點 367" o:spid="_x0000_s1026" type="#_x0000_t32" style="position:absolute;margin-left:11.3pt;margin-top:14.85pt;width:0;height:30.6pt;z-index:2540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94203B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27264" behindDoc="0" locked="0" layoutInCell="1" allowOverlap="1" wp14:anchorId="6BBFEC3A" wp14:editId="6663C17C">
                <wp:simplePos x="0" y="0"/>
                <wp:positionH relativeFrom="column">
                  <wp:posOffset>326390</wp:posOffset>
                </wp:positionH>
                <wp:positionV relativeFrom="paragraph">
                  <wp:posOffset>295275</wp:posOffset>
                </wp:positionV>
                <wp:extent cx="0" cy="283845"/>
                <wp:effectExtent l="76200" t="0" r="57150" b="59055"/>
                <wp:wrapNone/>
                <wp:docPr id="366" name="直線單箭頭接點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3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D0874E" id="直線單箭頭接點 366" o:spid="_x0000_s1026" type="#_x0000_t32" style="position:absolute;margin-left:25.7pt;margin-top:23.25pt;width:0;height:22.35pt;z-index:2540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94203B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25216" behindDoc="0" locked="0" layoutInCell="1" allowOverlap="1" wp14:anchorId="5E0C5471" wp14:editId="0B25FB07">
                <wp:simplePos x="0" y="0"/>
                <wp:positionH relativeFrom="column">
                  <wp:posOffset>318770</wp:posOffset>
                </wp:positionH>
                <wp:positionV relativeFrom="paragraph">
                  <wp:posOffset>287655</wp:posOffset>
                </wp:positionV>
                <wp:extent cx="5189220" cy="15240"/>
                <wp:effectExtent l="0" t="0" r="30480" b="22860"/>
                <wp:wrapNone/>
                <wp:docPr id="364" name="直線接點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92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73A72" id="直線接點 364" o:spid="_x0000_s1026" style="position:absolute;z-index:2540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1pt,22.65pt" to="433.7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" strokecolor="black [3200]" strokeweight=".5pt">
                <v:stroke joinstyle="miter"/>
              </v:line>
            </w:pict>
          </mc:Fallback>
        </mc:AlternateContent>
      </w:r>
    </w:p>
    <w:p w14:paraId="06E9DF23" w14:textId="2877AE7C" w:rsidR="00A8437E" w:rsidRDefault="006C5B4D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06752" behindDoc="0" locked="0" layoutInCell="1" allowOverlap="1" wp14:anchorId="0EF6F294" wp14:editId="408DA0C4">
                <wp:simplePos x="0" y="0"/>
                <wp:positionH relativeFrom="column">
                  <wp:posOffset>5226050</wp:posOffset>
                </wp:positionH>
                <wp:positionV relativeFrom="paragraph">
                  <wp:posOffset>219075</wp:posOffset>
                </wp:positionV>
                <wp:extent cx="0" cy="1744980"/>
                <wp:effectExtent l="0" t="0" r="38100" b="26670"/>
                <wp:wrapNone/>
                <wp:docPr id="1976" name="直線接點 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744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B3E5A" id="直線接點 1976" o:spid="_x0000_s1026" style="position:absolute;flip:x y;z-index:2537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1.5pt,17.25pt" to="411.5pt,1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11872" behindDoc="0" locked="0" layoutInCell="1" allowOverlap="1" wp14:anchorId="3B1E896A" wp14:editId="7413E4F4">
                <wp:simplePos x="0" y="0"/>
                <wp:positionH relativeFrom="column">
                  <wp:posOffset>5317490</wp:posOffset>
                </wp:positionH>
                <wp:positionV relativeFrom="paragraph">
                  <wp:posOffset>173355</wp:posOffset>
                </wp:positionV>
                <wp:extent cx="0" cy="1920240"/>
                <wp:effectExtent l="0" t="0" r="38100" b="22860"/>
                <wp:wrapNone/>
                <wp:docPr id="1981" name="直線接點 1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20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F26220" id="直線接點 1981" o:spid="_x0000_s1026" style="position:absolute;flip:y;z-index:2537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8.7pt,13.65pt" to="418.7pt,16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 w:rsidR="00EC319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01632" behindDoc="0" locked="0" layoutInCell="1" allowOverlap="1" wp14:anchorId="22541EEC" wp14:editId="1F733EF8">
                <wp:simplePos x="0" y="0"/>
                <wp:positionH relativeFrom="column">
                  <wp:posOffset>5416550</wp:posOffset>
                </wp:positionH>
                <wp:positionV relativeFrom="paragraph">
                  <wp:posOffset>97155</wp:posOffset>
                </wp:positionV>
                <wp:extent cx="0" cy="2179320"/>
                <wp:effectExtent l="0" t="0" r="38100" b="11430"/>
                <wp:wrapNone/>
                <wp:docPr id="1952" name="直線接點 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79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E0675A" id="直線接點 1952" o:spid="_x0000_s1026" style="position:absolute;flip:y;z-index:2537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6.5pt,7.65pt" to="426.5pt,1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D13EFA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26240" behindDoc="0" locked="0" layoutInCell="1" allowOverlap="1" wp14:anchorId="09D9051E" wp14:editId="2A508180">
                <wp:simplePos x="0" y="0"/>
                <wp:positionH relativeFrom="column">
                  <wp:posOffset>5500370</wp:posOffset>
                </wp:positionH>
                <wp:positionV relativeFrom="paragraph">
                  <wp:posOffset>36195</wp:posOffset>
                </wp:positionV>
                <wp:extent cx="0" cy="2804160"/>
                <wp:effectExtent l="0" t="0" r="38100" b="34290"/>
                <wp:wrapNone/>
                <wp:docPr id="365" name="直線接點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804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AEAA7B" id="直線接點 365" o:spid="_x0000_s1026" style="position:absolute;flip:x;z-index:2540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3.1pt,2.85pt" to="433.1pt,22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94203B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12896" behindDoc="0" locked="0" layoutInCell="1" allowOverlap="1" wp14:anchorId="04279DD4" wp14:editId="35249481">
                <wp:simplePos x="0" y="0"/>
                <wp:positionH relativeFrom="column">
                  <wp:posOffset>417830</wp:posOffset>
                </wp:positionH>
                <wp:positionV relativeFrom="paragraph">
                  <wp:posOffset>89535</wp:posOffset>
                </wp:positionV>
                <wp:extent cx="4998720" cy="7620"/>
                <wp:effectExtent l="0" t="0" r="11430" b="30480"/>
                <wp:wrapNone/>
                <wp:docPr id="1982" name="直線接點 1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987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369027" id="直線接點 1982" o:spid="_x0000_s1026" style="position:absolute;flip:x y;z-index:2537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.9pt,7.05pt" to="426.5pt,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" strokecolor="black [3200]" strokeweight=".5pt">
                <v:stroke joinstyle="miter"/>
              </v:line>
            </w:pict>
          </mc:Fallback>
        </mc:AlternateContent>
      </w:r>
      <w:r w:rsidR="0094203B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07776" behindDoc="0" locked="0" layoutInCell="1" allowOverlap="1" wp14:anchorId="74DCC1A5" wp14:editId="43859931">
                <wp:simplePos x="0" y="0"/>
                <wp:positionH relativeFrom="column">
                  <wp:posOffset>570230</wp:posOffset>
                </wp:positionH>
                <wp:positionV relativeFrom="paragraph">
                  <wp:posOffset>165735</wp:posOffset>
                </wp:positionV>
                <wp:extent cx="4754880" cy="7620"/>
                <wp:effectExtent l="0" t="0" r="26670" b="30480"/>
                <wp:wrapNone/>
                <wp:docPr id="1977" name="直線接點 1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48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9D8BE4" id="直線接點 1977" o:spid="_x0000_s1026" style="position:absolute;flip:x;z-index:2537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9pt,13.05pt" to="419.3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 w:rsidR="0094203B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13920" behindDoc="0" locked="0" layoutInCell="1" allowOverlap="1" wp14:anchorId="0E15E3E0" wp14:editId="0E847499">
                <wp:simplePos x="0" y="0"/>
                <wp:positionH relativeFrom="column">
                  <wp:posOffset>419735</wp:posOffset>
                </wp:positionH>
                <wp:positionV relativeFrom="paragraph">
                  <wp:posOffset>96520</wp:posOffset>
                </wp:positionV>
                <wp:extent cx="0" cy="184785"/>
                <wp:effectExtent l="76200" t="0" r="57150" b="62865"/>
                <wp:wrapNone/>
                <wp:docPr id="1983" name="直線單箭頭接點 1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7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63F7D3" id="直線單箭頭接點 1983" o:spid="_x0000_s1026" type="#_x0000_t32" style="position:absolute;margin-left:33.05pt;margin-top:7.6pt;width:0;height:14.55pt;z-index:2537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EA778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02656" behindDoc="0" locked="0" layoutInCell="1" allowOverlap="1" wp14:anchorId="7B331117" wp14:editId="5A3A82DB">
                <wp:simplePos x="0" y="0"/>
                <wp:positionH relativeFrom="column">
                  <wp:posOffset>669290</wp:posOffset>
                </wp:positionH>
                <wp:positionV relativeFrom="paragraph">
                  <wp:posOffset>207645</wp:posOffset>
                </wp:positionV>
                <wp:extent cx="4556760" cy="0"/>
                <wp:effectExtent l="0" t="0" r="0" b="0"/>
                <wp:wrapNone/>
                <wp:docPr id="1953" name="直線接點 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567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B41447" id="直線接點 1953" o:spid="_x0000_s1026" style="position:absolute;flip:x y;z-index:2537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7pt,16.35pt" to="411.5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" strokecolor="black [3200]" strokeweight=".5pt">
                <v:stroke joinstyle="miter"/>
              </v:line>
            </w:pict>
          </mc:Fallback>
        </mc:AlternateContent>
      </w:r>
      <w:r w:rsidR="00A8437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08800" behindDoc="0" locked="0" layoutInCell="1" allowOverlap="1" wp14:anchorId="28493BB9" wp14:editId="710C91B9">
                <wp:simplePos x="0" y="0"/>
                <wp:positionH relativeFrom="column">
                  <wp:posOffset>574584</wp:posOffset>
                </wp:positionH>
                <wp:positionV relativeFrom="paragraph">
                  <wp:posOffset>167277</wp:posOffset>
                </wp:positionV>
                <wp:extent cx="0" cy="136162"/>
                <wp:effectExtent l="76200" t="0" r="57150" b="54610"/>
                <wp:wrapNone/>
                <wp:docPr id="1978" name="直線單箭頭接點 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61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0BAF36" id="直線單箭頭接點 1978" o:spid="_x0000_s1026" type="#_x0000_t32" style="position:absolute;margin-left:45.25pt;margin-top:13.15pt;width:0;height:10.7pt;z-index:2537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A8437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03680" behindDoc="0" locked="0" layoutInCell="1" allowOverlap="1" wp14:anchorId="313BC694" wp14:editId="0A36BD17">
                <wp:simplePos x="0" y="0"/>
                <wp:positionH relativeFrom="column">
                  <wp:posOffset>672556</wp:posOffset>
                </wp:positionH>
                <wp:positionV relativeFrom="paragraph">
                  <wp:posOffset>210911</wp:posOffset>
                </wp:positionV>
                <wp:extent cx="5443" cy="108857"/>
                <wp:effectExtent l="76200" t="0" r="71120" b="62865"/>
                <wp:wrapNone/>
                <wp:docPr id="1955" name="直線單箭頭接點 1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3" cy="108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5FBF8" id="直線單箭頭接點 1955" o:spid="_x0000_s1026" type="#_x0000_t32" style="position:absolute;margin-left:52.95pt;margin-top:16.6pt;width:.45pt;height:8.55pt;flip:x;z-index:2537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850"/>
        <w:gridCol w:w="992"/>
      </w:tblGrid>
      <w:tr w:rsidR="000A79DE" w14:paraId="48134875" w14:textId="77777777" w:rsidTr="004330E7">
        <w:tc>
          <w:tcPr>
            <w:tcW w:w="1838" w:type="dxa"/>
          </w:tcPr>
          <w:p w14:paraId="0913ED37" w14:textId="16414F01" w:rsidR="000A79DE" w:rsidRPr="00591E99" w:rsidRDefault="000A79DE" w:rsidP="00DE781B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val="zh-TW" w:eastAsia="zh-TW"/>
              </w:rPr>
              <mc:AlternateContent>
                <mc:Choice Requires="wps">
                  <w:drawing>
                    <wp:anchor distT="0" distB="0" distL="114300" distR="114300" simplePos="0" relativeHeight="254290432" behindDoc="0" locked="0" layoutInCell="1" allowOverlap="1" wp14:anchorId="594C133F" wp14:editId="628092D5">
                      <wp:simplePos x="0" y="0"/>
                      <wp:positionH relativeFrom="column">
                        <wp:posOffset>904240</wp:posOffset>
                      </wp:positionH>
                      <wp:positionV relativeFrom="paragraph">
                        <wp:posOffset>273685</wp:posOffset>
                      </wp:positionV>
                      <wp:extent cx="5443" cy="201386"/>
                      <wp:effectExtent l="76200" t="38100" r="71120" b="27305"/>
                      <wp:wrapNone/>
                      <wp:docPr id="134" name="直線單箭頭接點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443" cy="20138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76CD29" id="直線單箭頭接點 134" o:spid="_x0000_s1026" type="#_x0000_t32" style="position:absolute;margin-left:71.2pt;margin-top:21.55pt;width:.45pt;height:15.85pt;flip:x y;z-index:2542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91E99">
              <w:rPr>
                <w:rFonts w:hint="eastAsia"/>
                <w:u w:val="single"/>
                <w:lang w:eastAsia="zh-TW"/>
              </w:rPr>
              <w:t>帳號</w:t>
            </w:r>
          </w:p>
        </w:tc>
        <w:tc>
          <w:tcPr>
            <w:tcW w:w="850" w:type="dxa"/>
          </w:tcPr>
          <w:p w14:paraId="5C7FFED7" w14:textId="77777777" w:rsidR="000A79DE" w:rsidRDefault="000A79DE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密碼</w:t>
            </w:r>
          </w:p>
        </w:tc>
        <w:tc>
          <w:tcPr>
            <w:tcW w:w="992" w:type="dxa"/>
          </w:tcPr>
          <w:p w14:paraId="35607039" w14:textId="77777777" w:rsidR="000A79DE" w:rsidRDefault="000A79DE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姓名</w:t>
            </w:r>
          </w:p>
        </w:tc>
      </w:tr>
    </w:tbl>
    <w:p w14:paraId="299E6CA8" w14:textId="6FBDE137" w:rsidR="00414FCD" w:rsidRDefault="00EC319C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22144" behindDoc="0" locked="0" layoutInCell="1" allowOverlap="1" wp14:anchorId="783103AF" wp14:editId="25E6788D">
                <wp:simplePos x="0" y="0"/>
                <wp:positionH relativeFrom="column">
                  <wp:posOffset>4951730</wp:posOffset>
                </wp:positionH>
                <wp:positionV relativeFrom="paragraph">
                  <wp:posOffset>895985</wp:posOffset>
                </wp:positionV>
                <wp:extent cx="160020" cy="0"/>
                <wp:effectExtent l="0" t="0" r="0" b="0"/>
                <wp:wrapNone/>
                <wp:docPr id="361" name="直線接點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E9BC9E" id="直線接點 361" o:spid="_x0000_s1026" style="position:absolute;flip:x;z-index:2540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9.9pt,70.55pt" to="402.5pt,7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EA778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18016" behindDoc="0" locked="0" layoutInCell="1" allowOverlap="1" wp14:anchorId="7C098011" wp14:editId="2A0ED199">
                <wp:simplePos x="0" y="0"/>
                <wp:positionH relativeFrom="column">
                  <wp:posOffset>981710</wp:posOffset>
                </wp:positionH>
                <wp:positionV relativeFrom="paragraph">
                  <wp:posOffset>167640</wp:posOffset>
                </wp:positionV>
                <wp:extent cx="4130040" cy="3175"/>
                <wp:effectExtent l="0" t="0" r="22860" b="34925"/>
                <wp:wrapNone/>
                <wp:docPr id="132" name="直線接點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30040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CDD28F" id="直線接點 132" o:spid="_x0000_s1026" style="position:absolute;flip:x y;z-index:2537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3pt,13.2pt" to="402.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" strokecolor="black [3200]" strokeweight=".5pt">
                <v:stroke joinstyle="miter"/>
              </v:line>
            </w:pict>
          </mc:Fallback>
        </mc:AlternateContent>
      </w:r>
      <w:r w:rsidR="00EA778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16992" behindDoc="0" locked="0" layoutInCell="1" allowOverlap="1" wp14:anchorId="4A41E9C3" wp14:editId="031F1EDA">
                <wp:simplePos x="0" y="0"/>
                <wp:positionH relativeFrom="rightMargin">
                  <wp:posOffset>-651510</wp:posOffset>
                </wp:positionH>
                <wp:positionV relativeFrom="paragraph">
                  <wp:posOffset>168275</wp:posOffset>
                </wp:positionV>
                <wp:extent cx="0" cy="723900"/>
                <wp:effectExtent l="0" t="0" r="38100" b="19050"/>
                <wp:wrapNone/>
                <wp:docPr id="131" name="直線接點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723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36429C" id="直線接點 131" o:spid="_x0000_s1026" style="position:absolute;flip:x y;z-index:2537169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from="-51.3pt,13.25pt" to="-51.3pt,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414FCD">
        <w:rPr>
          <w:rFonts w:hint="eastAsia"/>
          <w:lang w:eastAsia="zh-TW"/>
        </w:rPr>
        <w:t>訂單</w:t>
      </w:r>
    </w:p>
    <w:tbl>
      <w:tblPr>
        <w:tblStyle w:val="ac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1276"/>
        <w:gridCol w:w="851"/>
        <w:gridCol w:w="1417"/>
        <w:gridCol w:w="1276"/>
        <w:gridCol w:w="1276"/>
      </w:tblGrid>
      <w:tr w:rsidR="00EC319C" w14:paraId="2516E271" w14:textId="77777777" w:rsidTr="00A77312">
        <w:tc>
          <w:tcPr>
            <w:tcW w:w="1701" w:type="dxa"/>
          </w:tcPr>
          <w:p w14:paraId="5259EE72" w14:textId="77777777" w:rsidR="00EC319C" w:rsidRPr="00383361" w:rsidRDefault="00EC319C" w:rsidP="00A77312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訂單編號</w:t>
            </w:r>
          </w:p>
        </w:tc>
        <w:tc>
          <w:tcPr>
            <w:tcW w:w="1276" w:type="dxa"/>
          </w:tcPr>
          <w:p w14:paraId="5F1D6840" w14:textId="7777777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訂單狀態</w:t>
            </w:r>
          </w:p>
        </w:tc>
        <w:tc>
          <w:tcPr>
            <w:tcW w:w="851" w:type="dxa"/>
          </w:tcPr>
          <w:p w14:paraId="06353B1E" w14:textId="7777777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備註</w:t>
            </w:r>
          </w:p>
        </w:tc>
        <w:tc>
          <w:tcPr>
            <w:tcW w:w="1417" w:type="dxa"/>
          </w:tcPr>
          <w:p w14:paraId="43299589" w14:textId="7777777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店取時間</w:t>
            </w:r>
          </w:p>
        </w:tc>
        <w:tc>
          <w:tcPr>
            <w:tcW w:w="1276" w:type="dxa"/>
          </w:tcPr>
          <w:p w14:paraId="2D5A85FB" w14:textId="7777777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配送方式</w:t>
            </w:r>
          </w:p>
        </w:tc>
        <w:tc>
          <w:tcPr>
            <w:tcW w:w="1276" w:type="dxa"/>
          </w:tcPr>
          <w:p w14:paraId="04D2C687" w14:textId="7777777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店家名稱</w:t>
            </w:r>
          </w:p>
        </w:tc>
      </w:tr>
      <w:tr w:rsidR="00EC319C" w14:paraId="1DC94648" w14:textId="77777777" w:rsidTr="00A77312">
        <w:tc>
          <w:tcPr>
            <w:tcW w:w="1701" w:type="dxa"/>
            <w:tcBorders>
              <w:bottom w:val="single" w:sz="4" w:space="0" w:color="auto"/>
            </w:tcBorders>
          </w:tcPr>
          <w:p w14:paraId="79F9C1C5" w14:textId="7777777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訂單備貨狀態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7D8B8FA9" w14:textId="7777777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派車單編號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E133237" w14:textId="7777777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配送日期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717A5081" w14:textId="5D4CCA6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店取交貨的帳號</w:t>
            </w:r>
          </w:p>
        </w:tc>
        <w:tc>
          <w:tcPr>
            <w:tcW w:w="1276" w:type="dxa"/>
          </w:tcPr>
          <w:p w14:paraId="7C6F4DAF" w14:textId="05171683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12960" behindDoc="0" locked="0" layoutInCell="1" allowOverlap="1" wp14:anchorId="61C7619A" wp14:editId="6B73A011">
                      <wp:simplePos x="0" y="0"/>
                      <wp:positionH relativeFrom="column">
                        <wp:posOffset>401955</wp:posOffset>
                      </wp:positionH>
                      <wp:positionV relativeFrom="paragraph">
                        <wp:posOffset>585470</wp:posOffset>
                      </wp:positionV>
                      <wp:extent cx="0" cy="190500"/>
                      <wp:effectExtent l="0" t="0" r="38100" b="19050"/>
                      <wp:wrapNone/>
                      <wp:docPr id="239" name="直線接點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90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70BB982" id="直線接點 239" o:spid="_x0000_s1026" style="position:absolute;flip:y;z-index:2543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65pt,46.1pt" to="31.65pt,6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hint="eastAsia"/>
                <w:lang w:eastAsia="zh-TW"/>
              </w:rPr>
              <w:t>建立的帳號</w:t>
            </w:r>
          </w:p>
        </w:tc>
        <w:tc>
          <w:tcPr>
            <w:tcW w:w="1276" w:type="dxa"/>
          </w:tcPr>
          <w:p w14:paraId="55043745" w14:textId="77777777" w:rsidR="00EC319C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簽收的帳號</w:t>
            </w:r>
          </w:p>
        </w:tc>
      </w:tr>
    </w:tbl>
    <w:p w14:paraId="0443B271" w14:textId="04140D23" w:rsidR="00414FCD" w:rsidRDefault="006C5B4D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3710848" behindDoc="0" locked="0" layoutInCell="1" allowOverlap="1" wp14:anchorId="2F3E8490" wp14:editId="68799FFF">
                <wp:simplePos x="0" y="0"/>
                <wp:positionH relativeFrom="column">
                  <wp:posOffset>3801110</wp:posOffset>
                </wp:positionH>
                <wp:positionV relativeFrom="paragraph">
                  <wp:posOffset>182245</wp:posOffset>
                </wp:positionV>
                <wp:extent cx="1424940" cy="0"/>
                <wp:effectExtent l="0" t="0" r="0" b="0"/>
                <wp:wrapNone/>
                <wp:docPr id="1980" name="直線接點 1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49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8F5798" id="直線接點 1980" o:spid="_x0000_s1026" style="position:absolute;z-index:2537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9.3pt,14.35pt" to="411.5pt,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11936" behindDoc="0" locked="0" layoutInCell="1" allowOverlap="1" wp14:anchorId="440A57F1" wp14:editId="64EB729A">
                <wp:simplePos x="0" y="0"/>
                <wp:positionH relativeFrom="column">
                  <wp:posOffset>2879090</wp:posOffset>
                </wp:positionH>
                <wp:positionV relativeFrom="paragraph">
                  <wp:posOffset>304165</wp:posOffset>
                </wp:positionV>
                <wp:extent cx="2446020" cy="0"/>
                <wp:effectExtent l="0" t="0" r="0" b="0"/>
                <wp:wrapNone/>
                <wp:docPr id="238" name="直線接點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60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D9A76B" id="直線接點 238" o:spid="_x0000_s1026" style="position:absolute;flip:x y;z-index:2543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7pt,23.95pt" to="419.3pt,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" strokecolor="black [3200]" strokeweight=".5pt">
                <v:stroke joinstyle="miter"/>
              </v:line>
            </w:pict>
          </mc:Fallback>
        </mc:AlternateContent>
      </w:r>
      <w:r w:rsidR="00EC319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13984" behindDoc="0" locked="0" layoutInCell="1" allowOverlap="1" wp14:anchorId="68915AB8" wp14:editId="520F56F0">
                <wp:simplePos x="0" y="0"/>
                <wp:positionH relativeFrom="column">
                  <wp:posOffset>2879090</wp:posOffset>
                </wp:positionH>
                <wp:positionV relativeFrom="paragraph">
                  <wp:posOffset>6985</wp:posOffset>
                </wp:positionV>
                <wp:extent cx="0" cy="304800"/>
                <wp:effectExtent l="0" t="0" r="38100" b="19050"/>
                <wp:wrapNone/>
                <wp:docPr id="242" name="直線接點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BA12BA" id="直線接點 242" o:spid="_x0000_s1026" style="position:absolute;flip:y;z-index:2543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7pt,.55pt" to="226.7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414FCD">
        <w:rPr>
          <w:rFonts w:hint="eastAsia"/>
          <w:lang w:eastAsia="zh-TW"/>
        </w:rPr>
        <w:t>零售資料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1418"/>
      </w:tblGrid>
      <w:tr w:rsidR="00414FCD" w14:paraId="0C4BDC7C" w14:textId="77777777" w:rsidTr="00EA778E">
        <w:tc>
          <w:tcPr>
            <w:tcW w:w="1271" w:type="dxa"/>
          </w:tcPr>
          <w:p w14:paraId="4F5A89C1" w14:textId="55E82588" w:rsidR="00414FCD" w:rsidRPr="00414FCD" w:rsidRDefault="00414FCD" w:rsidP="00AC3D3A">
            <w:pPr>
              <w:rPr>
                <w:u w:val="single"/>
                <w:lang w:eastAsia="zh-TW"/>
              </w:rPr>
            </w:pPr>
            <w:r w:rsidRPr="00414FCD">
              <w:rPr>
                <w:rFonts w:hint="eastAsia"/>
                <w:u w:val="single"/>
                <w:lang w:eastAsia="zh-TW"/>
              </w:rPr>
              <w:t>零售編號</w:t>
            </w:r>
          </w:p>
        </w:tc>
        <w:tc>
          <w:tcPr>
            <w:tcW w:w="1418" w:type="dxa"/>
          </w:tcPr>
          <w:p w14:paraId="5F63A207" w14:textId="2BF647D9" w:rsidR="00414FCD" w:rsidRDefault="0094203B" w:rsidP="00AC3D3A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3705728" behindDoc="0" locked="0" layoutInCell="1" allowOverlap="1" wp14:anchorId="63347723" wp14:editId="11F662AB">
                      <wp:simplePos x="0" y="0"/>
                      <wp:positionH relativeFrom="column">
                        <wp:posOffset>834390</wp:posOffset>
                      </wp:positionH>
                      <wp:positionV relativeFrom="paragraph">
                        <wp:posOffset>191135</wp:posOffset>
                      </wp:positionV>
                      <wp:extent cx="3710940" cy="0"/>
                      <wp:effectExtent l="0" t="0" r="0" b="0"/>
                      <wp:wrapNone/>
                      <wp:docPr id="1975" name="直線接點 19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71094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873E66" id="直線接點 1975" o:spid="_x0000_s1026" style="position:absolute;z-index:2537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7pt,15.05pt" to="357.9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EA778E">
              <w:rPr>
                <w:rFonts w:hint="eastAsia"/>
                <w:lang w:eastAsia="zh-TW"/>
              </w:rPr>
              <w:t>零售的帳號</w:t>
            </w:r>
          </w:p>
        </w:tc>
      </w:tr>
    </w:tbl>
    <w:p w14:paraId="7DACE947" w14:textId="5E4C5BF1" w:rsidR="00414FCD" w:rsidRDefault="00EA778E" w:rsidP="00AC3D3A">
      <w:pPr>
        <w:rPr>
          <w:lang w:eastAsia="zh-TW"/>
        </w:rPr>
      </w:pP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3700608" behindDoc="0" locked="0" layoutInCell="1" allowOverlap="1" wp14:anchorId="70203641" wp14:editId="7062AF35">
                <wp:simplePos x="0" y="0"/>
                <wp:positionH relativeFrom="column">
                  <wp:posOffset>4037330</wp:posOffset>
                </wp:positionH>
                <wp:positionV relativeFrom="paragraph">
                  <wp:posOffset>454025</wp:posOffset>
                </wp:positionV>
                <wp:extent cx="1463040" cy="5080"/>
                <wp:effectExtent l="0" t="0" r="22860" b="33020"/>
                <wp:wrapNone/>
                <wp:docPr id="1950" name="直線接點 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3040" cy="5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A3FA46" id="直線接點 1950" o:spid="_x0000_s1026" style="position:absolute;flip:y;z-index:2537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9pt,35.75pt" to="433.1pt,3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 w:rsidR="00414FCD">
        <w:rPr>
          <w:rFonts w:hint="eastAsia"/>
          <w:lang w:eastAsia="zh-TW"/>
        </w:rPr>
        <w:t>派車單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"/>
        <w:gridCol w:w="1276"/>
        <w:gridCol w:w="1418"/>
        <w:gridCol w:w="1418"/>
      </w:tblGrid>
      <w:tr w:rsidR="002063C3" w14:paraId="15ABBD95" w14:textId="77777777" w:rsidTr="0033523C">
        <w:tc>
          <w:tcPr>
            <w:tcW w:w="1555" w:type="dxa"/>
          </w:tcPr>
          <w:p w14:paraId="179C7382" w14:textId="5B94F0B7" w:rsidR="002063C3" w:rsidRPr="00414FCD" w:rsidRDefault="002063C3" w:rsidP="00AC3D3A">
            <w:pPr>
              <w:rPr>
                <w:u w:val="single"/>
                <w:lang w:eastAsia="zh-TW"/>
              </w:rPr>
            </w:pPr>
            <w:r w:rsidRPr="00414FCD">
              <w:rPr>
                <w:rFonts w:hint="eastAsia"/>
                <w:u w:val="single"/>
                <w:lang w:eastAsia="zh-TW"/>
              </w:rPr>
              <w:t>派車單編號</w:t>
            </w:r>
          </w:p>
        </w:tc>
        <w:tc>
          <w:tcPr>
            <w:tcW w:w="708" w:type="dxa"/>
          </w:tcPr>
          <w:p w14:paraId="7F0E1BFC" w14:textId="252ED637" w:rsidR="002063C3" w:rsidRDefault="002063C3" w:rsidP="00AC3D3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車牌</w:t>
            </w:r>
          </w:p>
        </w:tc>
        <w:tc>
          <w:tcPr>
            <w:tcW w:w="1276" w:type="dxa"/>
          </w:tcPr>
          <w:p w14:paraId="61E1316D" w14:textId="7ACE36DE" w:rsidR="002063C3" w:rsidRDefault="002063C3" w:rsidP="00AC3D3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派車時間</w:t>
            </w:r>
          </w:p>
        </w:tc>
        <w:tc>
          <w:tcPr>
            <w:tcW w:w="1418" w:type="dxa"/>
          </w:tcPr>
          <w:p w14:paraId="79194F13" w14:textId="6E1A786E" w:rsidR="002063C3" w:rsidRDefault="002063C3" w:rsidP="00AC3D3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派車單狀態</w:t>
            </w:r>
          </w:p>
        </w:tc>
        <w:tc>
          <w:tcPr>
            <w:tcW w:w="1418" w:type="dxa"/>
          </w:tcPr>
          <w:p w14:paraId="6807FE18" w14:textId="107F2774" w:rsidR="002063C3" w:rsidRDefault="002063C3" w:rsidP="00AC3D3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派車的帳號</w:t>
            </w:r>
          </w:p>
        </w:tc>
      </w:tr>
    </w:tbl>
    <w:p w14:paraId="77B108C7" w14:textId="25207748" w:rsidR="00414FCD" w:rsidRDefault="002D34D7" w:rsidP="00AC3D3A">
      <w:pPr>
        <w:rPr>
          <w:lang w:eastAsia="zh-TW"/>
        </w:rPr>
      </w:pP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05440" behindDoc="0" locked="0" layoutInCell="1" allowOverlap="1" wp14:anchorId="77D8B097" wp14:editId="3A4D71C9">
                <wp:simplePos x="0" y="0"/>
                <wp:positionH relativeFrom="column">
                  <wp:posOffset>4951730</wp:posOffset>
                </wp:positionH>
                <wp:positionV relativeFrom="paragraph">
                  <wp:posOffset>788670</wp:posOffset>
                </wp:positionV>
                <wp:extent cx="701040" cy="0"/>
                <wp:effectExtent l="0" t="0" r="0" b="0"/>
                <wp:wrapNone/>
                <wp:docPr id="855" name="直線接點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0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280E9C" id="直線接點 855" o:spid="_x0000_s1026" style="position:absolute;flip:x y;z-index:2542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9.9pt,62.1pt" to="445.1pt,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 w:rsidR="00414FCD">
        <w:rPr>
          <w:rFonts w:hint="eastAsia"/>
          <w:lang w:eastAsia="zh-TW"/>
        </w:rPr>
        <w:t>補貨單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1418"/>
        <w:gridCol w:w="708"/>
        <w:gridCol w:w="1276"/>
        <w:gridCol w:w="1418"/>
      </w:tblGrid>
      <w:tr w:rsidR="002D34D7" w14:paraId="08110B28" w14:textId="77777777" w:rsidTr="002D016A">
        <w:tc>
          <w:tcPr>
            <w:tcW w:w="1555" w:type="dxa"/>
            <w:tcBorders>
              <w:bottom w:val="single" w:sz="4" w:space="0" w:color="auto"/>
            </w:tcBorders>
          </w:tcPr>
          <w:p w14:paraId="3ADBCEE6" w14:textId="64E3AA2A" w:rsidR="002D34D7" w:rsidRPr="00383361" w:rsidRDefault="002D34D7" w:rsidP="002D016A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補貨單編號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1D9D2214" w14:textId="77777777" w:rsidR="002D34D7" w:rsidRDefault="002D34D7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補貨單狀態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3031088C" w14:textId="77777777" w:rsidR="002D34D7" w:rsidRPr="00BE7452" w:rsidRDefault="002D34D7" w:rsidP="002D016A">
            <w:pPr>
              <w:rPr>
                <w:lang w:eastAsia="zh-TW"/>
              </w:rPr>
            </w:pPr>
            <w:r w:rsidRPr="00BE7452">
              <w:rPr>
                <w:rFonts w:hint="eastAsia"/>
                <w:lang w:eastAsia="zh-TW"/>
              </w:rPr>
              <w:t>補貨的廠商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6421ADF0" w14:textId="77777777" w:rsidR="002D34D7" w:rsidRDefault="002D34D7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車牌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7B1AAA2C" w14:textId="77777777" w:rsidR="002D34D7" w:rsidRDefault="002D34D7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派車時間</w:t>
            </w:r>
          </w:p>
        </w:tc>
        <w:tc>
          <w:tcPr>
            <w:tcW w:w="1418" w:type="dxa"/>
          </w:tcPr>
          <w:p w14:paraId="48FF5FF5" w14:textId="1F82BB87" w:rsidR="002D34D7" w:rsidRDefault="002D34D7" w:rsidP="002D016A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06464" behindDoc="0" locked="0" layoutInCell="1" allowOverlap="1" wp14:anchorId="7560EF80" wp14:editId="5DED49FC">
                      <wp:simplePos x="0" y="0"/>
                      <wp:positionH relativeFrom="column">
                        <wp:posOffset>802005</wp:posOffset>
                      </wp:positionH>
                      <wp:positionV relativeFrom="paragraph">
                        <wp:posOffset>157480</wp:posOffset>
                      </wp:positionV>
                      <wp:extent cx="655320" cy="0"/>
                      <wp:effectExtent l="0" t="0" r="0" b="0"/>
                      <wp:wrapNone/>
                      <wp:docPr id="856" name="直線接點 8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5532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3F54E2B" id="直線接點 856" o:spid="_x0000_s1026" style="position:absolute;flip:x;z-index:2542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15pt,12.4pt" to="114.75pt,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hint="eastAsia"/>
                <w:lang w:eastAsia="zh-TW"/>
              </w:rPr>
              <w:t>補貨的帳號</w:t>
            </w:r>
          </w:p>
        </w:tc>
      </w:tr>
      <w:tr w:rsidR="002D34D7" w14:paraId="495C1B0B" w14:textId="77777777" w:rsidTr="002D016A">
        <w:tc>
          <w:tcPr>
            <w:tcW w:w="1555" w:type="dxa"/>
            <w:tcBorders>
              <w:left w:val="nil"/>
              <w:bottom w:val="nil"/>
              <w:right w:val="nil"/>
            </w:tcBorders>
          </w:tcPr>
          <w:p w14:paraId="10E5A625" w14:textId="77777777" w:rsidR="002D34D7" w:rsidRDefault="002D34D7" w:rsidP="002D016A">
            <w:pPr>
              <w:rPr>
                <w:noProof/>
                <w:snapToGrid/>
                <w:u w:val="single"/>
                <w:lang w:eastAsia="zh-TW"/>
              </w:rPr>
            </w:pP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14:paraId="55239E26" w14:textId="77777777" w:rsidR="002D34D7" w:rsidRDefault="002D34D7" w:rsidP="002D016A">
            <w:pPr>
              <w:rPr>
                <w:lang w:eastAsia="zh-TW"/>
              </w:rPr>
            </w:pP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5277074C" w14:textId="77777777" w:rsidR="002D34D7" w:rsidRPr="00BE7452" w:rsidRDefault="002D34D7" w:rsidP="002D016A">
            <w:pPr>
              <w:rPr>
                <w:lang w:eastAsia="zh-TW"/>
              </w:rPr>
            </w:pPr>
          </w:p>
        </w:tc>
        <w:tc>
          <w:tcPr>
            <w:tcW w:w="708" w:type="dxa"/>
            <w:tcBorders>
              <w:left w:val="nil"/>
              <w:bottom w:val="nil"/>
              <w:right w:val="nil"/>
            </w:tcBorders>
          </w:tcPr>
          <w:p w14:paraId="3B5FD33D" w14:textId="77777777" w:rsidR="002D34D7" w:rsidRDefault="002D34D7" w:rsidP="002D016A">
            <w:pPr>
              <w:rPr>
                <w:lang w:eastAsia="zh-TW"/>
              </w:rPr>
            </w:pPr>
          </w:p>
        </w:tc>
        <w:tc>
          <w:tcPr>
            <w:tcW w:w="1276" w:type="dxa"/>
            <w:tcBorders>
              <w:left w:val="nil"/>
              <w:bottom w:val="nil"/>
            </w:tcBorders>
          </w:tcPr>
          <w:p w14:paraId="6637A2D3" w14:textId="77777777" w:rsidR="002D34D7" w:rsidRDefault="002D34D7" w:rsidP="002D016A">
            <w:pPr>
              <w:rPr>
                <w:lang w:eastAsia="zh-TW"/>
              </w:rPr>
            </w:pPr>
          </w:p>
        </w:tc>
        <w:tc>
          <w:tcPr>
            <w:tcW w:w="1418" w:type="dxa"/>
          </w:tcPr>
          <w:p w14:paraId="7F6E666B" w14:textId="5E3D07AC" w:rsidR="002D34D7" w:rsidRDefault="002D34D7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進貨的帳號</w:t>
            </w:r>
          </w:p>
        </w:tc>
      </w:tr>
    </w:tbl>
    <w:p w14:paraId="5890A48D" w14:textId="3FAFDDB4" w:rsidR="00414FCD" w:rsidRDefault="00A26FC6" w:rsidP="00AC3D3A">
      <w:pPr>
        <w:rPr>
          <w:lang w:eastAsia="zh-TW"/>
        </w:rPr>
      </w:pPr>
      <w:r>
        <w:rPr>
          <w:rFonts w:hint="eastAsia"/>
          <w:lang w:eastAsia="zh-TW"/>
        </w:rPr>
        <w:t>產線進貨資料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1985"/>
      </w:tblGrid>
      <w:tr w:rsidR="00A26FC6" w14:paraId="2CBE88E5" w14:textId="77777777" w:rsidTr="00D13EFA">
        <w:trPr>
          <w:trHeight w:val="316"/>
        </w:trPr>
        <w:tc>
          <w:tcPr>
            <w:tcW w:w="1271" w:type="dxa"/>
          </w:tcPr>
          <w:p w14:paraId="336E3F2F" w14:textId="550BD99F" w:rsidR="00A26FC6" w:rsidRPr="00414FCD" w:rsidRDefault="00A26FC6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u w:val="single"/>
                <w:lang w:eastAsia="zh-TW"/>
              </w:rPr>
              <w:t>進貨</w:t>
            </w:r>
            <w:r w:rsidRPr="00414FCD">
              <w:rPr>
                <w:rFonts w:hint="eastAsia"/>
                <w:u w:val="single"/>
                <w:lang w:eastAsia="zh-TW"/>
              </w:rPr>
              <w:t>編號</w:t>
            </w:r>
          </w:p>
        </w:tc>
        <w:tc>
          <w:tcPr>
            <w:tcW w:w="1985" w:type="dxa"/>
          </w:tcPr>
          <w:p w14:paraId="277ACAB0" w14:textId="3B9EC1F6" w:rsidR="00A26FC6" w:rsidRDefault="00D13EFA" w:rsidP="001A0033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val="zh-TW" w:eastAsia="zh-TW"/>
              </w:rPr>
              <mc:AlternateContent>
                <mc:Choice Requires="wps">
                  <w:drawing>
                    <wp:anchor distT="0" distB="0" distL="114300" distR="114300" simplePos="0" relativeHeight="254039552" behindDoc="0" locked="0" layoutInCell="1" allowOverlap="1" wp14:anchorId="5483CD16" wp14:editId="3D854597">
                      <wp:simplePos x="0" y="0"/>
                      <wp:positionH relativeFrom="column">
                        <wp:posOffset>1184910</wp:posOffset>
                      </wp:positionH>
                      <wp:positionV relativeFrom="paragraph">
                        <wp:posOffset>114935</wp:posOffset>
                      </wp:positionV>
                      <wp:extent cx="3680460" cy="0"/>
                      <wp:effectExtent l="0" t="0" r="0" b="0"/>
                      <wp:wrapNone/>
                      <wp:docPr id="402" name="直線接點 4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8046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E1156AE" id="直線接點 402" o:spid="_x0000_s1026" style="position:absolute;flip:y;z-index:2540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3pt,9.05pt" to="383.1pt,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94203B">
              <w:rPr>
                <w:rFonts w:hint="eastAsia"/>
                <w:lang w:eastAsia="zh-TW"/>
              </w:rPr>
              <w:t>產線進貨的帳號</w:t>
            </w:r>
          </w:p>
        </w:tc>
      </w:tr>
    </w:tbl>
    <w:p w14:paraId="213C9C7A" w14:textId="0D03EE25" w:rsidR="0026767F" w:rsidRDefault="0026767F" w:rsidP="00AC3D3A">
      <w:pPr>
        <w:rPr>
          <w:lang w:eastAsia="zh-TW"/>
        </w:rPr>
      </w:pPr>
    </w:p>
    <w:p w14:paraId="6AD3BB0F" w14:textId="01CA0CD2" w:rsidR="002D34D7" w:rsidRDefault="002D34D7" w:rsidP="00AC3D3A">
      <w:pPr>
        <w:rPr>
          <w:lang w:eastAsia="zh-TW"/>
        </w:rPr>
      </w:pPr>
    </w:p>
    <w:p w14:paraId="3F5A8BD0" w14:textId="0FB274E6" w:rsidR="002D34D7" w:rsidRDefault="002D34D7" w:rsidP="00AC3D3A">
      <w:pPr>
        <w:rPr>
          <w:lang w:eastAsia="zh-TW"/>
        </w:rPr>
      </w:pPr>
    </w:p>
    <w:p w14:paraId="4C3B46DD" w14:textId="191A65AD" w:rsidR="002D34D7" w:rsidRDefault="002D34D7" w:rsidP="00AC3D3A">
      <w:pPr>
        <w:rPr>
          <w:lang w:eastAsia="zh-TW"/>
        </w:rPr>
      </w:pPr>
    </w:p>
    <w:p w14:paraId="6ABFF564" w14:textId="77777777" w:rsidR="00F56848" w:rsidRDefault="00F56848" w:rsidP="00AC3D3A">
      <w:pPr>
        <w:rPr>
          <w:lang w:eastAsia="zh-TW"/>
        </w:rPr>
      </w:pPr>
    </w:p>
    <w:p w14:paraId="6AEB0E83" w14:textId="77777777" w:rsidR="00F56848" w:rsidRDefault="00F56848" w:rsidP="00AC3D3A">
      <w:pPr>
        <w:rPr>
          <w:lang w:eastAsia="zh-TW"/>
        </w:rPr>
      </w:pPr>
    </w:p>
    <w:p w14:paraId="3B234041" w14:textId="77777777" w:rsidR="00F56848" w:rsidRDefault="00F56848" w:rsidP="00AC3D3A">
      <w:pPr>
        <w:rPr>
          <w:lang w:eastAsia="zh-TW"/>
        </w:rPr>
      </w:pPr>
    </w:p>
    <w:p w14:paraId="7F740849" w14:textId="77777777" w:rsidR="00F56848" w:rsidRDefault="00F56848" w:rsidP="00AC3D3A">
      <w:pPr>
        <w:rPr>
          <w:lang w:eastAsia="zh-TW"/>
        </w:rPr>
      </w:pPr>
    </w:p>
    <w:p w14:paraId="355A58EC" w14:textId="77777777" w:rsidR="00F56848" w:rsidRDefault="00F56848" w:rsidP="00AC3D3A">
      <w:pPr>
        <w:rPr>
          <w:lang w:eastAsia="zh-TW"/>
        </w:rPr>
      </w:pPr>
    </w:p>
    <w:p w14:paraId="61171ED3" w14:textId="77777777" w:rsidR="00F56848" w:rsidRDefault="00F56848" w:rsidP="00AC3D3A">
      <w:pPr>
        <w:rPr>
          <w:lang w:eastAsia="zh-TW"/>
        </w:rPr>
      </w:pPr>
    </w:p>
    <w:p w14:paraId="66072407" w14:textId="661224B5" w:rsidR="00F96F57" w:rsidRPr="00916D87" w:rsidRDefault="00916D87" w:rsidP="00AC3D3A">
      <w:pPr>
        <w:rPr>
          <w:lang w:eastAsia="zh-TW"/>
        </w:rPr>
      </w:pPr>
      <w:r>
        <w:rPr>
          <w:rFonts w:hint="eastAsia"/>
          <w:lang w:eastAsia="zh-TW"/>
        </w:rPr>
        <w:lastRenderedPageBreak/>
        <w:t>訂單和其他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</w:t>
      </w:r>
      <w:r w:rsidR="00D578E5">
        <w:rPr>
          <w:rFonts w:hint="eastAsia"/>
          <w:lang w:eastAsia="zh-TW"/>
        </w:rPr>
        <w:t>綱目</w:t>
      </w:r>
      <w:r>
        <w:rPr>
          <w:rFonts w:hint="eastAsia"/>
          <w:lang w:eastAsia="zh-TW"/>
        </w:rPr>
        <w:t>：</w:t>
      </w:r>
    </w:p>
    <w:p w14:paraId="3C67E2C5" w14:textId="45C043E3" w:rsidR="00D33B5B" w:rsidRDefault="00EC319C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65152" behindDoc="0" locked="0" layoutInCell="1" allowOverlap="1" wp14:anchorId="6095468B" wp14:editId="1467448D">
                <wp:simplePos x="0" y="0"/>
                <wp:positionH relativeFrom="column">
                  <wp:posOffset>5309870</wp:posOffset>
                </wp:positionH>
                <wp:positionV relativeFrom="paragraph">
                  <wp:posOffset>260985</wp:posOffset>
                </wp:positionV>
                <wp:extent cx="0" cy="1859280"/>
                <wp:effectExtent l="0" t="0" r="38100" b="26670"/>
                <wp:wrapNone/>
                <wp:docPr id="174" name="直線接點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592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E421E1" id="直線接點 174" o:spid="_x0000_s1026" style="position:absolute;flip:x y;z-index:2540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8.1pt,20.55pt" to="418.1pt,1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74368" behindDoc="0" locked="0" layoutInCell="1" allowOverlap="1" wp14:anchorId="476ED11E" wp14:editId="5FD0A586">
                <wp:simplePos x="0" y="0"/>
                <wp:positionH relativeFrom="column">
                  <wp:posOffset>5584190</wp:posOffset>
                </wp:positionH>
                <wp:positionV relativeFrom="paragraph">
                  <wp:posOffset>85725</wp:posOffset>
                </wp:positionV>
                <wp:extent cx="0" cy="2552700"/>
                <wp:effectExtent l="0" t="0" r="38100" b="19050"/>
                <wp:wrapNone/>
                <wp:docPr id="287" name="直線接點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5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BDE7C0" id="直線接點 287" o:spid="_x0000_s1026" style="position:absolute;flip:y;z-index:2540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9.7pt,6.75pt" to="439.7pt,20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69248" behindDoc="0" locked="0" layoutInCell="1" allowOverlap="1" wp14:anchorId="391ADB7D" wp14:editId="7AA55CFE">
                <wp:simplePos x="0" y="0"/>
                <wp:positionH relativeFrom="column">
                  <wp:posOffset>5424170</wp:posOffset>
                </wp:positionH>
                <wp:positionV relativeFrom="paragraph">
                  <wp:posOffset>161925</wp:posOffset>
                </wp:positionV>
                <wp:extent cx="0" cy="2354580"/>
                <wp:effectExtent l="0" t="0" r="38100" b="26670"/>
                <wp:wrapNone/>
                <wp:docPr id="190" name="直線接點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545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F3626C" id="直線接點 190" o:spid="_x0000_s1026" style="position:absolute;flip:y;z-index:25406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27.1pt,12.75pt" to="427.1pt,19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854FA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76416" behindDoc="0" locked="0" layoutInCell="1" allowOverlap="1" wp14:anchorId="26DAB796" wp14:editId="7F46246C">
                <wp:simplePos x="0" y="0"/>
                <wp:positionH relativeFrom="column">
                  <wp:posOffset>775970</wp:posOffset>
                </wp:positionH>
                <wp:positionV relativeFrom="paragraph">
                  <wp:posOffset>108585</wp:posOffset>
                </wp:positionV>
                <wp:extent cx="0" cy="205740"/>
                <wp:effectExtent l="76200" t="0" r="57150" b="60960"/>
                <wp:wrapNone/>
                <wp:docPr id="290" name="直線單箭頭接點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F6F8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90" o:spid="_x0000_s1026" type="#_x0000_t32" style="position:absolute;margin-left:61.1pt;margin-top:8.55pt;width:0;height:16.2pt;z-index:2540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 w:rsidR="006854FA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75392" behindDoc="0" locked="0" layoutInCell="1" allowOverlap="1" wp14:anchorId="2F766256" wp14:editId="5738AB04">
                <wp:simplePos x="0" y="0"/>
                <wp:positionH relativeFrom="column">
                  <wp:posOffset>775970</wp:posOffset>
                </wp:positionH>
                <wp:positionV relativeFrom="paragraph">
                  <wp:posOffset>85725</wp:posOffset>
                </wp:positionV>
                <wp:extent cx="4815840" cy="22860"/>
                <wp:effectExtent l="0" t="0" r="22860" b="34290"/>
                <wp:wrapNone/>
                <wp:docPr id="289" name="直線接點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5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3F254A" id="直線接點 289" o:spid="_x0000_s1026" style="position:absolute;flip:x;z-index:2540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1pt,6.75pt" to="440.3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" strokecolor="black [3200]" strokeweight=".5pt">
                <v:stroke joinstyle="miter"/>
              </v:line>
            </w:pict>
          </mc:Fallback>
        </mc:AlternateContent>
      </w:r>
      <w:r w:rsidR="006854FA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71296" behindDoc="0" locked="0" layoutInCell="1" allowOverlap="1" wp14:anchorId="59673409" wp14:editId="19F196B7">
                <wp:simplePos x="0" y="0"/>
                <wp:positionH relativeFrom="column">
                  <wp:posOffset>859790</wp:posOffset>
                </wp:positionH>
                <wp:positionV relativeFrom="paragraph">
                  <wp:posOffset>184785</wp:posOffset>
                </wp:positionV>
                <wp:extent cx="0" cy="129540"/>
                <wp:effectExtent l="76200" t="0" r="57150" b="60960"/>
                <wp:wrapNone/>
                <wp:docPr id="214" name="直線單箭頭接點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9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EF3D57" id="直線單箭頭接點 214" o:spid="_x0000_s1026" type="#_x0000_t32" style="position:absolute;margin-left:67.7pt;margin-top:14.55pt;width:0;height:10.2pt;z-index:2540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 w:rsidR="006854FA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70272" behindDoc="0" locked="0" layoutInCell="1" allowOverlap="1" wp14:anchorId="17B8B65B" wp14:editId="5C15FC3E">
                <wp:simplePos x="0" y="0"/>
                <wp:positionH relativeFrom="column">
                  <wp:posOffset>852170</wp:posOffset>
                </wp:positionH>
                <wp:positionV relativeFrom="paragraph">
                  <wp:posOffset>169545</wp:posOffset>
                </wp:positionV>
                <wp:extent cx="4572000" cy="15240"/>
                <wp:effectExtent l="0" t="0" r="19050" b="22860"/>
                <wp:wrapNone/>
                <wp:docPr id="207" name="直線接點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F2A82A" id="直線接點 207" o:spid="_x0000_s1026" style="position:absolute;flip:x;z-index:2540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1pt,13.35pt" to="427.1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 w:rsidR="00D605C2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67200" behindDoc="0" locked="0" layoutInCell="1" allowOverlap="1" wp14:anchorId="18552357" wp14:editId="10ADF58C">
                <wp:simplePos x="0" y="0"/>
                <wp:positionH relativeFrom="column">
                  <wp:posOffset>943610</wp:posOffset>
                </wp:positionH>
                <wp:positionV relativeFrom="paragraph">
                  <wp:posOffset>245745</wp:posOffset>
                </wp:positionV>
                <wp:extent cx="7620" cy="83820"/>
                <wp:effectExtent l="76200" t="0" r="68580" b="49530"/>
                <wp:wrapNone/>
                <wp:docPr id="188" name="直線單箭頭接點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83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7A516" id="直線單箭頭接點 188" o:spid="_x0000_s1026" type="#_x0000_t32" style="position:absolute;margin-left:74.3pt;margin-top:19.35pt;width:.6pt;height:6.6pt;z-index:2540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  <w:r w:rsidR="00D605C2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66176" behindDoc="0" locked="0" layoutInCell="1" allowOverlap="1" wp14:anchorId="0BECD130" wp14:editId="62DEFB1D">
                <wp:simplePos x="0" y="0"/>
                <wp:positionH relativeFrom="column">
                  <wp:posOffset>943610</wp:posOffset>
                </wp:positionH>
                <wp:positionV relativeFrom="paragraph">
                  <wp:posOffset>253365</wp:posOffset>
                </wp:positionV>
                <wp:extent cx="4366260" cy="0"/>
                <wp:effectExtent l="0" t="0" r="0" b="0"/>
                <wp:wrapNone/>
                <wp:docPr id="187" name="直線接點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662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869EE2" id="直線接點 187" o:spid="_x0000_s1026" style="position:absolute;flip:x;z-index:2540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.3pt,19.95pt" to="418.1pt,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543D25">
        <w:rPr>
          <w:rFonts w:hint="eastAsia"/>
          <w:lang w:eastAsia="zh-TW"/>
        </w:rPr>
        <w:t>使用者資料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992"/>
        <w:gridCol w:w="992"/>
      </w:tblGrid>
      <w:tr w:rsidR="00250DFB" w14:paraId="2AF1214F" w14:textId="77777777" w:rsidTr="002D016A">
        <w:tc>
          <w:tcPr>
            <w:tcW w:w="1696" w:type="dxa"/>
          </w:tcPr>
          <w:p w14:paraId="5CEF2603" w14:textId="30D4799A" w:rsidR="00250DFB" w:rsidRPr="00591E99" w:rsidRDefault="00250DFB" w:rsidP="002D016A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帳號</w:t>
            </w:r>
          </w:p>
        </w:tc>
        <w:tc>
          <w:tcPr>
            <w:tcW w:w="992" w:type="dxa"/>
          </w:tcPr>
          <w:p w14:paraId="5D92323B" w14:textId="77777777" w:rsidR="00250DFB" w:rsidRDefault="00250DFB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密碼</w:t>
            </w:r>
          </w:p>
        </w:tc>
        <w:tc>
          <w:tcPr>
            <w:tcW w:w="992" w:type="dxa"/>
          </w:tcPr>
          <w:p w14:paraId="4C9DE5E9" w14:textId="77777777" w:rsidR="00250DFB" w:rsidRDefault="00250DFB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姓名</w:t>
            </w:r>
          </w:p>
        </w:tc>
      </w:tr>
    </w:tbl>
    <w:p w14:paraId="0E07E4FF" w14:textId="6CC5CB23" w:rsidR="00DE781B" w:rsidRDefault="0000143A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66880" behindDoc="0" locked="0" layoutInCell="1" allowOverlap="1" wp14:anchorId="2B75FABE" wp14:editId="04B79F07">
                <wp:simplePos x="0" y="0"/>
                <wp:positionH relativeFrom="column">
                  <wp:posOffset>1015121</wp:posOffset>
                </wp:positionH>
                <wp:positionV relativeFrom="paragraph">
                  <wp:posOffset>6155</wp:posOffset>
                </wp:positionV>
                <wp:extent cx="0" cy="187569"/>
                <wp:effectExtent l="76200" t="38100" r="57150" b="22225"/>
                <wp:wrapNone/>
                <wp:docPr id="1910" name="直線單箭頭接點 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7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038687" id="直線單箭頭接點 1910" o:spid="_x0000_s1026" type="#_x0000_t32" style="position:absolute;margin-left:79.95pt;margin-top:.5pt;width:0;height:14.75pt;flip:y;z-index:2542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  <w:r w:rsidR="00543D25">
        <w:rPr>
          <w:rFonts w:hint="eastAsia"/>
          <w:lang w:eastAsia="zh-TW"/>
        </w:rPr>
        <w:t>下游</w:t>
      </w:r>
      <w:r w:rsidR="00DE781B">
        <w:rPr>
          <w:rFonts w:hint="eastAsia"/>
          <w:lang w:eastAsia="zh-TW"/>
        </w:rPr>
        <w:t>店家</w:t>
      </w:r>
      <w:r w:rsidR="00BF794F">
        <w:rPr>
          <w:rFonts w:hint="eastAsia"/>
          <w:lang w:eastAsia="zh-TW"/>
        </w:rPr>
        <w:t>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2"/>
        <w:gridCol w:w="1274"/>
        <w:gridCol w:w="1274"/>
        <w:gridCol w:w="1275"/>
        <w:gridCol w:w="1488"/>
        <w:gridCol w:w="783"/>
        <w:gridCol w:w="709"/>
      </w:tblGrid>
      <w:tr w:rsidR="00543D25" w14:paraId="742A32D6" w14:textId="78003BA1" w:rsidTr="00D605C2">
        <w:tc>
          <w:tcPr>
            <w:tcW w:w="1272" w:type="dxa"/>
          </w:tcPr>
          <w:p w14:paraId="367B6CB9" w14:textId="631C6754" w:rsidR="00543D25" w:rsidRPr="00591E99" w:rsidRDefault="00D605C2" w:rsidP="00DE781B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062080" behindDoc="0" locked="0" layoutInCell="1" allowOverlap="1" wp14:anchorId="53B4EF82" wp14:editId="73302A15">
                      <wp:simplePos x="0" y="0"/>
                      <wp:positionH relativeFrom="column">
                        <wp:posOffset>574675</wp:posOffset>
                      </wp:positionH>
                      <wp:positionV relativeFrom="paragraph">
                        <wp:posOffset>294640</wp:posOffset>
                      </wp:positionV>
                      <wp:extent cx="15240" cy="99060"/>
                      <wp:effectExtent l="38100" t="38100" r="60960" b="15240"/>
                      <wp:wrapNone/>
                      <wp:docPr id="164" name="直線單箭頭接點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240" cy="990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8A2C82" id="直線單箭頭接點 164" o:spid="_x0000_s1026" type="#_x0000_t32" style="position:absolute;margin-left:45.25pt;margin-top:23.2pt;width:1.2pt;height:7.8pt;flip:y;z-index:2540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3D25" w:rsidRPr="00591E99">
              <w:rPr>
                <w:rFonts w:hint="eastAsia"/>
                <w:u w:val="single"/>
                <w:lang w:eastAsia="zh-TW"/>
              </w:rPr>
              <w:t>店家名稱</w:t>
            </w:r>
          </w:p>
        </w:tc>
        <w:tc>
          <w:tcPr>
            <w:tcW w:w="1274" w:type="dxa"/>
          </w:tcPr>
          <w:p w14:paraId="3806B75F" w14:textId="77777777" w:rsidR="00543D25" w:rsidRDefault="00543D25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店家地址</w:t>
            </w:r>
          </w:p>
        </w:tc>
        <w:tc>
          <w:tcPr>
            <w:tcW w:w="1274" w:type="dxa"/>
          </w:tcPr>
          <w:p w14:paraId="74B579E5" w14:textId="0488038C" w:rsidR="00543D25" w:rsidRDefault="00543D25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聯絡人員</w:t>
            </w:r>
          </w:p>
        </w:tc>
        <w:tc>
          <w:tcPr>
            <w:tcW w:w="1275" w:type="dxa"/>
          </w:tcPr>
          <w:p w14:paraId="711243D8" w14:textId="0D0AEFC6" w:rsidR="00543D25" w:rsidRDefault="00543D25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連絡電話</w:t>
            </w:r>
          </w:p>
        </w:tc>
        <w:tc>
          <w:tcPr>
            <w:tcW w:w="1488" w:type="dxa"/>
          </w:tcPr>
          <w:p w14:paraId="64C1A6D5" w14:textId="470196BD" w:rsidR="00543D25" w:rsidRDefault="00543D25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s</w:t>
            </w:r>
            <w:r>
              <w:rPr>
                <w:lang w:eastAsia="zh-TW"/>
              </w:rPr>
              <w:t>treamflag</w:t>
            </w:r>
          </w:p>
        </w:tc>
        <w:tc>
          <w:tcPr>
            <w:tcW w:w="783" w:type="dxa"/>
          </w:tcPr>
          <w:p w14:paraId="0276885E" w14:textId="019AEC07" w:rsidR="00543D25" w:rsidRPr="006854FA" w:rsidRDefault="00543D25" w:rsidP="00DE781B">
            <w:pPr>
              <w:rPr>
                <w:lang w:eastAsia="zh-TW"/>
              </w:rPr>
            </w:pPr>
            <w:r w:rsidRPr="006854FA">
              <w:rPr>
                <w:rFonts w:hint="eastAsia"/>
                <w:lang w:eastAsia="zh-TW"/>
              </w:rPr>
              <w:t>帳號</w:t>
            </w:r>
          </w:p>
        </w:tc>
        <w:tc>
          <w:tcPr>
            <w:tcW w:w="709" w:type="dxa"/>
          </w:tcPr>
          <w:p w14:paraId="3BFC7DB5" w14:textId="59FD4313" w:rsidR="00543D25" w:rsidRDefault="00543D25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密碼</w:t>
            </w:r>
          </w:p>
        </w:tc>
      </w:tr>
    </w:tbl>
    <w:p w14:paraId="562194CB" w14:textId="0462B2BA" w:rsidR="00D02D74" w:rsidRPr="00DE781B" w:rsidRDefault="00EC319C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48768" behindDoc="0" locked="0" layoutInCell="1" allowOverlap="1" wp14:anchorId="33690006" wp14:editId="6479EBEE">
                <wp:simplePos x="0" y="0"/>
                <wp:positionH relativeFrom="column">
                  <wp:posOffset>562610</wp:posOffset>
                </wp:positionH>
                <wp:positionV relativeFrom="paragraph">
                  <wp:posOffset>1202690</wp:posOffset>
                </wp:positionV>
                <wp:extent cx="914400" cy="320040"/>
                <wp:effectExtent l="38100" t="0" r="19050" b="60960"/>
                <wp:wrapNone/>
                <wp:docPr id="1979" name="直線接點 1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320040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F7DCA9" id="直線接點 1979" o:spid="_x0000_s1026" style="position:absolute;flip:y;z-index:2540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3pt,94.7pt" to="116.3pt,1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" strokecolor="black [3200]" strokeweight=".5pt">
                <v:stroke startarrow="block"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78464" behindDoc="0" locked="0" layoutInCell="1" allowOverlap="1" wp14:anchorId="270A026B" wp14:editId="0FDB138D">
                <wp:simplePos x="0" y="0"/>
                <wp:positionH relativeFrom="column">
                  <wp:posOffset>5735320</wp:posOffset>
                </wp:positionH>
                <wp:positionV relativeFrom="paragraph">
                  <wp:posOffset>181610</wp:posOffset>
                </wp:positionV>
                <wp:extent cx="1270" cy="3627120"/>
                <wp:effectExtent l="0" t="0" r="36830" b="11430"/>
                <wp:wrapNone/>
                <wp:docPr id="308" name="直線接點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36271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646F8" id="直線接點 308" o:spid="_x0000_s1026" style="position:absolute;flip:x y;z-index:2540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1.6pt,14.3pt" to="451.7pt,29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45696" behindDoc="0" locked="0" layoutInCell="1" allowOverlap="1" wp14:anchorId="2CF84A35" wp14:editId="5B87753A">
                <wp:simplePos x="0" y="0"/>
                <wp:positionH relativeFrom="column">
                  <wp:posOffset>5043170</wp:posOffset>
                </wp:positionH>
                <wp:positionV relativeFrom="paragraph">
                  <wp:posOffset>250190</wp:posOffset>
                </wp:positionV>
                <wp:extent cx="0" cy="2316480"/>
                <wp:effectExtent l="0" t="0" r="38100" b="26670"/>
                <wp:wrapNone/>
                <wp:docPr id="1964" name="直線接點 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16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689267" id="直線接點 1964" o:spid="_x0000_s1026" style="position:absolute;flip:y;z-index:2540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1pt,19.7pt" to="397.1pt,20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73344" behindDoc="0" locked="0" layoutInCell="1" allowOverlap="1" wp14:anchorId="511C345B" wp14:editId="2F5FA390">
                <wp:simplePos x="0" y="0"/>
                <wp:positionH relativeFrom="column">
                  <wp:posOffset>4944110</wp:posOffset>
                </wp:positionH>
                <wp:positionV relativeFrom="paragraph">
                  <wp:posOffset>905510</wp:posOffset>
                </wp:positionV>
                <wp:extent cx="373380" cy="0"/>
                <wp:effectExtent l="0" t="0" r="0" b="0"/>
                <wp:wrapNone/>
                <wp:docPr id="285" name="直線接點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33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146C37" id="直線接點 285" o:spid="_x0000_s1026" style="position:absolute;flip:y;z-index:2540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9.3pt,71.3pt" to="418.7pt,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46720" behindDoc="0" locked="0" layoutInCell="1" allowOverlap="1" wp14:anchorId="704A9426" wp14:editId="6799FEB9">
                <wp:simplePos x="0" y="0"/>
                <wp:positionH relativeFrom="column">
                  <wp:posOffset>768350</wp:posOffset>
                </wp:positionH>
                <wp:positionV relativeFrom="paragraph">
                  <wp:posOffset>242570</wp:posOffset>
                </wp:positionV>
                <wp:extent cx="4282440" cy="7620"/>
                <wp:effectExtent l="0" t="0" r="22860" b="30480"/>
                <wp:wrapNone/>
                <wp:docPr id="1972" name="直線接點 1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824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A160D2" id="直線接點 1972" o:spid="_x0000_s1026" style="position:absolute;flip:x y;z-index:2540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0.5pt,19.1pt" to="397.7pt,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 w:rsidR="0022389F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80512" behindDoc="0" locked="0" layoutInCell="1" allowOverlap="1" wp14:anchorId="72C7133D" wp14:editId="6C80E220">
                <wp:simplePos x="0" y="0"/>
                <wp:positionH relativeFrom="column">
                  <wp:posOffset>676910</wp:posOffset>
                </wp:positionH>
                <wp:positionV relativeFrom="paragraph">
                  <wp:posOffset>173990</wp:posOffset>
                </wp:positionV>
                <wp:extent cx="7620" cy="121920"/>
                <wp:effectExtent l="38100" t="0" r="68580" b="49530"/>
                <wp:wrapNone/>
                <wp:docPr id="337" name="直線單箭頭接點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21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3FFE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37" o:spid="_x0000_s1026" type="#_x0000_t32" style="position:absolute;margin-left:53.3pt;margin-top:13.7pt;width:.6pt;height:9.6pt;flip:x;z-index:2540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 w:rsidR="0022389F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79488" behindDoc="0" locked="0" layoutInCell="1" allowOverlap="1" wp14:anchorId="39C586D7" wp14:editId="563A2706">
                <wp:simplePos x="0" y="0"/>
                <wp:positionH relativeFrom="column">
                  <wp:posOffset>684530</wp:posOffset>
                </wp:positionH>
                <wp:positionV relativeFrom="paragraph">
                  <wp:posOffset>173990</wp:posOffset>
                </wp:positionV>
                <wp:extent cx="5059680" cy="7620"/>
                <wp:effectExtent l="0" t="0" r="26670" b="30480"/>
                <wp:wrapNone/>
                <wp:docPr id="311" name="直線接點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596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792B10" id="直線接點 311" o:spid="_x0000_s1026" style="position:absolute;flip:x y;z-index:2540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9pt,13.7pt" to="452.3pt,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" strokecolor="black [3200]" strokeweight=".5pt">
                <v:stroke joinstyle="miter"/>
              </v:line>
            </w:pict>
          </mc:Fallback>
        </mc:AlternateContent>
      </w:r>
      <w:r w:rsidR="00D605C2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61056" behindDoc="0" locked="0" layoutInCell="1" allowOverlap="1" wp14:anchorId="51E0E8B6" wp14:editId="2DA1E255">
                <wp:simplePos x="0" y="0"/>
                <wp:positionH relativeFrom="column">
                  <wp:posOffset>646430</wp:posOffset>
                </wp:positionH>
                <wp:positionV relativeFrom="paragraph">
                  <wp:posOffset>82550</wp:posOffset>
                </wp:positionV>
                <wp:extent cx="3970020" cy="0"/>
                <wp:effectExtent l="0" t="0" r="0" b="0"/>
                <wp:wrapNone/>
                <wp:docPr id="163" name="直線接點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00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07C301" id="直線接點 163" o:spid="_x0000_s1026" style="position:absolute;flip:x;z-index:2540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9pt,6.5pt" to="363.5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D605C2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60032" behindDoc="0" locked="0" layoutInCell="1" allowOverlap="1" wp14:anchorId="4955CFD2" wp14:editId="43D2084E">
                <wp:simplePos x="0" y="0"/>
                <wp:positionH relativeFrom="column">
                  <wp:posOffset>4616450</wp:posOffset>
                </wp:positionH>
                <wp:positionV relativeFrom="paragraph">
                  <wp:posOffset>82550</wp:posOffset>
                </wp:positionV>
                <wp:extent cx="7620" cy="213360"/>
                <wp:effectExtent l="0" t="0" r="30480" b="15240"/>
                <wp:wrapNone/>
                <wp:docPr id="157" name="直線接點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213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775CE2" id="直線接點 157" o:spid="_x0000_s1026" style="position:absolute;flip:x y;z-index:2540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3.5pt,6.5pt" to="364.1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" strokecolor="black [3200]" strokeweight=".5pt">
                <v:stroke joinstyle="miter"/>
              </v:line>
            </w:pict>
          </mc:Fallback>
        </mc:AlternateContent>
      </w:r>
      <w:r w:rsidR="008A5126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47744" behindDoc="0" locked="0" layoutInCell="1" allowOverlap="1" wp14:anchorId="5BE99131" wp14:editId="41E6AA26">
                <wp:simplePos x="0" y="0"/>
                <wp:positionH relativeFrom="column">
                  <wp:posOffset>768350</wp:posOffset>
                </wp:positionH>
                <wp:positionV relativeFrom="paragraph">
                  <wp:posOffset>242570</wp:posOffset>
                </wp:positionV>
                <wp:extent cx="0" cy="91440"/>
                <wp:effectExtent l="76200" t="0" r="57150" b="60960"/>
                <wp:wrapNone/>
                <wp:docPr id="1973" name="直線單箭頭接點 1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F2B03A" id="直線單箭頭接點 1973" o:spid="_x0000_s1026" type="#_x0000_t32" style="position:absolute;margin-left:60.5pt;margin-top:19.1pt;width:0;height:7.2pt;z-index:2540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="00DE781B">
        <w:rPr>
          <w:rFonts w:hint="eastAsia"/>
          <w:lang w:eastAsia="zh-TW"/>
        </w:rPr>
        <w:t>訂單</w:t>
      </w:r>
    </w:p>
    <w:tbl>
      <w:tblPr>
        <w:tblStyle w:val="ac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1276"/>
        <w:gridCol w:w="851"/>
        <w:gridCol w:w="1417"/>
        <w:gridCol w:w="1276"/>
        <w:gridCol w:w="1276"/>
      </w:tblGrid>
      <w:tr w:rsidR="0042498E" w14:paraId="46B7E393" w14:textId="77777777" w:rsidTr="00A77312">
        <w:tc>
          <w:tcPr>
            <w:tcW w:w="1701" w:type="dxa"/>
          </w:tcPr>
          <w:p w14:paraId="050F52E3" w14:textId="77777777" w:rsidR="0042498E" w:rsidRPr="00383361" w:rsidRDefault="0042498E" w:rsidP="00A77312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訂單編號</w:t>
            </w:r>
          </w:p>
        </w:tc>
        <w:tc>
          <w:tcPr>
            <w:tcW w:w="1276" w:type="dxa"/>
          </w:tcPr>
          <w:p w14:paraId="37EB7414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訂單狀態</w:t>
            </w:r>
          </w:p>
        </w:tc>
        <w:tc>
          <w:tcPr>
            <w:tcW w:w="851" w:type="dxa"/>
          </w:tcPr>
          <w:p w14:paraId="5ED10425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備註</w:t>
            </w:r>
          </w:p>
        </w:tc>
        <w:tc>
          <w:tcPr>
            <w:tcW w:w="1417" w:type="dxa"/>
          </w:tcPr>
          <w:p w14:paraId="1398FA54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店取時間</w:t>
            </w:r>
          </w:p>
        </w:tc>
        <w:tc>
          <w:tcPr>
            <w:tcW w:w="1276" w:type="dxa"/>
          </w:tcPr>
          <w:p w14:paraId="6EC817CB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配送方式</w:t>
            </w:r>
          </w:p>
        </w:tc>
        <w:tc>
          <w:tcPr>
            <w:tcW w:w="1276" w:type="dxa"/>
          </w:tcPr>
          <w:p w14:paraId="0D45B831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店家名稱</w:t>
            </w:r>
          </w:p>
        </w:tc>
      </w:tr>
      <w:tr w:rsidR="0042498E" w14:paraId="14E76EED" w14:textId="77777777" w:rsidTr="00A77312">
        <w:tc>
          <w:tcPr>
            <w:tcW w:w="1701" w:type="dxa"/>
            <w:tcBorders>
              <w:bottom w:val="single" w:sz="4" w:space="0" w:color="auto"/>
            </w:tcBorders>
          </w:tcPr>
          <w:p w14:paraId="17A26BF3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訂單備貨狀態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4D14122F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派車單編號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160A64CD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配送日期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27C9CA24" w14:textId="51F68406" w:rsidR="0042498E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07840" behindDoc="0" locked="0" layoutInCell="1" allowOverlap="1" wp14:anchorId="7933A94D" wp14:editId="3D30FE97">
                      <wp:simplePos x="0" y="0"/>
                      <wp:positionH relativeFrom="column">
                        <wp:posOffset>372110</wp:posOffset>
                      </wp:positionH>
                      <wp:positionV relativeFrom="paragraph">
                        <wp:posOffset>587375</wp:posOffset>
                      </wp:positionV>
                      <wp:extent cx="0" cy="220980"/>
                      <wp:effectExtent l="0" t="0" r="38100" b="26670"/>
                      <wp:wrapNone/>
                      <wp:docPr id="232" name="直線單箭頭接點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2098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A47B9F" id="直線單箭頭接點 232" o:spid="_x0000_s1026" type="#_x0000_t32" style="position:absolute;margin-left:29.3pt;margin-top:46.25pt;width:0;height:17.4pt;flip:y;z-index:2543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" strokecolor="black [3200]" strokeweight=".5pt">
                      <v:stroke joinstyle="miter"/>
                    </v:shape>
                  </w:pict>
                </mc:Fallback>
              </mc:AlternateContent>
            </w:r>
            <w:r w:rsidR="0042498E">
              <w:rPr>
                <w:rFonts w:hint="eastAsia"/>
                <w:lang w:eastAsia="zh-TW"/>
              </w:rPr>
              <w:t>店取交貨的帳號</w:t>
            </w:r>
          </w:p>
        </w:tc>
        <w:tc>
          <w:tcPr>
            <w:tcW w:w="1276" w:type="dxa"/>
          </w:tcPr>
          <w:p w14:paraId="035C8D5D" w14:textId="3185B736" w:rsidR="0042498E" w:rsidRDefault="00EC319C" w:rsidP="00A77312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06816" behindDoc="0" locked="0" layoutInCell="1" allowOverlap="1" wp14:anchorId="71D252E7" wp14:editId="5F32F923">
                      <wp:simplePos x="0" y="0"/>
                      <wp:positionH relativeFrom="column">
                        <wp:posOffset>348615</wp:posOffset>
                      </wp:positionH>
                      <wp:positionV relativeFrom="paragraph">
                        <wp:posOffset>587375</wp:posOffset>
                      </wp:positionV>
                      <wp:extent cx="0" cy="114300"/>
                      <wp:effectExtent l="0" t="0" r="38100" b="19050"/>
                      <wp:wrapNone/>
                      <wp:docPr id="229" name="直線單箭頭接點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143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9ABAA5" id="直線單箭頭接點 229" o:spid="_x0000_s1026" type="#_x0000_t32" style="position:absolute;margin-left:27.45pt;margin-top:46.25pt;width:0;height:9pt;flip:y;z-index:2543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" strokecolor="black [3200]" strokeweight=".5pt">
                      <v:stroke joinstyle="miter"/>
                    </v:shape>
                  </w:pict>
                </mc:Fallback>
              </mc:AlternateContent>
            </w:r>
            <w:r w:rsidR="0042498E">
              <w:rPr>
                <w:rFonts w:hint="eastAsia"/>
                <w:lang w:eastAsia="zh-TW"/>
              </w:rPr>
              <w:t>建立的帳號</w:t>
            </w:r>
          </w:p>
        </w:tc>
        <w:tc>
          <w:tcPr>
            <w:tcW w:w="1276" w:type="dxa"/>
          </w:tcPr>
          <w:p w14:paraId="10A7EACD" w14:textId="4DDBDACE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簽收的帳號</w:t>
            </w:r>
          </w:p>
        </w:tc>
      </w:tr>
    </w:tbl>
    <w:p w14:paraId="0C890D70" w14:textId="55B7B9E0" w:rsidR="003D5803" w:rsidRDefault="00EC319C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05792" behindDoc="0" locked="0" layoutInCell="1" allowOverlap="1" wp14:anchorId="61368D96" wp14:editId="69B2EBB0">
                <wp:simplePos x="0" y="0"/>
                <wp:positionH relativeFrom="column">
                  <wp:posOffset>3740150</wp:posOffset>
                </wp:positionH>
                <wp:positionV relativeFrom="paragraph">
                  <wp:posOffset>93345</wp:posOffset>
                </wp:positionV>
                <wp:extent cx="1699260" cy="0"/>
                <wp:effectExtent l="0" t="0" r="0" b="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92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67ACC2" id="直線接點 227" o:spid="_x0000_s1026" style="position:absolute;z-index:2543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5pt,7.35pt" to="428.3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03744" behindDoc="0" locked="0" layoutInCell="1" allowOverlap="1" wp14:anchorId="620F2FF3" wp14:editId="17D6FB81">
                <wp:simplePos x="0" y="0"/>
                <wp:positionH relativeFrom="column">
                  <wp:posOffset>2863850</wp:posOffset>
                </wp:positionH>
                <wp:positionV relativeFrom="paragraph">
                  <wp:posOffset>207645</wp:posOffset>
                </wp:positionV>
                <wp:extent cx="2720340" cy="0"/>
                <wp:effectExtent l="0" t="0" r="0" b="0"/>
                <wp:wrapNone/>
                <wp:docPr id="200" name="直線接點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03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EA572A" id="直線接點 200" o:spid="_x0000_s1026" style="position:absolute;flip:y;z-index:2543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5pt,16.35pt" to="439.7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3D5803">
        <w:rPr>
          <w:rFonts w:hint="eastAsia"/>
          <w:lang w:eastAsia="zh-TW"/>
        </w:rPr>
        <w:t>派車單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08"/>
        <w:gridCol w:w="1276"/>
        <w:gridCol w:w="1418"/>
        <w:gridCol w:w="1418"/>
      </w:tblGrid>
      <w:tr w:rsidR="002063C3" w14:paraId="7501006C" w14:textId="1FDE768A" w:rsidTr="0033523C">
        <w:tc>
          <w:tcPr>
            <w:tcW w:w="1555" w:type="dxa"/>
          </w:tcPr>
          <w:p w14:paraId="5B262923" w14:textId="77777777" w:rsidR="002063C3" w:rsidRPr="00414FCD" w:rsidRDefault="002063C3" w:rsidP="001A0033">
            <w:pPr>
              <w:rPr>
                <w:u w:val="single"/>
                <w:lang w:eastAsia="zh-TW"/>
              </w:rPr>
            </w:pPr>
            <w:r w:rsidRPr="00414FCD">
              <w:rPr>
                <w:rFonts w:hint="eastAsia"/>
                <w:u w:val="single"/>
                <w:lang w:eastAsia="zh-TW"/>
              </w:rPr>
              <w:t>派車單編號</w:t>
            </w:r>
          </w:p>
        </w:tc>
        <w:tc>
          <w:tcPr>
            <w:tcW w:w="708" w:type="dxa"/>
          </w:tcPr>
          <w:p w14:paraId="6D2E2C8E" w14:textId="3A62A8A3" w:rsidR="002063C3" w:rsidRDefault="002063C3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車牌</w:t>
            </w:r>
          </w:p>
        </w:tc>
        <w:tc>
          <w:tcPr>
            <w:tcW w:w="1276" w:type="dxa"/>
          </w:tcPr>
          <w:p w14:paraId="739D1AD0" w14:textId="4552AF13" w:rsidR="002063C3" w:rsidRDefault="002063C3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派車時間</w:t>
            </w:r>
          </w:p>
        </w:tc>
        <w:tc>
          <w:tcPr>
            <w:tcW w:w="1418" w:type="dxa"/>
          </w:tcPr>
          <w:p w14:paraId="620500EA" w14:textId="5B7AEC59" w:rsidR="002063C3" w:rsidRDefault="002063C3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派車的帳號</w:t>
            </w:r>
          </w:p>
        </w:tc>
        <w:tc>
          <w:tcPr>
            <w:tcW w:w="1418" w:type="dxa"/>
          </w:tcPr>
          <w:p w14:paraId="3476624D" w14:textId="1422ED76" w:rsidR="002063C3" w:rsidRDefault="002063C3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派車單狀態</w:t>
            </w:r>
          </w:p>
        </w:tc>
      </w:tr>
    </w:tbl>
    <w:p w14:paraId="29021553" w14:textId="7B8042AA" w:rsidR="00D02D74" w:rsidRDefault="00DE781B" w:rsidP="00AC3D3A">
      <w:pPr>
        <w:rPr>
          <w:lang w:eastAsia="zh-TW"/>
        </w:rPr>
      </w:pPr>
      <w:r>
        <w:rPr>
          <w:rFonts w:hint="eastAsia"/>
          <w:lang w:eastAsia="zh-TW"/>
        </w:rPr>
        <w:t>購買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708"/>
        <w:gridCol w:w="1701"/>
      </w:tblGrid>
      <w:tr w:rsidR="00FE3AD9" w14:paraId="043EC361" w14:textId="5097B7C5" w:rsidTr="002D016A">
        <w:tc>
          <w:tcPr>
            <w:tcW w:w="1413" w:type="dxa"/>
          </w:tcPr>
          <w:p w14:paraId="1A12E66A" w14:textId="44C7688B" w:rsidR="00FE3AD9" w:rsidRPr="00DE781B" w:rsidRDefault="00FE3AD9" w:rsidP="00AC3D3A">
            <w:pPr>
              <w:rPr>
                <w:u w:val="single"/>
                <w:lang w:eastAsia="zh-TW"/>
              </w:rPr>
            </w:pPr>
            <w:r w:rsidRPr="00DE781B">
              <w:rPr>
                <w:rFonts w:hint="eastAsia"/>
                <w:u w:val="single"/>
                <w:lang w:eastAsia="zh-TW"/>
              </w:rPr>
              <w:t>訂單編號</w:t>
            </w:r>
          </w:p>
        </w:tc>
        <w:tc>
          <w:tcPr>
            <w:tcW w:w="1276" w:type="dxa"/>
          </w:tcPr>
          <w:p w14:paraId="621E2568" w14:textId="420244BF" w:rsidR="00FE3AD9" w:rsidRPr="00DE781B" w:rsidRDefault="00FE3AD9" w:rsidP="00AC3D3A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57664" behindDoc="0" locked="0" layoutInCell="1" allowOverlap="1" wp14:anchorId="6C1435D7" wp14:editId="032D2BFC">
                      <wp:simplePos x="0" y="0"/>
                      <wp:positionH relativeFrom="column">
                        <wp:posOffset>172720</wp:posOffset>
                      </wp:positionH>
                      <wp:positionV relativeFrom="paragraph">
                        <wp:posOffset>295275</wp:posOffset>
                      </wp:positionV>
                      <wp:extent cx="0" cy="228600"/>
                      <wp:effectExtent l="0" t="0" r="38100" b="19050"/>
                      <wp:wrapNone/>
                      <wp:docPr id="130" name="直線接點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286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8DF2963" id="直線接點 130" o:spid="_x0000_s1026" style="position:absolute;z-index:2542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6pt,23.25pt" to="13.6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DE781B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08" w:type="dxa"/>
          </w:tcPr>
          <w:p w14:paraId="398DE9C3" w14:textId="2110D150" w:rsidR="00FE3AD9" w:rsidRPr="00DE781B" w:rsidRDefault="00FE3AD9" w:rsidP="00AC3D3A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58688" behindDoc="0" locked="0" layoutInCell="1" allowOverlap="1" wp14:anchorId="1D3AB3B8" wp14:editId="674D2201">
                      <wp:simplePos x="0" y="0"/>
                      <wp:positionH relativeFrom="column">
                        <wp:posOffset>147320</wp:posOffset>
                      </wp:positionH>
                      <wp:positionV relativeFrom="paragraph">
                        <wp:posOffset>295275</wp:posOffset>
                      </wp:positionV>
                      <wp:extent cx="0" cy="182880"/>
                      <wp:effectExtent l="0" t="0" r="38100" b="26670"/>
                      <wp:wrapNone/>
                      <wp:docPr id="141" name="直線接點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8288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817ED8D" id="直線接點 141" o:spid="_x0000_s1026" style="position:absolute;z-index:2542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6pt,23.25pt" to="11.6pt,3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DE781B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1701" w:type="dxa"/>
          </w:tcPr>
          <w:p w14:paraId="144DB5A9" w14:textId="5C168885" w:rsidR="00FE3AD9" w:rsidRDefault="00FE3AD9" w:rsidP="00AC3D3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購買商品數量</w:t>
            </w:r>
          </w:p>
        </w:tc>
      </w:tr>
    </w:tbl>
    <w:p w14:paraId="2C6BEFAD" w14:textId="31028852" w:rsidR="00DE781B" w:rsidRDefault="00EC319C" w:rsidP="00AC3D3A">
      <w:pPr>
        <w:rPr>
          <w:lang w:eastAsia="zh-TW"/>
        </w:rPr>
      </w:pPr>
      <w:r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4256640" behindDoc="0" locked="0" layoutInCell="1" allowOverlap="1" wp14:anchorId="6E8FC458" wp14:editId="2FDD642B">
                <wp:simplePos x="0" y="0"/>
                <wp:positionH relativeFrom="column">
                  <wp:posOffset>806450</wp:posOffset>
                </wp:positionH>
                <wp:positionV relativeFrom="paragraph">
                  <wp:posOffset>12700</wp:posOffset>
                </wp:positionV>
                <wp:extent cx="0" cy="129540"/>
                <wp:effectExtent l="0" t="0" r="38100" b="22860"/>
                <wp:wrapNone/>
                <wp:docPr id="412" name="直線接點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9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F9CD2B" id="直線接點 412" o:spid="_x0000_s1026" style="position:absolute;flip:y;z-index:2542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5pt,1pt" to="63.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43648" behindDoc="0" locked="0" layoutInCell="1" allowOverlap="1" wp14:anchorId="10C416FD" wp14:editId="6405D23A">
                <wp:simplePos x="0" y="0"/>
                <wp:positionH relativeFrom="column">
                  <wp:posOffset>806450</wp:posOffset>
                </wp:positionH>
                <wp:positionV relativeFrom="paragraph">
                  <wp:posOffset>143510</wp:posOffset>
                </wp:positionV>
                <wp:extent cx="4236720" cy="0"/>
                <wp:effectExtent l="0" t="0" r="0" b="0"/>
                <wp:wrapNone/>
                <wp:docPr id="411" name="直線接點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67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307FD0" id="直線接點 411" o:spid="_x0000_s1026" style="position:absolute;z-index:2540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5pt,11.3pt" to="397.1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D605C2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56960" behindDoc="0" locked="0" layoutInCell="1" allowOverlap="1" wp14:anchorId="46BFE996" wp14:editId="0D45F207">
                <wp:simplePos x="0" y="0"/>
                <wp:positionH relativeFrom="column">
                  <wp:posOffset>1256030</wp:posOffset>
                </wp:positionH>
                <wp:positionV relativeFrom="paragraph">
                  <wp:posOffset>174625</wp:posOffset>
                </wp:positionV>
                <wp:extent cx="7620" cy="106680"/>
                <wp:effectExtent l="38100" t="0" r="68580" b="64770"/>
                <wp:wrapNone/>
                <wp:docPr id="145" name="直線單箭頭接點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06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DD578" id="直線單箭頭接點 145" o:spid="_x0000_s1026" type="#_x0000_t32" style="position:absolute;margin-left:98.9pt;margin-top:13.75pt;width:.6pt;height:8.4pt;flip:x;z-index:2540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D605C2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55936" behindDoc="0" locked="0" layoutInCell="1" allowOverlap="1" wp14:anchorId="58EE5DEF" wp14:editId="62BCFA59">
                <wp:simplePos x="0" y="0"/>
                <wp:positionH relativeFrom="column">
                  <wp:posOffset>1256030</wp:posOffset>
                </wp:positionH>
                <wp:positionV relativeFrom="paragraph">
                  <wp:posOffset>174625</wp:posOffset>
                </wp:positionV>
                <wp:extent cx="678180" cy="0"/>
                <wp:effectExtent l="0" t="0" r="0" b="0"/>
                <wp:wrapNone/>
                <wp:docPr id="142" name="直線接點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81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4727F7" id="直線接點 142" o:spid="_x0000_s1026" style="position:absolute;flip:x;z-index:2540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9pt,13.75pt" to="152.3pt,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 w:rsidR="00D605C2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53888" behindDoc="0" locked="0" layoutInCell="1" allowOverlap="1" wp14:anchorId="01A75E4E" wp14:editId="523AE3C3">
                <wp:simplePos x="0" y="0"/>
                <wp:positionH relativeFrom="column">
                  <wp:posOffset>410210</wp:posOffset>
                </wp:positionH>
                <wp:positionV relativeFrom="paragraph">
                  <wp:posOffset>227965</wp:posOffset>
                </wp:positionV>
                <wp:extent cx="0" cy="99060"/>
                <wp:effectExtent l="76200" t="0" r="57150" b="53340"/>
                <wp:wrapNone/>
                <wp:docPr id="140" name="直線單箭頭接點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48517D" id="直線單箭頭接點 140" o:spid="_x0000_s1026" type="#_x0000_t32" style="position:absolute;margin-left:32.3pt;margin-top:17.95pt;width:0;height:7.8pt;z-index:2540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D605C2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52864" behindDoc="0" locked="0" layoutInCell="1" allowOverlap="1" wp14:anchorId="4D31B9C1" wp14:editId="6FE828B8">
                <wp:simplePos x="0" y="0"/>
                <wp:positionH relativeFrom="column">
                  <wp:posOffset>410210</wp:posOffset>
                </wp:positionH>
                <wp:positionV relativeFrom="paragraph">
                  <wp:posOffset>220345</wp:posOffset>
                </wp:positionV>
                <wp:extent cx="739140" cy="7620"/>
                <wp:effectExtent l="0" t="0" r="22860" b="30480"/>
                <wp:wrapNone/>
                <wp:docPr id="133" name="直線接點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7FA740" id="直線接點 133" o:spid="_x0000_s1026" style="position:absolute;flip:x;z-index:2540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3pt,17.35pt" to="90.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="00DE781B">
        <w:rPr>
          <w:rFonts w:hint="eastAsia"/>
          <w:lang w:eastAsia="zh-TW"/>
        </w:rPr>
        <w:t>商品資料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331"/>
        <w:gridCol w:w="791"/>
        <w:gridCol w:w="1275"/>
        <w:gridCol w:w="709"/>
        <w:gridCol w:w="709"/>
        <w:gridCol w:w="1276"/>
      </w:tblGrid>
      <w:tr w:rsidR="00BE7452" w14:paraId="1DEE24C4" w14:textId="6A7F1E83" w:rsidTr="00BE7452">
        <w:tc>
          <w:tcPr>
            <w:tcW w:w="1331" w:type="dxa"/>
          </w:tcPr>
          <w:p w14:paraId="596BB78C" w14:textId="0215527C" w:rsidR="00BE7452" w:rsidRPr="00591E99" w:rsidRDefault="00BE7452" w:rsidP="00DE781B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91" w:type="dxa"/>
          </w:tcPr>
          <w:p w14:paraId="146D61C2" w14:textId="795B00D7" w:rsidR="00BE7452" w:rsidRPr="00591E99" w:rsidRDefault="00BE7452" w:rsidP="00DE781B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1275" w:type="dxa"/>
          </w:tcPr>
          <w:p w14:paraId="434C1888" w14:textId="77777777" w:rsidR="00BE7452" w:rsidRDefault="00BE7452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庫存數量</w:t>
            </w:r>
          </w:p>
        </w:tc>
        <w:tc>
          <w:tcPr>
            <w:tcW w:w="709" w:type="dxa"/>
          </w:tcPr>
          <w:p w14:paraId="5955F711" w14:textId="5259E5E7" w:rsidR="00BE7452" w:rsidRPr="007C1EC6" w:rsidRDefault="007C1EC6" w:rsidP="00DE781B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19104" behindDoc="0" locked="0" layoutInCell="1" allowOverlap="1" wp14:anchorId="5DD5A742" wp14:editId="71F66E7A">
                      <wp:simplePos x="0" y="0"/>
                      <wp:positionH relativeFrom="column">
                        <wp:posOffset>130991</wp:posOffset>
                      </wp:positionH>
                      <wp:positionV relativeFrom="paragraph">
                        <wp:posOffset>295456</wp:posOffset>
                      </wp:positionV>
                      <wp:extent cx="0" cy="315686"/>
                      <wp:effectExtent l="76200" t="38100" r="57150" b="27305"/>
                      <wp:wrapNone/>
                      <wp:docPr id="1895" name="直線單箭頭接點 18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1568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D6A94A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1895" o:spid="_x0000_s1026" type="#_x0000_t32" style="position:absolute;margin-left:10.3pt;margin-top:23.25pt;width:0;height:24.85pt;flip:y;z-index:2543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BE7452" w:rsidRPr="007C1EC6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709" w:type="dxa"/>
          </w:tcPr>
          <w:p w14:paraId="51F422F6" w14:textId="77777777" w:rsidR="00BE7452" w:rsidRDefault="00BE7452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單價</w:t>
            </w:r>
          </w:p>
        </w:tc>
        <w:tc>
          <w:tcPr>
            <w:tcW w:w="1276" w:type="dxa"/>
          </w:tcPr>
          <w:p w14:paraId="29C278E2" w14:textId="7B4D5D74" w:rsidR="00BE7452" w:rsidRDefault="00BE7452" w:rsidP="00DE781B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供貨廠商</w:t>
            </w:r>
          </w:p>
        </w:tc>
      </w:tr>
    </w:tbl>
    <w:p w14:paraId="1DE0525F" w14:textId="1B75FD75" w:rsidR="00F96F57" w:rsidRDefault="00F6342E" w:rsidP="00F96F57">
      <w:pPr>
        <w:rPr>
          <w:lang w:eastAsia="zh-TW"/>
        </w:rPr>
      </w:pP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70976" behindDoc="0" locked="0" layoutInCell="1" allowOverlap="1" wp14:anchorId="18893398" wp14:editId="7A78F2E0">
                <wp:simplePos x="0" y="0"/>
                <wp:positionH relativeFrom="column">
                  <wp:posOffset>1121801</wp:posOffset>
                </wp:positionH>
                <wp:positionV relativeFrom="paragraph">
                  <wp:posOffset>-1075</wp:posOffset>
                </wp:positionV>
                <wp:extent cx="0" cy="134816"/>
                <wp:effectExtent l="76200" t="38100" r="57150" b="17780"/>
                <wp:wrapNone/>
                <wp:docPr id="101" name="直線單箭頭接點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8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185181" id="直線單箭頭接點 101" o:spid="_x0000_s1026" type="#_x0000_t32" style="position:absolute;margin-left:88.35pt;margin-top:-.1pt;width:0;height:10.6pt;flip:y;z-index:2542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69952" behindDoc="0" locked="0" layoutInCell="1" allowOverlap="1" wp14:anchorId="3C0BE670" wp14:editId="6D101CAB">
                <wp:simplePos x="0" y="0"/>
                <wp:positionH relativeFrom="column">
                  <wp:posOffset>1115939</wp:posOffset>
                </wp:positionH>
                <wp:positionV relativeFrom="paragraph">
                  <wp:posOffset>127879</wp:posOffset>
                </wp:positionV>
                <wp:extent cx="820616" cy="187569"/>
                <wp:effectExtent l="0" t="0" r="17780" b="22225"/>
                <wp:wrapNone/>
                <wp:docPr id="95" name="手繪多邊形: 圖案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616" cy="187569"/>
                        </a:xfrm>
                        <a:custGeom>
                          <a:avLst/>
                          <a:gdLst>
                            <a:gd name="connsiteX0" fmla="*/ 820616 w 820616"/>
                            <a:gd name="connsiteY0" fmla="*/ 187569 h 187569"/>
                            <a:gd name="connsiteX1" fmla="*/ 820616 w 820616"/>
                            <a:gd name="connsiteY1" fmla="*/ 5862 h 187569"/>
                            <a:gd name="connsiteX2" fmla="*/ 0 w 820616"/>
                            <a:gd name="connsiteY2" fmla="*/ 0 h 1875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820616" h="187569">
                              <a:moveTo>
                                <a:pt x="820616" y="187569"/>
                              </a:moveTo>
                              <a:lnTo>
                                <a:pt x="820616" y="586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31170" id="手繪多邊形: 圖案 95" o:spid="_x0000_s1026" style="position:absolute;margin-left:87.85pt;margin-top:10.05pt;width:64.6pt;height:14.75pt;z-index:2542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20616,187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" path="m820616,187569r,-181707l,e" filled="f" strokecolor="black [3200]" strokeweight=".5pt">
                <v:stroke joinstyle="miter"/>
                <v:path arrowok="t" o:connecttype="custom" o:connectlocs="820616,187569;820616,5862;0,0" o:connectangles="0,0,0"/>
              </v:shape>
            </w:pict>
          </mc:Fallback>
        </mc:AlternateContent>
      </w: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68928" behindDoc="0" locked="0" layoutInCell="1" allowOverlap="1" wp14:anchorId="0384A119" wp14:editId="52D9772A">
                <wp:simplePos x="0" y="0"/>
                <wp:positionH relativeFrom="column">
                  <wp:posOffset>746662</wp:posOffset>
                </wp:positionH>
                <wp:positionV relativeFrom="paragraph">
                  <wp:posOffset>4787</wp:posOffset>
                </wp:positionV>
                <wp:extent cx="5862" cy="169985"/>
                <wp:effectExtent l="76200" t="38100" r="70485" b="20955"/>
                <wp:wrapNone/>
                <wp:docPr id="88" name="直線單箭頭接點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2" cy="169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FC4188" id="直線單箭頭接點 88" o:spid="_x0000_s1026" type="#_x0000_t32" style="position:absolute;margin-left:58.8pt;margin-top:.4pt;width:.45pt;height:13.4pt;flip:y;z-index:2542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67904" behindDoc="0" locked="0" layoutInCell="1" allowOverlap="1" wp14:anchorId="7EA75D4B" wp14:editId="0A3A3E3B">
                <wp:simplePos x="0" y="0"/>
                <wp:positionH relativeFrom="column">
                  <wp:posOffset>746662</wp:posOffset>
                </wp:positionH>
                <wp:positionV relativeFrom="paragraph">
                  <wp:posOffset>168910</wp:posOffset>
                </wp:positionV>
                <wp:extent cx="439616" cy="146538"/>
                <wp:effectExtent l="0" t="0" r="17780" b="25400"/>
                <wp:wrapNone/>
                <wp:docPr id="1912" name="手繪多邊形: 圖案 1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616" cy="146538"/>
                        </a:xfrm>
                        <a:custGeom>
                          <a:avLst/>
                          <a:gdLst>
                            <a:gd name="connsiteX0" fmla="*/ 439616 w 439616"/>
                            <a:gd name="connsiteY0" fmla="*/ 146538 h 146538"/>
                            <a:gd name="connsiteX1" fmla="*/ 439616 w 439616"/>
                            <a:gd name="connsiteY1" fmla="*/ 0 h 146538"/>
                            <a:gd name="connsiteX2" fmla="*/ 0 w 439616"/>
                            <a:gd name="connsiteY2" fmla="*/ 0 h 146538"/>
                            <a:gd name="connsiteX3" fmla="*/ 0 w 439616"/>
                            <a:gd name="connsiteY3" fmla="*/ 0 h 146538"/>
                            <a:gd name="connsiteX4" fmla="*/ 0 w 439616"/>
                            <a:gd name="connsiteY4" fmla="*/ 0 h 146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39616" h="146538">
                              <a:moveTo>
                                <a:pt x="439616" y="146538"/>
                              </a:moveTo>
                              <a:lnTo>
                                <a:pt x="439616" y="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12137" id="手繪多邊形: 圖案 1912" o:spid="_x0000_s1026" style="position:absolute;margin-left:58.8pt;margin-top:13.3pt;width:34.6pt;height:11.55pt;z-index:2542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9616,146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" path="m439616,146538l439616,,,,,,,e" filled="f" strokecolor="black [3200]" strokeweight=".5pt">
                <v:stroke joinstyle="miter"/>
                <v:path arrowok="t" o:connecttype="custom" o:connectlocs="439616,146538;439616,0;0,0;0,0;0,0" o:connectangles="0,0,0,0,0"/>
              </v:shape>
            </w:pict>
          </mc:Fallback>
        </mc:AlternateContent>
      </w:r>
      <w:r w:rsidR="00F96F57">
        <w:rPr>
          <w:rFonts w:hint="eastAsia"/>
          <w:lang w:eastAsia="zh-TW"/>
        </w:rPr>
        <w:t>追加商品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708"/>
        <w:gridCol w:w="709"/>
        <w:gridCol w:w="2693"/>
      </w:tblGrid>
      <w:tr w:rsidR="007C1EC6" w14:paraId="363A350D" w14:textId="77777777" w:rsidTr="007C1EC6">
        <w:tc>
          <w:tcPr>
            <w:tcW w:w="1413" w:type="dxa"/>
          </w:tcPr>
          <w:p w14:paraId="41C4D629" w14:textId="77777777" w:rsidR="007C1EC6" w:rsidRPr="00DE781B" w:rsidRDefault="007C1EC6" w:rsidP="002D016A">
            <w:pPr>
              <w:rPr>
                <w:u w:val="single"/>
                <w:lang w:eastAsia="zh-TW"/>
              </w:rPr>
            </w:pPr>
            <w:r w:rsidRPr="00DE781B">
              <w:rPr>
                <w:rFonts w:hint="eastAsia"/>
                <w:u w:val="single"/>
                <w:lang w:eastAsia="zh-TW"/>
              </w:rPr>
              <w:t>訂單編號</w:t>
            </w:r>
          </w:p>
        </w:tc>
        <w:tc>
          <w:tcPr>
            <w:tcW w:w="1276" w:type="dxa"/>
          </w:tcPr>
          <w:p w14:paraId="3758BFF5" w14:textId="77777777" w:rsidR="007C1EC6" w:rsidRPr="00DE781B" w:rsidRDefault="007C1EC6" w:rsidP="002D016A">
            <w:pPr>
              <w:rPr>
                <w:u w:val="single"/>
                <w:lang w:eastAsia="zh-TW"/>
              </w:rPr>
            </w:pPr>
            <w:r w:rsidRPr="00DE781B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08" w:type="dxa"/>
          </w:tcPr>
          <w:p w14:paraId="62C8E468" w14:textId="77777777" w:rsidR="007C1EC6" w:rsidRPr="00DE781B" w:rsidRDefault="007C1EC6" w:rsidP="002D016A">
            <w:pPr>
              <w:rPr>
                <w:u w:val="single"/>
                <w:lang w:eastAsia="zh-TW"/>
              </w:rPr>
            </w:pPr>
            <w:r w:rsidRPr="00DE781B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709" w:type="dxa"/>
          </w:tcPr>
          <w:p w14:paraId="279D4E8A" w14:textId="214F21A9" w:rsidR="007C1EC6" w:rsidRPr="007C1EC6" w:rsidRDefault="007C1EC6" w:rsidP="002D016A">
            <w:pPr>
              <w:rPr>
                <w:u w:val="single"/>
                <w:lang w:eastAsia="zh-TW"/>
              </w:rPr>
            </w:pPr>
            <w:r w:rsidRPr="007C1EC6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2693" w:type="dxa"/>
          </w:tcPr>
          <w:p w14:paraId="4FEF51C8" w14:textId="30FAFBDE" w:rsidR="007C1EC6" w:rsidRDefault="007C1EC6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追加商品數量</w:t>
            </w:r>
          </w:p>
        </w:tc>
      </w:tr>
    </w:tbl>
    <w:p w14:paraId="202A9379" w14:textId="707A17C8" w:rsidR="00D13EFA" w:rsidRDefault="0022389F" w:rsidP="00AC3D3A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77440" behindDoc="0" locked="0" layoutInCell="1" allowOverlap="1" wp14:anchorId="16EF3C8F" wp14:editId="2CA978A4">
                <wp:simplePos x="0" y="0"/>
                <wp:positionH relativeFrom="column">
                  <wp:posOffset>440690</wp:posOffset>
                </wp:positionH>
                <wp:positionV relativeFrom="paragraph">
                  <wp:posOffset>148590</wp:posOffset>
                </wp:positionV>
                <wp:extent cx="5295900" cy="15240"/>
                <wp:effectExtent l="0" t="0" r="19050" b="22860"/>
                <wp:wrapNone/>
                <wp:docPr id="306" name="直線接點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9590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F90850" id="直線接點 306" o:spid="_x0000_s1026" style="position:absolute;z-index:2540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7pt,11.7pt" to="451.7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D605C2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63104" behindDoc="0" locked="0" layoutInCell="1" allowOverlap="1" wp14:anchorId="2E294133" wp14:editId="619C608E">
                <wp:simplePos x="0" y="0"/>
                <wp:positionH relativeFrom="column">
                  <wp:posOffset>440690</wp:posOffset>
                </wp:positionH>
                <wp:positionV relativeFrom="paragraph">
                  <wp:posOffset>3810</wp:posOffset>
                </wp:positionV>
                <wp:extent cx="7620" cy="152400"/>
                <wp:effectExtent l="0" t="0" r="30480" b="19050"/>
                <wp:wrapNone/>
                <wp:docPr id="170" name="直線接點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0268CA" id="直線接點 170" o:spid="_x0000_s1026" style="position:absolute;flip:x;z-index:2540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7pt,.3pt" to="35.3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" strokecolor="black [3200]" strokeweight=".5pt">
                <v:stroke joinstyle="miter"/>
              </v:line>
            </w:pict>
          </mc:Fallback>
        </mc:AlternateContent>
      </w:r>
    </w:p>
    <w:p w14:paraId="2C9605A4" w14:textId="665FD74E" w:rsidR="00F96F57" w:rsidRDefault="00F96F57" w:rsidP="00AC3D3A">
      <w:pPr>
        <w:rPr>
          <w:lang w:eastAsia="zh-TW"/>
        </w:rPr>
      </w:pPr>
    </w:p>
    <w:p w14:paraId="0CEF0713" w14:textId="48EF23AB" w:rsidR="00916D87" w:rsidRDefault="00916D87" w:rsidP="00AC3D3A">
      <w:pPr>
        <w:rPr>
          <w:lang w:eastAsia="zh-TW"/>
        </w:rPr>
      </w:pPr>
    </w:p>
    <w:p w14:paraId="45A29412" w14:textId="77777777" w:rsidR="00F56848" w:rsidRDefault="00F56848" w:rsidP="00AC3D3A">
      <w:pPr>
        <w:rPr>
          <w:lang w:eastAsia="zh-TW"/>
        </w:rPr>
      </w:pPr>
    </w:p>
    <w:p w14:paraId="5E200EA9" w14:textId="77777777" w:rsidR="00F56848" w:rsidRDefault="00F56848" w:rsidP="00AC3D3A">
      <w:pPr>
        <w:rPr>
          <w:lang w:eastAsia="zh-TW"/>
        </w:rPr>
      </w:pPr>
    </w:p>
    <w:p w14:paraId="26BB7F9E" w14:textId="77777777" w:rsidR="00F56848" w:rsidRDefault="00F56848" w:rsidP="00AC3D3A">
      <w:pPr>
        <w:rPr>
          <w:lang w:eastAsia="zh-TW"/>
        </w:rPr>
      </w:pPr>
    </w:p>
    <w:p w14:paraId="76510684" w14:textId="77777777" w:rsidR="00F56848" w:rsidRDefault="00F56848" w:rsidP="00AC3D3A">
      <w:pPr>
        <w:rPr>
          <w:lang w:eastAsia="zh-TW"/>
        </w:rPr>
      </w:pPr>
    </w:p>
    <w:p w14:paraId="036134AD" w14:textId="77777777" w:rsidR="00F56848" w:rsidRDefault="00F56848" w:rsidP="00AC3D3A">
      <w:pPr>
        <w:rPr>
          <w:lang w:eastAsia="zh-TW"/>
        </w:rPr>
      </w:pPr>
    </w:p>
    <w:p w14:paraId="68F66893" w14:textId="77777777" w:rsidR="00F56848" w:rsidRDefault="00F56848" w:rsidP="00AC3D3A">
      <w:pPr>
        <w:rPr>
          <w:lang w:eastAsia="zh-TW"/>
        </w:rPr>
      </w:pPr>
    </w:p>
    <w:p w14:paraId="13A63BD3" w14:textId="77777777" w:rsidR="00F56848" w:rsidRDefault="00F56848" w:rsidP="00AC3D3A">
      <w:pPr>
        <w:rPr>
          <w:lang w:eastAsia="zh-TW"/>
        </w:rPr>
      </w:pPr>
    </w:p>
    <w:p w14:paraId="3A178469" w14:textId="77777777" w:rsidR="00F56848" w:rsidRDefault="00F56848" w:rsidP="00AC3D3A">
      <w:pPr>
        <w:rPr>
          <w:lang w:eastAsia="zh-TW"/>
        </w:rPr>
      </w:pPr>
    </w:p>
    <w:p w14:paraId="2838933D" w14:textId="77777777" w:rsidR="00F56848" w:rsidRDefault="00F56848" w:rsidP="00AC3D3A">
      <w:pPr>
        <w:rPr>
          <w:lang w:eastAsia="zh-TW"/>
        </w:rPr>
      </w:pPr>
    </w:p>
    <w:p w14:paraId="3704B879" w14:textId="77777777" w:rsidR="00F56848" w:rsidRDefault="00F56848" w:rsidP="00AC3D3A">
      <w:pPr>
        <w:rPr>
          <w:lang w:eastAsia="zh-TW"/>
        </w:rPr>
      </w:pPr>
    </w:p>
    <w:p w14:paraId="193820B4" w14:textId="1D7545D5" w:rsidR="00916D87" w:rsidRDefault="00D578E5" w:rsidP="00AC3D3A">
      <w:pPr>
        <w:rPr>
          <w:lang w:eastAsia="zh-TW"/>
        </w:rPr>
      </w:pPr>
      <w:r>
        <w:rPr>
          <w:rFonts w:hint="eastAsia"/>
          <w:lang w:eastAsia="zh-TW"/>
        </w:rPr>
        <w:lastRenderedPageBreak/>
        <w:t>補貨單和其他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的關聯綱目：</w:t>
      </w:r>
    </w:p>
    <w:p w14:paraId="0E155F13" w14:textId="4E2C309E" w:rsidR="00276559" w:rsidRDefault="00BE7452" w:rsidP="00AC3D3A">
      <w:pPr>
        <w:rPr>
          <w:lang w:eastAsia="zh-TW"/>
        </w:rPr>
      </w:pPr>
      <w:r>
        <w:rPr>
          <w:rFonts w:hint="eastAsia"/>
          <w:lang w:eastAsia="zh-TW"/>
        </w:rPr>
        <w:t>上游廠商</w:t>
      </w:r>
      <w:r w:rsidR="00276559">
        <w:rPr>
          <w:rFonts w:hint="eastAsia"/>
          <w:lang w:eastAsia="zh-TW"/>
        </w:rPr>
        <w:t>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45"/>
        <w:gridCol w:w="1445"/>
        <w:gridCol w:w="1445"/>
        <w:gridCol w:w="1445"/>
        <w:gridCol w:w="1445"/>
      </w:tblGrid>
      <w:tr w:rsidR="00276559" w14:paraId="7B19A543" w14:textId="77777777" w:rsidTr="0022389F">
        <w:tc>
          <w:tcPr>
            <w:tcW w:w="1445" w:type="dxa"/>
          </w:tcPr>
          <w:p w14:paraId="112D72A4" w14:textId="3B454239" w:rsidR="00276559" w:rsidRPr="00591E99" w:rsidRDefault="00BE7452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081536" behindDoc="0" locked="0" layoutInCell="1" allowOverlap="1" wp14:anchorId="6B0A5182" wp14:editId="735FB385">
                      <wp:simplePos x="0" y="0"/>
                      <wp:positionH relativeFrom="column">
                        <wp:posOffset>788035</wp:posOffset>
                      </wp:positionH>
                      <wp:positionV relativeFrom="paragraph">
                        <wp:posOffset>296545</wp:posOffset>
                      </wp:positionV>
                      <wp:extent cx="0" cy="175260"/>
                      <wp:effectExtent l="76200" t="38100" r="57150" b="34290"/>
                      <wp:wrapNone/>
                      <wp:docPr id="339" name="直線接點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75260"/>
                              </a:xfrm>
                              <a:prstGeom prst="line">
                                <a:avLst/>
                              </a:prstGeom>
                              <a:ln>
                                <a:headEnd type="triangl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D25265C" id="直線接點 339" o:spid="_x0000_s1026" style="position:absolute;z-index:2540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.05pt,23.35pt" to="62.05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" strokecolor="black [3200]" strokeweight=".5pt">
                      <v:stroke startarrow="block" joinstyle="miter"/>
                    </v:line>
                  </w:pict>
                </mc:Fallback>
              </mc:AlternateContent>
            </w:r>
            <w:r w:rsidR="00276559" w:rsidRPr="00591E99">
              <w:rPr>
                <w:rFonts w:hint="eastAsia"/>
                <w:u w:val="single"/>
                <w:lang w:eastAsia="zh-TW"/>
              </w:rPr>
              <w:t>店家名稱</w:t>
            </w:r>
          </w:p>
        </w:tc>
        <w:tc>
          <w:tcPr>
            <w:tcW w:w="1445" w:type="dxa"/>
          </w:tcPr>
          <w:p w14:paraId="1793A78A" w14:textId="77777777" w:rsidR="00276559" w:rsidRDefault="00276559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店家地址</w:t>
            </w:r>
          </w:p>
        </w:tc>
        <w:tc>
          <w:tcPr>
            <w:tcW w:w="1445" w:type="dxa"/>
          </w:tcPr>
          <w:p w14:paraId="168F282F" w14:textId="77777777" w:rsidR="00276559" w:rsidRDefault="00276559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聯絡人員</w:t>
            </w:r>
          </w:p>
        </w:tc>
        <w:tc>
          <w:tcPr>
            <w:tcW w:w="1445" w:type="dxa"/>
          </w:tcPr>
          <w:p w14:paraId="0D055EC1" w14:textId="77777777" w:rsidR="00276559" w:rsidRDefault="00276559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連絡電話</w:t>
            </w:r>
          </w:p>
        </w:tc>
        <w:tc>
          <w:tcPr>
            <w:tcW w:w="1445" w:type="dxa"/>
          </w:tcPr>
          <w:p w14:paraId="2210D720" w14:textId="77777777" w:rsidR="00276559" w:rsidRDefault="00276559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s</w:t>
            </w:r>
            <w:r>
              <w:rPr>
                <w:lang w:eastAsia="zh-TW"/>
              </w:rPr>
              <w:t>treamflag</w:t>
            </w:r>
          </w:p>
        </w:tc>
      </w:tr>
    </w:tbl>
    <w:p w14:paraId="365E6C15" w14:textId="44AA1471" w:rsidR="00BE7452" w:rsidRDefault="001E7CFC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76096" behindDoc="0" locked="0" layoutInCell="1" allowOverlap="1" wp14:anchorId="4BDF022D" wp14:editId="1E2AF477">
                <wp:simplePos x="0" y="0"/>
                <wp:positionH relativeFrom="column">
                  <wp:posOffset>846308</wp:posOffset>
                </wp:positionH>
                <wp:positionV relativeFrom="paragraph">
                  <wp:posOffset>171792</wp:posOffset>
                </wp:positionV>
                <wp:extent cx="1658816" cy="0"/>
                <wp:effectExtent l="0" t="0" r="0" b="0"/>
                <wp:wrapNone/>
                <wp:docPr id="1926" name="直線接點 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881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589495" id="直線接點 1926" o:spid="_x0000_s1026" style="position:absolute;flip:x;z-index:2542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6.65pt,13.55pt" to="197.25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75072" behindDoc="0" locked="0" layoutInCell="1" allowOverlap="1" wp14:anchorId="679506FE" wp14:editId="5C4B6113">
                <wp:simplePos x="0" y="0"/>
                <wp:positionH relativeFrom="column">
                  <wp:posOffset>2499262</wp:posOffset>
                </wp:positionH>
                <wp:positionV relativeFrom="paragraph">
                  <wp:posOffset>160655</wp:posOffset>
                </wp:positionV>
                <wp:extent cx="0" cy="746760"/>
                <wp:effectExtent l="0" t="0" r="38100" b="15240"/>
                <wp:wrapNone/>
                <wp:docPr id="117" name="直線接點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6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C2CD33" id="直線接點 117" o:spid="_x0000_s1026" style="position:absolute;flip:y;z-index:2542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6.8pt,12.65pt" to="196.8pt,7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BE7452">
        <w:rPr>
          <w:rFonts w:hint="eastAsia"/>
          <w:lang w:eastAsia="zh-TW"/>
        </w:rPr>
        <w:t>使用者資料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992"/>
        <w:gridCol w:w="992"/>
      </w:tblGrid>
      <w:tr w:rsidR="001E7CFC" w14:paraId="607D7143" w14:textId="77777777" w:rsidTr="002D016A">
        <w:tc>
          <w:tcPr>
            <w:tcW w:w="1696" w:type="dxa"/>
          </w:tcPr>
          <w:p w14:paraId="274FB547" w14:textId="7FB6A8BD" w:rsidR="001E7CFC" w:rsidRPr="00591E99" w:rsidRDefault="001E7CFC" w:rsidP="002D016A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74048" behindDoc="0" locked="0" layoutInCell="1" allowOverlap="1" wp14:anchorId="1D746A60" wp14:editId="27DC27EE">
                      <wp:simplePos x="0" y="0"/>
                      <wp:positionH relativeFrom="column">
                        <wp:posOffset>917575</wp:posOffset>
                      </wp:positionH>
                      <wp:positionV relativeFrom="paragraph">
                        <wp:posOffset>283210</wp:posOffset>
                      </wp:positionV>
                      <wp:extent cx="0" cy="60960"/>
                      <wp:effectExtent l="76200" t="38100" r="95250" b="34290"/>
                      <wp:wrapNone/>
                      <wp:docPr id="849" name="直線單箭頭接點 8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09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3F8E38" id="直線單箭頭接點 849" o:spid="_x0000_s1026" type="#_x0000_t32" style="position:absolute;margin-left:72.25pt;margin-top:22.3pt;width:0;height:4.8pt;flip:y;z-index:2542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73024" behindDoc="0" locked="0" layoutInCell="1" allowOverlap="1" wp14:anchorId="072099DE" wp14:editId="0D40317A">
                      <wp:simplePos x="0" y="0"/>
                      <wp:positionH relativeFrom="column">
                        <wp:posOffset>765175</wp:posOffset>
                      </wp:positionH>
                      <wp:positionV relativeFrom="paragraph">
                        <wp:posOffset>290830</wp:posOffset>
                      </wp:positionV>
                      <wp:extent cx="0" cy="106680"/>
                      <wp:effectExtent l="76200" t="38100" r="57150" b="26670"/>
                      <wp:wrapNone/>
                      <wp:docPr id="358" name="直線單箭頭接點 3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066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036DC6" id="直線單箭頭接點 358" o:spid="_x0000_s1026" type="#_x0000_t32" style="position:absolute;margin-left:60.25pt;margin-top:22.9pt;width:0;height:8.4pt;flip:y;z-index:2542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91E99">
              <w:rPr>
                <w:rFonts w:hint="eastAsia"/>
                <w:u w:val="single"/>
                <w:lang w:eastAsia="zh-TW"/>
              </w:rPr>
              <w:t>帳號</w:t>
            </w:r>
          </w:p>
        </w:tc>
        <w:tc>
          <w:tcPr>
            <w:tcW w:w="992" w:type="dxa"/>
          </w:tcPr>
          <w:p w14:paraId="37EA2B9A" w14:textId="77777777" w:rsidR="001E7CFC" w:rsidRDefault="001E7CFC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密碼</w:t>
            </w:r>
          </w:p>
        </w:tc>
        <w:tc>
          <w:tcPr>
            <w:tcW w:w="992" w:type="dxa"/>
          </w:tcPr>
          <w:p w14:paraId="2D977F60" w14:textId="77777777" w:rsidR="001E7CFC" w:rsidRDefault="001E7CFC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姓名</w:t>
            </w:r>
          </w:p>
        </w:tc>
      </w:tr>
    </w:tbl>
    <w:p w14:paraId="554EDEB1" w14:textId="60AFBB65" w:rsidR="00286980" w:rsidRDefault="00380193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82240" behindDoc="0" locked="0" layoutInCell="1" allowOverlap="1" wp14:anchorId="6149FD94" wp14:editId="50B4FABD">
                <wp:simplePos x="0" y="0"/>
                <wp:positionH relativeFrom="column">
                  <wp:posOffset>5050155</wp:posOffset>
                </wp:positionH>
                <wp:positionV relativeFrom="paragraph">
                  <wp:posOffset>27158</wp:posOffset>
                </wp:positionV>
                <wp:extent cx="0" cy="685800"/>
                <wp:effectExtent l="0" t="0" r="38100" b="19050"/>
                <wp:wrapNone/>
                <wp:docPr id="1974" name="直線接點 1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C8A126" id="直線接點 1974" o:spid="_x0000_s1026" style="position:absolute;z-index:2542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.65pt,2.15pt" to="397.65pt,5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="002D34D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99296" behindDoc="0" locked="0" layoutInCell="1" allowOverlap="1" wp14:anchorId="5383ED50" wp14:editId="4BD370A6">
                <wp:simplePos x="0" y="0"/>
                <wp:positionH relativeFrom="column">
                  <wp:posOffset>981710</wp:posOffset>
                </wp:positionH>
                <wp:positionV relativeFrom="paragraph">
                  <wp:posOffset>33020</wp:posOffset>
                </wp:positionV>
                <wp:extent cx="4069080" cy="0"/>
                <wp:effectExtent l="0" t="0" r="0" b="0"/>
                <wp:wrapNone/>
                <wp:docPr id="848" name="直線接點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9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2A230E" id="直線接點 848" o:spid="_x0000_s1026" style="position:absolute;flip:x;z-index:2541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3pt,2.6pt" to="397.7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BE7452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92800" behindDoc="0" locked="0" layoutInCell="1" allowOverlap="1" wp14:anchorId="42B55529" wp14:editId="37231277">
                <wp:simplePos x="0" y="0"/>
                <wp:positionH relativeFrom="column">
                  <wp:posOffset>836930</wp:posOffset>
                </wp:positionH>
                <wp:positionV relativeFrom="paragraph">
                  <wp:posOffset>86360</wp:posOffset>
                </wp:positionV>
                <wp:extent cx="3665220" cy="7620"/>
                <wp:effectExtent l="0" t="0" r="11430" b="30480"/>
                <wp:wrapNone/>
                <wp:docPr id="357" name="直線接點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652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367791" id="直線接點 357" o:spid="_x0000_s1026" style="position:absolute;flip:x;z-index:2540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9pt,6.8pt" to="354.5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 w:rsidR="00BE7452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91776" behindDoc="0" locked="0" layoutInCell="1" allowOverlap="1" wp14:anchorId="2AC34C7B" wp14:editId="3F70C4E0">
                <wp:simplePos x="0" y="0"/>
                <wp:positionH relativeFrom="column">
                  <wp:posOffset>4502150</wp:posOffset>
                </wp:positionH>
                <wp:positionV relativeFrom="paragraph">
                  <wp:posOffset>86360</wp:posOffset>
                </wp:positionV>
                <wp:extent cx="0" cy="213360"/>
                <wp:effectExtent l="0" t="0" r="38100" b="15240"/>
                <wp:wrapNone/>
                <wp:docPr id="356" name="直線接點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3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E42914" id="直線接點 356" o:spid="_x0000_s1026" style="position:absolute;flip:y;z-index:2540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4.5pt,6.8pt" to="354.5pt,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276559">
        <w:rPr>
          <w:rFonts w:hint="eastAsia"/>
          <w:lang w:eastAsia="zh-TW"/>
        </w:rPr>
        <w:t>補貨單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1418"/>
        <w:gridCol w:w="708"/>
        <w:gridCol w:w="1276"/>
        <w:gridCol w:w="1418"/>
      </w:tblGrid>
      <w:tr w:rsidR="0022389F" w14:paraId="427B1A89" w14:textId="08DB8FC4" w:rsidTr="002D34D7">
        <w:tc>
          <w:tcPr>
            <w:tcW w:w="1555" w:type="dxa"/>
            <w:tcBorders>
              <w:bottom w:val="single" w:sz="4" w:space="0" w:color="auto"/>
            </w:tcBorders>
          </w:tcPr>
          <w:p w14:paraId="2E5E0311" w14:textId="7F8C6BAC" w:rsidR="0022389F" w:rsidRPr="00383361" w:rsidRDefault="0022389F" w:rsidP="0022389F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補貨單編號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67A866C2" w14:textId="491A8914" w:rsidR="0022389F" w:rsidRDefault="0022389F" w:rsidP="0022389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補貨單狀態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3DCDA5D0" w14:textId="1A146FAE" w:rsidR="0022389F" w:rsidRPr="00BE7452" w:rsidRDefault="0022389F" w:rsidP="0022389F">
            <w:pPr>
              <w:rPr>
                <w:lang w:eastAsia="zh-TW"/>
              </w:rPr>
            </w:pPr>
            <w:r w:rsidRPr="00BE7452">
              <w:rPr>
                <w:rFonts w:hint="eastAsia"/>
                <w:lang w:eastAsia="zh-TW"/>
              </w:rPr>
              <w:t>補貨的廠商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35EC5A22" w14:textId="41B4928C" w:rsidR="0022389F" w:rsidRDefault="0022389F" w:rsidP="0022389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車牌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49EB290A" w14:textId="0003C28F" w:rsidR="0022389F" w:rsidRDefault="0022389F" w:rsidP="0022389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派車時間</w:t>
            </w:r>
          </w:p>
        </w:tc>
        <w:tc>
          <w:tcPr>
            <w:tcW w:w="1418" w:type="dxa"/>
          </w:tcPr>
          <w:p w14:paraId="6A270C92" w14:textId="2D91B576" w:rsidR="0022389F" w:rsidRDefault="0022389F" w:rsidP="0022389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補貨的帳號</w:t>
            </w:r>
          </w:p>
        </w:tc>
      </w:tr>
      <w:tr w:rsidR="002D34D7" w14:paraId="08BD2305" w14:textId="77777777" w:rsidTr="002D34D7">
        <w:tc>
          <w:tcPr>
            <w:tcW w:w="1555" w:type="dxa"/>
            <w:tcBorders>
              <w:left w:val="nil"/>
              <w:bottom w:val="nil"/>
              <w:right w:val="nil"/>
            </w:tcBorders>
          </w:tcPr>
          <w:p w14:paraId="60110074" w14:textId="60E58B67" w:rsidR="002D34D7" w:rsidRDefault="0065106B" w:rsidP="0022389F">
            <w:pPr>
              <w:rPr>
                <w:noProof/>
                <w:snapToGrid/>
                <w:u w:val="single"/>
                <w:lang w:eastAsia="zh-TW"/>
              </w:rPr>
            </w:pPr>
            <w:r>
              <w:rPr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84288" behindDoc="0" locked="0" layoutInCell="1" allowOverlap="1" wp14:anchorId="6121E840" wp14:editId="3A206B28">
                      <wp:simplePos x="0" y="0"/>
                      <wp:positionH relativeFrom="column">
                        <wp:posOffset>564515</wp:posOffset>
                      </wp:positionH>
                      <wp:positionV relativeFrom="paragraph">
                        <wp:posOffset>5715</wp:posOffset>
                      </wp:positionV>
                      <wp:extent cx="0" cy="596900"/>
                      <wp:effectExtent l="76200" t="38100" r="57150" b="12700"/>
                      <wp:wrapNone/>
                      <wp:docPr id="148" name="直線單箭頭接點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5969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EDDD90" id="直線單箭頭接點 148" o:spid="_x0000_s1026" type="#_x0000_t32" style="position:absolute;margin-left:44.45pt;margin-top:.45pt;width:0;height:47pt;flip:y;z-index:2542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14:paraId="074B3B62" w14:textId="5A47892F" w:rsidR="002D34D7" w:rsidRDefault="002D34D7" w:rsidP="0022389F">
            <w:pPr>
              <w:rPr>
                <w:lang w:eastAsia="zh-TW"/>
              </w:rPr>
            </w:pP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6C31DEE3" w14:textId="4D07CE18" w:rsidR="002D34D7" w:rsidRPr="00BE7452" w:rsidRDefault="002D34D7" w:rsidP="0022389F">
            <w:pPr>
              <w:rPr>
                <w:lang w:eastAsia="zh-TW"/>
              </w:rPr>
            </w:pPr>
          </w:p>
        </w:tc>
        <w:tc>
          <w:tcPr>
            <w:tcW w:w="708" w:type="dxa"/>
            <w:tcBorders>
              <w:left w:val="nil"/>
              <w:bottom w:val="nil"/>
              <w:right w:val="nil"/>
            </w:tcBorders>
          </w:tcPr>
          <w:p w14:paraId="5040A4D2" w14:textId="54725254" w:rsidR="002D34D7" w:rsidRDefault="00147A6F" w:rsidP="0022389F">
            <w:pPr>
              <w:rPr>
                <w:lang w:eastAsia="zh-TW"/>
              </w:rPr>
            </w:pPr>
            <w:r>
              <w:rPr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81216" behindDoc="0" locked="0" layoutInCell="1" allowOverlap="1" wp14:anchorId="40CD42AC" wp14:editId="7A358FF2">
                      <wp:simplePos x="0" y="0"/>
                      <wp:positionH relativeFrom="column">
                        <wp:posOffset>125095</wp:posOffset>
                      </wp:positionH>
                      <wp:positionV relativeFrom="paragraph">
                        <wp:posOffset>0</wp:posOffset>
                      </wp:positionV>
                      <wp:extent cx="0" cy="445477"/>
                      <wp:effectExtent l="0" t="0" r="38100" b="12065"/>
                      <wp:wrapNone/>
                      <wp:docPr id="1962" name="直線接點 19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44547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70FD7C6" id="直線接點 1962" o:spid="_x0000_s1026" style="position:absolute;flip:y;z-index:2542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85pt,0" to="9.85pt,3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1276" w:type="dxa"/>
            <w:tcBorders>
              <w:left w:val="nil"/>
              <w:bottom w:val="nil"/>
            </w:tcBorders>
          </w:tcPr>
          <w:p w14:paraId="5AFFFDF4" w14:textId="77777777" w:rsidR="002D34D7" w:rsidRDefault="002D34D7" w:rsidP="0022389F">
            <w:pPr>
              <w:rPr>
                <w:lang w:eastAsia="zh-TW"/>
              </w:rPr>
            </w:pPr>
          </w:p>
        </w:tc>
        <w:tc>
          <w:tcPr>
            <w:tcW w:w="1418" w:type="dxa"/>
          </w:tcPr>
          <w:p w14:paraId="29BE6889" w14:textId="1A12DA76" w:rsidR="002D34D7" w:rsidRDefault="00380193" w:rsidP="0022389F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83264" behindDoc="0" locked="0" layoutInCell="1" allowOverlap="1" wp14:anchorId="6053AE6B" wp14:editId="5EE496F3">
                      <wp:simplePos x="0" y="0"/>
                      <wp:positionH relativeFrom="column">
                        <wp:posOffset>826558</wp:posOffset>
                      </wp:positionH>
                      <wp:positionV relativeFrom="paragraph">
                        <wp:posOffset>88265</wp:posOffset>
                      </wp:positionV>
                      <wp:extent cx="101600" cy="0"/>
                      <wp:effectExtent l="0" t="0" r="0" b="0"/>
                      <wp:wrapNone/>
                      <wp:docPr id="147" name="直線接點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1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6FB8360" id="直線接點 147" o:spid="_x0000_s1026" style="position:absolute;flip:x;z-index:2542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1pt,6.95pt" to="73.1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2D34D7">
              <w:rPr>
                <w:rFonts w:hint="eastAsia"/>
                <w:lang w:eastAsia="zh-TW"/>
              </w:rPr>
              <w:t>進貨的帳號</w:t>
            </w:r>
          </w:p>
        </w:tc>
      </w:tr>
    </w:tbl>
    <w:p w14:paraId="4B9B9AE5" w14:textId="35140360" w:rsidR="00276559" w:rsidRDefault="00BE7452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89728" behindDoc="0" locked="0" layoutInCell="1" allowOverlap="1" wp14:anchorId="7E635988" wp14:editId="5BD240AE">
                <wp:simplePos x="0" y="0"/>
                <wp:positionH relativeFrom="column">
                  <wp:posOffset>2985770</wp:posOffset>
                </wp:positionH>
                <wp:positionV relativeFrom="paragraph">
                  <wp:posOffset>141605</wp:posOffset>
                </wp:positionV>
                <wp:extent cx="1836420" cy="0"/>
                <wp:effectExtent l="0" t="0" r="0" b="0"/>
                <wp:wrapNone/>
                <wp:docPr id="354" name="直線接點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6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CD476" id="直線接點 354" o:spid="_x0000_s1026" style="position:absolute;flip:x;z-index:2540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1pt,11.15pt" to="379.7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88704" behindDoc="0" locked="0" layoutInCell="1" allowOverlap="1" wp14:anchorId="657648DF" wp14:editId="02C1050F">
                <wp:simplePos x="0" y="0"/>
                <wp:positionH relativeFrom="column">
                  <wp:posOffset>4814570</wp:posOffset>
                </wp:positionH>
                <wp:positionV relativeFrom="paragraph">
                  <wp:posOffset>141605</wp:posOffset>
                </wp:positionV>
                <wp:extent cx="7620" cy="1813560"/>
                <wp:effectExtent l="0" t="0" r="30480" b="15240"/>
                <wp:wrapNone/>
                <wp:docPr id="353" name="直線接點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813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685AE6" id="直線接點 353" o:spid="_x0000_s1026" style="position:absolute;flip:y;z-index:2540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9.1pt,11.15pt" to="379.7pt,15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" strokecolor="black [3200]" strokeweight=".5pt">
                <v:stroke joinstyle="miter"/>
              </v:line>
            </w:pict>
          </mc:Fallback>
        </mc:AlternateContent>
      </w:r>
      <w:r w:rsidR="00276559">
        <w:rPr>
          <w:rFonts w:hint="eastAsia"/>
          <w:lang w:eastAsia="zh-TW"/>
        </w:rPr>
        <w:t>商補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11"/>
        <w:gridCol w:w="1811"/>
        <w:gridCol w:w="1051"/>
        <w:gridCol w:w="992"/>
        <w:gridCol w:w="1701"/>
      </w:tblGrid>
      <w:tr w:rsidR="00073ED6" w14:paraId="39AF6ABE" w14:textId="77777777" w:rsidTr="00073ED6">
        <w:tc>
          <w:tcPr>
            <w:tcW w:w="1811" w:type="dxa"/>
          </w:tcPr>
          <w:p w14:paraId="3CEC4A2E" w14:textId="5CD3F827" w:rsidR="00073ED6" w:rsidRPr="00480459" w:rsidRDefault="00073ED6" w:rsidP="00AC3D3A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42656" behindDoc="0" locked="0" layoutInCell="1" allowOverlap="1" wp14:anchorId="4AE3CE6E" wp14:editId="268013F6">
                      <wp:simplePos x="0" y="0"/>
                      <wp:positionH relativeFrom="column">
                        <wp:posOffset>616292</wp:posOffset>
                      </wp:positionH>
                      <wp:positionV relativeFrom="paragraph">
                        <wp:posOffset>290097</wp:posOffset>
                      </wp:positionV>
                      <wp:extent cx="937846" cy="140677"/>
                      <wp:effectExtent l="0" t="0" r="15240" b="12065"/>
                      <wp:wrapNone/>
                      <wp:docPr id="1929" name="手繪多邊形: 圖案 19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7846" cy="140677"/>
                              </a:xfrm>
                              <a:custGeom>
                                <a:avLst/>
                                <a:gdLst>
                                  <a:gd name="connsiteX0" fmla="*/ 937846 w 937846"/>
                                  <a:gd name="connsiteY0" fmla="*/ 0 h 140677"/>
                                  <a:gd name="connsiteX1" fmla="*/ 937846 w 937846"/>
                                  <a:gd name="connsiteY1" fmla="*/ 134816 h 140677"/>
                                  <a:gd name="connsiteX2" fmla="*/ 0 w 937846"/>
                                  <a:gd name="connsiteY2" fmla="*/ 140677 h 14067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937846" h="140677">
                                    <a:moveTo>
                                      <a:pt x="937846" y="0"/>
                                    </a:moveTo>
                                    <a:lnTo>
                                      <a:pt x="937846" y="134816"/>
                                    </a:lnTo>
                                    <a:lnTo>
                                      <a:pt x="0" y="140677"/>
                                    </a:ln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9E7514" id="手繪多邊形: 圖案 1929" o:spid="_x0000_s1026" style="position:absolute;margin-left:48.55pt;margin-top:22.85pt;width:73.85pt;height:11.1pt;z-index:2543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37846,140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" path="m937846,r,134816l,140677e" filled="f" strokecolor="black [3200]" strokeweight=".5pt">
                      <v:stroke joinstyle="miter"/>
                      <v:path arrowok="t" o:connecttype="custom" o:connectlocs="937846,0;937846,134816;0,140677" o:connectangles="0,0,0"/>
                    </v:shape>
                  </w:pict>
                </mc:Fallback>
              </mc:AlternateContent>
            </w:r>
            <w:r w:rsidRPr="00480459">
              <w:rPr>
                <w:rFonts w:hint="eastAsia"/>
                <w:u w:val="single"/>
                <w:lang w:eastAsia="zh-TW"/>
              </w:rPr>
              <w:t>補貨單編號</w:t>
            </w:r>
          </w:p>
        </w:tc>
        <w:tc>
          <w:tcPr>
            <w:tcW w:w="1811" w:type="dxa"/>
          </w:tcPr>
          <w:p w14:paraId="4FE68A85" w14:textId="09D1D405" w:rsidR="00073ED6" w:rsidRPr="00480459" w:rsidRDefault="00073ED6" w:rsidP="00AC3D3A">
            <w:pPr>
              <w:rPr>
                <w:u w:val="single"/>
                <w:lang w:eastAsia="zh-TW"/>
              </w:rPr>
            </w:pPr>
            <w:r w:rsidRPr="00480459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1051" w:type="dxa"/>
          </w:tcPr>
          <w:p w14:paraId="5A5CF8EA" w14:textId="34952F81" w:rsidR="00073ED6" w:rsidRPr="00480459" w:rsidRDefault="00073ED6" w:rsidP="00AC3D3A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43680" behindDoc="0" locked="0" layoutInCell="1" allowOverlap="1" wp14:anchorId="5A4C38DC" wp14:editId="68C96337">
                      <wp:simplePos x="0" y="0"/>
                      <wp:positionH relativeFrom="column">
                        <wp:posOffset>33753</wp:posOffset>
                      </wp:positionH>
                      <wp:positionV relativeFrom="paragraph">
                        <wp:posOffset>295959</wp:posOffset>
                      </wp:positionV>
                      <wp:extent cx="849923" cy="222738"/>
                      <wp:effectExtent l="0" t="0" r="26670" b="25400"/>
                      <wp:wrapNone/>
                      <wp:docPr id="181" name="手繪多邊形: 圖案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9923" cy="222738"/>
                              </a:xfrm>
                              <a:custGeom>
                                <a:avLst/>
                                <a:gdLst>
                                  <a:gd name="connsiteX0" fmla="*/ 849923 w 849923"/>
                                  <a:gd name="connsiteY0" fmla="*/ 0 h 222738"/>
                                  <a:gd name="connsiteX1" fmla="*/ 849923 w 849923"/>
                                  <a:gd name="connsiteY1" fmla="*/ 222738 h 222738"/>
                                  <a:gd name="connsiteX2" fmla="*/ 0 w 849923"/>
                                  <a:gd name="connsiteY2" fmla="*/ 222738 h 22273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849923" h="222738">
                                    <a:moveTo>
                                      <a:pt x="849923" y="0"/>
                                    </a:moveTo>
                                    <a:lnTo>
                                      <a:pt x="849923" y="222738"/>
                                    </a:lnTo>
                                    <a:lnTo>
                                      <a:pt x="0" y="222738"/>
                                    </a:lnTo>
                                  </a:path>
                                </a:pathLst>
                              </a:cu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518C76" id="手繪多邊形: 圖案 181" o:spid="_x0000_s1026" style="position:absolute;margin-left:2.65pt;margin-top:23.3pt;width:66.9pt;height:17.55pt;z-index:2543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49923,222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" path="m849923,r,222738l,222738e" filled="f" strokecolor="black [3200]" strokeweight=".5pt">
                      <v:stroke joinstyle="miter"/>
                      <v:path arrowok="t" o:connecttype="custom" o:connectlocs="849923,0;849923,222738;0,222738" o:connectangles="0,0,0"/>
                    </v:shape>
                  </w:pict>
                </mc:Fallback>
              </mc:AlternateContent>
            </w:r>
            <w:r w:rsidRPr="00480459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992" w:type="dxa"/>
          </w:tcPr>
          <w:p w14:paraId="3F98FA39" w14:textId="10B6BC30" w:rsidR="00073ED6" w:rsidRPr="00073ED6" w:rsidRDefault="00073ED6" w:rsidP="00AC3D3A">
            <w:pPr>
              <w:rPr>
                <w:u w:val="single"/>
                <w:lang w:eastAsia="zh-TW"/>
              </w:rPr>
            </w:pPr>
            <w:r w:rsidRPr="00073ED6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1701" w:type="dxa"/>
          </w:tcPr>
          <w:p w14:paraId="3BC618BA" w14:textId="5172E3C6" w:rsidR="00073ED6" w:rsidRDefault="00073ED6" w:rsidP="00AC3D3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補貨商品數量</w:t>
            </w:r>
          </w:p>
        </w:tc>
      </w:tr>
    </w:tbl>
    <w:p w14:paraId="388C1CBE" w14:textId="5F3E6852" w:rsidR="00276559" w:rsidRDefault="00073ED6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44704" behindDoc="0" locked="0" layoutInCell="1" allowOverlap="1" wp14:anchorId="7834EA5A" wp14:editId="7955EFB5">
                <wp:simplePos x="0" y="0"/>
                <wp:positionH relativeFrom="column">
                  <wp:posOffset>2393755</wp:posOffset>
                </wp:positionH>
                <wp:positionV relativeFrom="paragraph">
                  <wp:posOffset>232752</wp:posOffset>
                </wp:positionV>
                <wp:extent cx="0" cy="105508"/>
                <wp:effectExtent l="76200" t="0" r="57150" b="66040"/>
                <wp:wrapNone/>
                <wp:docPr id="182" name="直線單箭頭接點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5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259FB5" id="直線單箭頭接點 182" o:spid="_x0000_s1026" type="#_x0000_t32" style="position:absolute;margin-left:188.5pt;margin-top:18.35pt;width:0;height:8.3pt;z-index:2543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  <w:r w:rsidR="00284C49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80192" behindDoc="0" locked="0" layoutInCell="1" allowOverlap="1" wp14:anchorId="17C47F75" wp14:editId="6631C9CA">
                <wp:simplePos x="0" y="0"/>
                <wp:positionH relativeFrom="column">
                  <wp:posOffset>1151108</wp:posOffset>
                </wp:positionH>
                <wp:positionV relativeFrom="paragraph">
                  <wp:posOffset>197583</wp:posOffset>
                </wp:positionV>
                <wp:extent cx="5862" cy="123092"/>
                <wp:effectExtent l="76200" t="0" r="70485" b="48895"/>
                <wp:wrapNone/>
                <wp:docPr id="1941" name="直線單箭頭接點 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2" cy="1230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0B7FD" id="直線單箭頭接點 1941" o:spid="_x0000_s1026" type="#_x0000_t32" style="position:absolute;margin-left:90.65pt;margin-top:15.55pt;width:.45pt;height:9.7pt;flip:x;z-index:2542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13580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79168" behindDoc="0" locked="0" layoutInCell="1" allowOverlap="1" wp14:anchorId="46F4F3A3" wp14:editId="05D9DAC5">
                <wp:simplePos x="0" y="0"/>
                <wp:positionH relativeFrom="column">
                  <wp:posOffset>1151108</wp:posOffset>
                </wp:positionH>
                <wp:positionV relativeFrom="paragraph">
                  <wp:posOffset>-1710</wp:posOffset>
                </wp:positionV>
                <wp:extent cx="1600200" cy="187570"/>
                <wp:effectExtent l="0" t="0" r="38100" b="22225"/>
                <wp:wrapNone/>
                <wp:docPr id="1939" name="手繪多邊形: 圖案 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87570"/>
                        </a:xfrm>
                        <a:custGeom>
                          <a:avLst/>
                          <a:gdLst>
                            <a:gd name="connsiteX0" fmla="*/ 1594339 w 1600200"/>
                            <a:gd name="connsiteY0" fmla="*/ 0 h 187570"/>
                            <a:gd name="connsiteX1" fmla="*/ 1600200 w 1600200"/>
                            <a:gd name="connsiteY1" fmla="*/ 187570 h 187570"/>
                            <a:gd name="connsiteX2" fmla="*/ 0 w 1600200"/>
                            <a:gd name="connsiteY2" fmla="*/ 187570 h 18757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600200" h="187570">
                              <a:moveTo>
                                <a:pt x="1594339" y="0"/>
                              </a:moveTo>
                              <a:lnTo>
                                <a:pt x="1600200" y="187570"/>
                              </a:lnTo>
                              <a:lnTo>
                                <a:pt x="0" y="187570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B5E20" id="手繪多邊形: 圖案 1939" o:spid="_x0000_s1026" style="position:absolute;margin-left:90.65pt;margin-top:-.15pt;width:126pt;height:14.75pt;z-index:2542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00200,187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" path="m1594339,r5861,187570l,187570e" filled="f" strokecolor="black [3200]" strokeweight=".5pt">
                <v:stroke joinstyle="miter"/>
                <v:path arrowok="t" o:connecttype="custom" o:connectlocs="1594339,0;1600200,187570;0,187570" o:connectangles="0,0,0"/>
              </v:shape>
            </w:pict>
          </mc:Fallback>
        </mc:AlternateContent>
      </w:r>
      <w:r w:rsidR="0013580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278144" behindDoc="0" locked="0" layoutInCell="1" allowOverlap="1" wp14:anchorId="2C3AAEDC" wp14:editId="0C427B6A">
                <wp:simplePos x="0" y="0"/>
                <wp:positionH relativeFrom="column">
                  <wp:posOffset>688047</wp:posOffset>
                </wp:positionH>
                <wp:positionV relativeFrom="paragraph">
                  <wp:posOffset>126902</wp:posOffset>
                </wp:positionV>
                <wp:extent cx="0" cy="182050"/>
                <wp:effectExtent l="76200" t="0" r="57150" b="66040"/>
                <wp:wrapNone/>
                <wp:docPr id="1933" name="直線單箭頭接點 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4F9115" id="直線單箭頭接點 1933" o:spid="_x0000_s1026" type="#_x0000_t32" style="position:absolute;margin-left:54.2pt;margin-top:10pt;width:0;height:14.35pt;z-index:2542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 w:rsidR="00276559">
        <w:rPr>
          <w:rFonts w:hint="eastAsia"/>
          <w:lang w:eastAsia="zh-TW"/>
        </w:rPr>
        <w:t>商品資料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98"/>
        <w:gridCol w:w="764"/>
        <w:gridCol w:w="1335"/>
        <w:gridCol w:w="709"/>
        <w:gridCol w:w="709"/>
        <w:gridCol w:w="1276"/>
      </w:tblGrid>
      <w:tr w:rsidR="00BE7452" w14:paraId="0C34D5E6" w14:textId="035787CE" w:rsidTr="00BE7452">
        <w:tc>
          <w:tcPr>
            <w:tcW w:w="1298" w:type="dxa"/>
          </w:tcPr>
          <w:p w14:paraId="474D5DDF" w14:textId="2C89FE9D" w:rsidR="00BE7452" w:rsidRPr="00591E99" w:rsidRDefault="00BE7452" w:rsidP="001A0033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64" w:type="dxa"/>
          </w:tcPr>
          <w:p w14:paraId="7E170A07" w14:textId="44F99D8C" w:rsidR="00BE7452" w:rsidRPr="00591E99" w:rsidRDefault="00BE7452" w:rsidP="001A0033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1335" w:type="dxa"/>
          </w:tcPr>
          <w:p w14:paraId="54E89C76" w14:textId="77777777" w:rsidR="00BE7452" w:rsidRDefault="00BE7452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庫存數量</w:t>
            </w:r>
          </w:p>
        </w:tc>
        <w:tc>
          <w:tcPr>
            <w:tcW w:w="709" w:type="dxa"/>
          </w:tcPr>
          <w:p w14:paraId="7AC746B0" w14:textId="77777777" w:rsidR="00BE7452" w:rsidRPr="00E12E97" w:rsidRDefault="00BE7452" w:rsidP="001A0033">
            <w:pPr>
              <w:rPr>
                <w:u w:val="single"/>
                <w:lang w:eastAsia="zh-TW"/>
              </w:rPr>
            </w:pPr>
            <w:r w:rsidRPr="00E12E97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709" w:type="dxa"/>
          </w:tcPr>
          <w:p w14:paraId="49EFB663" w14:textId="77777777" w:rsidR="00BE7452" w:rsidRDefault="00BE7452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單價</w:t>
            </w:r>
          </w:p>
        </w:tc>
        <w:tc>
          <w:tcPr>
            <w:tcW w:w="1276" w:type="dxa"/>
          </w:tcPr>
          <w:p w14:paraId="5001A029" w14:textId="272C3E15" w:rsidR="00BE7452" w:rsidRDefault="00BE7452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供貨廠商</w:t>
            </w:r>
          </w:p>
        </w:tc>
      </w:tr>
    </w:tbl>
    <w:p w14:paraId="4B86DAD5" w14:textId="0CEDE8FD" w:rsidR="000A6466" w:rsidRDefault="000A6466" w:rsidP="00AC3D3A">
      <w:pPr>
        <w:rPr>
          <w:lang w:eastAsia="zh-TW"/>
        </w:rPr>
      </w:pPr>
      <w:r>
        <w:rPr>
          <w:rFonts w:hint="eastAsia"/>
          <w:lang w:eastAsia="zh-TW"/>
        </w:rPr>
        <w:t>貨車資料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04"/>
        <w:gridCol w:w="709"/>
        <w:gridCol w:w="1276"/>
      </w:tblGrid>
      <w:tr w:rsidR="000A6466" w14:paraId="6CA7CFC1" w14:textId="77777777" w:rsidTr="00BE7452">
        <w:tc>
          <w:tcPr>
            <w:tcW w:w="704" w:type="dxa"/>
          </w:tcPr>
          <w:p w14:paraId="2824385F" w14:textId="77777777" w:rsidR="000A6466" w:rsidRPr="00383361" w:rsidRDefault="000A6466" w:rsidP="001A0033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車牌</w:t>
            </w:r>
          </w:p>
        </w:tc>
        <w:tc>
          <w:tcPr>
            <w:tcW w:w="709" w:type="dxa"/>
          </w:tcPr>
          <w:p w14:paraId="10936E34" w14:textId="77777777" w:rsidR="000A6466" w:rsidRPr="00773F8F" w:rsidRDefault="000A6466" w:rsidP="001A0033">
            <w:pPr>
              <w:rPr>
                <w:lang w:eastAsia="zh-TW"/>
              </w:rPr>
            </w:pPr>
            <w:r w:rsidRPr="00773F8F">
              <w:rPr>
                <w:rFonts w:hint="eastAsia"/>
                <w:lang w:eastAsia="zh-TW"/>
              </w:rPr>
              <w:t>司機</w:t>
            </w:r>
          </w:p>
        </w:tc>
        <w:tc>
          <w:tcPr>
            <w:tcW w:w="1276" w:type="dxa"/>
          </w:tcPr>
          <w:p w14:paraId="02F784A1" w14:textId="77777777" w:rsidR="000A6466" w:rsidRPr="00773F8F" w:rsidRDefault="000A6466" w:rsidP="001A0033">
            <w:pPr>
              <w:rPr>
                <w:lang w:eastAsia="zh-TW"/>
              </w:rPr>
            </w:pPr>
            <w:r w:rsidRPr="00773F8F">
              <w:rPr>
                <w:rFonts w:hint="eastAsia"/>
                <w:lang w:eastAsia="zh-TW"/>
              </w:rPr>
              <w:t>派車狀態</w:t>
            </w:r>
          </w:p>
        </w:tc>
      </w:tr>
    </w:tbl>
    <w:p w14:paraId="678A52EA" w14:textId="6B8ADA8F" w:rsidR="000A6466" w:rsidRDefault="005E05D4" w:rsidP="00AC3D3A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86656" behindDoc="0" locked="0" layoutInCell="1" allowOverlap="1" wp14:anchorId="7C49713D" wp14:editId="3916A85E">
                <wp:simplePos x="0" y="0"/>
                <wp:positionH relativeFrom="column">
                  <wp:posOffset>238760</wp:posOffset>
                </wp:positionH>
                <wp:positionV relativeFrom="paragraph">
                  <wp:posOffset>3810</wp:posOffset>
                </wp:positionV>
                <wp:extent cx="0" cy="114300"/>
                <wp:effectExtent l="76200" t="38100" r="57150" b="19050"/>
                <wp:wrapNone/>
                <wp:docPr id="351" name="直線接點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89B7D9" id="直線接點 351" o:spid="_x0000_s1026" style="position:absolute;z-index:2540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8pt,.3pt" to="18.8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" strokecolor="black [3200]" strokeweight=".5pt">
                <v:stroke startarrow="block" joinstyle="miter"/>
              </v:line>
            </w:pict>
          </mc:Fallback>
        </mc:AlternateContent>
      </w:r>
      <w:r w:rsidR="00BE7452"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87680" behindDoc="0" locked="0" layoutInCell="1" allowOverlap="1" wp14:anchorId="174BCB21" wp14:editId="48EF9164">
                <wp:simplePos x="0" y="0"/>
                <wp:positionH relativeFrom="column">
                  <wp:posOffset>238760</wp:posOffset>
                </wp:positionH>
                <wp:positionV relativeFrom="paragraph">
                  <wp:posOffset>125730</wp:posOffset>
                </wp:positionV>
                <wp:extent cx="4579620" cy="7620"/>
                <wp:effectExtent l="0" t="0" r="30480" b="30480"/>
                <wp:wrapNone/>
                <wp:docPr id="352" name="直線接點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96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405734" id="直線接點 352" o:spid="_x0000_s1026" style="position:absolute;z-index:2540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8pt,9.9pt" to="379.4pt,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" strokecolor="black [3200]" strokeweight=".5pt">
                <v:stroke joinstyle="miter"/>
              </v:line>
            </w:pict>
          </mc:Fallback>
        </mc:AlternateContent>
      </w:r>
    </w:p>
    <w:p w14:paraId="100429CA" w14:textId="0AC3E641" w:rsidR="0022389F" w:rsidRDefault="0022389F" w:rsidP="00AC3D3A">
      <w:pPr>
        <w:rPr>
          <w:lang w:eastAsia="zh-TW"/>
        </w:rPr>
      </w:pPr>
    </w:p>
    <w:p w14:paraId="1865041D" w14:textId="6CD1C858" w:rsidR="0022389F" w:rsidRPr="00D578E5" w:rsidRDefault="00D578E5" w:rsidP="00AC3D3A">
      <w:pPr>
        <w:rPr>
          <w:lang w:eastAsia="zh-TW"/>
        </w:rPr>
      </w:pPr>
      <w:r>
        <w:rPr>
          <w:rFonts w:hint="eastAsia"/>
          <w:lang w:eastAsia="zh-TW"/>
        </w:rPr>
        <w:t>派車單和其他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的關聯綱目：</w:t>
      </w:r>
    </w:p>
    <w:p w14:paraId="001B47F6" w14:textId="79039438" w:rsidR="008A1BF4" w:rsidRDefault="008A1BF4" w:rsidP="008A1BF4">
      <w:pPr>
        <w:rPr>
          <w:lang w:eastAsia="zh-TW"/>
        </w:rPr>
      </w:pPr>
      <w:r>
        <w:rPr>
          <w:rFonts w:hint="eastAsia"/>
          <w:lang w:eastAsia="zh-TW"/>
        </w:rPr>
        <w:t>訂單</w:t>
      </w:r>
    </w:p>
    <w:tbl>
      <w:tblPr>
        <w:tblStyle w:val="ac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1276"/>
        <w:gridCol w:w="851"/>
        <w:gridCol w:w="1417"/>
        <w:gridCol w:w="1276"/>
        <w:gridCol w:w="1276"/>
      </w:tblGrid>
      <w:tr w:rsidR="0042498E" w14:paraId="6D814A70" w14:textId="77777777" w:rsidTr="00A77312">
        <w:tc>
          <w:tcPr>
            <w:tcW w:w="1701" w:type="dxa"/>
          </w:tcPr>
          <w:p w14:paraId="5E598339" w14:textId="77777777" w:rsidR="0042498E" w:rsidRPr="00383361" w:rsidRDefault="0042498E" w:rsidP="00A77312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訂單編號</w:t>
            </w:r>
          </w:p>
        </w:tc>
        <w:tc>
          <w:tcPr>
            <w:tcW w:w="1276" w:type="dxa"/>
          </w:tcPr>
          <w:p w14:paraId="2B0C1BD7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訂單狀態</w:t>
            </w:r>
          </w:p>
        </w:tc>
        <w:tc>
          <w:tcPr>
            <w:tcW w:w="851" w:type="dxa"/>
          </w:tcPr>
          <w:p w14:paraId="0A94E3CC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備註</w:t>
            </w:r>
          </w:p>
        </w:tc>
        <w:tc>
          <w:tcPr>
            <w:tcW w:w="1417" w:type="dxa"/>
          </w:tcPr>
          <w:p w14:paraId="0CF3B0AD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店取時間</w:t>
            </w:r>
          </w:p>
        </w:tc>
        <w:tc>
          <w:tcPr>
            <w:tcW w:w="1276" w:type="dxa"/>
          </w:tcPr>
          <w:p w14:paraId="7BCD8CB9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配送方式</w:t>
            </w:r>
          </w:p>
        </w:tc>
        <w:tc>
          <w:tcPr>
            <w:tcW w:w="1276" w:type="dxa"/>
          </w:tcPr>
          <w:p w14:paraId="179C9809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店家名稱</w:t>
            </w:r>
          </w:p>
        </w:tc>
      </w:tr>
      <w:tr w:rsidR="0042498E" w14:paraId="48269A7A" w14:textId="77777777" w:rsidTr="00A77312">
        <w:tc>
          <w:tcPr>
            <w:tcW w:w="1701" w:type="dxa"/>
            <w:tcBorders>
              <w:bottom w:val="single" w:sz="4" w:space="0" w:color="auto"/>
            </w:tcBorders>
          </w:tcPr>
          <w:p w14:paraId="14119B3C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訂單備貨狀態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027CF9AF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派車單編號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0F835A7C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配送日期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3D330B76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店取交貨的帳號</w:t>
            </w:r>
          </w:p>
        </w:tc>
        <w:tc>
          <w:tcPr>
            <w:tcW w:w="1276" w:type="dxa"/>
          </w:tcPr>
          <w:p w14:paraId="6A4B7220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建立的帳號</w:t>
            </w:r>
          </w:p>
        </w:tc>
        <w:tc>
          <w:tcPr>
            <w:tcW w:w="1276" w:type="dxa"/>
          </w:tcPr>
          <w:p w14:paraId="6B6621AB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簽收的帳號</w:t>
            </w:r>
          </w:p>
        </w:tc>
      </w:tr>
    </w:tbl>
    <w:p w14:paraId="2BA2DD3E" w14:textId="195A2E78" w:rsidR="008A1BF4" w:rsidRDefault="0042498E" w:rsidP="008A1BF4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099968" behindDoc="0" locked="0" layoutInCell="1" allowOverlap="1" wp14:anchorId="774D46F4" wp14:editId="2FABABFF">
                <wp:simplePos x="0" y="0"/>
                <wp:positionH relativeFrom="column">
                  <wp:posOffset>882650</wp:posOffset>
                </wp:positionH>
                <wp:positionV relativeFrom="paragraph">
                  <wp:posOffset>1270</wp:posOffset>
                </wp:positionV>
                <wp:extent cx="594360" cy="308610"/>
                <wp:effectExtent l="38100" t="0" r="34290" b="53340"/>
                <wp:wrapNone/>
                <wp:docPr id="421" name="直線接點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360" cy="308610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97CB3F" id="直線接點 421" o:spid="_x0000_s1026" style="position:absolute;flip:y;z-index:2540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9.5pt,.1pt" to="116.3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" strokecolor="black [3200]" strokeweight=".5pt">
                <v:stroke startarrow="block" joinstyle="miter"/>
              </v:line>
            </w:pict>
          </mc:Fallback>
        </mc:AlternateContent>
      </w:r>
      <w:r w:rsidR="008A1BF4">
        <w:rPr>
          <w:rFonts w:hint="eastAsia"/>
          <w:lang w:eastAsia="zh-TW"/>
        </w:rPr>
        <w:t>派車單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850"/>
        <w:gridCol w:w="1276"/>
        <w:gridCol w:w="1417"/>
        <w:gridCol w:w="1417"/>
      </w:tblGrid>
      <w:tr w:rsidR="002063C3" w14:paraId="28F7C5CD" w14:textId="11195696" w:rsidTr="0033523C">
        <w:tc>
          <w:tcPr>
            <w:tcW w:w="1555" w:type="dxa"/>
          </w:tcPr>
          <w:p w14:paraId="220E6FD6" w14:textId="77777777" w:rsidR="002063C3" w:rsidRPr="003D5803" w:rsidRDefault="002063C3" w:rsidP="002D016A">
            <w:pPr>
              <w:rPr>
                <w:u w:val="single"/>
                <w:lang w:eastAsia="zh-TW"/>
              </w:rPr>
            </w:pPr>
            <w:r w:rsidRPr="003D5803">
              <w:rPr>
                <w:rFonts w:hint="eastAsia"/>
                <w:u w:val="single"/>
                <w:lang w:eastAsia="zh-TW"/>
              </w:rPr>
              <w:t>派車單編號</w:t>
            </w:r>
          </w:p>
        </w:tc>
        <w:tc>
          <w:tcPr>
            <w:tcW w:w="850" w:type="dxa"/>
          </w:tcPr>
          <w:p w14:paraId="1EE53631" w14:textId="7B12A823" w:rsidR="002063C3" w:rsidRDefault="002063C3" w:rsidP="002D016A">
            <w:pPr>
              <w:rPr>
                <w:lang w:eastAsia="zh-TW"/>
              </w:rPr>
            </w:pPr>
            <w:r>
              <w:rPr>
                <w:lang w:eastAsia="zh-TW"/>
              </w:rPr>
              <w:t xml:space="preserve"> </w:t>
            </w:r>
            <w:r>
              <w:rPr>
                <w:rFonts w:hint="eastAsia"/>
                <w:lang w:eastAsia="zh-TW"/>
              </w:rPr>
              <w:t>車牌</w:t>
            </w:r>
          </w:p>
        </w:tc>
        <w:tc>
          <w:tcPr>
            <w:tcW w:w="1276" w:type="dxa"/>
          </w:tcPr>
          <w:p w14:paraId="5A5CBA49" w14:textId="5C72A3C7" w:rsidR="002063C3" w:rsidRDefault="002063C3" w:rsidP="002D016A">
            <w:pPr>
              <w:rPr>
                <w:lang w:eastAsia="zh-TW"/>
              </w:rPr>
            </w:pPr>
            <w:r w:rsidRPr="00773F8F">
              <w:rPr>
                <w:rFonts w:hint="eastAsia"/>
                <w:lang w:eastAsia="zh-TW"/>
              </w:rPr>
              <w:t>派車時間</w:t>
            </w:r>
          </w:p>
        </w:tc>
        <w:tc>
          <w:tcPr>
            <w:tcW w:w="1417" w:type="dxa"/>
          </w:tcPr>
          <w:p w14:paraId="32635D1C" w14:textId="7700B8A2" w:rsidR="002063C3" w:rsidRDefault="002063C3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派車的帳號</w:t>
            </w:r>
          </w:p>
        </w:tc>
        <w:tc>
          <w:tcPr>
            <w:tcW w:w="1417" w:type="dxa"/>
          </w:tcPr>
          <w:p w14:paraId="141B7603" w14:textId="09AD3023" w:rsidR="002063C3" w:rsidRDefault="002063C3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派車單狀態</w:t>
            </w:r>
          </w:p>
        </w:tc>
      </w:tr>
    </w:tbl>
    <w:p w14:paraId="4CDFFC0D" w14:textId="14822867" w:rsidR="00773F8F" w:rsidRDefault="00795D7D" w:rsidP="00AC3D3A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08160" behindDoc="0" locked="0" layoutInCell="1" allowOverlap="1" wp14:anchorId="55F84CF9" wp14:editId="2BA39324">
                <wp:simplePos x="0" y="0"/>
                <wp:positionH relativeFrom="column">
                  <wp:posOffset>2780030</wp:posOffset>
                </wp:positionH>
                <wp:positionV relativeFrom="paragraph">
                  <wp:posOffset>8255</wp:posOffset>
                </wp:positionV>
                <wp:extent cx="0" cy="777240"/>
                <wp:effectExtent l="0" t="0" r="38100" b="22860"/>
                <wp:wrapNone/>
                <wp:docPr id="428" name="直線接點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7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91D81A" id="直線接點 428" o:spid="_x0000_s1026" style="position:absolute;z-index:25410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8.9pt,.65pt" to="218.9pt,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03040" behindDoc="0" locked="0" layoutInCell="1" allowOverlap="1" wp14:anchorId="02BE6FDC" wp14:editId="6B2EBCEC">
                <wp:simplePos x="0" y="0"/>
                <wp:positionH relativeFrom="column">
                  <wp:posOffset>1261745</wp:posOffset>
                </wp:positionH>
                <wp:positionV relativeFrom="paragraph">
                  <wp:posOffset>-3175</wp:posOffset>
                </wp:positionV>
                <wp:extent cx="0" cy="243840"/>
                <wp:effectExtent l="0" t="0" r="38100" b="22860"/>
                <wp:wrapNone/>
                <wp:docPr id="424" name="直線接點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3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6E0E44" id="直線接點 424" o:spid="_x0000_s1026" style="position:absolute;z-index:2541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35pt,-.25pt" to="99.35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04064" behindDoc="0" locked="0" layoutInCell="1" allowOverlap="1" wp14:anchorId="1296E16F" wp14:editId="6054B8E7">
                <wp:simplePos x="0" y="0"/>
                <wp:positionH relativeFrom="column">
                  <wp:posOffset>433070</wp:posOffset>
                </wp:positionH>
                <wp:positionV relativeFrom="paragraph">
                  <wp:posOffset>244475</wp:posOffset>
                </wp:positionV>
                <wp:extent cx="838200" cy="7620"/>
                <wp:effectExtent l="0" t="0" r="19050" b="30480"/>
                <wp:wrapNone/>
                <wp:docPr id="425" name="直線接點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066661" id="直線接點 425" o:spid="_x0000_s1026" style="position:absolute;flip:x;z-index:2541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1pt,19.25pt" to="100.1pt,1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="00684A6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05088" behindDoc="0" locked="0" layoutInCell="1" allowOverlap="1" wp14:anchorId="3F920C93" wp14:editId="12062A12">
                <wp:simplePos x="0" y="0"/>
                <wp:positionH relativeFrom="column">
                  <wp:posOffset>425450</wp:posOffset>
                </wp:positionH>
                <wp:positionV relativeFrom="paragraph">
                  <wp:posOffset>248285</wp:posOffset>
                </wp:positionV>
                <wp:extent cx="0" cy="91440"/>
                <wp:effectExtent l="76200" t="0" r="57150" b="60960"/>
                <wp:wrapNone/>
                <wp:docPr id="427" name="直線單箭頭接點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3FF5CA" id="直線單箭頭接點 427" o:spid="_x0000_s1026" type="#_x0000_t32" style="position:absolute;margin-left:33.5pt;margin-top:19.55pt;width:0;height:7.2pt;z-index:2541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773F8F">
        <w:rPr>
          <w:rFonts w:hint="eastAsia"/>
          <w:lang w:eastAsia="zh-TW"/>
        </w:rPr>
        <w:t>貨車資料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850"/>
        <w:gridCol w:w="1276"/>
      </w:tblGrid>
      <w:tr w:rsidR="00773F8F" w14:paraId="0904F9B0" w14:textId="77777777" w:rsidTr="00684A6E">
        <w:tc>
          <w:tcPr>
            <w:tcW w:w="846" w:type="dxa"/>
          </w:tcPr>
          <w:p w14:paraId="2C6E91F7" w14:textId="77777777" w:rsidR="00773F8F" w:rsidRPr="00383361" w:rsidRDefault="00773F8F" w:rsidP="001A0033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車牌</w:t>
            </w:r>
          </w:p>
        </w:tc>
        <w:tc>
          <w:tcPr>
            <w:tcW w:w="850" w:type="dxa"/>
          </w:tcPr>
          <w:p w14:paraId="28E275E4" w14:textId="77777777" w:rsidR="00773F8F" w:rsidRPr="00773F8F" w:rsidRDefault="00773F8F" w:rsidP="001A0033">
            <w:pPr>
              <w:rPr>
                <w:lang w:eastAsia="zh-TW"/>
              </w:rPr>
            </w:pPr>
            <w:r w:rsidRPr="00773F8F">
              <w:rPr>
                <w:rFonts w:hint="eastAsia"/>
                <w:lang w:eastAsia="zh-TW"/>
              </w:rPr>
              <w:t>司機</w:t>
            </w:r>
          </w:p>
        </w:tc>
        <w:tc>
          <w:tcPr>
            <w:tcW w:w="1276" w:type="dxa"/>
          </w:tcPr>
          <w:p w14:paraId="12D17868" w14:textId="77777777" w:rsidR="00773F8F" w:rsidRPr="00773F8F" w:rsidRDefault="00773F8F" w:rsidP="001A0033">
            <w:pPr>
              <w:rPr>
                <w:lang w:eastAsia="zh-TW"/>
              </w:rPr>
            </w:pPr>
            <w:r w:rsidRPr="00773F8F">
              <w:rPr>
                <w:rFonts w:hint="eastAsia"/>
                <w:lang w:eastAsia="zh-TW"/>
              </w:rPr>
              <w:t>派車狀態</w:t>
            </w:r>
          </w:p>
        </w:tc>
      </w:tr>
    </w:tbl>
    <w:p w14:paraId="77F37EC0" w14:textId="30EC1F69" w:rsidR="00684A6E" w:rsidRDefault="00795D7D" w:rsidP="00684A6E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07136" behindDoc="0" locked="0" layoutInCell="1" allowOverlap="1" wp14:anchorId="72B7021D" wp14:editId="12A2A53E">
                <wp:simplePos x="0" y="0"/>
                <wp:positionH relativeFrom="column">
                  <wp:posOffset>859790</wp:posOffset>
                </wp:positionH>
                <wp:positionV relativeFrom="paragraph">
                  <wp:posOffset>170180</wp:posOffset>
                </wp:positionV>
                <wp:extent cx="1912620" cy="0"/>
                <wp:effectExtent l="0" t="0" r="0" b="0"/>
                <wp:wrapNone/>
                <wp:docPr id="429" name="直線接點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26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479FC9" id="直線接點 429" o:spid="_x0000_s1026" style="position:absolute;z-index:2541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7pt,13.4pt" to="218.3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747529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09184" behindDoc="0" locked="0" layoutInCell="1" allowOverlap="1" wp14:anchorId="6C08E426" wp14:editId="01AC0F67">
                <wp:simplePos x="0" y="0"/>
                <wp:positionH relativeFrom="column">
                  <wp:posOffset>852170</wp:posOffset>
                </wp:positionH>
                <wp:positionV relativeFrom="paragraph">
                  <wp:posOffset>173990</wp:posOffset>
                </wp:positionV>
                <wp:extent cx="7620" cy="121920"/>
                <wp:effectExtent l="38100" t="0" r="68580" b="49530"/>
                <wp:wrapNone/>
                <wp:docPr id="431" name="直線接點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21920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FEA307" id="直線接點 431" o:spid="_x0000_s1026" style="position:absolute;flip:x;z-index:2541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1pt,13.7pt" to="67.7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" strokecolor="black [3200]" strokeweight=".5pt">
                <v:stroke endarrow="block" joinstyle="miter"/>
              </v:line>
            </w:pict>
          </mc:Fallback>
        </mc:AlternateContent>
      </w:r>
      <w:r w:rsidR="00684A6E">
        <w:rPr>
          <w:rFonts w:hint="eastAsia"/>
          <w:lang w:eastAsia="zh-TW"/>
        </w:rPr>
        <w:t>使用者資料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992"/>
        <w:gridCol w:w="992"/>
      </w:tblGrid>
      <w:tr w:rsidR="00D956C0" w14:paraId="11F097B2" w14:textId="77777777" w:rsidTr="002D016A">
        <w:tc>
          <w:tcPr>
            <w:tcW w:w="1696" w:type="dxa"/>
          </w:tcPr>
          <w:p w14:paraId="53529432" w14:textId="74AC672C" w:rsidR="00D956C0" w:rsidRPr="00591E99" w:rsidRDefault="00D956C0" w:rsidP="002D016A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帳號</w:t>
            </w:r>
          </w:p>
        </w:tc>
        <w:tc>
          <w:tcPr>
            <w:tcW w:w="992" w:type="dxa"/>
          </w:tcPr>
          <w:p w14:paraId="220C132A" w14:textId="77777777" w:rsidR="00D956C0" w:rsidRDefault="00D956C0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密碼</w:t>
            </w:r>
          </w:p>
        </w:tc>
        <w:tc>
          <w:tcPr>
            <w:tcW w:w="992" w:type="dxa"/>
          </w:tcPr>
          <w:p w14:paraId="4447F34C" w14:textId="77777777" w:rsidR="00D956C0" w:rsidRDefault="00D956C0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姓名</w:t>
            </w:r>
          </w:p>
        </w:tc>
      </w:tr>
    </w:tbl>
    <w:p w14:paraId="5E8085DA" w14:textId="5A055BCE" w:rsidR="003521DB" w:rsidRDefault="003521DB" w:rsidP="00AC3D3A">
      <w:pPr>
        <w:rPr>
          <w:lang w:eastAsia="zh-TW"/>
        </w:rPr>
      </w:pPr>
    </w:p>
    <w:p w14:paraId="2ABA56A8" w14:textId="2887A16B" w:rsidR="00D578E5" w:rsidRPr="00D578E5" w:rsidRDefault="00D578E5" w:rsidP="00D578E5">
      <w:pPr>
        <w:rPr>
          <w:lang w:eastAsia="zh-TW"/>
        </w:rPr>
      </w:pPr>
      <w:r>
        <w:rPr>
          <w:rFonts w:hint="eastAsia"/>
          <w:lang w:eastAsia="zh-TW"/>
        </w:rPr>
        <w:lastRenderedPageBreak/>
        <w:t>產線進貨資料和其他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的關聯綱目：</w:t>
      </w:r>
    </w:p>
    <w:p w14:paraId="20FF449A" w14:textId="2B7B0D4F" w:rsidR="00D578E5" w:rsidRDefault="00D578E5" w:rsidP="00D578E5">
      <w:pPr>
        <w:rPr>
          <w:lang w:eastAsia="zh-TW"/>
        </w:rPr>
      </w:pPr>
      <w:r>
        <w:rPr>
          <w:rFonts w:hint="eastAsia"/>
          <w:lang w:eastAsia="zh-TW"/>
        </w:rPr>
        <w:t>產線進貨資料</w:t>
      </w:r>
    </w:p>
    <w:tbl>
      <w:tblPr>
        <w:tblStyle w:val="ac"/>
        <w:tblW w:w="4531" w:type="dxa"/>
        <w:tblLook w:val="04A0" w:firstRow="1" w:lastRow="0" w:firstColumn="1" w:lastColumn="0" w:noHBand="0" w:noVBand="1"/>
      </w:tblPr>
      <w:tblGrid>
        <w:gridCol w:w="2547"/>
        <w:gridCol w:w="1984"/>
      </w:tblGrid>
      <w:tr w:rsidR="00D578E5" w14:paraId="5EF5C105" w14:textId="77777777" w:rsidTr="00D3002F">
        <w:tc>
          <w:tcPr>
            <w:tcW w:w="2547" w:type="dxa"/>
          </w:tcPr>
          <w:p w14:paraId="7BF796B1" w14:textId="77777777" w:rsidR="00D578E5" w:rsidRPr="00383361" w:rsidRDefault="00D578E5" w:rsidP="00D3002F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669312" behindDoc="0" locked="0" layoutInCell="1" allowOverlap="1" wp14:anchorId="1BABB37E" wp14:editId="2511A88A">
                      <wp:simplePos x="0" y="0"/>
                      <wp:positionH relativeFrom="column">
                        <wp:posOffset>917575</wp:posOffset>
                      </wp:positionH>
                      <wp:positionV relativeFrom="paragraph">
                        <wp:posOffset>300355</wp:posOffset>
                      </wp:positionV>
                      <wp:extent cx="0" cy="121920"/>
                      <wp:effectExtent l="76200" t="38100" r="57150" b="11430"/>
                      <wp:wrapNone/>
                      <wp:docPr id="444" name="直線單箭頭接點 4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219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E0B861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444" o:spid="_x0000_s1026" type="#_x0000_t32" style="position:absolute;margin-left:72.25pt;margin-top:23.65pt;width:0;height:9.6pt;flip:y;z-index:2546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u w:val="single"/>
                <w:lang w:eastAsia="zh-TW"/>
              </w:rPr>
              <w:t>進</w:t>
            </w:r>
            <w:r w:rsidRPr="00383361">
              <w:rPr>
                <w:rFonts w:hint="eastAsia"/>
                <w:u w:val="single"/>
                <w:lang w:eastAsia="zh-TW"/>
              </w:rPr>
              <w:t>貨編號</w:t>
            </w:r>
          </w:p>
        </w:tc>
        <w:tc>
          <w:tcPr>
            <w:tcW w:w="1984" w:type="dxa"/>
          </w:tcPr>
          <w:p w14:paraId="645D00D4" w14:textId="77777777" w:rsidR="00D578E5" w:rsidRDefault="00D578E5" w:rsidP="00D3002F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664192" behindDoc="0" locked="0" layoutInCell="1" allowOverlap="1" wp14:anchorId="317B7FB7" wp14:editId="69DF5131">
                      <wp:simplePos x="0" y="0"/>
                      <wp:positionH relativeFrom="column">
                        <wp:posOffset>267970</wp:posOffset>
                      </wp:positionH>
                      <wp:positionV relativeFrom="paragraph">
                        <wp:posOffset>292735</wp:posOffset>
                      </wp:positionV>
                      <wp:extent cx="0" cy="190500"/>
                      <wp:effectExtent l="0" t="0" r="38100" b="19050"/>
                      <wp:wrapNone/>
                      <wp:docPr id="439" name="直線接點 4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90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4C599D1" id="直線接點 439" o:spid="_x0000_s1026" style="position:absolute;flip:y;z-index:2546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1pt,23.05pt" to="21.1pt,3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hint="eastAsia"/>
                <w:lang w:eastAsia="zh-TW"/>
              </w:rPr>
              <w:t>產線進貨的帳號</w:t>
            </w:r>
          </w:p>
        </w:tc>
      </w:tr>
    </w:tbl>
    <w:p w14:paraId="14FACE43" w14:textId="77777777" w:rsidR="00D578E5" w:rsidRDefault="00D578E5" w:rsidP="00D578E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68288" behindDoc="0" locked="0" layoutInCell="1" allowOverlap="1" wp14:anchorId="373AAA1B" wp14:editId="609C9776">
                <wp:simplePos x="0" y="0"/>
                <wp:positionH relativeFrom="column">
                  <wp:posOffset>989330</wp:posOffset>
                </wp:positionH>
                <wp:positionV relativeFrom="paragraph">
                  <wp:posOffset>111125</wp:posOffset>
                </wp:positionV>
                <wp:extent cx="2179320" cy="0"/>
                <wp:effectExtent l="0" t="0" r="0" b="0"/>
                <wp:wrapNone/>
                <wp:docPr id="443" name="直線接點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93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E5AD64" id="直線接點 443" o:spid="_x0000_s1026" style="position:absolute;flip:x;z-index:2546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9pt,8.75pt" to="249.5pt,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67264" behindDoc="0" locked="0" layoutInCell="1" allowOverlap="1" wp14:anchorId="726B78E8" wp14:editId="200A63D4">
                <wp:simplePos x="0" y="0"/>
                <wp:positionH relativeFrom="column">
                  <wp:posOffset>3168650</wp:posOffset>
                </wp:positionH>
                <wp:positionV relativeFrom="paragraph">
                  <wp:posOffset>103505</wp:posOffset>
                </wp:positionV>
                <wp:extent cx="0" cy="632460"/>
                <wp:effectExtent l="0" t="0" r="38100" b="15240"/>
                <wp:wrapNone/>
                <wp:docPr id="442" name="直線接點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32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95CCEB" id="直線接點 442" o:spid="_x0000_s1026" style="position:absolute;flip:y;z-index:2546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5pt,8.15pt" to="249.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63168" behindDoc="0" locked="0" layoutInCell="1" allowOverlap="1" wp14:anchorId="49A4861F" wp14:editId="47BA1F64">
                <wp:simplePos x="0" y="0"/>
                <wp:positionH relativeFrom="column">
                  <wp:posOffset>852170</wp:posOffset>
                </wp:positionH>
                <wp:positionV relativeFrom="paragraph">
                  <wp:posOffset>173990</wp:posOffset>
                </wp:positionV>
                <wp:extent cx="7620" cy="121920"/>
                <wp:effectExtent l="38100" t="0" r="68580" b="49530"/>
                <wp:wrapNone/>
                <wp:docPr id="437" name="直線接點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21920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4A51E5" id="直線接點 437" o:spid="_x0000_s1026" style="position:absolute;flip:x;z-index:2546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1pt,13.7pt" to="67.7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" strokecolor="black [3200]" strokeweight=".5pt">
                <v:stroke endarrow="block"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62144" behindDoc="0" locked="0" layoutInCell="1" allowOverlap="1" wp14:anchorId="4A5307C9" wp14:editId="6E5E764B">
                <wp:simplePos x="0" y="0"/>
                <wp:positionH relativeFrom="column">
                  <wp:posOffset>859790</wp:posOffset>
                </wp:positionH>
                <wp:positionV relativeFrom="paragraph">
                  <wp:posOffset>173990</wp:posOffset>
                </wp:positionV>
                <wp:extent cx="1097280" cy="0"/>
                <wp:effectExtent l="0" t="0" r="0" b="0"/>
                <wp:wrapNone/>
                <wp:docPr id="438" name="直線接點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72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2A0980" id="直線接點 438" o:spid="_x0000_s1026" style="position:absolute;z-index:2546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7pt,13.7pt" to="154.1pt,1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lang w:eastAsia="zh-TW"/>
        </w:rPr>
        <w:t>使用者資料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992"/>
        <w:gridCol w:w="992"/>
      </w:tblGrid>
      <w:tr w:rsidR="00D578E5" w14:paraId="316A0717" w14:textId="77777777" w:rsidTr="00D3002F">
        <w:tc>
          <w:tcPr>
            <w:tcW w:w="1696" w:type="dxa"/>
          </w:tcPr>
          <w:p w14:paraId="74C793F6" w14:textId="77777777" w:rsidR="00D578E5" w:rsidRPr="00591E99" w:rsidRDefault="00D578E5" w:rsidP="00D3002F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帳號</w:t>
            </w:r>
          </w:p>
        </w:tc>
        <w:tc>
          <w:tcPr>
            <w:tcW w:w="992" w:type="dxa"/>
          </w:tcPr>
          <w:p w14:paraId="27844A57" w14:textId="77777777" w:rsidR="00D578E5" w:rsidRDefault="00D578E5" w:rsidP="00D3002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密碼</w:t>
            </w:r>
          </w:p>
        </w:tc>
        <w:tc>
          <w:tcPr>
            <w:tcW w:w="992" w:type="dxa"/>
          </w:tcPr>
          <w:p w14:paraId="1924BCC1" w14:textId="77777777" w:rsidR="00D578E5" w:rsidRDefault="00D578E5" w:rsidP="00D3002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姓名</w:t>
            </w:r>
          </w:p>
        </w:tc>
      </w:tr>
    </w:tbl>
    <w:p w14:paraId="4B9EC210" w14:textId="77777777" w:rsidR="00D578E5" w:rsidRDefault="00D578E5" w:rsidP="00D578E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66240" behindDoc="0" locked="0" layoutInCell="1" allowOverlap="1" wp14:anchorId="38ED1801" wp14:editId="7ABEA278">
                <wp:simplePos x="0" y="0"/>
                <wp:positionH relativeFrom="column">
                  <wp:posOffset>753110</wp:posOffset>
                </wp:positionH>
                <wp:positionV relativeFrom="paragraph">
                  <wp:posOffset>128270</wp:posOffset>
                </wp:positionV>
                <wp:extent cx="2407920" cy="0"/>
                <wp:effectExtent l="0" t="0" r="0" b="0"/>
                <wp:wrapNone/>
                <wp:docPr id="441" name="直線接點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79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91226" id="直線接點 441" o:spid="_x0000_s1026" style="position:absolute;z-index:2546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3pt,10.1pt" to="248.9pt,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65216" behindDoc="0" locked="0" layoutInCell="1" allowOverlap="1" wp14:anchorId="7E6BDA10" wp14:editId="0A999D6A">
                <wp:simplePos x="0" y="0"/>
                <wp:positionH relativeFrom="column">
                  <wp:posOffset>745490</wp:posOffset>
                </wp:positionH>
                <wp:positionV relativeFrom="paragraph">
                  <wp:posOffset>128270</wp:posOffset>
                </wp:positionV>
                <wp:extent cx="0" cy="167640"/>
                <wp:effectExtent l="0" t="0" r="38100" b="22860"/>
                <wp:wrapNone/>
                <wp:docPr id="440" name="直線接點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2C3805" id="直線接點 440" o:spid="_x0000_s1026" style="position:absolute;flip:y;z-index:2546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7pt,10.1pt" to="58.7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lang w:eastAsia="zh-TW"/>
        </w:rPr>
        <w:t>進貨商品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709"/>
        <w:gridCol w:w="708"/>
        <w:gridCol w:w="2694"/>
      </w:tblGrid>
      <w:tr w:rsidR="00D578E5" w14:paraId="2D4FE072" w14:textId="77777777" w:rsidTr="00D3002F">
        <w:tc>
          <w:tcPr>
            <w:tcW w:w="1271" w:type="dxa"/>
          </w:tcPr>
          <w:p w14:paraId="2487CF4F" w14:textId="77777777" w:rsidR="00D578E5" w:rsidRPr="00C623E3" w:rsidRDefault="00D578E5" w:rsidP="00D3002F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670336" behindDoc="0" locked="0" layoutInCell="1" allowOverlap="1" wp14:anchorId="423899E3" wp14:editId="10748404">
                      <wp:simplePos x="0" y="0"/>
                      <wp:positionH relativeFrom="column">
                        <wp:posOffset>343997</wp:posOffset>
                      </wp:positionH>
                      <wp:positionV relativeFrom="paragraph">
                        <wp:posOffset>295448</wp:posOffset>
                      </wp:positionV>
                      <wp:extent cx="771698" cy="311727"/>
                      <wp:effectExtent l="38100" t="0" r="28575" b="69850"/>
                      <wp:wrapNone/>
                      <wp:docPr id="435" name="直線單箭頭接點 4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71698" cy="31172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D846D2" id="直線單箭頭接點 435" o:spid="_x0000_s1026" type="#_x0000_t32" style="position:absolute;margin-left:27.1pt;margin-top:23.25pt;width:60.75pt;height:24.55pt;flip:x;z-index:2546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C623E3">
              <w:rPr>
                <w:rFonts w:hint="eastAsia"/>
                <w:u w:val="single"/>
                <w:lang w:eastAsia="zh-TW"/>
              </w:rPr>
              <w:t>進貨編號</w:t>
            </w:r>
          </w:p>
        </w:tc>
        <w:tc>
          <w:tcPr>
            <w:tcW w:w="1276" w:type="dxa"/>
          </w:tcPr>
          <w:p w14:paraId="0928C7F8" w14:textId="77777777" w:rsidR="00D578E5" w:rsidRPr="00C623E3" w:rsidRDefault="00D578E5" w:rsidP="00D3002F">
            <w:pPr>
              <w:rPr>
                <w:u w:val="single"/>
                <w:lang w:eastAsia="zh-TW"/>
              </w:rPr>
            </w:pPr>
            <w:r w:rsidRPr="00C623E3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09" w:type="dxa"/>
          </w:tcPr>
          <w:p w14:paraId="7C8C2665" w14:textId="77777777" w:rsidR="00D578E5" w:rsidRPr="00C623E3" w:rsidRDefault="00D578E5" w:rsidP="00D3002F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671360" behindDoc="0" locked="0" layoutInCell="1" allowOverlap="1" wp14:anchorId="60F94C2B" wp14:editId="56EBE8BC">
                      <wp:simplePos x="0" y="0"/>
                      <wp:positionH relativeFrom="column">
                        <wp:posOffset>-608330</wp:posOffset>
                      </wp:positionH>
                      <wp:positionV relativeFrom="paragraph">
                        <wp:posOffset>295447</wp:posOffset>
                      </wp:positionV>
                      <wp:extent cx="709353" cy="318655"/>
                      <wp:effectExtent l="38100" t="0" r="14605" b="62865"/>
                      <wp:wrapNone/>
                      <wp:docPr id="436" name="直線單箭頭接點 4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09353" cy="3186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25A39C" id="直線單箭頭接點 436" o:spid="_x0000_s1026" type="#_x0000_t32" style="position:absolute;margin-left:-47.9pt;margin-top:23.25pt;width:55.85pt;height:25.1pt;flip:x;z-index:2546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C623E3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708" w:type="dxa"/>
          </w:tcPr>
          <w:p w14:paraId="27A9DE77" w14:textId="77777777" w:rsidR="00D578E5" w:rsidRPr="00E12E97" w:rsidRDefault="00D578E5" w:rsidP="00D3002F">
            <w:pPr>
              <w:rPr>
                <w:u w:val="single"/>
                <w:lang w:eastAsia="zh-TW"/>
              </w:rPr>
            </w:pPr>
            <w:r w:rsidRPr="00E12E97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2694" w:type="dxa"/>
          </w:tcPr>
          <w:p w14:paraId="3AC832C1" w14:textId="77777777" w:rsidR="00D578E5" w:rsidRDefault="00D578E5" w:rsidP="00D3002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進貨商品數量</w:t>
            </w:r>
          </w:p>
        </w:tc>
      </w:tr>
    </w:tbl>
    <w:p w14:paraId="6C623015" w14:textId="77777777" w:rsidR="00D578E5" w:rsidRDefault="00D578E5" w:rsidP="00D578E5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672384" behindDoc="0" locked="0" layoutInCell="1" allowOverlap="1" wp14:anchorId="334C4957" wp14:editId="10A66EAB">
                <wp:simplePos x="0" y="0"/>
                <wp:positionH relativeFrom="column">
                  <wp:posOffset>2332627</wp:posOffset>
                </wp:positionH>
                <wp:positionV relativeFrom="paragraph">
                  <wp:posOffset>-2631</wp:posOffset>
                </wp:positionV>
                <wp:extent cx="0" cy="299357"/>
                <wp:effectExtent l="76200" t="0" r="57150" b="62865"/>
                <wp:wrapNone/>
                <wp:docPr id="69" name="直線單箭頭接點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93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8103E2" id="直線單箭頭接點 69" o:spid="_x0000_s1026" type="#_x0000_t32" style="position:absolute;margin-left:183.65pt;margin-top:-.2pt;width:0;height:23.55pt;z-index:2546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lang w:eastAsia="zh-TW"/>
        </w:rPr>
        <w:t>商品資料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851"/>
        <w:gridCol w:w="1275"/>
        <w:gridCol w:w="709"/>
        <w:gridCol w:w="709"/>
        <w:gridCol w:w="1276"/>
      </w:tblGrid>
      <w:tr w:rsidR="00D578E5" w14:paraId="3549428A" w14:textId="77777777" w:rsidTr="00D3002F">
        <w:tc>
          <w:tcPr>
            <w:tcW w:w="1271" w:type="dxa"/>
          </w:tcPr>
          <w:p w14:paraId="0DDB7817" w14:textId="77777777" w:rsidR="00D578E5" w:rsidRPr="00591E99" w:rsidRDefault="00D578E5" w:rsidP="00D3002F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851" w:type="dxa"/>
          </w:tcPr>
          <w:p w14:paraId="379AB18B" w14:textId="77777777" w:rsidR="00D578E5" w:rsidRPr="00591E99" w:rsidRDefault="00D578E5" w:rsidP="00D3002F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1275" w:type="dxa"/>
          </w:tcPr>
          <w:p w14:paraId="4499FB43" w14:textId="77777777" w:rsidR="00D578E5" w:rsidRDefault="00D578E5" w:rsidP="00D3002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庫存數量</w:t>
            </w:r>
          </w:p>
        </w:tc>
        <w:tc>
          <w:tcPr>
            <w:tcW w:w="709" w:type="dxa"/>
          </w:tcPr>
          <w:p w14:paraId="6249040B" w14:textId="77777777" w:rsidR="00D578E5" w:rsidRPr="00E12E97" w:rsidRDefault="00D578E5" w:rsidP="00D3002F">
            <w:pPr>
              <w:rPr>
                <w:u w:val="single"/>
                <w:lang w:eastAsia="zh-TW"/>
              </w:rPr>
            </w:pPr>
            <w:r w:rsidRPr="00E12E97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709" w:type="dxa"/>
          </w:tcPr>
          <w:p w14:paraId="262CF782" w14:textId="77777777" w:rsidR="00D578E5" w:rsidRDefault="00D578E5" w:rsidP="00D3002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單價</w:t>
            </w:r>
          </w:p>
        </w:tc>
        <w:tc>
          <w:tcPr>
            <w:tcW w:w="1276" w:type="dxa"/>
          </w:tcPr>
          <w:p w14:paraId="26200414" w14:textId="77777777" w:rsidR="00D578E5" w:rsidRDefault="00D578E5" w:rsidP="00D3002F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供貨廠商</w:t>
            </w:r>
          </w:p>
        </w:tc>
      </w:tr>
    </w:tbl>
    <w:p w14:paraId="568A88B7" w14:textId="77777777" w:rsidR="00D578E5" w:rsidRDefault="00D578E5" w:rsidP="00D578E5">
      <w:pPr>
        <w:rPr>
          <w:lang w:eastAsia="zh-TW"/>
        </w:rPr>
      </w:pPr>
    </w:p>
    <w:p w14:paraId="32DB5C2F" w14:textId="4B25C75C" w:rsidR="00D14DF4" w:rsidRDefault="00D14DF4" w:rsidP="00AC3D3A">
      <w:pPr>
        <w:rPr>
          <w:lang w:eastAsia="zh-TW"/>
        </w:rPr>
      </w:pPr>
    </w:p>
    <w:p w14:paraId="035DE041" w14:textId="4370CA32" w:rsidR="00F56848" w:rsidRDefault="00F56848" w:rsidP="00AC3D3A">
      <w:pPr>
        <w:rPr>
          <w:lang w:eastAsia="zh-TW"/>
        </w:rPr>
      </w:pPr>
    </w:p>
    <w:p w14:paraId="5909BCED" w14:textId="65A1A4FD" w:rsidR="00F56848" w:rsidRDefault="00F56848" w:rsidP="00AC3D3A">
      <w:pPr>
        <w:rPr>
          <w:lang w:eastAsia="zh-TW"/>
        </w:rPr>
      </w:pPr>
    </w:p>
    <w:p w14:paraId="05437666" w14:textId="0821DD88" w:rsidR="00F56848" w:rsidRDefault="00F56848" w:rsidP="00AC3D3A">
      <w:pPr>
        <w:rPr>
          <w:lang w:eastAsia="zh-TW"/>
        </w:rPr>
      </w:pPr>
    </w:p>
    <w:p w14:paraId="163C5FE8" w14:textId="25381549" w:rsidR="00F56848" w:rsidRDefault="00F56848" w:rsidP="00AC3D3A">
      <w:pPr>
        <w:rPr>
          <w:lang w:eastAsia="zh-TW"/>
        </w:rPr>
      </w:pPr>
    </w:p>
    <w:p w14:paraId="7395485D" w14:textId="4106167D" w:rsidR="00F56848" w:rsidRDefault="00F56848" w:rsidP="00AC3D3A">
      <w:pPr>
        <w:rPr>
          <w:lang w:eastAsia="zh-TW"/>
        </w:rPr>
      </w:pPr>
    </w:p>
    <w:p w14:paraId="2199993F" w14:textId="1C98C594" w:rsidR="00F56848" w:rsidRDefault="00F56848" w:rsidP="00AC3D3A">
      <w:pPr>
        <w:rPr>
          <w:lang w:eastAsia="zh-TW"/>
        </w:rPr>
      </w:pPr>
    </w:p>
    <w:p w14:paraId="2BE08161" w14:textId="5ED02C12" w:rsidR="00F56848" w:rsidRDefault="00F56848" w:rsidP="00AC3D3A">
      <w:pPr>
        <w:rPr>
          <w:lang w:eastAsia="zh-TW"/>
        </w:rPr>
      </w:pPr>
    </w:p>
    <w:p w14:paraId="73379377" w14:textId="36212FC5" w:rsidR="00F56848" w:rsidRDefault="00F56848" w:rsidP="00AC3D3A">
      <w:pPr>
        <w:rPr>
          <w:lang w:eastAsia="zh-TW"/>
        </w:rPr>
      </w:pPr>
    </w:p>
    <w:p w14:paraId="32327601" w14:textId="54E5CB3F" w:rsidR="00F56848" w:rsidRDefault="00F56848" w:rsidP="00AC3D3A">
      <w:pPr>
        <w:rPr>
          <w:lang w:eastAsia="zh-TW"/>
        </w:rPr>
      </w:pPr>
    </w:p>
    <w:p w14:paraId="0EB30349" w14:textId="0491C15E" w:rsidR="00F56848" w:rsidRDefault="00F56848" w:rsidP="00AC3D3A">
      <w:pPr>
        <w:rPr>
          <w:lang w:eastAsia="zh-TW"/>
        </w:rPr>
      </w:pPr>
    </w:p>
    <w:p w14:paraId="66B3EF50" w14:textId="1FF0CACC" w:rsidR="00F56848" w:rsidRDefault="00F56848" w:rsidP="00AC3D3A">
      <w:pPr>
        <w:rPr>
          <w:lang w:eastAsia="zh-TW"/>
        </w:rPr>
      </w:pPr>
    </w:p>
    <w:p w14:paraId="73A0BBD0" w14:textId="7852143E" w:rsidR="00F56848" w:rsidRDefault="00F56848" w:rsidP="00AC3D3A">
      <w:pPr>
        <w:rPr>
          <w:lang w:eastAsia="zh-TW"/>
        </w:rPr>
      </w:pPr>
    </w:p>
    <w:p w14:paraId="7FDF8E1F" w14:textId="3E5C485A" w:rsidR="00F56848" w:rsidRDefault="00F56848" w:rsidP="00AC3D3A">
      <w:pPr>
        <w:rPr>
          <w:lang w:eastAsia="zh-TW"/>
        </w:rPr>
      </w:pPr>
    </w:p>
    <w:p w14:paraId="75507FBB" w14:textId="2C411D60" w:rsidR="00F56848" w:rsidRDefault="00F56848" w:rsidP="00AC3D3A">
      <w:pPr>
        <w:rPr>
          <w:lang w:eastAsia="zh-TW"/>
        </w:rPr>
      </w:pPr>
    </w:p>
    <w:p w14:paraId="5910A9D7" w14:textId="6F507F42" w:rsidR="00F56848" w:rsidRDefault="00F56848" w:rsidP="00AC3D3A">
      <w:pPr>
        <w:rPr>
          <w:lang w:eastAsia="zh-TW"/>
        </w:rPr>
      </w:pPr>
    </w:p>
    <w:p w14:paraId="7E2F053A" w14:textId="6CE884D1" w:rsidR="00F56848" w:rsidRDefault="00F56848" w:rsidP="00AC3D3A">
      <w:pPr>
        <w:rPr>
          <w:lang w:eastAsia="zh-TW"/>
        </w:rPr>
      </w:pPr>
    </w:p>
    <w:p w14:paraId="2F3C44C8" w14:textId="36277410" w:rsidR="00F56848" w:rsidRDefault="00F56848" w:rsidP="00AC3D3A">
      <w:pPr>
        <w:rPr>
          <w:lang w:eastAsia="zh-TW"/>
        </w:rPr>
      </w:pPr>
    </w:p>
    <w:p w14:paraId="229C67A0" w14:textId="6540287C" w:rsidR="00F56848" w:rsidRDefault="00F56848" w:rsidP="00AC3D3A">
      <w:pPr>
        <w:rPr>
          <w:lang w:eastAsia="zh-TW"/>
        </w:rPr>
      </w:pPr>
    </w:p>
    <w:p w14:paraId="695E0233" w14:textId="5687409C" w:rsidR="00F56848" w:rsidRDefault="00F56848" w:rsidP="00AC3D3A">
      <w:pPr>
        <w:rPr>
          <w:lang w:eastAsia="zh-TW"/>
        </w:rPr>
      </w:pPr>
    </w:p>
    <w:p w14:paraId="1DC67199" w14:textId="77777777" w:rsidR="00F56848" w:rsidRDefault="00F56848" w:rsidP="00AC3D3A">
      <w:pPr>
        <w:rPr>
          <w:lang w:eastAsia="zh-TW"/>
        </w:rPr>
      </w:pPr>
    </w:p>
    <w:p w14:paraId="3833C36D" w14:textId="47D69A83" w:rsidR="00E42B02" w:rsidRPr="00124665" w:rsidRDefault="00124665" w:rsidP="000F72B4">
      <w:pPr>
        <w:rPr>
          <w:lang w:eastAsia="zh-TW"/>
        </w:rPr>
      </w:pPr>
      <w:r>
        <w:rPr>
          <w:rFonts w:hint="eastAsia"/>
          <w:lang w:eastAsia="zh-TW"/>
        </w:rPr>
        <w:lastRenderedPageBreak/>
        <w:t>商品資料和其他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的關聯綱目：</w:t>
      </w:r>
    </w:p>
    <w:p w14:paraId="2A40110D" w14:textId="19D6A9CF" w:rsidR="00BF794F" w:rsidRDefault="00D649AA" w:rsidP="000F72B4">
      <w:pPr>
        <w:rPr>
          <w:lang w:eastAsia="zh-TW"/>
        </w:rPr>
      </w:pPr>
      <w:r>
        <w:rPr>
          <w:rFonts w:hint="eastAsia"/>
          <w:lang w:eastAsia="zh-TW"/>
        </w:rPr>
        <w:t>上游廠商</w:t>
      </w:r>
      <w:r w:rsidR="00BF794F">
        <w:rPr>
          <w:rFonts w:hint="eastAsia"/>
          <w:lang w:eastAsia="zh-TW"/>
        </w:rPr>
        <w:t>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1276"/>
        <w:gridCol w:w="1275"/>
        <w:gridCol w:w="1276"/>
      </w:tblGrid>
      <w:tr w:rsidR="00BF794F" w14:paraId="53E510E4" w14:textId="77777777" w:rsidTr="00D649AA">
        <w:tc>
          <w:tcPr>
            <w:tcW w:w="1271" w:type="dxa"/>
          </w:tcPr>
          <w:p w14:paraId="14F4C594" w14:textId="518BABAF" w:rsidR="00BF794F" w:rsidRPr="00591E99" w:rsidRDefault="00D845C0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175744" behindDoc="0" locked="0" layoutInCell="1" allowOverlap="1" wp14:anchorId="76463615" wp14:editId="73A51BC7">
                      <wp:simplePos x="0" y="0"/>
                      <wp:positionH relativeFrom="column">
                        <wp:posOffset>620395</wp:posOffset>
                      </wp:positionH>
                      <wp:positionV relativeFrom="paragraph">
                        <wp:posOffset>300355</wp:posOffset>
                      </wp:positionV>
                      <wp:extent cx="0" cy="152400"/>
                      <wp:effectExtent l="76200" t="38100" r="57150" b="19050"/>
                      <wp:wrapNone/>
                      <wp:docPr id="778" name="直線單箭頭接點 7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524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4C7730" id="直線單箭頭接點 778" o:spid="_x0000_s1026" type="#_x0000_t32" style="position:absolute;margin-left:48.85pt;margin-top:23.65pt;width:0;height:12pt;flip:y;z-index:2541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BF794F" w:rsidRPr="00591E99">
              <w:rPr>
                <w:rFonts w:hint="eastAsia"/>
                <w:u w:val="single"/>
                <w:lang w:eastAsia="zh-TW"/>
              </w:rPr>
              <w:t>店家名稱</w:t>
            </w:r>
          </w:p>
        </w:tc>
        <w:tc>
          <w:tcPr>
            <w:tcW w:w="1276" w:type="dxa"/>
          </w:tcPr>
          <w:p w14:paraId="0D4C8D5E" w14:textId="77777777" w:rsidR="00BF794F" w:rsidRDefault="00BF794F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店家地址</w:t>
            </w:r>
          </w:p>
        </w:tc>
        <w:tc>
          <w:tcPr>
            <w:tcW w:w="1276" w:type="dxa"/>
          </w:tcPr>
          <w:p w14:paraId="4CD81761" w14:textId="77777777" w:rsidR="00BF794F" w:rsidRDefault="00BF794F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聯絡人員</w:t>
            </w:r>
          </w:p>
        </w:tc>
        <w:tc>
          <w:tcPr>
            <w:tcW w:w="1275" w:type="dxa"/>
          </w:tcPr>
          <w:p w14:paraId="1905C1FA" w14:textId="77777777" w:rsidR="00BF794F" w:rsidRDefault="00BF794F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連絡電話</w:t>
            </w:r>
          </w:p>
        </w:tc>
        <w:tc>
          <w:tcPr>
            <w:tcW w:w="1276" w:type="dxa"/>
          </w:tcPr>
          <w:p w14:paraId="0CEF5037" w14:textId="77777777" w:rsidR="00BF794F" w:rsidRDefault="00BF794F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s</w:t>
            </w:r>
            <w:r>
              <w:rPr>
                <w:lang w:eastAsia="zh-TW"/>
              </w:rPr>
              <w:t>treamflag</w:t>
            </w:r>
          </w:p>
        </w:tc>
      </w:tr>
    </w:tbl>
    <w:p w14:paraId="07B3736F" w14:textId="08CFE75D" w:rsidR="00017152" w:rsidRDefault="007F7728" w:rsidP="000F72B4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73696" behindDoc="0" locked="0" layoutInCell="1" allowOverlap="1" wp14:anchorId="65D6D412" wp14:editId="1BA02D97">
                <wp:simplePos x="0" y="0"/>
                <wp:positionH relativeFrom="column">
                  <wp:posOffset>3960040</wp:posOffset>
                </wp:positionH>
                <wp:positionV relativeFrom="paragraph">
                  <wp:posOffset>124641</wp:posOffset>
                </wp:positionV>
                <wp:extent cx="26760" cy="1159148"/>
                <wp:effectExtent l="0" t="0" r="30480" b="22225"/>
                <wp:wrapNone/>
                <wp:docPr id="776" name="直線接點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760" cy="11591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6EB0DA" id="直線接點 776" o:spid="_x0000_s1026" style="position:absolute;flip:x y;z-index:2541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.8pt,9.8pt" to="313.9pt,10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" strokecolor="black [3200]" strokeweight=".5pt">
                <v:stroke joinstyle="miter"/>
              </v:line>
            </w:pict>
          </mc:Fallback>
        </mc:AlternateContent>
      </w:r>
      <w:r w:rsidR="00E12E9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74720" behindDoc="0" locked="0" layoutInCell="1" allowOverlap="1" wp14:anchorId="0C42DC16" wp14:editId="5AB0D122">
                <wp:simplePos x="0" y="0"/>
                <wp:positionH relativeFrom="column">
                  <wp:posOffset>683440</wp:posOffset>
                </wp:positionH>
                <wp:positionV relativeFrom="paragraph">
                  <wp:posOffset>130084</wp:posOffset>
                </wp:positionV>
                <wp:extent cx="3282043" cy="10432"/>
                <wp:effectExtent l="0" t="0" r="13970" b="27940"/>
                <wp:wrapNone/>
                <wp:docPr id="777" name="直線接點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2043" cy="104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D41D4" id="直線接點 777" o:spid="_x0000_s1026" style="position:absolute;flip:x;z-index:2541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8pt,10.25pt" to="312.25pt,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="00D65397">
        <w:rPr>
          <w:rFonts w:hint="eastAsia"/>
          <w:lang w:eastAsia="zh-TW"/>
        </w:rPr>
        <w:t>購買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709"/>
        <w:gridCol w:w="1276"/>
        <w:gridCol w:w="992"/>
        <w:gridCol w:w="1701"/>
      </w:tblGrid>
      <w:tr w:rsidR="00E12E97" w14:paraId="5187848A" w14:textId="77777777" w:rsidTr="00E12E97">
        <w:tc>
          <w:tcPr>
            <w:tcW w:w="1271" w:type="dxa"/>
          </w:tcPr>
          <w:p w14:paraId="74E549BD" w14:textId="749C4220" w:rsidR="00E12E97" w:rsidRPr="0097710A" w:rsidRDefault="00E12E97" w:rsidP="002D016A">
            <w:pPr>
              <w:rPr>
                <w:u w:val="single"/>
                <w:lang w:eastAsia="zh-TW"/>
              </w:rPr>
            </w:pPr>
            <w:r w:rsidRPr="0097710A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09" w:type="dxa"/>
          </w:tcPr>
          <w:p w14:paraId="1B4ACE33" w14:textId="4D506C35" w:rsidR="00E12E97" w:rsidRPr="0097710A" w:rsidRDefault="00E12E97" w:rsidP="002D016A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25248" behindDoc="0" locked="0" layoutInCell="1" allowOverlap="1" wp14:anchorId="56EC32B7" wp14:editId="094047A6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287020</wp:posOffset>
                      </wp:positionV>
                      <wp:extent cx="0" cy="609600"/>
                      <wp:effectExtent l="76200" t="0" r="57150" b="57150"/>
                      <wp:wrapNone/>
                      <wp:docPr id="808" name="直線單箭頭接點 8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6096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9135D0" id="直線單箭頭接點 808" o:spid="_x0000_s1026" type="#_x0000_t32" style="position:absolute;margin-left:3.9pt;margin-top:22.6pt;width:0;height:48pt;z-index:2543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97710A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1276" w:type="dxa"/>
          </w:tcPr>
          <w:p w14:paraId="1FD53BCB" w14:textId="62591288" w:rsidR="00E12E97" w:rsidRPr="0097710A" w:rsidRDefault="00E12E97" w:rsidP="002D016A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26272" behindDoc="0" locked="0" layoutInCell="1" allowOverlap="1" wp14:anchorId="0E28D954" wp14:editId="57266F4D">
                      <wp:simplePos x="0" y="0"/>
                      <wp:positionH relativeFrom="column">
                        <wp:posOffset>300355</wp:posOffset>
                      </wp:positionH>
                      <wp:positionV relativeFrom="paragraph">
                        <wp:posOffset>294640</wp:posOffset>
                      </wp:positionV>
                      <wp:extent cx="0" cy="114300"/>
                      <wp:effectExtent l="0" t="0" r="38100" b="19050"/>
                      <wp:wrapNone/>
                      <wp:docPr id="818" name="直線接點 8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143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0D41EE0" id="直線接點 818" o:spid="_x0000_s1026" style="position:absolute;z-index:2543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65pt,23.2pt" to="23.65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7710A">
              <w:rPr>
                <w:rFonts w:hint="eastAsia"/>
                <w:u w:val="single"/>
                <w:lang w:eastAsia="zh-TW"/>
              </w:rPr>
              <w:t>訂單編號</w:t>
            </w:r>
          </w:p>
        </w:tc>
        <w:tc>
          <w:tcPr>
            <w:tcW w:w="992" w:type="dxa"/>
          </w:tcPr>
          <w:p w14:paraId="0531A552" w14:textId="3D957561" w:rsidR="00E12E97" w:rsidRPr="00E12E97" w:rsidRDefault="00E12E97" w:rsidP="002D016A">
            <w:pPr>
              <w:rPr>
                <w:u w:val="single"/>
                <w:lang w:eastAsia="zh-TW"/>
              </w:rPr>
            </w:pPr>
            <w:r w:rsidRPr="00E12E97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1701" w:type="dxa"/>
          </w:tcPr>
          <w:p w14:paraId="5263963D" w14:textId="08B909FF" w:rsidR="00E12E97" w:rsidRDefault="00E12E97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購買商品數量</w:t>
            </w:r>
          </w:p>
        </w:tc>
      </w:tr>
    </w:tbl>
    <w:p w14:paraId="1DBAEF03" w14:textId="58AAF317" w:rsidR="00D845C0" w:rsidRDefault="00233FED" w:rsidP="000F72B4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28320" behindDoc="0" locked="0" layoutInCell="1" allowOverlap="1" wp14:anchorId="313C93DF" wp14:editId="14AA203C">
                <wp:simplePos x="0" y="0"/>
                <wp:positionH relativeFrom="column">
                  <wp:posOffset>2376170</wp:posOffset>
                </wp:positionH>
                <wp:positionV relativeFrom="paragraph">
                  <wp:posOffset>12881</wp:posOffset>
                </wp:positionV>
                <wp:extent cx="5443" cy="571500"/>
                <wp:effectExtent l="76200" t="0" r="71120" b="57150"/>
                <wp:wrapNone/>
                <wp:docPr id="99" name="直線單箭頭接點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3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F0442C" id="直線單箭頭接點 99" o:spid="_x0000_s1026" type="#_x0000_t32" style="position:absolute;margin-left:187.1pt;margin-top:1pt;width:.45pt;height:45pt;flip:x;z-index:2543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07733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80864" behindDoc="0" locked="0" layoutInCell="1" allowOverlap="1" wp14:anchorId="71960A20" wp14:editId="57D78A11">
                <wp:simplePos x="0" y="0"/>
                <wp:positionH relativeFrom="column">
                  <wp:posOffset>5630545</wp:posOffset>
                </wp:positionH>
                <wp:positionV relativeFrom="paragraph">
                  <wp:posOffset>189230</wp:posOffset>
                </wp:positionV>
                <wp:extent cx="0" cy="5082540"/>
                <wp:effectExtent l="0" t="0" r="38100" b="22860"/>
                <wp:wrapNone/>
                <wp:docPr id="788" name="直線接點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8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3C6AC6" id="直線接點 788" o:spid="_x0000_s1026" style="position:absolute;flip:y;z-index:2541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3.35pt,14.9pt" to="443.35pt,4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077338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70624" behindDoc="0" locked="0" layoutInCell="1" allowOverlap="1" wp14:anchorId="76187007" wp14:editId="12680239">
                <wp:simplePos x="0" y="0"/>
                <wp:positionH relativeFrom="column">
                  <wp:posOffset>5576570</wp:posOffset>
                </wp:positionH>
                <wp:positionV relativeFrom="paragraph">
                  <wp:posOffset>251460</wp:posOffset>
                </wp:positionV>
                <wp:extent cx="0" cy="4958080"/>
                <wp:effectExtent l="0" t="0" r="38100" b="13970"/>
                <wp:wrapNone/>
                <wp:docPr id="773" name="直線接點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958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646263" id="直線接點 773" o:spid="_x0000_s1026" style="position:absolute;flip:y;z-index:2541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9.1pt,19.8pt" to="439.1pt,4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 w:rsidR="0042498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65504" behindDoc="0" locked="0" layoutInCell="1" allowOverlap="1" wp14:anchorId="159BE8A2" wp14:editId="1CE3FD3C">
                <wp:simplePos x="0" y="0"/>
                <wp:positionH relativeFrom="column">
                  <wp:posOffset>5492750</wp:posOffset>
                </wp:positionH>
                <wp:positionV relativeFrom="paragraph">
                  <wp:posOffset>280670</wp:posOffset>
                </wp:positionV>
                <wp:extent cx="4445" cy="3810000"/>
                <wp:effectExtent l="0" t="0" r="33655" b="19050"/>
                <wp:wrapNone/>
                <wp:docPr id="768" name="直線接點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3810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C720D" id="直線接點 768" o:spid="_x0000_s1026" style="position:absolute;flip:y;z-index:2541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2.5pt,22.1pt" to="432.85pt,3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91104" behindDoc="0" locked="0" layoutInCell="1" allowOverlap="1" wp14:anchorId="6A723515" wp14:editId="6C2FFE56">
                <wp:simplePos x="0" y="0"/>
                <wp:positionH relativeFrom="column">
                  <wp:posOffset>4113530</wp:posOffset>
                </wp:positionH>
                <wp:positionV relativeFrom="paragraph">
                  <wp:posOffset>82550</wp:posOffset>
                </wp:positionV>
                <wp:extent cx="0" cy="883920"/>
                <wp:effectExtent l="0" t="0" r="38100" b="30480"/>
                <wp:wrapNone/>
                <wp:docPr id="823" name="直線接點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3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BF8E6E" id="直線接點 823" o:spid="_x0000_s1026" style="position:absolute;z-index:2541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9pt,6.5pt" to="323.9pt,7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90080" behindDoc="0" locked="0" layoutInCell="1" allowOverlap="1" wp14:anchorId="748FDB10" wp14:editId="2DF479D8">
                <wp:simplePos x="0" y="0"/>
                <wp:positionH relativeFrom="column">
                  <wp:posOffset>1629410</wp:posOffset>
                </wp:positionH>
                <wp:positionV relativeFrom="paragraph">
                  <wp:posOffset>82550</wp:posOffset>
                </wp:positionV>
                <wp:extent cx="2484120" cy="15240"/>
                <wp:effectExtent l="0" t="0" r="30480" b="22860"/>
                <wp:wrapNone/>
                <wp:docPr id="822" name="直線接點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841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7E7ADF" id="直線接點 822" o:spid="_x0000_s1026" style="position:absolute;flip:y;z-index:2541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3pt,6.5pt" to="323.9pt,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" strokecolor="black [3200]" strokeweight=".5pt">
                <v:stroke joinstyle="miter"/>
              </v:lin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66528" behindDoc="0" locked="0" layoutInCell="1" allowOverlap="1" wp14:anchorId="39ED097B" wp14:editId="6D895942">
                <wp:simplePos x="0" y="0"/>
                <wp:positionH relativeFrom="column">
                  <wp:posOffset>1065530</wp:posOffset>
                </wp:positionH>
                <wp:positionV relativeFrom="paragraph">
                  <wp:posOffset>280670</wp:posOffset>
                </wp:positionV>
                <wp:extent cx="4442460" cy="15240"/>
                <wp:effectExtent l="0" t="0" r="15240" b="22860"/>
                <wp:wrapNone/>
                <wp:docPr id="769" name="直線接點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4246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B6A176" id="直線接點 769" o:spid="_x0000_s1026" style="position:absolute;flip:x;z-index:2541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9pt,22.1pt" to="433.7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 w:rsidR="00D6539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85984" behindDoc="0" locked="0" layoutInCell="1" allowOverlap="1" wp14:anchorId="5DB6697C" wp14:editId="533BB446">
                <wp:simplePos x="0" y="0"/>
                <wp:positionH relativeFrom="column">
                  <wp:posOffset>989330</wp:posOffset>
                </wp:positionH>
                <wp:positionV relativeFrom="paragraph">
                  <wp:posOffset>212090</wp:posOffset>
                </wp:positionV>
                <wp:extent cx="7620" cy="381000"/>
                <wp:effectExtent l="76200" t="0" r="87630" b="57150"/>
                <wp:wrapNone/>
                <wp:docPr id="805" name="直線單箭頭接點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D41F89" id="直線單箭頭接點 805" o:spid="_x0000_s1026" type="#_x0000_t32" style="position:absolute;margin-left:77.9pt;margin-top:16.7pt;width:.6pt;height:30pt;flip:x;z-index:2541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 w:rsidR="00D6539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84960" behindDoc="0" locked="0" layoutInCell="1" allowOverlap="1" wp14:anchorId="24FA448F" wp14:editId="4C936E70">
                <wp:simplePos x="0" y="0"/>
                <wp:positionH relativeFrom="column">
                  <wp:posOffset>585470</wp:posOffset>
                </wp:positionH>
                <wp:positionV relativeFrom="paragraph">
                  <wp:posOffset>-1270</wp:posOffset>
                </wp:positionV>
                <wp:extent cx="15240" cy="579120"/>
                <wp:effectExtent l="76200" t="0" r="60960" b="49530"/>
                <wp:wrapNone/>
                <wp:docPr id="804" name="直線單箭頭接點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579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D37" id="直線單箭頭接點 804" o:spid="_x0000_s1026" type="#_x0000_t32" style="position:absolute;margin-left:46.1pt;margin-top:-.1pt;width:1.2pt;height:45.6pt;flip:x;z-index:2541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 w:rsidR="00D6539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83936" behindDoc="0" locked="0" layoutInCell="1" allowOverlap="1" wp14:anchorId="7B7CCED0" wp14:editId="022EBA0D">
                <wp:simplePos x="0" y="0"/>
                <wp:positionH relativeFrom="column">
                  <wp:posOffset>638810</wp:posOffset>
                </wp:positionH>
                <wp:positionV relativeFrom="paragraph">
                  <wp:posOffset>242570</wp:posOffset>
                </wp:positionV>
                <wp:extent cx="7620" cy="335280"/>
                <wp:effectExtent l="76200" t="0" r="68580" b="64770"/>
                <wp:wrapNone/>
                <wp:docPr id="795" name="直線單箭頭接點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35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1BB47E" id="直線單箭頭接點 795" o:spid="_x0000_s1026" type="#_x0000_t32" style="position:absolute;margin-left:50.3pt;margin-top:19.1pt;width:.6pt;height:26.4pt;flip:x;z-index:2541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D6539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76768" behindDoc="0" locked="0" layoutInCell="1" allowOverlap="1" wp14:anchorId="437DB522" wp14:editId="04B4AAA3">
                <wp:simplePos x="0" y="0"/>
                <wp:positionH relativeFrom="column">
                  <wp:posOffset>654050</wp:posOffset>
                </wp:positionH>
                <wp:positionV relativeFrom="paragraph">
                  <wp:posOffset>242570</wp:posOffset>
                </wp:positionV>
                <wp:extent cx="4930140" cy="0"/>
                <wp:effectExtent l="0" t="0" r="0" b="0"/>
                <wp:wrapNone/>
                <wp:docPr id="779" name="直線接點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301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1E7A96" id="直線接點 779" o:spid="_x0000_s1026" style="position:absolute;flip:x;z-index:2541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5pt,19.1pt" to="439.7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 w:rsidR="00D65397">
        <w:rPr>
          <w:rFonts w:hint="eastAsia"/>
          <w:lang w:eastAsia="zh-TW"/>
        </w:rPr>
        <w:t>商品資料</w:t>
      </w:r>
      <w:r w:rsidR="00D65397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81888" behindDoc="0" locked="0" layoutInCell="1" allowOverlap="1" wp14:anchorId="447997B9" wp14:editId="53D1DCBF">
                <wp:simplePos x="0" y="0"/>
                <wp:positionH relativeFrom="column">
                  <wp:posOffset>996950</wp:posOffset>
                </wp:positionH>
                <wp:positionV relativeFrom="paragraph">
                  <wp:posOffset>196850</wp:posOffset>
                </wp:positionV>
                <wp:extent cx="4640580" cy="7620"/>
                <wp:effectExtent l="0" t="0" r="26670" b="30480"/>
                <wp:wrapNone/>
                <wp:docPr id="790" name="直線接點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405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23FAD8" id="直線接點 790" o:spid="_x0000_s1026" style="position:absolute;flip:x;z-index:2541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.5pt,15.5pt" to="443.9pt,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</w:p>
    <w:p w14:paraId="79C7D5BB" w14:textId="7643B12B" w:rsidR="00D845C0" w:rsidRDefault="00077338" w:rsidP="000F72B4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45024" behindDoc="0" locked="0" layoutInCell="1" allowOverlap="1" wp14:anchorId="2B411D63" wp14:editId="0A069BBB">
                <wp:simplePos x="0" y="0"/>
                <wp:positionH relativeFrom="column">
                  <wp:posOffset>5189220</wp:posOffset>
                </wp:positionH>
                <wp:positionV relativeFrom="paragraph">
                  <wp:posOffset>132080</wp:posOffset>
                </wp:positionV>
                <wp:extent cx="0" cy="2981960"/>
                <wp:effectExtent l="0" t="0" r="38100" b="27940"/>
                <wp:wrapNone/>
                <wp:docPr id="488" name="直線接點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81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016509" id="直線接點 488" o:spid="_x0000_s1026" style="position:absolute;flip:y;z-index:2541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8.6pt,10.4pt" to="408.6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33760" behindDoc="0" locked="0" layoutInCell="1" allowOverlap="1" wp14:anchorId="2C0454F7" wp14:editId="447623B0">
                <wp:simplePos x="0" y="0"/>
                <wp:positionH relativeFrom="column">
                  <wp:posOffset>5068570</wp:posOffset>
                </wp:positionH>
                <wp:positionV relativeFrom="paragraph">
                  <wp:posOffset>227330</wp:posOffset>
                </wp:positionV>
                <wp:extent cx="0" cy="1597660"/>
                <wp:effectExtent l="0" t="0" r="38100" b="21590"/>
                <wp:wrapNone/>
                <wp:docPr id="458" name="直線接點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97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390E60" id="直線接點 458" o:spid="_x0000_s1026" style="position:absolute;flip:y;z-index:2541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1pt,17.9pt" to="399.1pt,14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47072" behindDoc="0" locked="0" layoutInCell="1" allowOverlap="1" wp14:anchorId="5E95B766" wp14:editId="2528E0FA">
                <wp:simplePos x="0" y="0"/>
                <wp:positionH relativeFrom="column">
                  <wp:posOffset>760730</wp:posOffset>
                </wp:positionH>
                <wp:positionV relativeFrom="paragraph">
                  <wp:posOffset>160020</wp:posOffset>
                </wp:positionV>
                <wp:extent cx="7620" cy="106680"/>
                <wp:effectExtent l="38100" t="0" r="68580" b="64770"/>
                <wp:wrapNone/>
                <wp:docPr id="492" name="直線單箭頭接點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06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E2B377" id="直線單箭頭接點 492" o:spid="_x0000_s1026" type="#_x0000_t32" style="position:absolute;margin-left:59.9pt;margin-top:12.6pt;width:.6pt;height:8.4pt;flip:x;z-index:2541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46048" behindDoc="0" locked="0" layoutInCell="1" allowOverlap="1" wp14:anchorId="24357D70" wp14:editId="1D03B838">
                <wp:simplePos x="0" y="0"/>
                <wp:positionH relativeFrom="column">
                  <wp:posOffset>768350</wp:posOffset>
                </wp:positionH>
                <wp:positionV relativeFrom="paragraph">
                  <wp:posOffset>129540</wp:posOffset>
                </wp:positionV>
                <wp:extent cx="4427220" cy="15240"/>
                <wp:effectExtent l="0" t="0" r="11430" b="22860"/>
                <wp:wrapNone/>
                <wp:docPr id="489" name="直線接點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272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00195C" id="直線接點 489" o:spid="_x0000_s1026" style="position:absolute;flip:x;z-index:2541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0.5pt,10.2pt" to="409.1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 w:rsidR="0042498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60384" behindDoc="0" locked="0" layoutInCell="1" allowOverlap="1" wp14:anchorId="10C7D2D5" wp14:editId="44732FCF">
                <wp:simplePos x="0" y="0"/>
                <wp:positionH relativeFrom="column">
                  <wp:posOffset>5424170</wp:posOffset>
                </wp:positionH>
                <wp:positionV relativeFrom="paragraph">
                  <wp:posOffset>29210</wp:posOffset>
                </wp:positionV>
                <wp:extent cx="7620" cy="3680460"/>
                <wp:effectExtent l="0" t="0" r="30480" b="15240"/>
                <wp:wrapNone/>
                <wp:docPr id="507" name="直線接點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3680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D6EE80" id="直線接點 507" o:spid="_x0000_s1026" style="position:absolute;flip:y;z-index:2541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7.1pt,2.3pt" to="427.7pt,29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 w:rsidR="0042498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50144" behindDoc="0" locked="0" layoutInCell="1" allowOverlap="1" wp14:anchorId="2FC15227" wp14:editId="6B92020D">
                <wp:simplePos x="0" y="0"/>
                <wp:positionH relativeFrom="column">
                  <wp:posOffset>5284470</wp:posOffset>
                </wp:positionH>
                <wp:positionV relativeFrom="paragraph">
                  <wp:posOffset>90170</wp:posOffset>
                </wp:positionV>
                <wp:extent cx="0" cy="3139440"/>
                <wp:effectExtent l="0" t="0" r="38100" b="22860"/>
                <wp:wrapNone/>
                <wp:docPr id="497" name="直線接點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9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423283" id="直線接點 497" o:spid="_x0000_s1026" style="position:absolute;flip:y;z-index:2541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6.1pt,7.1pt" to="416.1pt,25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 w:rsidR="0042498E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38880" behindDoc="0" locked="0" layoutInCell="1" allowOverlap="1" wp14:anchorId="2ED3B3B3" wp14:editId="6F1BE731">
                <wp:simplePos x="0" y="0"/>
                <wp:positionH relativeFrom="column">
                  <wp:posOffset>5126990</wp:posOffset>
                </wp:positionH>
                <wp:positionV relativeFrom="paragraph">
                  <wp:posOffset>173990</wp:posOffset>
                </wp:positionV>
                <wp:extent cx="7620" cy="1706880"/>
                <wp:effectExtent l="0" t="0" r="30480" b="26670"/>
                <wp:wrapNone/>
                <wp:docPr id="480" name="直線接點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706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8DEED5" id="直線接點 480" o:spid="_x0000_s1026" style="position:absolute;flip:y;z-index:2541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7pt,13.7pt" to="404.3pt,1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88032" behindDoc="0" locked="0" layoutInCell="1" allowOverlap="1" wp14:anchorId="00B61E12" wp14:editId="6DDBFD33">
                <wp:simplePos x="0" y="0"/>
                <wp:positionH relativeFrom="column">
                  <wp:posOffset>859790</wp:posOffset>
                </wp:positionH>
                <wp:positionV relativeFrom="paragraph">
                  <wp:posOffset>219710</wp:posOffset>
                </wp:positionV>
                <wp:extent cx="4206240" cy="0"/>
                <wp:effectExtent l="0" t="0" r="0" b="0"/>
                <wp:wrapNone/>
                <wp:docPr id="817" name="直線接點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62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F1B7BA" id="直線接點 817" o:spid="_x0000_s1026" style="position:absolute;z-index:2541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7pt,17.3pt" to="398.9pt,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40928" behindDoc="0" locked="0" layoutInCell="1" allowOverlap="1" wp14:anchorId="7ECF548B" wp14:editId="71F652D5">
                <wp:simplePos x="0" y="0"/>
                <wp:positionH relativeFrom="column">
                  <wp:posOffset>1179830</wp:posOffset>
                </wp:positionH>
                <wp:positionV relativeFrom="paragraph">
                  <wp:posOffset>196850</wp:posOffset>
                </wp:positionV>
                <wp:extent cx="7620" cy="76200"/>
                <wp:effectExtent l="57150" t="0" r="87630" b="57150"/>
                <wp:wrapNone/>
                <wp:docPr id="483" name="直線單箭頭接點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66C57" id="直線單箭頭接點 483" o:spid="_x0000_s1026" type="#_x0000_t32" style="position:absolute;margin-left:92.9pt;margin-top:15.5pt;width:.6pt;height:6pt;flip:x;z-index:2541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52192" behindDoc="0" locked="0" layoutInCell="1" allowOverlap="1" wp14:anchorId="1C6BD186" wp14:editId="03D0D59A">
                <wp:simplePos x="0" y="0"/>
                <wp:positionH relativeFrom="column">
                  <wp:posOffset>1103630</wp:posOffset>
                </wp:positionH>
                <wp:positionV relativeFrom="paragraph">
                  <wp:posOffset>113030</wp:posOffset>
                </wp:positionV>
                <wp:extent cx="7620" cy="167640"/>
                <wp:effectExtent l="76200" t="0" r="68580" b="60960"/>
                <wp:wrapNone/>
                <wp:docPr id="499" name="直線單箭頭接點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6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87792" id="直線單箭頭接點 499" o:spid="_x0000_s1026" type="#_x0000_t32" style="position:absolute;margin-left:86.9pt;margin-top:8.9pt;width:.6pt;height:13.2pt;flip:x;z-index:2541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67552" behindDoc="0" locked="0" layoutInCell="1" allowOverlap="1" wp14:anchorId="57125F1D" wp14:editId="66F4507A">
                <wp:simplePos x="0" y="0"/>
                <wp:positionH relativeFrom="column">
                  <wp:posOffset>1057910</wp:posOffset>
                </wp:positionH>
                <wp:positionV relativeFrom="paragraph">
                  <wp:posOffset>6350</wp:posOffset>
                </wp:positionV>
                <wp:extent cx="7620" cy="274320"/>
                <wp:effectExtent l="76200" t="0" r="68580" b="49530"/>
                <wp:wrapNone/>
                <wp:docPr id="770" name="直線單箭頭接點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D9023B" id="直線單箭頭接點 770" o:spid="_x0000_s1026" type="#_x0000_t32" style="position:absolute;margin-left:83.3pt;margin-top:.5pt;width:.6pt;height:21.6pt;flip:x;z-index:2541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62432" behindDoc="0" locked="0" layoutInCell="1" allowOverlap="1" wp14:anchorId="62F934A6" wp14:editId="197A420E">
                <wp:simplePos x="0" y="0"/>
                <wp:positionH relativeFrom="column">
                  <wp:posOffset>692150</wp:posOffset>
                </wp:positionH>
                <wp:positionV relativeFrom="paragraph">
                  <wp:posOffset>59690</wp:posOffset>
                </wp:positionV>
                <wp:extent cx="0" cy="213360"/>
                <wp:effectExtent l="76200" t="0" r="57150" b="53340"/>
                <wp:wrapNone/>
                <wp:docPr id="509" name="直線單箭頭接點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9EBFD" id="直線單箭頭接點 509" o:spid="_x0000_s1026" type="#_x0000_t32" style="position:absolute;margin-left:54.5pt;margin-top:4.7pt;width:0;height:16.8pt;z-index:2541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39904" behindDoc="0" locked="0" layoutInCell="1" allowOverlap="1" wp14:anchorId="00E14AB1" wp14:editId="35819E9A">
                <wp:simplePos x="0" y="0"/>
                <wp:positionH relativeFrom="column">
                  <wp:posOffset>1179830</wp:posOffset>
                </wp:positionH>
                <wp:positionV relativeFrom="paragraph">
                  <wp:posOffset>173990</wp:posOffset>
                </wp:positionV>
                <wp:extent cx="3947160" cy="15240"/>
                <wp:effectExtent l="0" t="0" r="15240" b="22860"/>
                <wp:wrapNone/>
                <wp:docPr id="481" name="直線接點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4716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26C3FC" id="直線接點 481" o:spid="_x0000_s1026" style="position:absolute;flip:x;z-index:2541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pt,13.7pt" to="403.7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51168" behindDoc="0" locked="0" layoutInCell="1" allowOverlap="1" wp14:anchorId="3BA7C46F" wp14:editId="3D92B07D">
                <wp:simplePos x="0" y="0"/>
                <wp:positionH relativeFrom="column">
                  <wp:posOffset>1111250</wp:posOffset>
                </wp:positionH>
                <wp:positionV relativeFrom="paragraph">
                  <wp:posOffset>90170</wp:posOffset>
                </wp:positionV>
                <wp:extent cx="4183380" cy="15240"/>
                <wp:effectExtent l="0" t="0" r="26670" b="22860"/>
                <wp:wrapNone/>
                <wp:docPr id="498" name="直線接點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8338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DF0C27" id="直線接點 498" o:spid="_x0000_s1026" style="position:absolute;flip:x;z-index:2541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5pt,7.1pt" to="416.9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61408" behindDoc="0" locked="0" layoutInCell="1" allowOverlap="1" wp14:anchorId="42A5E23A" wp14:editId="62956AF7">
                <wp:simplePos x="0" y="0"/>
                <wp:positionH relativeFrom="column">
                  <wp:posOffset>684530</wp:posOffset>
                </wp:positionH>
                <wp:positionV relativeFrom="paragraph">
                  <wp:posOffset>36830</wp:posOffset>
                </wp:positionV>
                <wp:extent cx="4747260" cy="22860"/>
                <wp:effectExtent l="0" t="0" r="15240" b="34290"/>
                <wp:wrapNone/>
                <wp:docPr id="508" name="直線接點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4726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8A7A8C" id="直線接點 508" o:spid="_x0000_s1026" style="position:absolute;flip:x;z-index:2541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9pt,2.9pt" to="427.7pt,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="003D731C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35808" behindDoc="0" locked="0" layoutInCell="1" allowOverlap="1" wp14:anchorId="43BAA617" wp14:editId="33FB5776">
                <wp:simplePos x="0" y="0"/>
                <wp:positionH relativeFrom="column">
                  <wp:posOffset>844550</wp:posOffset>
                </wp:positionH>
                <wp:positionV relativeFrom="paragraph">
                  <wp:posOffset>212090</wp:posOffset>
                </wp:positionV>
                <wp:extent cx="0" cy="76200"/>
                <wp:effectExtent l="76200" t="0" r="95250" b="57150"/>
                <wp:wrapNone/>
                <wp:docPr id="472" name="直線單箭頭接點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01D9C6" id="直線單箭頭接點 472" o:spid="_x0000_s1026" type="#_x0000_t32" style="position:absolute;margin-left:66.5pt;margin-top:16.7pt;width:0;height:6pt;z-index:2541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709"/>
        <w:gridCol w:w="1275"/>
        <w:gridCol w:w="709"/>
        <w:gridCol w:w="709"/>
        <w:gridCol w:w="1276"/>
      </w:tblGrid>
      <w:tr w:rsidR="003D731C" w14:paraId="68762F40" w14:textId="77777777" w:rsidTr="002D016A">
        <w:tc>
          <w:tcPr>
            <w:tcW w:w="1413" w:type="dxa"/>
          </w:tcPr>
          <w:p w14:paraId="1D9AF915" w14:textId="45C71C4F" w:rsidR="003D731C" w:rsidRPr="00591E99" w:rsidRDefault="003D731C" w:rsidP="003D731C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09" w:type="dxa"/>
          </w:tcPr>
          <w:p w14:paraId="5D524EB4" w14:textId="0295D7F9" w:rsidR="003D731C" w:rsidRPr="00591E99" w:rsidRDefault="003D731C" w:rsidP="003D731C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1275" w:type="dxa"/>
          </w:tcPr>
          <w:p w14:paraId="39A23272" w14:textId="498B13B1" w:rsidR="003D731C" w:rsidRDefault="003D731C" w:rsidP="003D731C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庫存數量</w:t>
            </w:r>
          </w:p>
        </w:tc>
        <w:tc>
          <w:tcPr>
            <w:tcW w:w="709" w:type="dxa"/>
          </w:tcPr>
          <w:p w14:paraId="1E761E33" w14:textId="4A33363A" w:rsidR="003D731C" w:rsidRPr="00233FED" w:rsidRDefault="00E4418B" w:rsidP="003D731C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40608" behindDoc="0" locked="0" layoutInCell="1" allowOverlap="1" wp14:anchorId="29B4320D" wp14:editId="41029F83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255270</wp:posOffset>
                      </wp:positionV>
                      <wp:extent cx="7620" cy="289560"/>
                      <wp:effectExtent l="76200" t="38100" r="68580" b="15240"/>
                      <wp:wrapNone/>
                      <wp:docPr id="180" name="直線單箭頭接點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620" cy="2895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71D6EC" id="直線單箭頭接點 180" o:spid="_x0000_s1026" type="#_x0000_t32" style="position:absolute;margin-left:-2.2pt;margin-top:20.1pt;width:.6pt;height:22.8pt;flip:y;z-index:2543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35239"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38560" behindDoc="0" locked="0" layoutInCell="1" allowOverlap="1" wp14:anchorId="32B008A1" wp14:editId="18723A85">
                      <wp:simplePos x="0" y="0"/>
                      <wp:positionH relativeFrom="column">
                        <wp:posOffset>16691</wp:posOffset>
                      </wp:positionH>
                      <wp:positionV relativeFrom="paragraph">
                        <wp:posOffset>284661</wp:posOffset>
                      </wp:positionV>
                      <wp:extent cx="0" cy="157843"/>
                      <wp:effectExtent l="76200" t="38100" r="57150" b="13970"/>
                      <wp:wrapNone/>
                      <wp:docPr id="171" name="直線單箭頭接點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5784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4EABD18" id="直線單箭頭接點 171" o:spid="_x0000_s1026" type="#_x0000_t32" style="position:absolute;margin-left:1.3pt;margin-top:22.4pt;width:0;height:12.45pt;flip:y;z-index:2543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233FED"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34464" behindDoc="0" locked="0" layoutInCell="1" allowOverlap="1" wp14:anchorId="01561F12" wp14:editId="34D8F22E">
                      <wp:simplePos x="0" y="0"/>
                      <wp:positionH relativeFrom="column">
                        <wp:posOffset>228963</wp:posOffset>
                      </wp:positionH>
                      <wp:positionV relativeFrom="paragraph">
                        <wp:posOffset>252004</wp:posOffset>
                      </wp:positionV>
                      <wp:extent cx="5443" cy="65315"/>
                      <wp:effectExtent l="57150" t="38100" r="90170" b="30480"/>
                      <wp:wrapNone/>
                      <wp:docPr id="160" name="直線單箭頭接點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443" cy="653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0529EA" id="直線單箭頭接點 160" o:spid="_x0000_s1026" type="#_x0000_t32" style="position:absolute;margin-left:18.05pt;margin-top:19.85pt;width:.45pt;height:5.15pt;flip:x y;z-index:2543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233FED"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30368" behindDoc="0" locked="0" layoutInCell="1" allowOverlap="1" wp14:anchorId="32283BB6" wp14:editId="592F9F86">
                      <wp:simplePos x="0" y="0"/>
                      <wp:positionH relativeFrom="column">
                        <wp:posOffset>109220</wp:posOffset>
                      </wp:positionH>
                      <wp:positionV relativeFrom="paragraph">
                        <wp:posOffset>273776</wp:posOffset>
                      </wp:positionV>
                      <wp:extent cx="0" cy="70757"/>
                      <wp:effectExtent l="76200" t="38100" r="95250" b="24765"/>
                      <wp:wrapNone/>
                      <wp:docPr id="128" name="直線單箭頭接點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7075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CE3FB4" id="直線單箭頭接點 128" o:spid="_x0000_s1026" type="#_x0000_t32" style="position:absolute;margin-left:8.6pt;margin-top:21.55pt;width:0;height:5.55pt;flip:y;z-index:2543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3D731C" w:rsidRPr="00233FED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709" w:type="dxa"/>
          </w:tcPr>
          <w:p w14:paraId="34715BC0" w14:textId="6BF554ED" w:rsidR="003D731C" w:rsidRDefault="003D731C" w:rsidP="003D731C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單價</w:t>
            </w:r>
          </w:p>
        </w:tc>
        <w:tc>
          <w:tcPr>
            <w:tcW w:w="1276" w:type="dxa"/>
          </w:tcPr>
          <w:p w14:paraId="7BD9AAB0" w14:textId="019E251D" w:rsidR="003D731C" w:rsidRPr="00AE2AB6" w:rsidRDefault="00E12E97" w:rsidP="003D731C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27296" behindDoc="0" locked="0" layoutInCell="1" allowOverlap="1" wp14:anchorId="2B026F73" wp14:editId="47781DC7">
                      <wp:simplePos x="0" y="0"/>
                      <wp:positionH relativeFrom="column">
                        <wp:posOffset>727347</wp:posOffset>
                      </wp:positionH>
                      <wp:positionV relativeFrom="paragraph">
                        <wp:posOffset>115933</wp:posOffset>
                      </wp:positionV>
                      <wp:extent cx="119289" cy="0"/>
                      <wp:effectExtent l="0" t="0" r="0" b="0"/>
                      <wp:wrapNone/>
                      <wp:docPr id="89" name="直線接點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9289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A12D7D7" id="直線接點 89" o:spid="_x0000_s1026" style="position:absolute;flip:x;z-index:2543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25pt,9.15pt" to="66.65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3D731C" w:rsidRPr="00AE2AB6">
              <w:rPr>
                <w:rFonts w:hint="eastAsia"/>
                <w:lang w:eastAsia="zh-TW"/>
              </w:rPr>
              <w:t>供貨廠商</w:t>
            </w:r>
          </w:p>
        </w:tc>
      </w:tr>
    </w:tbl>
    <w:p w14:paraId="6B4ED5D8" w14:textId="1E8341C4" w:rsidR="00973F10" w:rsidRDefault="00E4418B" w:rsidP="000F72B4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39584" behindDoc="0" locked="0" layoutInCell="1" allowOverlap="1" wp14:anchorId="2C7ECB67" wp14:editId="51B91479">
                <wp:simplePos x="0" y="0"/>
                <wp:positionH relativeFrom="column">
                  <wp:posOffset>2208530</wp:posOffset>
                </wp:positionH>
                <wp:positionV relativeFrom="paragraph">
                  <wp:posOffset>233045</wp:posOffset>
                </wp:positionV>
                <wp:extent cx="3482340" cy="4335780"/>
                <wp:effectExtent l="0" t="0" r="22860" b="26670"/>
                <wp:wrapNone/>
                <wp:docPr id="179" name="手繪多邊形: 圖案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340" cy="4335780"/>
                        </a:xfrm>
                        <a:custGeom>
                          <a:avLst/>
                          <a:gdLst>
                            <a:gd name="connsiteX0" fmla="*/ 144780 w 3482340"/>
                            <a:gd name="connsiteY0" fmla="*/ 4335780 h 4335780"/>
                            <a:gd name="connsiteX1" fmla="*/ 152400 w 3482340"/>
                            <a:gd name="connsiteY1" fmla="*/ 4251960 h 4335780"/>
                            <a:gd name="connsiteX2" fmla="*/ 3482340 w 3482340"/>
                            <a:gd name="connsiteY2" fmla="*/ 4229100 h 4335780"/>
                            <a:gd name="connsiteX3" fmla="*/ 3474720 w 3482340"/>
                            <a:gd name="connsiteY3" fmla="*/ 22860 h 4335780"/>
                            <a:gd name="connsiteX4" fmla="*/ 0 w 3482340"/>
                            <a:gd name="connsiteY4" fmla="*/ 0 h 43357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482340" h="4335780">
                              <a:moveTo>
                                <a:pt x="144780" y="4335780"/>
                              </a:moveTo>
                              <a:lnTo>
                                <a:pt x="152400" y="4251960"/>
                              </a:lnTo>
                              <a:lnTo>
                                <a:pt x="3482340" y="4229100"/>
                              </a:lnTo>
                              <a:lnTo>
                                <a:pt x="347472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1664E" id="手繪多邊形: 圖案 179" o:spid="_x0000_s1026" style="position:absolute;margin-left:173.9pt;margin-top:18.35pt;width:274.2pt;height:341.4pt;z-index:2543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82340,433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" path="m144780,4335780r7620,-83820l3482340,4229100,3474720,22860,,e" filled="f" strokecolor="black [3200]" strokeweight=".5pt">
                <v:stroke joinstyle="miter"/>
                <v:path arrowok="t" o:connecttype="custom" o:connectlocs="144780,4335780;152400,4251960;3482340,4229100;3474720,22860;0,0" o:connectangles="0,0,0,0,0"/>
              </v:shape>
            </w:pict>
          </mc:Fallback>
        </mc:AlternateContent>
      </w:r>
      <w:r w:rsidR="00735239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37536" behindDoc="0" locked="0" layoutInCell="1" allowOverlap="1" wp14:anchorId="1D790A4A" wp14:editId="1C3B6C9C">
                <wp:simplePos x="0" y="0"/>
                <wp:positionH relativeFrom="column">
                  <wp:posOffset>2229213</wp:posOffset>
                </wp:positionH>
                <wp:positionV relativeFrom="paragraph">
                  <wp:posOffset>143782</wp:posOffset>
                </wp:positionV>
                <wp:extent cx="3325586" cy="3216729"/>
                <wp:effectExtent l="0" t="0" r="27305" b="22225"/>
                <wp:wrapNone/>
                <wp:docPr id="169" name="手繪多邊形: 圖案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586" cy="3216729"/>
                        </a:xfrm>
                        <a:custGeom>
                          <a:avLst/>
                          <a:gdLst>
                            <a:gd name="connsiteX0" fmla="*/ 473528 w 3325586"/>
                            <a:gd name="connsiteY0" fmla="*/ 3216729 h 3216729"/>
                            <a:gd name="connsiteX1" fmla="*/ 473528 w 3325586"/>
                            <a:gd name="connsiteY1" fmla="*/ 3140529 h 3216729"/>
                            <a:gd name="connsiteX2" fmla="*/ 3320143 w 3325586"/>
                            <a:gd name="connsiteY2" fmla="*/ 3124200 h 3216729"/>
                            <a:gd name="connsiteX3" fmla="*/ 3325586 w 3325586"/>
                            <a:gd name="connsiteY3" fmla="*/ 0 h 3216729"/>
                            <a:gd name="connsiteX4" fmla="*/ 0 w 3325586"/>
                            <a:gd name="connsiteY4" fmla="*/ 0 h 32167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25586" h="3216729">
                              <a:moveTo>
                                <a:pt x="473528" y="3216729"/>
                              </a:moveTo>
                              <a:lnTo>
                                <a:pt x="473528" y="3140529"/>
                              </a:lnTo>
                              <a:lnTo>
                                <a:pt x="3320143" y="3124200"/>
                              </a:lnTo>
                              <a:cubicBezTo>
                                <a:pt x="3321957" y="2082800"/>
                                <a:pt x="3323772" y="1041400"/>
                                <a:pt x="3325586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67019B" id="手繪多邊形: 圖案 169" o:spid="_x0000_s1026" style="position:absolute;margin-left:175.55pt;margin-top:11.3pt;width:261.85pt;height:253.3pt;z-index:2543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25586,3216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" path="m473528,3216729r,-76200l3320143,3124200c3321957,2082800,3323772,1041400,3325586,l,e" filled="f" strokecolor="black [3200]" strokeweight=".5pt">
                <v:stroke joinstyle="miter"/>
                <v:path arrowok="t" o:connecttype="custom" o:connectlocs="473528,3216729;473528,3140529;3320143,3124200;3325586,0;0,0" o:connectangles="0,0,0,0,0"/>
              </v:shape>
            </w:pict>
          </mc:Fallback>
        </mc:AlternateContent>
      </w:r>
      <w:r w:rsidR="00233FED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33440" behindDoc="0" locked="0" layoutInCell="1" allowOverlap="1" wp14:anchorId="0CCD14B9" wp14:editId="110F276E">
                <wp:simplePos x="0" y="0"/>
                <wp:positionH relativeFrom="column">
                  <wp:posOffset>2463256</wp:posOffset>
                </wp:positionH>
                <wp:positionV relativeFrom="paragraph">
                  <wp:posOffset>13154</wp:posOffset>
                </wp:positionV>
                <wp:extent cx="2884714" cy="2705100"/>
                <wp:effectExtent l="0" t="19050" r="30480" b="19050"/>
                <wp:wrapNone/>
                <wp:docPr id="129" name="手繪多邊形: 圖案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4714" cy="2705100"/>
                        </a:xfrm>
                        <a:custGeom>
                          <a:avLst/>
                          <a:gdLst>
                            <a:gd name="connsiteX0" fmla="*/ 1143000 w 2884714"/>
                            <a:gd name="connsiteY0" fmla="*/ 2705100 h 2705100"/>
                            <a:gd name="connsiteX1" fmla="*/ 1153885 w 2884714"/>
                            <a:gd name="connsiteY1" fmla="*/ 2656114 h 2705100"/>
                            <a:gd name="connsiteX2" fmla="*/ 2884714 w 2884714"/>
                            <a:gd name="connsiteY2" fmla="*/ 2667000 h 2705100"/>
                            <a:gd name="connsiteX3" fmla="*/ 2868385 w 2884714"/>
                            <a:gd name="connsiteY3" fmla="*/ 0 h 2705100"/>
                            <a:gd name="connsiteX4" fmla="*/ 0 w 2884714"/>
                            <a:gd name="connsiteY4" fmla="*/ 10885 h 27051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84714" h="2705100">
                              <a:moveTo>
                                <a:pt x="1143000" y="2705100"/>
                              </a:moveTo>
                              <a:lnTo>
                                <a:pt x="1153885" y="2656114"/>
                              </a:lnTo>
                              <a:lnTo>
                                <a:pt x="2884714" y="2667000"/>
                              </a:lnTo>
                              <a:lnTo>
                                <a:pt x="2868385" y="0"/>
                              </a:lnTo>
                              <a:lnTo>
                                <a:pt x="0" y="10885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751B9" id="手繪多邊形: 圖案 129" o:spid="_x0000_s1026" style="position:absolute;margin-left:193.95pt;margin-top:1.05pt;width:227.15pt;height:213pt;z-index:2543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84714,270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" path="m1143000,2705100r10885,-48986l2884714,2667000,2868385,,,10885e" filled="f" strokecolor="black [3200]" strokeweight=".5pt">
                <v:stroke joinstyle="miter"/>
                <v:path arrowok="t" o:connecttype="custom" o:connectlocs="1143000,2705100;1153885,2656114;2884714,2667000;2868385,0;0,10885" o:connectangles="0,0,0,0,0"/>
              </v:shape>
            </w:pict>
          </mc:Fallback>
        </mc:AlternateContent>
      </w:r>
      <w:r w:rsidR="00233FED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329344" behindDoc="0" locked="0" layoutInCell="1" allowOverlap="1" wp14:anchorId="67B39AAB" wp14:editId="371DB35D">
                <wp:simplePos x="0" y="0"/>
                <wp:positionH relativeFrom="column">
                  <wp:posOffset>2332627</wp:posOffset>
                </wp:positionH>
                <wp:positionV relativeFrom="paragraph">
                  <wp:posOffset>40368</wp:posOffset>
                </wp:positionV>
                <wp:extent cx="2824843" cy="1491343"/>
                <wp:effectExtent l="0" t="19050" r="13970" b="13970"/>
                <wp:wrapNone/>
                <wp:docPr id="115" name="手繪多邊形: 圖案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4843" cy="1491343"/>
                        </a:xfrm>
                        <a:custGeom>
                          <a:avLst/>
                          <a:gdLst>
                            <a:gd name="connsiteX0" fmla="*/ 152400 w 2824843"/>
                            <a:gd name="connsiteY0" fmla="*/ 1491343 h 1491343"/>
                            <a:gd name="connsiteX1" fmla="*/ 152400 w 2824843"/>
                            <a:gd name="connsiteY1" fmla="*/ 1333500 h 1491343"/>
                            <a:gd name="connsiteX2" fmla="*/ 2824843 w 2824843"/>
                            <a:gd name="connsiteY2" fmla="*/ 1328057 h 1491343"/>
                            <a:gd name="connsiteX3" fmla="*/ 2824843 w 2824843"/>
                            <a:gd name="connsiteY3" fmla="*/ 0 h 1491343"/>
                            <a:gd name="connsiteX4" fmla="*/ 0 w 2824843"/>
                            <a:gd name="connsiteY4" fmla="*/ 10886 h 14913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24843" h="1491343">
                              <a:moveTo>
                                <a:pt x="152400" y="1491343"/>
                              </a:moveTo>
                              <a:lnTo>
                                <a:pt x="152400" y="1333500"/>
                              </a:lnTo>
                              <a:lnTo>
                                <a:pt x="2824843" y="1328057"/>
                              </a:lnTo>
                              <a:lnTo>
                                <a:pt x="2824843" y="0"/>
                              </a:lnTo>
                              <a:lnTo>
                                <a:pt x="0" y="10886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EB37D" id="手繪多邊形: 圖案 115" o:spid="_x0000_s1026" style="position:absolute;margin-left:183.65pt;margin-top:3.2pt;width:222.45pt;height:117.45pt;z-index:2543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24843,1491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" path="m152400,1491343r,-157843l2824843,1328057,2824843,,,10886e" filled="f" strokecolor="black [3200]" strokeweight=".5pt">
                <v:stroke joinstyle="miter"/>
                <v:path arrowok="t" o:connecttype="custom" o:connectlocs="152400,1491343;152400,1333500;2824843,1328057;2824843,0;0,10886" o:connectangles="0,0,0,0,0"/>
              </v:shape>
            </w:pict>
          </mc:Fallback>
        </mc:AlternateContent>
      </w:r>
      <w:r w:rsidR="000831AF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55264" behindDoc="0" locked="0" layoutInCell="1" allowOverlap="1" wp14:anchorId="519C45E4" wp14:editId="39B9CE5A">
                <wp:simplePos x="0" y="0"/>
                <wp:positionH relativeFrom="column">
                  <wp:posOffset>5363210</wp:posOffset>
                </wp:positionH>
                <wp:positionV relativeFrom="paragraph">
                  <wp:posOffset>177165</wp:posOffset>
                </wp:positionV>
                <wp:extent cx="0" cy="2918460"/>
                <wp:effectExtent l="0" t="0" r="38100" b="15240"/>
                <wp:wrapNone/>
                <wp:docPr id="502" name="直線接點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18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926A3A" id="直線接點 502" o:spid="_x0000_s1026" style="position:absolute;flip:y;z-index:2541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2.3pt,13.95pt" to="422.3pt,2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 w:rsidR="003D731C"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4193152" behindDoc="0" locked="0" layoutInCell="1" allowOverlap="1" wp14:anchorId="089F572A" wp14:editId="53C01E77">
                <wp:simplePos x="0" y="0"/>
                <wp:positionH relativeFrom="column">
                  <wp:posOffset>699770</wp:posOffset>
                </wp:positionH>
                <wp:positionV relativeFrom="paragraph">
                  <wp:posOffset>95885</wp:posOffset>
                </wp:positionV>
                <wp:extent cx="0" cy="205740"/>
                <wp:effectExtent l="76200" t="0" r="57150" b="60960"/>
                <wp:wrapNone/>
                <wp:docPr id="833" name="直線單箭頭接點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9769A2" id="直線單箭頭接點 833" o:spid="_x0000_s1026" type="#_x0000_t32" style="position:absolute;margin-left:55.1pt;margin-top:7.55pt;width:0;height:16.2pt;z-index:2541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="003D731C"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4192128" behindDoc="0" locked="0" layoutInCell="1" allowOverlap="1" wp14:anchorId="331180A9" wp14:editId="3869658D">
                <wp:simplePos x="0" y="0"/>
                <wp:positionH relativeFrom="column">
                  <wp:posOffset>692150</wp:posOffset>
                </wp:positionH>
                <wp:positionV relativeFrom="paragraph">
                  <wp:posOffset>88265</wp:posOffset>
                </wp:positionV>
                <wp:extent cx="3421380" cy="7620"/>
                <wp:effectExtent l="0" t="0" r="26670" b="30480"/>
                <wp:wrapNone/>
                <wp:docPr id="824" name="直線接點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13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45B07E" id="直線接點 824" o:spid="_x0000_s1026" style="position:absolute;flip:x;z-index:2541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5pt,6.95pt" to="323.9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 w:rsidR="00D845C0"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4172672" behindDoc="0" locked="0" layoutInCell="1" allowOverlap="1" wp14:anchorId="56F48EED" wp14:editId="1B2FA6AF">
                <wp:simplePos x="0" y="0"/>
                <wp:positionH relativeFrom="column">
                  <wp:posOffset>745490</wp:posOffset>
                </wp:positionH>
                <wp:positionV relativeFrom="paragraph">
                  <wp:posOffset>192405</wp:posOffset>
                </wp:positionV>
                <wp:extent cx="7620" cy="114300"/>
                <wp:effectExtent l="76200" t="0" r="68580" b="57150"/>
                <wp:wrapNone/>
                <wp:docPr id="450" name="直線接點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14300"/>
                        </a:xfrm>
                        <a:prstGeom prst="line">
                          <a:avLst/>
                        </a:prstGeom>
                        <a:ln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6124DE" id="直線接點 450" o:spid="_x0000_s1026" style="position:absolute;flip:y;z-index:2541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7pt,15.15pt" to="59.3pt,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" strokecolor="black [3200]" strokeweight=".5pt">
                <v:stroke startarrow="block" joinstyle="miter"/>
              </v:line>
            </w:pict>
          </mc:Fallback>
        </mc:AlternateContent>
      </w:r>
      <w:r w:rsidR="00D845C0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56288" behindDoc="0" locked="0" layoutInCell="1" allowOverlap="1" wp14:anchorId="3AF09D2C" wp14:editId="1D489AC7">
                <wp:simplePos x="0" y="0"/>
                <wp:positionH relativeFrom="column">
                  <wp:posOffset>760730</wp:posOffset>
                </wp:positionH>
                <wp:positionV relativeFrom="paragraph">
                  <wp:posOffset>177165</wp:posOffset>
                </wp:positionV>
                <wp:extent cx="4602480" cy="7620"/>
                <wp:effectExtent l="0" t="0" r="26670" b="30480"/>
                <wp:wrapNone/>
                <wp:docPr id="503" name="直線接點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024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CCF345" id="直線接點 503" o:spid="_x0000_s1026" style="position:absolute;flip:x;z-index:2541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9pt,13.95pt" to="422.3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 w:rsidR="00973F10">
        <w:rPr>
          <w:rFonts w:hint="eastAsia"/>
          <w:lang w:eastAsia="zh-TW"/>
        </w:rPr>
        <w:t>訂單資料</w:t>
      </w:r>
    </w:p>
    <w:tbl>
      <w:tblPr>
        <w:tblStyle w:val="ac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1276"/>
        <w:gridCol w:w="851"/>
        <w:gridCol w:w="1417"/>
        <w:gridCol w:w="1276"/>
        <w:gridCol w:w="1276"/>
      </w:tblGrid>
      <w:tr w:rsidR="0042498E" w14:paraId="08B05FEE" w14:textId="77777777" w:rsidTr="0042498E">
        <w:tc>
          <w:tcPr>
            <w:tcW w:w="1701" w:type="dxa"/>
          </w:tcPr>
          <w:p w14:paraId="448BBEBA" w14:textId="77777777" w:rsidR="0042498E" w:rsidRPr="00383361" w:rsidRDefault="0042498E" w:rsidP="00A77312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訂單編號</w:t>
            </w:r>
          </w:p>
        </w:tc>
        <w:tc>
          <w:tcPr>
            <w:tcW w:w="1276" w:type="dxa"/>
          </w:tcPr>
          <w:p w14:paraId="4020B48C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訂單狀態</w:t>
            </w:r>
          </w:p>
        </w:tc>
        <w:tc>
          <w:tcPr>
            <w:tcW w:w="851" w:type="dxa"/>
          </w:tcPr>
          <w:p w14:paraId="41BB2392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備註</w:t>
            </w:r>
          </w:p>
        </w:tc>
        <w:tc>
          <w:tcPr>
            <w:tcW w:w="1417" w:type="dxa"/>
          </w:tcPr>
          <w:p w14:paraId="4350612B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店取時間</w:t>
            </w:r>
          </w:p>
        </w:tc>
        <w:tc>
          <w:tcPr>
            <w:tcW w:w="1276" w:type="dxa"/>
          </w:tcPr>
          <w:p w14:paraId="7DAC933F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配送方式</w:t>
            </w:r>
          </w:p>
        </w:tc>
        <w:tc>
          <w:tcPr>
            <w:tcW w:w="1276" w:type="dxa"/>
          </w:tcPr>
          <w:p w14:paraId="6099D5EA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店家名稱</w:t>
            </w:r>
          </w:p>
        </w:tc>
      </w:tr>
      <w:tr w:rsidR="0042498E" w14:paraId="40583BF8" w14:textId="77777777" w:rsidTr="0042498E">
        <w:tc>
          <w:tcPr>
            <w:tcW w:w="1701" w:type="dxa"/>
            <w:tcBorders>
              <w:bottom w:val="single" w:sz="4" w:space="0" w:color="auto"/>
            </w:tcBorders>
          </w:tcPr>
          <w:p w14:paraId="715CF2D8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訂單備貨狀態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15DD29F4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派車單編號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609F3541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配送日期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56CAE09E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店取交貨的帳號</w:t>
            </w:r>
          </w:p>
        </w:tc>
        <w:tc>
          <w:tcPr>
            <w:tcW w:w="1276" w:type="dxa"/>
          </w:tcPr>
          <w:p w14:paraId="4017FDB7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建立的帳號</w:t>
            </w:r>
          </w:p>
        </w:tc>
        <w:tc>
          <w:tcPr>
            <w:tcW w:w="1276" w:type="dxa"/>
          </w:tcPr>
          <w:p w14:paraId="736D3A08" w14:textId="77777777" w:rsidR="0042498E" w:rsidRDefault="0042498E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簽收的帳號</w:t>
            </w:r>
          </w:p>
        </w:tc>
      </w:tr>
    </w:tbl>
    <w:p w14:paraId="6E50EF7A" w14:textId="30930EA8" w:rsidR="009510A0" w:rsidRDefault="003A7F66" w:rsidP="000F72B4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37856" behindDoc="0" locked="0" layoutInCell="1" allowOverlap="1" wp14:anchorId="214ADD0B" wp14:editId="1CDF7F9D">
                <wp:simplePos x="0" y="0"/>
                <wp:positionH relativeFrom="column">
                  <wp:posOffset>2033270</wp:posOffset>
                </wp:positionH>
                <wp:positionV relativeFrom="paragraph">
                  <wp:posOffset>88265</wp:posOffset>
                </wp:positionV>
                <wp:extent cx="3086100" cy="0"/>
                <wp:effectExtent l="0" t="0" r="0" b="0"/>
                <wp:wrapNone/>
                <wp:docPr id="474" name="直線接點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61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D95407" id="直線接點 474" o:spid="_x0000_s1026" style="position:absolute;z-index:2541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1pt,6.95pt" to="403.1pt,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36832" behindDoc="0" locked="0" layoutInCell="1" allowOverlap="1" wp14:anchorId="1819F24D" wp14:editId="1DE4A155">
                <wp:simplePos x="0" y="0"/>
                <wp:positionH relativeFrom="column">
                  <wp:posOffset>2033270</wp:posOffset>
                </wp:positionH>
                <wp:positionV relativeFrom="paragraph">
                  <wp:posOffset>73025</wp:posOffset>
                </wp:positionV>
                <wp:extent cx="0" cy="228600"/>
                <wp:effectExtent l="0" t="0" r="38100" b="19050"/>
                <wp:wrapNone/>
                <wp:docPr id="473" name="直線接點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354571" id="直線接點 473" o:spid="_x0000_s1026" style="position:absolute;flip:y;z-index:2541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1pt,5.75pt" to="160.1pt,2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32736" behindDoc="0" locked="0" layoutInCell="1" allowOverlap="1" wp14:anchorId="6E60F20A" wp14:editId="71490509">
                <wp:simplePos x="0" y="0"/>
                <wp:positionH relativeFrom="column">
                  <wp:posOffset>1400810</wp:posOffset>
                </wp:positionH>
                <wp:positionV relativeFrom="paragraph">
                  <wp:posOffset>34925</wp:posOffset>
                </wp:positionV>
                <wp:extent cx="3672840" cy="0"/>
                <wp:effectExtent l="0" t="0" r="0" b="0"/>
                <wp:wrapNone/>
                <wp:docPr id="457" name="直線接點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2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C6B26D" id="直線接點 457" o:spid="_x0000_s1026" style="position:absolute;z-index:2541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3pt,2.75pt" to="399.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31712" behindDoc="0" locked="0" layoutInCell="1" allowOverlap="1" wp14:anchorId="3B273952" wp14:editId="2091FE32">
                <wp:simplePos x="0" y="0"/>
                <wp:positionH relativeFrom="column">
                  <wp:posOffset>1393190</wp:posOffset>
                </wp:positionH>
                <wp:positionV relativeFrom="paragraph">
                  <wp:posOffset>42545</wp:posOffset>
                </wp:positionV>
                <wp:extent cx="7620" cy="251460"/>
                <wp:effectExtent l="0" t="0" r="30480" b="15240"/>
                <wp:wrapNone/>
                <wp:docPr id="456" name="直線接點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251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E82195" id="直線接點 456" o:spid="_x0000_s1026" style="position:absolute;flip:y;z-index:2541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9.7pt,3.35pt" to="110.3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" strokecolor="black [3200]" strokeweight=".5pt">
                <v:stroke joinstyle="miter"/>
              </v:line>
            </w:pict>
          </mc:Fallback>
        </mc:AlternateContent>
      </w:r>
      <w:r w:rsidR="009510A0">
        <w:rPr>
          <w:rFonts w:hint="eastAsia"/>
          <w:lang w:eastAsia="zh-TW"/>
        </w:rPr>
        <w:t>商補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1275"/>
        <w:gridCol w:w="709"/>
        <w:gridCol w:w="709"/>
        <w:gridCol w:w="2693"/>
      </w:tblGrid>
      <w:tr w:rsidR="00233FED" w14:paraId="10F06F2E" w14:textId="77777777" w:rsidTr="00233FED">
        <w:tc>
          <w:tcPr>
            <w:tcW w:w="1555" w:type="dxa"/>
          </w:tcPr>
          <w:p w14:paraId="30A2D466" w14:textId="10D1176C" w:rsidR="00233FED" w:rsidRPr="00480459" w:rsidRDefault="00233FED" w:rsidP="001A0033">
            <w:pPr>
              <w:rPr>
                <w:u w:val="single"/>
                <w:lang w:eastAsia="zh-TW"/>
              </w:rPr>
            </w:pPr>
            <w:r w:rsidRPr="00480459">
              <w:rPr>
                <w:rFonts w:hint="eastAsia"/>
                <w:u w:val="single"/>
                <w:lang w:eastAsia="zh-TW"/>
              </w:rPr>
              <w:t>補貨單編號</w:t>
            </w:r>
          </w:p>
        </w:tc>
        <w:tc>
          <w:tcPr>
            <w:tcW w:w="1275" w:type="dxa"/>
          </w:tcPr>
          <w:p w14:paraId="71BB0CBE" w14:textId="77777777" w:rsidR="00233FED" w:rsidRPr="00480459" w:rsidRDefault="00233FED" w:rsidP="001A0033">
            <w:pPr>
              <w:rPr>
                <w:u w:val="single"/>
                <w:lang w:eastAsia="zh-TW"/>
              </w:rPr>
            </w:pPr>
            <w:r w:rsidRPr="00480459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09" w:type="dxa"/>
          </w:tcPr>
          <w:p w14:paraId="2FE4BE00" w14:textId="25C666CD" w:rsidR="00233FED" w:rsidRPr="00480459" w:rsidRDefault="00233FED" w:rsidP="001A0033">
            <w:pPr>
              <w:rPr>
                <w:u w:val="single"/>
                <w:lang w:eastAsia="zh-TW"/>
              </w:rPr>
            </w:pPr>
            <w:r w:rsidRPr="00480459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709" w:type="dxa"/>
          </w:tcPr>
          <w:p w14:paraId="0C3D9708" w14:textId="60715EDB" w:rsidR="00233FED" w:rsidRPr="00233FED" w:rsidRDefault="00233FED" w:rsidP="001A0033">
            <w:pPr>
              <w:rPr>
                <w:u w:val="single"/>
                <w:lang w:eastAsia="zh-TW"/>
              </w:rPr>
            </w:pPr>
            <w:r w:rsidRPr="00233FED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2693" w:type="dxa"/>
          </w:tcPr>
          <w:p w14:paraId="7559CBE8" w14:textId="28D19B3F" w:rsidR="00233FED" w:rsidRDefault="00233FED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補貨商品數量</w:t>
            </w:r>
          </w:p>
        </w:tc>
      </w:tr>
    </w:tbl>
    <w:p w14:paraId="6F42CF06" w14:textId="1179BF3C" w:rsidR="00017152" w:rsidRDefault="003A7F66" w:rsidP="000F72B4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41952" behindDoc="0" locked="0" layoutInCell="1" allowOverlap="1" wp14:anchorId="06AA26DC" wp14:editId="32E6D660">
                <wp:simplePos x="0" y="0"/>
                <wp:positionH relativeFrom="column">
                  <wp:posOffset>501650</wp:posOffset>
                </wp:positionH>
                <wp:positionV relativeFrom="paragraph">
                  <wp:posOffset>-635</wp:posOffset>
                </wp:positionV>
                <wp:extent cx="0" cy="297180"/>
                <wp:effectExtent l="76200" t="0" r="57150" b="64770"/>
                <wp:wrapNone/>
                <wp:docPr id="484" name="直線單箭頭接點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30105" id="直線單箭頭接點 484" o:spid="_x0000_s1026" type="#_x0000_t32" style="position:absolute;margin-left:39.5pt;margin-top:-.05pt;width:0;height:23.4pt;z-index:2541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" strokecolor="black [3200]" strokeweight=".5pt">
                <v:stroke endarrow="block" joinstyle="miter"/>
              </v:shape>
            </w:pict>
          </mc:Fallback>
        </mc:AlternateContent>
      </w:r>
      <w:r w:rsidR="009510A0">
        <w:rPr>
          <w:rFonts w:hint="eastAsia"/>
          <w:lang w:eastAsia="zh-TW"/>
        </w:rPr>
        <w:t>補貨單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1418"/>
        <w:gridCol w:w="708"/>
        <w:gridCol w:w="1276"/>
        <w:gridCol w:w="1418"/>
      </w:tblGrid>
      <w:tr w:rsidR="00D649AA" w14:paraId="41B9459D" w14:textId="77777777" w:rsidTr="002D016A">
        <w:tc>
          <w:tcPr>
            <w:tcW w:w="1555" w:type="dxa"/>
          </w:tcPr>
          <w:p w14:paraId="1D40E7AA" w14:textId="035332CB" w:rsidR="00D649AA" w:rsidRPr="00383361" w:rsidRDefault="00D649AA" w:rsidP="002D016A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補貨單編號</w:t>
            </w:r>
          </w:p>
        </w:tc>
        <w:tc>
          <w:tcPr>
            <w:tcW w:w="1417" w:type="dxa"/>
          </w:tcPr>
          <w:p w14:paraId="5E041BFA" w14:textId="77777777" w:rsidR="00D649AA" w:rsidRDefault="00D649AA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補貨單狀態</w:t>
            </w:r>
          </w:p>
        </w:tc>
        <w:tc>
          <w:tcPr>
            <w:tcW w:w="1418" w:type="dxa"/>
          </w:tcPr>
          <w:p w14:paraId="5EB24100" w14:textId="77777777" w:rsidR="00D649AA" w:rsidRPr="00BE7452" w:rsidRDefault="00D649AA" w:rsidP="002D016A">
            <w:pPr>
              <w:rPr>
                <w:lang w:eastAsia="zh-TW"/>
              </w:rPr>
            </w:pPr>
            <w:r w:rsidRPr="00BE7452">
              <w:rPr>
                <w:rFonts w:hint="eastAsia"/>
                <w:lang w:eastAsia="zh-TW"/>
              </w:rPr>
              <w:t>補貨的廠商</w:t>
            </w:r>
          </w:p>
        </w:tc>
        <w:tc>
          <w:tcPr>
            <w:tcW w:w="708" w:type="dxa"/>
          </w:tcPr>
          <w:p w14:paraId="77748E83" w14:textId="77777777" w:rsidR="00D649AA" w:rsidRDefault="00D649AA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車牌</w:t>
            </w:r>
          </w:p>
        </w:tc>
        <w:tc>
          <w:tcPr>
            <w:tcW w:w="1276" w:type="dxa"/>
          </w:tcPr>
          <w:p w14:paraId="4D8C3EE9" w14:textId="77777777" w:rsidR="00D649AA" w:rsidRDefault="00D649AA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派車時間</w:t>
            </w:r>
          </w:p>
        </w:tc>
        <w:tc>
          <w:tcPr>
            <w:tcW w:w="1418" w:type="dxa"/>
          </w:tcPr>
          <w:p w14:paraId="18564C49" w14:textId="77777777" w:rsidR="00D649AA" w:rsidRDefault="00D649AA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補貨的帳號</w:t>
            </w:r>
          </w:p>
        </w:tc>
      </w:tr>
    </w:tbl>
    <w:p w14:paraId="09F89AAC" w14:textId="4F36AFFB" w:rsidR="009510A0" w:rsidRDefault="00077338" w:rsidP="000F72B4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48096" behindDoc="0" locked="0" layoutInCell="1" allowOverlap="1" wp14:anchorId="02111BC5" wp14:editId="7327F351">
                <wp:simplePos x="0" y="0"/>
                <wp:positionH relativeFrom="column">
                  <wp:posOffset>1088390</wp:posOffset>
                </wp:positionH>
                <wp:positionV relativeFrom="paragraph">
                  <wp:posOffset>183515</wp:posOffset>
                </wp:positionV>
                <wp:extent cx="0" cy="116840"/>
                <wp:effectExtent l="0" t="0" r="38100" b="16510"/>
                <wp:wrapNone/>
                <wp:docPr id="495" name="直線接點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6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27AFC7" id="直線接點 495" o:spid="_x0000_s1026" style="position:absolute;flip:y;z-index:2541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7pt,14.45pt" to="85.7pt,2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 w:rsidR="003A7F66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49120" behindDoc="0" locked="0" layoutInCell="1" allowOverlap="1" wp14:anchorId="7376FC4E" wp14:editId="0009FE6A">
                <wp:simplePos x="0" y="0"/>
                <wp:positionH relativeFrom="column">
                  <wp:posOffset>1093470</wp:posOffset>
                </wp:positionH>
                <wp:positionV relativeFrom="paragraph">
                  <wp:posOffset>191770</wp:posOffset>
                </wp:positionV>
                <wp:extent cx="4191000" cy="30480"/>
                <wp:effectExtent l="0" t="0" r="19050" b="26670"/>
                <wp:wrapNone/>
                <wp:docPr id="496" name="直線接點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395D3B" id="直線接點 496" o:spid="_x0000_s1026" style="position:absolute;z-index:2541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1pt,15.1pt" to="416.1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3A7F66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44000" behindDoc="0" locked="0" layoutInCell="1" allowOverlap="1" wp14:anchorId="26121FF5" wp14:editId="69D2B1F4">
                <wp:simplePos x="0" y="0"/>
                <wp:positionH relativeFrom="column">
                  <wp:posOffset>638810</wp:posOffset>
                </wp:positionH>
                <wp:positionV relativeFrom="paragraph">
                  <wp:posOffset>100330</wp:posOffset>
                </wp:positionV>
                <wp:extent cx="4564380" cy="7620"/>
                <wp:effectExtent l="0" t="0" r="26670" b="30480"/>
                <wp:wrapNone/>
                <wp:docPr id="487" name="直線接點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43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5EFD3C" id="直線接點 487" o:spid="_x0000_s1026" style="position:absolute;z-index:2541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3pt,7.9pt" to="409.7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" strokecolor="black [3200]" strokeweight=".5pt">
                <v:stroke joinstyle="miter"/>
              </v:line>
            </w:pict>
          </mc:Fallback>
        </mc:AlternateContent>
      </w:r>
      <w:r w:rsidR="003A7F66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42976" behindDoc="0" locked="0" layoutInCell="1" allowOverlap="1" wp14:anchorId="16F526F2" wp14:editId="1CF66E45">
                <wp:simplePos x="0" y="0"/>
                <wp:positionH relativeFrom="column">
                  <wp:posOffset>638810</wp:posOffset>
                </wp:positionH>
                <wp:positionV relativeFrom="paragraph">
                  <wp:posOffset>92710</wp:posOffset>
                </wp:positionV>
                <wp:extent cx="0" cy="205740"/>
                <wp:effectExtent l="0" t="0" r="38100" b="22860"/>
                <wp:wrapNone/>
                <wp:docPr id="485" name="直線接點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D684BA" id="直線接點 485" o:spid="_x0000_s1026" style="position:absolute;flip:y;z-index:2541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3pt,7.3pt" to="50.3pt,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9510A0">
        <w:rPr>
          <w:rFonts w:hint="eastAsia"/>
          <w:lang w:eastAsia="zh-TW"/>
        </w:rPr>
        <w:t>追加商品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851"/>
        <w:gridCol w:w="1275"/>
        <w:gridCol w:w="1701"/>
        <w:gridCol w:w="993"/>
      </w:tblGrid>
      <w:tr w:rsidR="00233FED" w14:paraId="7CCD9109" w14:textId="15263133" w:rsidTr="00233FED">
        <w:tc>
          <w:tcPr>
            <w:tcW w:w="1271" w:type="dxa"/>
          </w:tcPr>
          <w:p w14:paraId="7BFE13A4" w14:textId="6D667229" w:rsidR="00233FED" w:rsidRPr="0097710A" w:rsidRDefault="00233FED" w:rsidP="001A0033">
            <w:pPr>
              <w:rPr>
                <w:u w:val="single"/>
                <w:lang w:eastAsia="zh-TW"/>
              </w:rPr>
            </w:pPr>
            <w:r w:rsidRPr="0097710A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851" w:type="dxa"/>
          </w:tcPr>
          <w:p w14:paraId="5D44710A" w14:textId="77777777" w:rsidR="00233FED" w:rsidRPr="0097710A" w:rsidRDefault="00233FED" w:rsidP="001A0033">
            <w:pPr>
              <w:rPr>
                <w:u w:val="single"/>
                <w:lang w:eastAsia="zh-TW"/>
              </w:rPr>
            </w:pPr>
            <w:r w:rsidRPr="0097710A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1275" w:type="dxa"/>
          </w:tcPr>
          <w:p w14:paraId="25B16D38" w14:textId="3967A078" w:rsidR="00233FED" w:rsidRPr="0097710A" w:rsidRDefault="00233FED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32416" behindDoc="0" locked="0" layoutInCell="1" allowOverlap="1" wp14:anchorId="5783E47F" wp14:editId="32D0ADDD">
                      <wp:simplePos x="0" y="0"/>
                      <wp:positionH relativeFrom="column">
                        <wp:posOffset>316865</wp:posOffset>
                      </wp:positionH>
                      <wp:positionV relativeFrom="paragraph">
                        <wp:posOffset>299720</wp:posOffset>
                      </wp:positionV>
                      <wp:extent cx="0" cy="53340"/>
                      <wp:effectExtent l="0" t="0" r="38100" b="22860"/>
                      <wp:wrapNone/>
                      <wp:docPr id="500" name="直線接點 5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334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B91F0F2" id="直線接點 500" o:spid="_x0000_s1026" style="position:absolute;z-index:2543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95pt,23.6pt" to="24.95pt,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97710A">
              <w:rPr>
                <w:rFonts w:hint="eastAsia"/>
                <w:u w:val="single"/>
                <w:lang w:eastAsia="zh-TW"/>
              </w:rPr>
              <w:t>訂單編號</w:t>
            </w:r>
          </w:p>
        </w:tc>
        <w:tc>
          <w:tcPr>
            <w:tcW w:w="1701" w:type="dxa"/>
          </w:tcPr>
          <w:p w14:paraId="22B7B5FE" w14:textId="345912F3" w:rsidR="00233FED" w:rsidRDefault="00233FED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追加商品數量</w:t>
            </w:r>
          </w:p>
        </w:tc>
        <w:tc>
          <w:tcPr>
            <w:tcW w:w="993" w:type="dxa"/>
          </w:tcPr>
          <w:p w14:paraId="753A1EDB" w14:textId="520D1082" w:rsidR="00233FED" w:rsidRPr="00233FED" w:rsidRDefault="00233FED" w:rsidP="001A0033">
            <w:pPr>
              <w:rPr>
                <w:u w:val="single"/>
                <w:lang w:eastAsia="zh-TW"/>
              </w:rPr>
            </w:pPr>
            <w:r w:rsidRPr="00233FED">
              <w:rPr>
                <w:rFonts w:hint="eastAsia"/>
                <w:u w:val="single"/>
                <w:lang w:eastAsia="zh-TW"/>
              </w:rPr>
              <w:t>單位</w:t>
            </w:r>
          </w:p>
        </w:tc>
      </w:tr>
    </w:tbl>
    <w:p w14:paraId="726089E6" w14:textId="637BC816" w:rsidR="009510A0" w:rsidRDefault="00D845C0" w:rsidP="000F72B4">
      <w:pPr>
        <w:rPr>
          <w:lang w:eastAsia="zh-TW"/>
        </w:rPr>
      </w:pP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64480" behindDoc="0" locked="0" layoutInCell="1" allowOverlap="1" wp14:anchorId="1EB7DF4B" wp14:editId="704D2DF5">
                <wp:simplePos x="0" y="0"/>
                <wp:positionH relativeFrom="column">
                  <wp:posOffset>2216150</wp:posOffset>
                </wp:positionH>
                <wp:positionV relativeFrom="paragraph">
                  <wp:posOffset>179070</wp:posOffset>
                </wp:positionV>
                <wp:extent cx="3276600" cy="0"/>
                <wp:effectExtent l="0" t="0" r="0" b="0"/>
                <wp:wrapNone/>
                <wp:docPr id="511" name="直線接點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6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B0A14B" id="直線接點 511" o:spid="_x0000_s1026" style="position:absolute;z-index:2541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5pt,14.1pt" to="432.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63456" behindDoc="0" locked="0" layoutInCell="1" allowOverlap="1" wp14:anchorId="6FB5E8A8" wp14:editId="12FF2BBA">
                <wp:simplePos x="0" y="0"/>
                <wp:positionH relativeFrom="column">
                  <wp:posOffset>2200910</wp:posOffset>
                </wp:positionH>
                <wp:positionV relativeFrom="paragraph">
                  <wp:posOffset>179070</wp:posOffset>
                </wp:positionV>
                <wp:extent cx="7620" cy="129540"/>
                <wp:effectExtent l="0" t="0" r="30480" b="22860"/>
                <wp:wrapNone/>
                <wp:docPr id="510" name="直線接點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29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215233" id="直線接點 510" o:spid="_x0000_s1026" style="position:absolute;flip:y;z-index:2541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3pt,14.1pt" to="173.9pt,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59360" behindDoc="0" locked="0" layoutInCell="1" allowOverlap="1" wp14:anchorId="4805A43C" wp14:editId="3F49B1AC">
                <wp:simplePos x="0" y="0"/>
                <wp:positionH relativeFrom="column">
                  <wp:posOffset>1614170</wp:posOffset>
                </wp:positionH>
                <wp:positionV relativeFrom="paragraph">
                  <wp:posOffset>102870</wp:posOffset>
                </wp:positionV>
                <wp:extent cx="3817620" cy="15240"/>
                <wp:effectExtent l="0" t="0" r="30480" b="22860"/>
                <wp:wrapNone/>
                <wp:docPr id="506" name="直線接點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76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0D2366" id="直線接點 506" o:spid="_x0000_s1026" style="position:absolute;flip:y;z-index:2541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1pt,8.1pt" to="427.7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58336" behindDoc="0" locked="0" layoutInCell="1" allowOverlap="1" wp14:anchorId="0AB948FC" wp14:editId="7C07A186">
                <wp:simplePos x="0" y="0"/>
                <wp:positionH relativeFrom="column">
                  <wp:posOffset>1598930</wp:posOffset>
                </wp:positionH>
                <wp:positionV relativeFrom="paragraph">
                  <wp:posOffset>118110</wp:posOffset>
                </wp:positionV>
                <wp:extent cx="7620" cy="190500"/>
                <wp:effectExtent l="0" t="0" r="30480" b="19050"/>
                <wp:wrapNone/>
                <wp:docPr id="505" name="直線接點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2A5DD9" id="直線接點 505" o:spid="_x0000_s1026" style="position:absolute;flip:y;z-index:2541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9pt,9.3pt" to="126.5pt,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 w:rsidR="003A7F66">
        <w:rPr>
          <w:rFonts w:hint="eastAsia"/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154240" behindDoc="0" locked="0" layoutInCell="1" allowOverlap="1" wp14:anchorId="6C565096" wp14:editId="04CEBCE6">
                <wp:simplePos x="0" y="0"/>
                <wp:positionH relativeFrom="column">
                  <wp:posOffset>1743710</wp:posOffset>
                </wp:positionH>
                <wp:positionV relativeFrom="paragraph">
                  <wp:posOffset>49530</wp:posOffset>
                </wp:positionV>
                <wp:extent cx="3611880" cy="7620"/>
                <wp:effectExtent l="0" t="0" r="26670" b="30480"/>
                <wp:wrapNone/>
                <wp:docPr id="501" name="直線接點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18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4CB010" id="直線接點 501" o:spid="_x0000_s1026" style="position:absolute;flip:y;z-index:2541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3pt,3.9pt" to="421.7pt,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" strokecolor="black [3200]" strokeweight=".5pt">
                <v:stroke joinstyle="miter"/>
              </v:line>
            </w:pict>
          </mc:Fallback>
        </mc:AlternateContent>
      </w:r>
      <w:r w:rsidR="00C623E3">
        <w:rPr>
          <w:rFonts w:hint="eastAsia"/>
          <w:lang w:eastAsia="zh-TW"/>
        </w:rPr>
        <w:t>進貨商品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1276"/>
        <w:gridCol w:w="709"/>
        <w:gridCol w:w="850"/>
        <w:gridCol w:w="2834"/>
      </w:tblGrid>
      <w:tr w:rsidR="00735239" w14:paraId="55BD93D2" w14:textId="77777777" w:rsidTr="00735239">
        <w:tc>
          <w:tcPr>
            <w:tcW w:w="1838" w:type="dxa"/>
          </w:tcPr>
          <w:p w14:paraId="460AD74E" w14:textId="56E7313F" w:rsidR="00735239" w:rsidRPr="00382526" w:rsidRDefault="00735239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36512" behindDoc="0" locked="0" layoutInCell="1" allowOverlap="1" wp14:anchorId="062F6456" wp14:editId="786CB659">
                      <wp:simplePos x="0" y="0"/>
                      <wp:positionH relativeFrom="column">
                        <wp:posOffset>978535</wp:posOffset>
                      </wp:positionH>
                      <wp:positionV relativeFrom="paragraph">
                        <wp:posOffset>294005</wp:posOffset>
                      </wp:positionV>
                      <wp:extent cx="0" cy="320040"/>
                      <wp:effectExtent l="76200" t="0" r="76200" b="60960"/>
                      <wp:wrapNone/>
                      <wp:docPr id="449" name="直線單箭頭接點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0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C52AC5" id="直線單箭頭接點 449" o:spid="_x0000_s1026" type="#_x0000_t32" style="position:absolute;margin-left:77.05pt;margin-top:23.15pt;width:0;height:25.2pt;z-index:2543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382526">
              <w:rPr>
                <w:rFonts w:hint="eastAsia"/>
                <w:u w:val="single"/>
                <w:lang w:eastAsia="zh-TW"/>
              </w:rPr>
              <w:t>進貨編號</w:t>
            </w:r>
          </w:p>
        </w:tc>
        <w:tc>
          <w:tcPr>
            <w:tcW w:w="1276" w:type="dxa"/>
          </w:tcPr>
          <w:p w14:paraId="28F2A195" w14:textId="77777777" w:rsidR="00735239" w:rsidRPr="00382526" w:rsidRDefault="00735239" w:rsidP="001A0033">
            <w:pPr>
              <w:rPr>
                <w:u w:val="single"/>
                <w:lang w:eastAsia="zh-TW"/>
              </w:rPr>
            </w:pPr>
            <w:r w:rsidRPr="00382526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09" w:type="dxa"/>
          </w:tcPr>
          <w:p w14:paraId="7F2D8739" w14:textId="77777777" w:rsidR="00735239" w:rsidRPr="00382526" w:rsidRDefault="00735239" w:rsidP="001A0033">
            <w:pPr>
              <w:rPr>
                <w:u w:val="single"/>
                <w:lang w:eastAsia="zh-TW"/>
              </w:rPr>
            </w:pPr>
            <w:r w:rsidRPr="00382526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850" w:type="dxa"/>
          </w:tcPr>
          <w:p w14:paraId="04A265B1" w14:textId="3B6BA8FC" w:rsidR="00735239" w:rsidRPr="00735239" w:rsidRDefault="00735239" w:rsidP="001A0033">
            <w:pPr>
              <w:rPr>
                <w:u w:val="single"/>
                <w:lang w:eastAsia="zh-TW"/>
              </w:rPr>
            </w:pPr>
            <w:r w:rsidRPr="00735239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2834" w:type="dxa"/>
          </w:tcPr>
          <w:p w14:paraId="10A99B75" w14:textId="1FB883BB" w:rsidR="00735239" w:rsidRDefault="00735239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進貨商品數量</w:t>
            </w:r>
          </w:p>
        </w:tc>
      </w:tr>
    </w:tbl>
    <w:p w14:paraId="5A9B875B" w14:textId="589D7B80" w:rsidR="00C623E3" w:rsidRDefault="00C623E3" w:rsidP="000F72B4">
      <w:pPr>
        <w:rPr>
          <w:lang w:eastAsia="zh-TW"/>
        </w:rPr>
      </w:pPr>
      <w:r>
        <w:rPr>
          <w:rFonts w:hint="eastAsia"/>
          <w:lang w:eastAsia="zh-TW"/>
        </w:rPr>
        <w:t>產線進貨資料</w:t>
      </w:r>
    </w:p>
    <w:tbl>
      <w:tblPr>
        <w:tblStyle w:val="ac"/>
        <w:tblW w:w="3964" w:type="dxa"/>
        <w:tblLook w:val="04A0" w:firstRow="1" w:lastRow="0" w:firstColumn="1" w:lastColumn="0" w:noHBand="0" w:noVBand="1"/>
      </w:tblPr>
      <w:tblGrid>
        <w:gridCol w:w="1980"/>
        <w:gridCol w:w="1984"/>
      </w:tblGrid>
      <w:tr w:rsidR="00C623E3" w14:paraId="6146C6EF" w14:textId="77777777" w:rsidTr="00D649AA">
        <w:tc>
          <w:tcPr>
            <w:tcW w:w="1980" w:type="dxa"/>
          </w:tcPr>
          <w:p w14:paraId="5C321C22" w14:textId="2BA32640" w:rsidR="00C623E3" w:rsidRPr="00383361" w:rsidRDefault="00382526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u w:val="single"/>
                <w:lang w:eastAsia="zh-TW"/>
              </w:rPr>
              <w:t>進</w:t>
            </w:r>
            <w:r w:rsidR="00C623E3" w:rsidRPr="00383361">
              <w:rPr>
                <w:rFonts w:hint="eastAsia"/>
                <w:u w:val="single"/>
                <w:lang w:eastAsia="zh-TW"/>
              </w:rPr>
              <w:t>貨編號</w:t>
            </w:r>
          </w:p>
        </w:tc>
        <w:tc>
          <w:tcPr>
            <w:tcW w:w="1984" w:type="dxa"/>
          </w:tcPr>
          <w:p w14:paraId="096E2324" w14:textId="0B1B019C" w:rsidR="00C623E3" w:rsidRDefault="00973F10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產線進貨的帳號</w:t>
            </w:r>
          </w:p>
        </w:tc>
      </w:tr>
    </w:tbl>
    <w:p w14:paraId="63F59D7C" w14:textId="5BFA0486" w:rsidR="00382526" w:rsidRDefault="00077338" w:rsidP="000F72B4">
      <w:pPr>
        <w:rPr>
          <w:lang w:eastAsia="zh-TW"/>
        </w:rPr>
      </w:pPr>
      <w:r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4168576" behindDoc="0" locked="0" layoutInCell="1" allowOverlap="1" wp14:anchorId="13D85E98" wp14:editId="272D31D9">
                <wp:simplePos x="0" y="0"/>
                <wp:positionH relativeFrom="column">
                  <wp:posOffset>1271270</wp:posOffset>
                </wp:positionH>
                <wp:positionV relativeFrom="paragraph">
                  <wp:posOffset>81915</wp:posOffset>
                </wp:positionV>
                <wp:extent cx="0" cy="203200"/>
                <wp:effectExtent l="0" t="0" r="38100" b="25400"/>
                <wp:wrapNone/>
                <wp:docPr id="771" name="直線接點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3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290683" id="直線接點 771" o:spid="_x0000_s1026" style="position:absolute;flip:y;z-index:2541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1pt,6.45pt" to="100.1pt,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4178816" behindDoc="0" locked="0" layoutInCell="1" allowOverlap="1" wp14:anchorId="59D5207F" wp14:editId="6F9CB125">
                <wp:simplePos x="0" y="0"/>
                <wp:positionH relativeFrom="column">
                  <wp:posOffset>1856740</wp:posOffset>
                </wp:positionH>
                <wp:positionV relativeFrom="paragraph">
                  <wp:posOffset>154305</wp:posOffset>
                </wp:positionV>
                <wp:extent cx="0" cy="156210"/>
                <wp:effectExtent l="0" t="0" r="38100" b="15240"/>
                <wp:wrapNone/>
                <wp:docPr id="783" name="直線接點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562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B35872" id="直線接點 783" o:spid="_x0000_s1026" style="position:absolute;flip:x y;z-index:2541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2pt,12.15pt" to="146.2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4179840" behindDoc="0" locked="0" layoutInCell="1" allowOverlap="1" wp14:anchorId="7CDFE230" wp14:editId="761CF54E">
                <wp:simplePos x="0" y="0"/>
                <wp:positionH relativeFrom="column">
                  <wp:posOffset>1856740</wp:posOffset>
                </wp:positionH>
                <wp:positionV relativeFrom="paragraph">
                  <wp:posOffset>156845</wp:posOffset>
                </wp:positionV>
                <wp:extent cx="3764280" cy="0"/>
                <wp:effectExtent l="0" t="0" r="0" b="0"/>
                <wp:wrapNone/>
                <wp:docPr id="786" name="直線接點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42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DCBDC7" id="直線接點 786" o:spid="_x0000_s1026" style="position:absolute;z-index:2541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2pt,12.35pt" to="442.6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4169600" behindDoc="0" locked="0" layoutInCell="1" allowOverlap="1" wp14:anchorId="3A6F240E" wp14:editId="755A66BB">
                <wp:simplePos x="0" y="0"/>
                <wp:positionH relativeFrom="column">
                  <wp:posOffset>1268730</wp:posOffset>
                </wp:positionH>
                <wp:positionV relativeFrom="paragraph">
                  <wp:posOffset>84455</wp:posOffset>
                </wp:positionV>
                <wp:extent cx="4305300" cy="7620"/>
                <wp:effectExtent l="0" t="0" r="19050" b="30480"/>
                <wp:wrapNone/>
                <wp:docPr id="772" name="直線接點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53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D9F34" id="直線接點 772" o:spid="_x0000_s1026" style="position:absolute;z-index:2541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9pt,6.65pt" to="438.9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D649AA"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4130688" behindDoc="0" locked="0" layoutInCell="1" allowOverlap="1" wp14:anchorId="65AE85A4" wp14:editId="343E6B66">
                <wp:simplePos x="0" y="0"/>
                <wp:positionH relativeFrom="column">
                  <wp:posOffset>716280</wp:posOffset>
                </wp:positionH>
                <wp:positionV relativeFrom="paragraph">
                  <wp:posOffset>594360</wp:posOffset>
                </wp:positionV>
                <wp:extent cx="0" cy="320040"/>
                <wp:effectExtent l="76200" t="0" r="76200" b="60960"/>
                <wp:wrapNone/>
                <wp:docPr id="455" name="直線單箭頭接點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BFAF9F" id="直線單箭頭接點 455" o:spid="_x0000_s1026" type="#_x0000_t32" style="position:absolute;margin-left:56.4pt;margin-top:46.8pt;width:0;height:25.2pt;z-index:2541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" strokecolor="black [3200]" strokeweight=".5pt">
                <v:stroke endarrow="block" joinstyle="miter"/>
              </v:shape>
            </w:pict>
          </mc:Fallback>
        </mc:AlternateContent>
      </w:r>
      <w:r w:rsidR="00382526">
        <w:rPr>
          <w:rFonts w:hint="eastAsia"/>
          <w:lang w:eastAsia="zh-TW"/>
        </w:rPr>
        <w:t>零售商品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1276"/>
        <w:gridCol w:w="709"/>
        <w:gridCol w:w="850"/>
        <w:gridCol w:w="2552"/>
      </w:tblGrid>
      <w:tr w:rsidR="001562C1" w14:paraId="7BAB9E4E" w14:textId="56AAA8AD" w:rsidTr="001562C1">
        <w:tc>
          <w:tcPr>
            <w:tcW w:w="1271" w:type="dxa"/>
          </w:tcPr>
          <w:p w14:paraId="58013F92" w14:textId="6A7C75A9" w:rsidR="001562C1" w:rsidRPr="00353688" w:rsidRDefault="001562C1" w:rsidP="000F72B4">
            <w:pPr>
              <w:rPr>
                <w:u w:val="single"/>
                <w:lang w:eastAsia="zh-TW"/>
              </w:rPr>
            </w:pPr>
            <w:r w:rsidRPr="00353688">
              <w:rPr>
                <w:rFonts w:hint="eastAsia"/>
                <w:u w:val="single"/>
                <w:lang w:eastAsia="zh-TW"/>
              </w:rPr>
              <w:t>零售編號</w:t>
            </w:r>
          </w:p>
        </w:tc>
        <w:tc>
          <w:tcPr>
            <w:tcW w:w="1276" w:type="dxa"/>
          </w:tcPr>
          <w:p w14:paraId="42F0B089" w14:textId="441C5A4D" w:rsidR="001562C1" w:rsidRPr="00353688" w:rsidRDefault="001562C1" w:rsidP="000F72B4">
            <w:pPr>
              <w:rPr>
                <w:u w:val="single"/>
                <w:lang w:eastAsia="zh-TW"/>
              </w:rPr>
            </w:pPr>
            <w:r w:rsidRPr="00353688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09" w:type="dxa"/>
          </w:tcPr>
          <w:p w14:paraId="26B15236" w14:textId="1889EC41" w:rsidR="001562C1" w:rsidRPr="00353688" w:rsidRDefault="001562C1" w:rsidP="000F72B4">
            <w:pPr>
              <w:rPr>
                <w:u w:val="single"/>
                <w:lang w:eastAsia="zh-TW"/>
              </w:rPr>
            </w:pPr>
            <w:r w:rsidRPr="00353688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850" w:type="dxa"/>
          </w:tcPr>
          <w:p w14:paraId="61A165D8" w14:textId="42D7E9AF" w:rsidR="001562C1" w:rsidRPr="001562C1" w:rsidRDefault="001562C1" w:rsidP="000F72B4">
            <w:pPr>
              <w:rPr>
                <w:u w:val="single"/>
                <w:lang w:eastAsia="zh-TW"/>
              </w:rPr>
            </w:pPr>
            <w:r w:rsidRPr="001562C1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2552" w:type="dxa"/>
          </w:tcPr>
          <w:p w14:paraId="416299E4" w14:textId="03EE222A" w:rsidR="001562C1" w:rsidRPr="007E6FEC" w:rsidRDefault="001562C1" w:rsidP="000F72B4">
            <w:pPr>
              <w:rPr>
                <w:lang w:eastAsia="zh-TW"/>
              </w:rPr>
            </w:pPr>
            <w:r w:rsidRPr="007E6FEC">
              <w:rPr>
                <w:rFonts w:hint="eastAsia"/>
                <w:lang w:eastAsia="zh-TW"/>
              </w:rPr>
              <w:t>零售商品數量</w:t>
            </w:r>
          </w:p>
        </w:tc>
      </w:tr>
    </w:tbl>
    <w:p w14:paraId="2CCBB5FA" w14:textId="6448B4C6" w:rsidR="00382526" w:rsidRDefault="00382526" w:rsidP="000F72B4">
      <w:pPr>
        <w:rPr>
          <w:lang w:eastAsia="zh-TW"/>
        </w:rPr>
      </w:pPr>
      <w:r>
        <w:rPr>
          <w:rFonts w:hint="eastAsia"/>
          <w:lang w:eastAsia="zh-TW"/>
        </w:rPr>
        <w:t>零售資料</w:t>
      </w:r>
    </w:p>
    <w:tbl>
      <w:tblPr>
        <w:tblStyle w:val="ac"/>
        <w:tblW w:w="4673" w:type="dxa"/>
        <w:tblLook w:val="04A0" w:firstRow="1" w:lastRow="0" w:firstColumn="1" w:lastColumn="0" w:noHBand="0" w:noVBand="1"/>
      </w:tblPr>
      <w:tblGrid>
        <w:gridCol w:w="1271"/>
        <w:gridCol w:w="1418"/>
        <w:gridCol w:w="1984"/>
      </w:tblGrid>
      <w:tr w:rsidR="00D649AA" w14:paraId="6AC6E6ED" w14:textId="1C1FDF20" w:rsidTr="00D649AA">
        <w:tc>
          <w:tcPr>
            <w:tcW w:w="1271" w:type="dxa"/>
          </w:tcPr>
          <w:p w14:paraId="6C7E4499" w14:textId="4213A3EE" w:rsidR="00D649AA" w:rsidRPr="00383361" w:rsidRDefault="00D649AA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u w:val="single"/>
                <w:lang w:eastAsia="zh-TW"/>
              </w:rPr>
              <w:t>零售</w:t>
            </w:r>
            <w:r w:rsidRPr="00383361">
              <w:rPr>
                <w:rFonts w:hint="eastAsia"/>
                <w:u w:val="single"/>
                <w:lang w:eastAsia="zh-TW"/>
              </w:rPr>
              <w:t>編號</w:t>
            </w:r>
          </w:p>
        </w:tc>
        <w:tc>
          <w:tcPr>
            <w:tcW w:w="1418" w:type="dxa"/>
          </w:tcPr>
          <w:p w14:paraId="431A80AB" w14:textId="1731A7EB" w:rsidR="00D649AA" w:rsidRDefault="00D649AA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零售的帳號</w:t>
            </w:r>
          </w:p>
        </w:tc>
        <w:tc>
          <w:tcPr>
            <w:tcW w:w="1984" w:type="dxa"/>
          </w:tcPr>
          <w:p w14:paraId="0DBF9D14" w14:textId="30D44E87" w:rsidR="00D649AA" w:rsidRDefault="00D649AA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零售方品總金額</w:t>
            </w:r>
          </w:p>
        </w:tc>
      </w:tr>
    </w:tbl>
    <w:p w14:paraId="0E9E4EFC" w14:textId="77777777" w:rsidR="000831AF" w:rsidRDefault="000831AF" w:rsidP="000F72B4">
      <w:pPr>
        <w:rPr>
          <w:lang w:eastAsia="zh-TW"/>
        </w:rPr>
      </w:pPr>
    </w:p>
    <w:p w14:paraId="1331110D" w14:textId="77777777" w:rsidR="0042498E" w:rsidRDefault="0042498E" w:rsidP="000F72B4">
      <w:pPr>
        <w:rPr>
          <w:lang w:eastAsia="zh-TW"/>
        </w:rPr>
      </w:pPr>
    </w:p>
    <w:p w14:paraId="3C35F1B6" w14:textId="3E49E386" w:rsidR="005D0055" w:rsidRDefault="002C773B" w:rsidP="00AC3D3A">
      <w:pPr>
        <w:rPr>
          <w:lang w:eastAsia="zh-TW"/>
        </w:rPr>
      </w:pPr>
      <w:r>
        <w:rPr>
          <w:rFonts w:hint="eastAsia"/>
          <w:lang w:eastAsia="zh-TW"/>
        </w:rPr>
        <w:lastRenderedPageBreak/>
        <w:t>零售資料和其他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的關聯綱目：</w:t>
      </w:r>
    </w:p>
    <w:p w14:paraId="59FF02A4" w14:textId="4724E718" w:rsidR="00136140" w:rsidRDefault="00136140" w:rsidP="00AC3D3A">
      <w:pPr>
        <w:rPr>
          <w:lang w:eastAsia="zh-TW"/>
        </w:rPr>
      </w:pPr>
      <w:r>
        <w:rPr>
          <w:rFonts w:hint="eastAsia"/>
          <w:lang w:eastAsia="zh-TW"/>
        </w:rPr>
        <w:t>使用者資料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992"/>
        <w:gridCol w:w="992"/>
      </w:tblGrid>
      <w:tr w:rsidR="00AE6C18" w14:paraId="44A680E7" w14:textId="77777777" w:rsidTr="002D016A">
        <w:tc>
          <w:tcPr>
            <w:tcW w:w="1696" w:type="dxa"/>
          </w:tcPr>
          <w:p w14:paraId="71363423" w14:textId="569A10F4" w:rsidR="00AE6C18" w:rsidRPr="00591E99" w:rsidRDefault="00AE6C18" w:rsidP="002D016A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88384" behindDoc="0" locked="0" layoutInCell="1" allowOverlap="1" wp14:anchorId="6F894737" wp14:editId="1E0F02BA">
                      <wp:simplePos x="0" y="0"/>
                      <wp:positionH relativeFrom="column">
                        <wp:posOffset>696595</wp:posOffset>
                      </wp:positionH>
                      <wp:positionV relativeFrom="paragraph">
                        <wp:posOffset>292735</wp:posOffset>
                      </wp:positionV>
                      <wp:extent cx="647700" cy="320040"/>
                      <wp:effectExtent l="38100" t="38100" r="19050" b="22860"/>
                      <wp:wrapNone/>
                      <wp:docPr id="842" name="直線單箭頭接點 8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47700" cy="320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9448C98" id="直線單箭頭接點 842" o:spid="_x0000_s1026" type="#_x0000_t32" style="position:absolute;margin-left:54.85pt;margin-top:23.05pt;width:51pt;height:25.2pt;flip:x y;z-index:2542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91E99">
              <w:rPr>
                <w:rFonts w:hint="eastAsia"/>
                <w:u w:val="single"/>
                <w:lang w:eastAsia="zh-TW"/>
              </w:rPr>
              <w:t>帳號</w:t>
            </w:r>
          </w:p>
        </w:tc>
        <w:tc>
          <w:tcPr>
            <w:tcW w:w="992" w:type="dxa"/>
          </w:tcPr>
          <w:p w14:paraId="477B210B" w14:textId="77777777" w:rsidR="00AE6C18" w:rsidRDefault="00AE6C18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密碼</w:t>
            </w:r>
          </w:p>
        </w:tc>
        <w:tc>
          <w:tcPr>
            <w:tcW w:w="992" w:type="dxa"/>
          </w:tcPr>
          <w:p w14:paraId="59AF866D" w14:textId="77777777" w:rsidR="00AE6C18" w:rsidRDefault="00AE6C18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姓名</w:t>
            </w:r>
          </w:p>
        </w:tc>
      </w:tr>
    </w:tbl>
    <w:p w14:paraId="468E1158" w14:textId="15D3E386" w:rsidR="008C1DEF" w:rsidRPr="000F72B4" w:rsidRDefault="008C1DEF" w:rsidP="00AC3D3A">
      <w:pPr>
        <w:rPr>
          <w:lang w:eastAsia="zh-TW"/>
        </w:rPr>
      </w:pPr>
      <w:r>
        <w:rPr>
          <w:rFonts w:hint="eastAsia"/>
          <w:lang w:eastAsia="zh-TW"/>
        </w:rPr>
        <w:t>零售資料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1417"/>
      </w:tblGrid>
      <w:tr w:rsidR="008C1DEF" w14:paraId="29450C5E" w14:textId="77777777" w:rsidTr="00136140">
        <w:tc>
          <w:tcPr>
            <w:tcW w:w="1555" w:type="dxa"/>
          </w:tcPr>
          <w:p w14:paraId="0A55CFDC" w14:textId="58480DB6" w:rsidR="008C1DEF" w:rsidRPr="00414FCD" w:rsidRDefault="00426DE1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3830656" behindDoc="0" locked="0" layoutInCell="1" allowOverlap="1" wp14:anchorId="5F42DCDA" wp14:editId="42804507">
                      <wp:simplePos x="0" y="0"/>
                      <wp:positionH relativeFrom="column">
                        <wp:posOffset>786765</wp:posOffset>
                      </wp:positionH>
                      <wp:positionV relativeFrom="paragraph">
                        <wp:posOffset>276225</wp:posOffset>
                      </wp:positionV>
                      <wp:extent cx="6350" cy="317500"/>
                      <wp:effectExtent l="76200" t="38100" r="69850" b="25400"/>
                      <wp:wrapNone/>
                      <wp:docPr id="244" name="直線單箭頭接點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350" cy="317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6BA2DF" id="直線單箭頭接點 244" o:spid="_x0000_s1026" type="#_x0000_t32" style="position:absolute;margin-left:61.95pt;margin-top:21.75pt;width:.5pt;height:25pt;flip:y;z-index:2538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8C1DEF" w:rsidRPr="00414FCD">
              <w:rPr>
                <w:rFonts w:hint="eastAsia"/>
                <w:u w:val="single"/>
                <w:lang w:eastAsia="zh-TW"/>
              </w:rPr>
              <w:t>零售編號</w:t>
            </w:r>
          </w:p>
        </w:tc>
        <w:tc>
          <w:tcPr>
            <w:tcW w:w="1417" w:type="dxa"/>
          </w:tcPr>
          <w:p w14:paraId="1913D7A8" w14:textId="219ADA90" w:rsidR="008C1DEF" w:rsidRDefault="00136140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零售的帳號</w:t>
            </w:r>
          </w:p>
        </w:tc>
      </w:tr>
    </w:tbl>
    <w:p w14:paraId="5424D601" w14:textId="601F4833" w:rsidR="005D0055" w:rsidRDefault="008C1DEF" w:rsidP="00AC3D3A">
      <w:pPr>
        <w:rPr>
          <w:lang w:eastAsia="zh-TW"/>
        </w:rPr>
      </w:pPr>
      <w:r>
        <w:rPr>
          <w:rFonts w:hint="eastAsia"/>
          <w:lang w:eastAsia="zh-TW"/>
        </w:rPr>
        <w:t>零售商品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1275"/>
        <w:gridCol w:w="993"/>
        <w:gridCol w:w="992"/>
        <w:gridCol w:w="2410"/>
      </w:tblGrid>
      <w:tr w:rsidR="00514E9B" w14:paraId="78D70F53" w14:textId="43F3B725" w:rsidTr="00514E9B">
        <w:tc>
          <w:tcPr>
            <w:tcW w:w="1555" w:type="dxa"/>
          </w:tcPr>
          <w:p w14:paraId="74F9AC04" w14:textId="4F02425C" w:rsidR="00514E9B" w:rsidRPr="00353688" w:rsidRDefault="00514E9B" w:rsidP="001A0033">
            <w:pPr>
              <w:rPr>
                <w:u w:val="single"/>
                <w:lang w:eastAsia="zh-TW"/>
              </w:rPr>
            </w:pPr>
            <w:r w:rsidRPr="00353688">
              <w:rPr>
                <w:rFonts w:hint="eastAsia"/>
                <w:u w:val="single"/>
                <w:lang w:eastAsia="zh-TW"/>
              </w:rPr>
              <w:t>零售編號</w:t>
            </w:r>
          </w:p>
        </w:tc>
        <w:tc>
          <w:tcPr>
            <w:tcW w:w="1275" w:type="dxa"/>
          </w:tcPr>
          <w:p w14:paraId="2948FE94" w14:textId="77777777" w:rsidR="00514E9B" w:rsidRPr="00353688" w:rsidRDefault="00514E9B" w:rsidP="001A0033">
            <w:pPr>
              <w:rPr>
                <w:u w:val="single"/>
                <w:lang w:eastAsia="zh-TW"/>
              </w:rPr>
            </w:pPr>
            <w:r w:rsidRPr="00353688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993" w:type="dxa"/>
          </w:tcPr>
          <w:p w14:paraId="705B479C" w14:textId="77777777" w:rsidR="00514E9B" w:rsidRPr="00353688" w:rsidRDefault="00514E9B" w:rsidP="001A0033">
            <w:pPr>
              <w:rPr>
                <w:u w:val="single"/>
                <w:lang w:eastAsia="zh-TW"/>
              </w:rPr>
            </w:pPr>
            <w:r w:rsidRPr="00353688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992" w:type="dxa"/>
          </w:tcPr>
          <w:p w14:paraId="35033FE5" w14:textId="7E6F56C1" w:rsidR="00514E9B" w:rsidRPr="00514E9B" w:rsidRDefault="00514E9B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345728" behindDoc="0" locked="0" layoutInCell="1" allowOverlap="1" wp14:anchorId="410494A8" wp14:editId="3E768A62">
                      <wp:simplePos x="0" y="0"/>
                      <wp:positionH relativeFrom="column">
                        <wp:posOffset>205056</wp:posOffset>
                      </wp:positionH>
                      <wp:positionV relativeFrom="paragraph">
                        <wp:posOffset>299525</wp:posOffset>
                      </wp:positionV>
                      <wp:extent cx="369277" cy="281353"/>
                      <wp:effectExtent l="0" t="0" r="69215" b="61595"/>
                      <wp:wrapNone/>
                      <wp:docPr id="183" name="直線單箭頭接點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9277" cy="28135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C28428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單箭頭接點 183" o:spid="_x0000_s1026" type="#_x0000_t32" style="position:absolute;margin-left:16.15pt;margin-top:23.6pt;width:29.1pt;height:22.15pt;z-index:2543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14E9B">
              <w:rPr>
                <w:rFonts w:hint="eastAsia"/>
                <w:u w:val="single"/>
                <w:lang w:eastAsia="zh-TW"/>
              </w:rPr>
              <w:t>單</w:t>
            </w:r>
            <w:r w:rsidR="00E72813">
              <w:rPr>
                <w:rFonts w:hint="eastAsia"/>
                <w:u w:val="single"/>
                <w:lang w:eastAsia="zh-TW"/>
              </w:rPr>
              <w:t>位</w:t>
            </w:r>
          </w:p>
        </w:tc>
        <w:tc>
          <w:tcPr>
            <w:tcW w:w="2410" w:type="dxa"/>
          </w:tcPr>
          <w:p w14:paraId="12B484A4" w14:textId="61B9EE99" w:rsidR="00514E9B" w:rsidRPr="003521DB" w:rsidRDefault="00514E9B" w:rsidP="001A0033">
            <w:pPr>
              <w:rPr>
                <w:lang w:eastAsia="zh-TW"/>
              </w:rPr>
            </w:pPr>
            <w:r w:rsidRPr="003521DB">
              <w:rPr>
                <w:rFonts w:hint="eastAsia"/>
                <w:lang w:eastAsia="zh-TW"/>
              </w:rPr>
              <w:t>零售商品數量</w:t>
            </w:r>
          </w:p>
        </w:tc>
      </w:tr>
    </w:tbl>
    <w:p w14:paraId="6035C592" w14:textId="3EF067C5" w:rsidR="008C1DEF" w:rsidRDefault="00136140" w:rsidP="00AC3D3A">
      <w:pPr>
        <w:rPr>
          <w:lang w:eastAsia="zh-TW"/>
        </w:rPr>
      </w:pP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195200" behindDoc="0" locked="0" layoutInCell="1" allowOverlap="1" wp14:anchorId="27C9B5A7" wp14:editId="1429D7CF">
                <wp:simplePos x="0" y="0"/>
                <wp:positionH relativeFrom="column">
                  <wp:posOffset>1690370</wp:posOffset>
                </wp:positionH>
                <wp:positionV relativeFrom="paragraph">
                  <wp:posOffset>-1270</wp:posOffset>
                </wp:positionV>
                <wp:extent cx="388620" cy="312420"/>
                <wp:effectExtent l="38100" t="0" r="30480" b="49530"/>
                <wp:wrapNone/>
                <wp:docPr id="839" name="直線單箭頭接點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B131A" id="直線單箭頭接點 839" o:spid="_x0000_s1026" type="#_x0000_t32" style="position:absolute;margin-left:133.1pt;margin-top:-.1pt;width:30.6pt;height:24.6pt;flip:x;z-index:2541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194176" behindDoc="0" locked="0" layoutInCell="1" allowOverlap="1" wp14:anchorId="0971FD6F" wp14:editId="7AC627E3">
                <wp:simplePos x="0" y="0"/>
                <wp:positionH relativeFrom="column">
                  <wp:posOffset>699770</wp:posOffset>
                </wp:positionH>
                <wp:positionV relativeFrom="paragraph">
                  <wp:posOffset>-1270</wp:posOffset>
                </wp:positionV>
                <wp:extent cx="632460" cy="304800"/>
                <wp:effectExtent l="38100" t="0" r="15240" b="57150"/>
                <wp:wrapNone/>
                <wp:docPr id="834" name="直線單箭頭接點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246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D612D3" id="直線單箭頭接點 834" o:spid="_x0000_s1026" type="#_x0000_t32" style="position:absolute;margin-left:55.1pt;margin-top:-.1pt;width:49.8pt;height:24pt;flip:x;z-index:2541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8C1DEF">
        <w:rPr>
          <w:rFonts w:hint="eastAsia"/>
          <w:lang w:eastAsia="zh-TW"/>
        </w:rPr>
        <w:t>商品資料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16"/>
        <w:gridCol w:w="1517"/>
        <w:gridCol w:w="1518"/>
        <w:gridCol w:w="1518"/>
        <w:gridCol w:w="1518"/>
        <w:gridCol w:w="1467"/>
      </w:tblGrid>
      <w:tr w:rsidR="00136140" w14:paraId="383E4F5A" w14:textId="10C422AB" w:rsidTr="00136140">
        <w:tc>
          <w:tcPr>
            <w:tcW w:w="1516" w:type="dxa"/>
          </w:tcPr>
          <w:p w14:paraId="3EAA0408" w14:textId="77777777" w:rsidR="00136140" w:rsidRPr="00591E99" w:rsidRDefault="00136140" w:rsidP="001A0033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1517" w:type="dxa"/>
          </w:tcPr>
          <w:p w14:paraId="1B6977C2" w14:textId="77777777" w:rsidR="00136140" w:rsidRPr="00591E99" w:rsidRDefault="00136140" w:rsidP="001A0033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1518" w:type="dxa"/>
          </w:tcPr>
          <w:p w14:paraId="38240094" w14:textId="77777777" w:rsidR="00136140" w:rsidRDefault="00136140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庫存數量</w:t>
            </w:r>
          </w:p>
        </w:tc>
        <w:tc>
          <w:tcPr>
            <w:tcW w:w="1518" w:type="dxa"/>
          </w:tcPr>
          <w:p w14:paraId="583702F5" w14:textId="77777777" w:rsidR="00136140" w:rsidRPr="00E72813" w:rsidRDefault="00136140" w:rsidP="001A0033">
            <w:pPr>
              <w:rPr>
                <w:u w:val="single"/>
                <w:lang w:eastAsia="zh-TW"/>
              </w:rPr>
            </w:pPr>
            <w:r w:rsidRPr="00E72813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1518" w:type="dxa"/>
          </w:tcPr>
          <w:p w14:paraId="51795EFF" w14:textId="77777777" w:rsidR="00136140" w:rsidRPr="00E72813" w:rsidRDefault="00136140" w:rsidP="001A0033">
            <w:pPr>
              <w:rPr>
                <w:lang w:eastAsia="zh-TW"/>
              </w:rPr>
            </w:pPr>
            <w:r w:rsidRPr="00E72813">
              <w:rPr>
                <w:rFonts w:hint="eastAsia"/>
                <w:lang w:eastAsia="zh-TW"/>
              </w:rPr>
              <w:t>單價</w:t>
            </w:r>
          </w:p>
        </w:tc>
        <w:tc>
          <w:tcPr>
            <w:tcW w:w="1467" w:type="dxa"/>
          </w:tcPr>
          <w:p w14:paraId="4F72A14F" w14:textId="349F8B92" w:rsidR="00136140" w:rsidRDefault="00136140" w:rsidP="001A0033">
            <w:pPr>
              <w:rPr>
                <w:lang w:eastAsia="zh-TW"/>
              </w:rPr>
            </w:pPr>
            <w:r w:rsidRPr="00AE2AB6">
              <w:rPr>
                <w:rFonts w:hint="eastAsia"/>
                <w:lang w:eastAsia="zh-TW"/>
              </w:rPr>
              <w:t>供貨廠商</w:t>
            </w:r>
          </w:p>
        </w:tc>
      </w:tr>
    </w:tbl>
    <w:p w14:paraId="651F3929" w14:textId="77777777" w:rsidR="00732634" w:rsidRDefault="00732634" w:rsidP="00AC3D3A">
      <w:pPr>
        <w:rPr>
          <w:lang w:eastAsia="zh-TW"/>
        </w:rPr>
      </w:pPr>
    </w:p>
    <w:p w14:paraId="15352272" w14:textId="75323ACD" w:rsidR="002C773B" w:rsidRPr="002C773B" w:rsidRDefault="002C773B" w:rsidP="00AC3D3A">
      <w:pPr>
        <w:rPr>
          <w:lang w:eastAsia="zh-TW"/>
        </w:rPr>
      </w:pPr>
      <w:r>
        <w:rPr>
          <w:rFonts w:hint="eastAsia"/>
          <w:lang w:eastAsia="zh-TW"/>
        </w:rPr>
        <w:t>貨車資料和其他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的關聯綱目：</w:t>
      </w:r>
    </w:p>
    <w:p w14:paraId="6C4B49DA" w14:textId="6F33118C" w:rsidR="00F23DD4" w:rsidRDefault="000A6466" w:rsidP="00AC3D3A">
      <w:pPr>
        <w:rPr>
          <w:lang w:eastAsia="zh-TW"/>
        </w:rPr>
      </w:pPr>
      <w:r>
        <w:rPr>
          <w:rFonts w:hint="eastAsia"/>
          <w:lang w:eastAsia="zh-TW"/>
        </w:rPr>
        <w:t>貨車資料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709"/>
        <w:gridCol w:w="1276"/>
      </w:tblGrid>
      <w:tr w:rsidR="000A6466" w14:paraId="055CA284" w14:textId="77777777" w:rsidTr="00FB1846">
        <w:tc>
          <w:tcPr>
            <w:tcW w:w="1271" w:type="dxa"/>
          </w:tcPr>
          <w:p w14:paraId="4A56F7D3" w14:textId="0AF3E9BA" w:rsidR="000A6466" w:rsidRPr="00383361" w:rsidRDefault="00FB1846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12608" behindDoc="0" locked="0" layoutInCell="1" allowOverlap="1" wp14:anchorId="4A5A3B58" wp14:editId="2AAC83EF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292735</wp:posOffset>
                      </wp:positionV>
                      <wp:extent cx="0" cy="251460"/>
                      <wp:effectExtent l="76200" t="38100" r="57150" b="15240"/>
                      <wp:wrapNone/>
                      <wp:docPr id="864" name="直線單箭頭接點 8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514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E682FD" id="直線單箭頭接點 864" o:spid="_x0000_s1026" type="#_x0000_t32" style="position:absolute;margin-left:36.85pt;margin-top:23.05pt;width:0;height:19.8pt;flip:y;z-index:2542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A6466" w:rsidRPr="00383361">
              <w:rPr>
                <w:rFonts w:hint="eastAsia"/>
                <w:u w:val="single"/>
                <w:lang w:eastAsia="zh-TW"/>
              </w:rPr>
              <w:t>車牌</w:t>
            </w:r>
          </w:p>
        </w:tc>
        <w:tc>
          <w:tcPr>
            <w:tcW w:w="709" w:type="dxa"/>
          </w:tcPr>
          <w:p w14:paraId="056E3EA9" w14:textId="77777777" w:rsidR="000A6466" w:rsidRPr="00773F8F" w:rsidRDefault="000A6466" w:rsidP="001A0033">
            <w:pPr>
              <w:rPr>
                <w:lang w:eastAsia="zh-TW"/>
              </w:rPr>
            </w:pPr>
            <w:r w:rsidRPr="00773F8F">
              <w:rPr>
                <w:rFonts w:hint="eastAsia"/>
                <w:lang w:eastAsia="zh-TW"/>
              </w:rPr>
              <w:t>司機</w:t>
            </w:r>
          </w:p>
        </w:tc>
        <w:tc>
          <w:tcPr>
            <w:tcW w:w="1276" w:type="dxa"/>
          </w:tcPr>
          <w:p w14:paraId="7166872C" w14:textId="77777777" w:rsidR="000A6466" w:rsidRPr="00773F8F" w:rsidRDefault="000A6466" w:rsidP="001A0033">
            <w:pPr>
              <w:rPr>
                <w:lang w:eastAsia="zh-TW"/>
              </w:rPr>
            </w:pPr>
            <w:r w:rsidRPr="00773F8F">
              <w:rPr>
                <w:rFonts w:hint="eastAsia"/>
                <w:lang w:eastAsia="zh-TW"/>
              </w:rPr>
              <w:t>派車狀態</w:t>
            </w:r>
          </w:p>
        </w:tc>
      </w:tr>
    </w:tbl>
    <w:p w14:paraId="03056475" w14:textId="60A5AF23" w:rsidR="000A6466" w:rsidRDefault="002063C3" w:rsidP="00AC3D3A">
      <w:pPr>
        <w:rPr>
          <w:lang w:eastAsia="zh-TW"/>
        </w:rPr>
      </w:pP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15680" behindDoc="0" locked="0" layoutInCell="1" allowOverlap="1" wp14:anchorId="38ED4B39" wp14:editId="68E28D29">
                <wp:simplePos x="0" y="0"/>
                <wp:positionH relativeFrom="column">
                  <wp:posOffset>666750</wp:posOffset>
                </wp:positionH>
                <wp:positionV relativeFrom="paragraph">
                  <wp:posOffset>21590</wp:posOffset>
                </wp:positionV>
                <wp:extent cx="0" cy="121920"/>
                <wp:effectExtent l="76200" t="38100" r="57150" b="11430"/>
                <wp:wrapNone/>
                <wp:docPr id="867" name="直線單箭頭接點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1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FD685D" id="直線單箭頭接點 867" o:spid="_x0000_s1026" type="#_x0000_t32" style="position:absolute;margin-left:52.5pt;margin-top:1.7pt;width:0;height:9.6pt;flip:y;z-index:2542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364160" behindDoc="0" locked="0" layoutInCell="1" allowOverlap="1" wp14:anchorId="233A0D62" wp14:editId="41CC22A9">
                <wp:simplePos x="0" y="0"/>
                <wp:positionH relativeFrom="column">
                  <wp:posOffset>659130</wp:posOffset>
                </wp:positionH>
                <wp:positionV relativeFrom="paragraph">
                  <wp:posOffset>152400</wp:posOffset>
                </wp:positionV>
                <wp:extent cx="3921760" cy="807720"/>
                <wp:effectExtent l="0" t="19050" r="40640" b="11430"/>
                <wp:wrapNone/>
                <wp:docPr id="216" name="手繪多邊形: 圖案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807720"/>
                        </a:xfrm>
                        <a:custGeom>
                          <a:avLst/>
                          <a:gdLst>
                            <a:gd name="connsiteX0" fmla="*/ 2382520 w 3921760"/>
                            <a:gd name="connsiteY0" fmla="*/ 807720 h 807720"/>
                            <a:gd name="connsiteX1" fmla="*/ 2382520 w 3921760"/>
                            <a:gd name="connsiteY1" fmla="*/ 695960 h 807720"/>
                            <a:gd name="connsiteX2" fmla="*/ 3921760 w 3921760"/>
                            <a:gd name="connsiteY2" fmla="*/ 695960 h 807720"/>
                            <a:gd name="connsiteX3" fmla="*/ 3901440 w 3921760"/>
                            <a:gd name="connsiteY3" fmla="*/ 0 h 807720"/>
                            <a:gd name="connsiteX4" fmla="*/ 0 w 3921760"/>
                            <a:gd name="connsiteY4" fmla="*/ 10160 h 8077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921760" h="807720">
                              <a:moveTo>
                                <a:pt x="2382520" y="807720"/>
                              </a:moveTo>
                              <a:lnTo>
                                <a:pt x="2382520" y="695960"/>
                              </a:lnTo>
                              <a:lnTo>
                                <a:pt x="3921760" y="695960"/>
                              </a:lnTo>
                              <a:lnTo>
                                <a:pt x="3901440" y="0"/>
                              </a:lnTo>
                              <a:lnTo>
                                <a:pt x="0" y="10160"/>
                              </a:ln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EDC0D" id="手繪多邊形: 圖案 216" o:spid="_x0000_s1026" style="position:absolute;margin-left:51.9pt;margin-top:12pt;width:308.8pt;height:63.6pt;z-index:2543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21760,807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" path="m2382520,807720r,-111760l3921760,695960,3901440,,,10160e" filled="f" strokecolor="black [3200]" strokeweight=".5pt">
                <v:stroke joinstyle="miter"/>
                <v:path arrowok="t" o:connecttype="custom" o:connectlocs="2382520,807720;2382520,695960;3921760,695960;3901440,0;0,10160" o:connectangles="0,0,0,0,0"/>
              </v:shape>
            </w:pict>
          </mc:Fallback>
        </mc:AlternateContent>
      </w:r>
      <w:r w:rsidR="00FB1846"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11584" behindDoc="0" locked="0" layoutInCell="1" allowOverlap="1" wp14:anchorId="07845C90" wp14:editId="17D7E57B">
                <wp:simplePos x="0" y="0"/>
                <wp:positionH relativeFrom="column">
                  <wp:posOffset>539750</wp:posOffset>
                </wp:positionH>
                <wp:positionV relativeFrom="paragraph">
                  <wp:posOffset>232410</wp:posOffset>
                </wp:positionV>
                <wp:extent cx="1569720" cy="0"/>
                <wp:effectExtent l="0" t="0" r="0" b="0"/>
                <wp:wrapNone/>
                <wp:docPr id="862" name="直線接點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97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34A349" id="直線接點 862" o:spid="_x0000_s1026" style="position:absolute;flip:x;z-index:2542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5pt,18.3pt" to="166.1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FB1846"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10560" behindDoc="0" locked="0" layoutInCell="1" allowOverlap="1" wp14:anchorId="0B5F0587" wp14:editId="1BAC51AD">
                <wp:simplePos x="0" y="0"/>
                <wp:positionH relativeFrom="column">
                  <wp:posOffset>2101850</wp:posOffset>
                </wp:positionH>
                <wp:positionV relativeFrom="paragraph">
                  <wp:posOffset>224790</wp:posOffset>
                </wp:positionV>
                <wp:extent cx="7620" cy="76200"/>
                <wp:effectExtent l="0" t="0" r="30480" b="19050"/>
                <wp:wrapNone/>
                <wp:docPr id="861" name="直線接點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7BFD27" id="直線接點 861" o:spid="_x0000_s1026" style="position:absolute;flip:y;z-index:2542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5.5pt,17.7pt" to="166.1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0A6466">
        <w:rPr>
          <w:rFonts w:hint="eastAsia"/>
          <w:lang w:eastAsia="zh-TW"/>
        </w:rPr>
        <w:t>派車單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68"/>
        <w:gridCol w:w="1430"/>
        <w:gridCol w:w="715"/>
        <w:gridCol w:w="1287"/>
        <w:gridCol w:w="1741"/>
      </w:tblGrid>
      <w:tr w:rsidR="002063C3" w14:paraId="351E6956" w14:textId="3C124BA0" w:rsidTr="002063C3">
        <w:trPr>
          <w:trHeight w:val="564"/>
        </w:trPr>
        <w:tc>
          <w:tcPr>
            <w:tcW w:w="1568" w:type="dxa"/>
          </w:tcPr>
          <w:p w14:paraId="5DEF8A2B" w14:textId="77777777" w:rsidR="002063C3" w:rsidRPr="003D5803" w:rsidRDefault="002063C3" w:rsidP="001A0033">
            <w:pPr>
              <w:rPr>
                <w:u w:val="single"/>
                <w:lang w:eastAsia="zh-TW"/>
              </w:rPr>
            </w:pPr>
            <w:r w:rsidRPr="003D5803">
              <w:rPr>
                <w:rFonts w:hint="eastAsia"/>
                <w:u w:val="single"/>
                <w:lang w:eastAsia="zh-TW"/>
              </w:rPr>
              <w:t>派車單編號</w:t>
            </w:r>
          </w:p>
        </w:tc>
        <w:tc>
          <w:tcPr>
            <w:tcW w:w="1430" w:type="dxa"/>
          </w:tcPr>
          <w:p w14:paraId="49946A2A" w14:textId="2C3783D7" w:rsidR="002063C3" w:rsidRDefault="002063C3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派車的帳號</w:t>
            </w:r>
          </w:p>
        </w:tc>
        <w:tc>
          <w:tcPr>
            <w:tcW w:w="715" w:type="dxa"/>
          </w:tcPr>
          <w:p w14:paraId="5DB99F3A" w14:textId="77777777" w:rsidR="002063C3" w:rsidRDefault="002063C3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車牌</w:t>
            </w:r>
          </w:p>
        </w:tc>
        <w:tc>
          <w:tcPr>
            <w:tcW w:w="1287" w:type="dxa"/>
          </w:tcPr>
          <w:p w14:paraId="32DDE64C" w14:textId="5BD80DA5" w:rsidR="002063C3" w:rsidRDefault="002063C3" w:rsidP="001A0033">
            <w:pPr>
              <w:rPr>
                <w:lang w:eastAsia="zh-TW"/>
              </w:rPr>
            </w:pPr>
            <w:r w:rsidRPr="00773F8F">
              <w:rPr>
                <w:rFonts w:hint="eastAsia"/>
                <w:lang w:eastAsia="zh-TW"/>
              </w:rPr>
              <w:t>派車時間</w:t>
            </w:r>
          </w:p>
        </w:tc>
        <w:tc>
          <w:tcPr>
            <w:tcW w:w="1741" w:type="dxa"/>
          </w:tcPr>
          <w:p w14:paraId="24EC15D0" w14:textId="1C4119C5" w:rsidR="002063C3" w:rsidRPr="00773F8F" w:rsidRDefault="002063C3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派車單狀態</w:t>
            </w:r>
          </w:p>
        </w:tc>
      </w:tr>
    </w:tbl>
    <w:p w14:paraId="52BDC5E8" w14:textId="63AA509E" w:rsidR="00F23DD4" w:rsidRDefault="00B32321" w:rsidP="00AC3D3A">
      <w:pPr>
        <w:rPr>
          <w:lang w:eastAsia="zh-TW"/>
        </w:rPr>
      </w:pPr>
      <w:r>
        <w:rPr>
          <w:rFonts w:hint="eastAsia"/>
          <w:lang w:eastAsia="zh-TW"/>
        </w:rPr>
        <w:t>補貨單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1418"/>
        <w:gridCol w:w="708"/>
        <w:gridCol w:w="1276"/>
        <w:gridCol w:w="1418"/>
      </w:tblGrid>
      <w:tr w:rsidR="00FB1846" w14:paraId="35B90524" w14:textId="77777777" w:rsidTr="002D016A">
        <w:tc>
          <w:tcPr>
            <w:tcW w:w="1555" w:type="dxa"/>
            <w:tcBorders>
              <w:bottom w:val="single" w:sz="4" w:space="0" w:color="auto"/>
            </w:tcBorders>
          </w:tcPr>
          <w:p w14:paraId="0C0B16FE" w14:textId="76861497" w:rsidR="00FB1846" w:rsidRPr="00383361" w:rsidRDefault="00FB1846" w:rsidP="002D016A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補貨單編號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207DC7F8" w14:textId="77777777" w:rsidR="00FB1846" w:rsidRDefault="00FB1846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補貨單狀態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146D49B1" w14:textId="77777777" w:rsidR="00FB1846" w:rsidRPr="00BE7452" w:rsidRDefault="00FB1846" w:rsidP="002D016A">
            <w:pPr>
              <w:rPr>
                <w:lang w:eastAsia="zh-TW"/>
              </w:rPr>
            </w:pPr>
            <w:r w:rsidRPr="00BE7452">
              <w:rPr>
                <w:rFonts w:hint="eastAsia"/>
                <w:lang w:eastAsia="zh-TW"/>
              </w:rPr>
              <w:t>補貨的廠商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3FB0C18D" w14:textId="77777777" w:rsidR="00FB1846" w:rsidRDefault="00FB1846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車牌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7AFE052D" w14:textId="77777777" w:rsidR="00FB1846" w:rsidRDefault="00FB1846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派車時間</w:t>
            </w:r>
          </w:p>
        </w:tc>
        <w:tc>
          <w:tcPr>
            <w:tcW w:w="1418" w:type="dxa"/>
          </w:tcPr>
          <w:p w14:paraId="7E199012" w14:textId="77777777" w:rsidR="00FB1846" w:rsidRDefault="00FB1846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補貨的帳號</w:t>
            </w:r>
          </w:p>
        </w:tc>
      </w:tr>
      <w:tr w:rsidR="00FB1846" w14:paraId="040066B1" w14:textId="77777777" w:rsidTr="002D016A">
        <w:tc>
          <w:tcPr>
            <w:tcW w:w="1555" w:type="dxa"/>
            <w:tcBorders>
              <w:left w:val="nil"/>
              <w:bottom w:val="nil"/>
              <w:right w:val="nil"/>
            </w:tcBorders>
          </w:tcPr>
          <w:p w14:paraId="160700A2" w14:textId="77777777" w:rsidR="00FB1846" w:rsidRDefault="00FB1846" w:rsidP="002D016A">
            <w:pPr>
              <w:rPr>
                <w:noProof/>
                <w:snapToGrid/>
                <w:u w:val="single"/>
                <w:lang w:eastAsia="zh-TW"/>
              </w:rPr>
            </w:pP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14:paraId="25B0166D" w14:textId="77777777" w:rsidR="00FB1846" w:rsidRDefault="00FB1846" w:rsidP="002D016A">
            <w:pPr>
              <w:rPr>
                <w:lang w:eastAsia="zh-TW"/>
              </w:rPr>
            </w:pP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6F5929B0" w14:textId="77777777" w:rsidR="00FB1846" w:rsidRPr="00BE7452" w:rsidRDefault="00FB1846" w:rsidP="002D016A">
            <w:pPr>
              <w:rPr>
                <w:lang w:eastAsia="zh-TW"/>
              </w:rPr>
            </w:pPr>
          </w:p>
        </w:tc>
        <w:tc>
          <w:tcPr>
            <w:tcW w:w="708" w:type="dxa"/>
            <w:tcBorders>
              <w:left w:val="nil"/>
              <w:bottom w:val="nil"/>
              <w:right w:val="nil"/>
            </w:tcBorders>
          </w:tcPr>
          <w:p w14:paraId="4AA139D3" w14:textId="77777777" w:rsidR="00FB1846" w:rsidRDefault="00FB1846" w:rsidP="002D016A">
            <w:pPr>
              <w:rPr>
                <w:lang w:eastAsia="zh-TW"/>
              </w:rPr>
            </w:pPr>
          </w:p>
        </w:tc>
        <w:tc>
          <w:tcPr>
            <w:tcW w:w="1276" w:type="dxa"/>
            <w:tcBorders>
              <w:left w:val="nil"/>
              <w:bottom w:val="nil"/>
            </w:tcBorders>
          </w:tcPr>
          <w:p w14:paraId="26343B48" w14:textId="77777777" w:rsidR="00FB1846" w:rsidRDefault="00FB1846" w:rsidP="002D016A">
            <w:pPr>
              <w:rPr>
                <w:lang w:eastAsia="zh-TW"/>
              </w:rPr>
            </w:pPr>
          </w:p>
        </w:tc>
        <w:tc>
          <w:tcPr>
            <w:tcW w:w="1418" w:type="dxa"/>
          </w:tcPr>
          <w:p w14:paraId="3CD2F4A6" w14:textId="44EF8112" w:rsidR="00FB1846" w:rsidRDefault="00FB1846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進貨的帳號</w:t>
            </w:r>
          </w:p>
        </w:tc>
      </w:tr>
    </w:tbl>
    <w:p w14:paraId="5F429405" w14:textId="77777777" w:rsidR="00FB1846" w:rsidRDefault="00FB1846" w:rsidP="00AC3D3A">
      <w:pPr>
        <w:rPr>
          <w:lang w:eastAsia="zh-TW"/>
        </w:rPr>
      </w:pPr>
    </w:p>
    <w:p w14:paraId="07F874ED" w14:textId="29CD598A" w:rsidR="002C773B" w:rsidRDefault="002C773B" w:rsidP="00AC3D3A">
      <w:pPr>
        <w:rPr>
          <w:lang w:eastAsia="zh-TW"/>
        </w:rPr>
      </w:pPr>
      <w:r>
        <w:rPr>
          <w:rFonts w:hint="eastAsia"/>
          <w:lang w:eastAsia="zh-TW"/>
        </w:rPr>
        <w:t>上游廠商和其他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的關聯綱目：</w:t>
      </w:r>
    </w:p>
    <w:p w14:paraId="466CE4E6" w14:textId="67AD8C9E" w:rsidR="008C634F" w:rsidRDefault="000F5800" w:rsidP="00AC3D3A">
      <w:pPr>
        <w:rPr>
          <w:lang w:eastAsia="zh-TW"/>
        </w:rPr>
      </w:pPr>
      <w:r>
        <w:rPr>
          <w:rFonts w:hint="eastAsia"/>
          <w:lang w:eastAsia="zh-TW"/>
        </w:rPr>
        <w:t>上游廠商</w:t>
      </w:r>
      <w:r w:rsidR="00AD13DA">
        <w:rPr>
          <w:rFonts w:hint="eastAsia"/>
          <w:lang w:eastAsia="zh-TW"/>
        </w:rPr>
        <w:t>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10"/>
        <w:gridCol w:w="1811"/>
        <w:gridCol w:w="1811"/>
        <w:gridCol w:w="1811"/>
        <w:gridCol w:w="1811"/>
      </w:tblGrid>
      <w:tr w:rsidR="00546255" w14:paraId="1E1AFD69" w14:textId="77777777" w:rsidTr="001A0033">
        <w:tc>
          <w:tcPr>
            <w:tcW w:w="1810" w:type="dxa"/>
          </w:tcPr>
          <w:p w14:paraId="6C37ED60" w14:textId="36598DEC" w:rsidR="00546255" w:rsidRPr="00591E99" w:rsidRDefault="005C522D" w:rsidP="001A0033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24896" behindDoc="0" locked="0" layoutInCell="1" allowOverlap="1" wp14:anchorId="24A668C8" wp14:editId="737CF2E6">
                      <wp:simplePos x="0" y="0"/>
                      <wp:positionH relativeFrom="column">
                        <wp:posOffset>925195</wp:posOffset>
                      </wp:positionH>
                      <wp:positionV relativeFrom="paragraph">
                        <wp:posOffset>296545</wp:posOffset>
                      </wp:positionV>
                      <wp:extent cx="15240" cy="167640"/>
                      <wp:effectExtent l="57150" t="38100" r="60960" b="22860"/>
                      <wp:wrapNone/>
                      <wp:docPr id="902" name="直線單箭頭接點 9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24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B3302C" id="直線單箭頭接點 902" o:spid="_x0000_s1026" type="#_x0000_t32" style="position:absolute;margin-left:72.85pt;margin-top:23.35pt;width:1.2pt;height:13.2pt;flip:y;z-index:2542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20800" behindDoc="0" locked="0" layoutInCell="1" allowOverlap="1" wp14:anchorId="22503B7E" wp14:editId="529A5B96">
                      <wp:simplePos x="0" y="0"/>
                      <wp:positionH relativeFrom="column">
                        <wp:posOffset>605155</wp:posOffset>
                      </wp:positionH>
                      <wp:positionV relativeFrom="paragraph">
                        <wp:posOffset>281305</wp:posOffset>
                      </wp:positionV>
                      <wp:extent cx="0" cy="289560"/>
                      <wp:effectExtent l="76200" t="38100" r="57150" b="15240"/>
                      <wp:wrapNone/>
                      <wp:docPr id="873" name="直線單箭頭接點 8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895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33EB64" id="直線單箭頭接點 873" o:spid="_x0000_s1026" type="#_x0000_t32" style="position:absolute;margin-left:47.65pt;margin-top:22.15pt;width:0;height:22.8pt;flip:y;z-index:2542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6255" w:rsidRPr="00591E99">
              <w:rPr>
                <w:rFonts w:hint="eastAsia"/>
                <w:u w:val="single"/>
                <w:lang w:eastAsia="zh-TW"/>
              </w:rPr>
              <w:t>店家名稱</w:t>
            </w:r>
          </w:p>
        </w:tc>
        <w:tc>
          <w:tcPr>
            <w:tcW w:w="1811" w:type="dxa"/>
          </w:tcPr>
          <w:p w14:paraId="389A6B38" w14:textId="77777777" w:rsidR="00546255" w:rsidRDefault="00546255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店家地址</w:t>
            </w:r>
          </w:p>
        </w:tc>
        <w:tc>
          <w:tcPr>
            <w:tcW w:w="1811" w:type="dxa"/>
          </w:tcPr>
          <w:p w14:paraId="17101A30" w14:textId="77777777" w:rsidR="00546255" w:rsidRDefault="00546255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聯絡人員</w:t>
            </w:r>
          </w:p>
        </w:tc>
        <w:tc>
          <w:tcPr>
            <w:tcW w:w="1811" w:type="dxa"/>
          </w:tcPr>
          <w:p w14:paraId="5FC96AEB" w14:textId="77777777" w:rsidR="00546255" w:rsidRDefault="00546255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連絡電話</w:t>
            </w:r>
          </w:p>
        </w:tc>
        <w:tc>
          <w:tcPr>
            <w:tcW w:w="1811" w:type="dxa"/>
          </w:tcPr>
          <w:p w14:paraId="4D179E26" w14:textId="77777777" w:rsidR="00546255" w:rsidRDefault="00546255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s</w:t>
            </w:r>
            <w:r>
              <w:rPr>
                <w:lang w:eastAsia="zh-TW"/>
              </w:rPr>
              <w:t>treamflag</w:t>
            </w:r>
          </w:p>
        </w:tc>
      </w:tr>
    </w:tbl>
    <w:p w14:paraId="40E30FC5" w14:textId="284B78F3" w:rsidR="00546255" w:rsidRDefault="005C522D" w:rsidP="00AC3D3A">
      <w:pPr>
        <w:rPr>
          <w:lang w:eastAsia="zh-TW"/>
        </w:rPr>
      </w:pP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23872" behindDoc="0" locked="0" layoutInCell="1" allowOverlap="1" wp14:anchorId="726BBF0B" wp14:editId="06E1BD3B">
                <wp:simplePos x="0" y="0"/>
                <wp:positionH relativeFrom="column">
                  <wp:posOffset>996950</wp:posOffset>
                </wp:positionH>
                <wp:positionV relativeFrom="paragraph">
                  <wp:posOffset>160655</wp:posOffset>
                </wp:positionV>
                <wp:extent cx="4168140" cy="0"/>
                <wp:effectExtent l="0" t="0" r="0" b="0"/>
                <wp:wrapNone/>
                <wp:docPr id="876" name="直線接點 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81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95A7A3" id="直線接點 876" o:spid="_x0000_s1026" style="position:absolute;flip:x;z-index:2542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.5pt,12.65pt" to="406.7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22848" behindDoc="0" locked="0" layoutInCell="1" allowOverlap="1" wp14:anchorId="1A8F25E3" wp14:editId="2829585E">
                <wp:simplePos x="0" y="0"/>
                <wp:positionH relativeFrom="column">
                  <wp:posOffset>5157470</wp:posOffset>
                </wp:positionH>
                <wp:positionV relativeFrom="paragraph">
                  <wp:posOffset>160655</wp:posOffset>
                </wp:positionV>
                <wp:extent cx="0" cy="1188720"/>
                <wp:effectExtent l="0" t="0" r="38100" b="11430"/>
                <wp:wrapNone/>
                <wp:docPr id="875" name="直線接點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88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7FF86D" id="直線接點 875" o:spid="_x0000_s1026" style="position:absolute;flip:y;z-index:2542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1pt,12.65pt" to="406.1pt,1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19776" behindDoc="0" locked="0" layoutInCell="1" allowOverlap="1" wp14:anchorId="0A259F3E" wp14:editId="71291C6C">
                <wp:simplePos x="0" y="0"/>
                <wp:positionH relativeFrom="column">
                  <wp:posOffset>676910</wp:posOffset>
                </wp:positionH>
                <wp:positionV relativeFrom="paragraph">
                  <wp:posOffset>259715</wp:posOffset>
                </wp:positionV>
                <wp:extent cx="1645920" cy="7620"/>
                <wp:effectExtent l="0" t="0" r="11430" b="30480"/>
                <wp:wrapNone/>
                <wp:docPr id="872" name="直線接點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459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1693CB" id="直線接點 872" o:spid="_x0000_s1026" style="position:absolute;flip:x y;z-index:2542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3pt,20.45pt" to="182.9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18752" behindDoc="0" locked="0" layoutInCell="1" allowOverlap="1" wp14:anchorId="171E6A89" wp14:editId="5FBC2C32">
                <wp:simplePos x="0" y="0"/>
                <wp:positionH relativeFrom="column">
                  <wp:posOffset>2322830</wp:posOffset>
                </wp:positionH>
                <wp:positionV relativeFrom="paragraph">
                  <wp:posOffset>274955</wp:posOffset>
                </wp:positionV>
                <wp:extent cx="0" cy="30480"/>
                <wp:effectExtent l="0" t="0" r="38100" b="26670"/>
                <wp:wrapNone/>
                <wp:docPr id="869" name="直線接點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5E56D" id="直線接點 869" o:spid="_x0000_s1026" style="position:absolute;flip:y;z-index:2542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9pt,21.65pt" to="182.9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" strokecolor="black [3200]" strokeweight=".5pt">
                <v:stroke joinstyle="miter"/>
              </v:line>
            </w:pict>
          </mc:Fallback>
        </mc:AlternateContent>
      </w:r>
      <w:r w:rsidR="00546255">
        <w:rPr>
          <w:rFonts w:hint="eastAsia"/>
          <w:lang w:eastAsia="zh-TW"/>
        </w:rPr>
        <w:t>補貨單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1418"/>
        <w:gridCol w:w="708"/>
        <w:gridCol w:w="1276"/>
        <w:gridCol w:w="1418"/>
      </w:tblGrid>
      <w:tr w:rsidR="000F5800" w14:paraId="4763580F" w14:textId="77777777" w:rsidTr="002D016A">
        <w:tc>
          <w:tcPr>
            <w:tcW w:w="1555" w:type="dxa"/>
            <w:tcBorders>
              <w:bottom w:val="single" w:sz="4" w:space="0" w:color="auto"/>
            </w:tcBorders>
          </w:tcPr>
          <w:p w14:paraId="743B6DDC" w14:textId="1EFC87D2" w:rsidR="000F5800" w:rsidRPr="00383361" w:rsidRDefault="000F5800" w:rsidP="002D016A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補貨單編號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26F29998" w14:textId="376396C5" w:rsidR="000F5800" w:rsidRDefault="000F5800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補貨單狀態</w:t>
            </w: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43FB1BAF" w14:textId="77777777" w:rsidR="000F5800" w:rsidRPr="00BE7452" w:rsidRDefault="000F5800" w:rsidP="002D016A">
            <w:pPr>
              <w:rPr>
                <w:lang w:eastAsia="zh-TW"/>
              </w:rPr>
            </w:pPr>
            <w:r w:rsidRPr="00BE7452">
              <w:rPr>
                <w:rFonts w:hint="eastAsia"/>
                <w:lang w:eastAsia="zh-TW"/>
              </w:rPr>
              <w:t>補貨的廠商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1361DCA6" w14:textId="77777777" w:rsidR="000F5800" w:rsidRDefault="000F5800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車牌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2C5A7824" w14:textId="77777777" w:rsidR="000F5800" w:rsidRDefault="000F5800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派車時間</w:t>
            </w:r>
          </w:p>
        </w:tc>
        <w:tc>
          <w:tcPr>
            <w:tcW w:w="1418" w:type="dxa"/>
          </w:tcPr>
          <w:p w14:paraId="25BFBA85" w14:textId="77777777" w:rsidR="000F5800" w:rsidRDefault="000F5800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補貨的帳號</w:t>
            </w:r>
          </w:p>
        </w:tc>
      </w:tr>
      <w:tr w:rsidR="000F5800" w14:paraId="243200EB" w14:textId="77777777" w:rsidTr="002D016A">
        <w:tc>
          <w:tcPr>
            <w:tcW w:w="1555" w:type="dxa"/>
            <w:tcBorders>
              <w:left w:val="nil"/>
              <w:bottom w:val="nil"/>
              <w:right w:val="nil"/>
            </w:tcBorders>
          </w:tcPr>
          <w:p w14:paraId="493605D3" w14:textId="77777777" w:rsidR="000F5800" w:rsidRDefault="000F5800" w:rsidP="002D016A">
            <w:pPr>
              <w:rPr>
                <w:noProof/>
                <w:snapToGrid/>
                <w:u w:val="single"/>
                <w:lang w:eastAsia="zh-TW"/>
              </w:rPr>
            </w:pP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</w:tcPr>
          <w:p w14:paraId="388A4958" w14:textId="77777777" w:rsidR="000F5800" w:rsidRDefault="000F5800" w:rsidP="002D016A">
            <w:pPr>
              <w:rPr>
                <w:lang w:eastAsia="zh-TW"/>
              </w:rPr>
            </w:pP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</w:tcPr>
          <w:p w14:paraId="2C2C78B5" w14:textId="483E49F8" w:rsidR="000F5800" w:rsidRPr="00BE7452" w:rsidRDefault="000F5800" w:rsidP="002D016A">
            <w:pPr>
              <w:rPr>
                <w:lang w:eastAsia="zh-TW"/>
              </w:rPr>
            </w:pPr>
          </w:p>
        </w:tc>
        <w:tc>
          <w:tcPr>
            <w:tcW w:w="708" w:type="dxa"/>
            <w:tcBorders>
              <w:left w:val="nil"/>
              <w:bottom w:val="nil"/>
              <w:right w:val="nil"/>
            </w:tcBorders>
          </w:tcPr>
          <w:p w14:paraId="411F7306" w14:textId="2C35E5D0" w:rsidR="000F5800" w:rsidRDefault="000F5800" w:rsidP="002D016A">
            <w:pPr>
              <w:rPr>
                <w:lang w:eastAsia="zh-TW"/>
              </w:rPr>
            </w:pPr>
          </w:p>
        </w:tc>
        <w:tc>
          <w:tcPr>
            <w:tcW w:w="1276" w:type="dxa"/>
            <w:tcBorders>
              <w:left w:val="nil"/>
              <w:bottom w:val="nil"/>
            </w:tcBorders>
          </w:tcPr>
          <w:p w14:paraId="6E8C7AA7" w14:textId="4412112C" w:rsidR="000F5800" w:rsidRDefault="000F5800" w:rsidP="002D016A">
            <w:pPr>
              <w:rPr>
                <w:lang w:eastAsia="zh-TW"/>
              </w:rPr>
            </w:pPr>
          </w:p>
        </w:tc>
        <w:tc>
          <w:tcPr>
            <w:tcW w:w="1418" w:type="dxa"/>
          </w:tcPr>
          <w:p w14:paraId="1E4A51D4" w14:textId="01575F01" w:rsidR="000F5800" w:rsidRDefault="000F5800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進貨的帳號</w:t>
            </w:r>
          </w:p>
        </w:tc>
      </w:tr>
    </w:tbl>
    <w:p w14:paraId="75678DB4" w14:textId="570CC558" w:rsidR="00546255" w:rsidRDefault="00546255" w:rsidP="00AC3D3A">
      <w:pPr>
        <w:rPr>
          <w:lang w:eastAsia="zh-TW"/>
        </w:rPr>
      </w:pPr>
      <w:r>
        <w:rPr>
          <w:rFonts w:hint="eastAsia"/>
          <w:lang w:eastAsia="zh-TW"/>
        </w:rPr>
        <w:t>商品資料</w:t>
      </w:r>
    </w:p>
    <w:tbl>
      <w:tblPr>
        <w:tblStyle w:val="ac"/>
        <w:tblW w:w="0" w:type="auto"/>
        <w:tblInd w:w="-5" w:type="dxa"/>
        <w:tblLook w:val="04A0" w:firstRow="1" w:lastRow="0" w:firstColumn="1" w:lastColumn="0" w:noHBand="0" w:noVBand="1"/>
      </w:tblPr>
      <w:tblGrid>
        <w:gridCol w:w="1276"/>
        <w:gridCol w:w="709"/>
        <w:gridCol w:w="1276"/>
        <w:gridCol w:w="708"/>
        <w:gridCol w:w="709"/>
        <w:gridCol w:w="1276"/>
      </w:tblGrid>
      <w:tr w:rsidR="005C522D" w14:paraId="28049FB2" w14:textId="201414C1" w:rsidTr="005C522D">
        <w:tc>
          <w:tcPr>
            <w:tcW w:w="1276" w:type="dxa"/>
          </w:tcPr>
          <w:p w14:paraId="20B43AFD" w14:textId="77777777" w:rsidR="000F5800" w:rsidRPr="00591E99" w:rsidRDefault="000F5800" w:rsidP="001A0033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商品名稱</w:t>
            </w:r>
          </w:p>
        </w:tc>
        <w:tc>
          <w:tcPr>
            <w:tcW w:w="709" w:type="dxa"/>
          </w:tcPr>
          <w:p w14:paraId="3D47B47B" w14:textId="77777777" w:rsidR="000F5800" w:rsidRPr="00591E99" w:rsidRDefault="000F5800" w:rsidP="001A0033">
            <w:pPr>
              <w:rPr>
                <w:u w:val="single"/>
                <w:lang w:eastAsia="zh-TW"/>
              </w:rPr>
            </w:pPr>
            <w:r w:rsidRPr="00591E99">
              <w:rPr>
                <w:rFonts w:hint="eastAsia"/>
                <w:u w:val="single"/>
                <w:lang w:eastAsia="zh-TW"/>
              </w:rPr>
              <w:t>規格</w:t>
            </w:r>
          </w:p>
        </w:tc>
        <w:tc>
          <w:tcPr>
            <w:tcW w:w="1276" w:type="dxa"/>
          </w:tcPr>
          <w:p w14:paraId="02E3B1D9" w14:textId="77777777" w:rsidR="000F5800" w:rsidRDefault="000F5800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庫存數量</w:t>
            </w:r>
          </w:p>
        </w:tc>
        <w:tc>
          <w:tcPr>
            <w:tcW w:w="708" w:type="dxa"/>
          </w:tcPr>
          <w:p w14:paraId="742A792B" w14:textId="77777777" w:rsidR="000F5800" w:rsidRPr="00514E9B" w:rsidRDefault="000F5800" w:rsidP="001A0033">
            <w:pPr>
              <w:rPr>
                <w:u w:val="single"/>
                <w:lang w:eastAsia="zh-TW"/>
              </w:rPr>
            </w:pPr>
            <w:r w:rsidRPr="00514E9B">
              <w:rPr>
                <w:rFonts w:hint="eastAsia"/>
                <w:u w:val="single"/>
                <w:lang w:eastAsia="zh-TW"/>
              </w:rPr>
              <w:t>單位</w:t>
            </w:r>
          </w:p>
        </w:tc>
        <w:tc>
          <w:tcPr>
            <w:tcW w:w="709" w:type="dxa"/>
          </w:tcPr>
          <w:p w14:paraId="1C774E54" w14:textId="77777777" w:rsidR="000F5800" w:rsidRDefault="000F5800" w:rsidP="001A003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單價</w:t>
            </w:r>
          </w:p>
        </w:tc>
        <w:tc>
          <w:tcPr>
            <w:tcW w:w="1276" w:type="dxa"/>
          </w:tcPr>
          <w:p w14:paraId="3D6CF08D" w14:textId="3630B99C" w:rsidR="000F5800" w:rsidRDefault="005C522D" w:rsidP="001A0033">
            <w:pPr>
              <w:rPr>
                <w:lang w:eastAsia="zh-TW"/>
              </w:rPr>
            </w:pPr>
            <w:r>
              <w:rPr>
                <w:rFonts w:hint="eastAsia"/>
                <w:noProof/>
                <w:snapToGrid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21824" behindDoc="0" locked="0" layoutInCell="1" allowOverlap="1" wp14:anchorId="064D5990" wp14:editId="51338E9B">
                      <wp:simplePos x="0" y="0"/>
                      <wp:positionH relativeFrom="column">
                        <wp:posOffset>739140</wp:posOffset>
                      </wp:positionH>
                      <wp:positionV relativeFrom="paragraph">
                        <wp:posOffset>126365</wp:posOffset>
                      </wp:positionV>
                      <wp:extent cx="1371600" cy="0"/>
                      <wp:effectExtent l="0" t="0" r="0" b="0"/>
                      <wp:wrapNone/>
                      <wp:docPr id="874" name="直線接點 8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71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7246CD7" id="直線接點 874" o:spid="_x0000_s1026" style="position:absolute;z-index:2542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2pt,9.95pt" to="166.2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="000F5800" w:rsidRPr="00AE2AB6">
              <w:rPr>
                <w:rFonts w:hint="eastAsia"/>
                <w:lang w:eastAsia="zh-TW"/>
              </w:rPr>
              <w:t>供貨廠商</w:t>
            </w:r>
          </w:p>
        </w:tc>
      </w:tr>
    </w:tbl>
    <w:p w14:paraId="79FC11F3" w14:textId="77777777" w:rsidR="002C773B" w:rsidRDefault="002C773B" w:rsidP="00AC3D3A">
      <w:pPr>
        <w:rPr>
          <w:lang w:eastAsia="zh-TW"/>
        </w:rPr>
      </w:pPr>
    </w:p>
    <w:p w14:paraId="1881A828" w14:textId="1484BC1C" w:rsidR="00BC7A9D" w:rsidRPr="00F56848" w:rsidRDefault="00F56848" w:rsidP="00AC3D3A">
      <w:pPr>
        <w:rPr>
          <w:lang w:eastAsia="zh-TW"/>
        </w:rPr>
      </w:pPr>
      <w:r>
        <w:rPr>
          <w:rFonts w:hint="eastAsia"/>
          <w:lang w:eastAsia="zh-TW"/>
        </w:rPr>
        <w:lastRenderedPageBreak/>
        <w:t>下游店家和其他</w:t>
      </w:r>
      <w:r>
        <w:rPr>
          <w:rFonts w:hint="eastAsia"/>
          <w:lang w:eastAsia="zh-TW"/>
        </w:rPr>
        <w:t>t</w:t>
      </w:r>
      <w:r>
        <w:rPr>
          <w:lang w:eastAsia="zh-TW"/>
        </w:rPr>
        <w:t>able</w:t>
      </w:r>
      <w:r>
        <w:rPr>
          <w:rFonts w:hint="eastAsia"/>
          <w:lang w:eastAsia="zh-TW"/>
        </w:rPr>
        <w:t>的關聯綱目：</w:t>
      </w:r>
    </w:p>
    <w:p w14:paraId="4CB62FD3" w14:textId="3A9335B0" w:rsidR="009A402A" w:rsidRDefault="00124083" w:rsidP="009A402A">
      <w:pPr>
        <w:rPr>
          <w:lang w:eastAsia="zh-TW"/>
        </w:rPr>
      </w:pPr>
      <w:r>
        <w:rPr>
          <w:rFonts w:hint="eastAsia"/>
          <w:lang w:eastAsia="zh-TW"/>
        </w:rPr>
        <w:t>下游</w:t>
      </w:r>
      <w:r w:rsidR="009A402A">
        <w:rPr>
          <w:rFonts w:hint="eastAsia"/>
          <w:noProof/>
          <w:snapToGrid/>
          <w:u w:val="single"/>
          <w:lang w:eastAsia="zh-TW"/>
        </w:rPr>
        <mc:AlternateContent>
          <mc:Choice Requires="wps">
            <w:drawing>
              <wp:anchor distT="0" distB="0" distL="114300" distR="114300" simplePos="0" relativeHeight="253859328" behindDoc="0" locked="0" layoutInCell="1" allowOverlap="1" wp14:anchorId="14754C96" wp14:editId="499D0B47">
                <wp:simplePos x="0" y="0"/>
                <wp:positionH relativeFrom="column">
                  <wp:posOffset>668020</wp:posOffset>
                </wp:positionH>
                <wp:positionV relativeFrom="paragraph">
                  <wp:posOffset>598170</wp:posOffset>
                </wp:positionV>
                <wp:extent cx="0" cy="190500"/>
                <wp:effectExtent l="76200" t="38100" r="57150" b="19050"/>
                <wp:wrapNone/>
                <wp:docPr id="268" name="直線單箭頭接點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B1782A" id="直線單箭頭接點 268" o:spid="_x0000_s1026" type="#_x0000_t32" style="position:absolute;margin-left:52.6pt;margin-top:47.1pt;width:0;height:15pt;flip:y;z-index:2538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="009A402A">
        <w:rPr>
          <w:rFonts w:hint="eastAsia"/>
          <w:lang w:eastAsia="zh-TW"/>
        </w:rPr>
        <w:t>店家資料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2"/>
        <w:gridCol w:w="1274"/>
        <w:gridCol w:w="1274"/>
        <w:gridCol w:w="1275"/>
        <w:gridCol w:w="1488"/>
        <w:gridCol w:w="783"/>
        <w:gridCol w:w="709"/>
      </w:tblGrid>
      <w:tr w:rsidR="00F40885" w14:paraId="6371F9A8" w14:textId="77777777" w:rsidTr="00A77312">
        <w:tc>
          <w:tcPr>
            <w:tcW w:w="1272" w:type="dxa"/>
          </w:tcPr>
          <w:p w14:paraId="24CD34F9" w14:textId="77777777" w:rsidR="00F40885" w:rsidRPr="00591E99" w:rsidRDefault="00F40885" w:rsidP="00A77312">
            <w:pPr>
              <w:rPr>
                <w:u w:val="single"/>
                <w:lang w:eastAsia="zh-TW"/>
              </w:rPr>
            </w:pPr>
            <w:r>
              <w:rPr>
                <w:rFonts w:hint="eastAsia"/>
                <w:noProof/>
                <w:snapToGrid/>
                <w:u w:val="single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4286336" behindDoc="0" locked="0" layoutInCell="1" allowOverlap="1" wp14:anchorId="268380F8" wp14:editId="1DF762E4">
                      <wp:simplePos x="0" y="0"/>
                      <wp:positionH relativeFrom="column">
                        <wp:posOffset>574675</wp:posOffset>
                      </wp:positionH>
                      <wp:positionV relativeFrom="paragraph">
                        <wp:posOffset>294640</wp:posOffset>
                      </wp:positionV>
                      <wp:extent cx="15240" cy="99060"/>
                      <wp:effectExtent l="38100" t="38100" r="60960" b="15240"/>
                      <wp:wrapNone/>
                      <wp:docPr id="153" name="直線單箭頭接點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240" cy="990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735841" id="直線單箭頭接點 153" o:spid="_x0000_s1026" type="#_x0000_t32" style="position:absolute;margin-left:45.25pt;margin-top:23.2pt;width:1.2pt;height:7.8pt;flip:y;z-index:2542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591E99">
              <w:rPr>
                <w:rFonts w:hint="eastAsia"/>
                <w:u w:val="single"/>
                <w:lang w:eastAsia="zh-TW"/>
              </w:rPr>
              <w:t>店家名稱</w:t>
            </w:r>
          </w:p>
        </w:tc>
        <w:tc>
          <w:tcPr>
            <w:tcW w:w="1274" w:type="dxa"/>
          </w:tcPr>
          <w:p w14:paraId="6F75E9A7" w14:textId="77777777" w:rsidR="00F40885" w:rsidRDefault="00F40885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店家地址</w:t>
            </w:r>
          </w:p>
        </w:tc>
        <w:tc>
          <w:tcPr>
            <w:tcW w:w="1274" w:type="dxa"/>
          </w:tcPr>
          <w:p w14:paraId="1991AA86" w14:textId="77777777" w:rsidR="00F40885" w:rsidRDefault="00F40885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聯絡人員</w:t>
            </w:r>
          </w:p>
        </w:tc>
        <w:tc>
          <w:tcPr>
            <w:tcW w:w="1275" w:type="dxa"/>
          </w:tcPr>
          <w:p w14:paraId="04479E17" w14:textId="77777777" w:rsidR="00F40885" w:rsidRDefault="00F40885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連絡電話</w:t>
            </w:r>
          </w:p>
        </w:tc>
        <w:tc>
          <w:tcPr>
            <w:tcW w:w="1488" w:type="dxa"/>
          </w:tcPr>
          <w:p w14:paraId="4A888FCD" w14:textId="77777777" w:rsidR="00F40885" w:rsidRDefault="00F40885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s</w:t>
            </w:r>
            <w:r>
              <w:rPr>
                <w:lang w:eastAsia="zh-TW"/>
              </w:rPr>
              <w:t>treamflag</w:t>
            </w:r>
          </w:p>
        </w:tc>
        <w:tc>
          <w:tcPr>
            <w:tcW w:w="783" w:type="dxa"/>
          </w:tcPr>
          <w:p w14:paraId="74019532" w14:textId="77777777" w:rsidR="00F40885" w:rsidRPr="006854FA" w:rsidRDefault="00F40885" w:rsidP="00A77312">
            <w:pPr>
              <w:rPr>
                <w:lang w:eastAsia="zh-TW"/>
              </w:rPr>
            </w:pPr>
            <w:r w:rsidRPr="006854FA">
              <w:rPr>
                <w:rFonts w:hint="eastAsia"/>
                <w:lang w:eastAsia="zh-TW"/>
              </w:rPr>
              <w:t>帳號</w:t>
            </w:r>
          </w:p>
        </w:tc>
        <w:tc>
          <w:tcPr>
            <w:tcW w:w="709" w:type="dxa"/>
          </w:tcPr>
          <w:p w14:paraId="7BC58450" w14:textId="77777777" w:rsidR="00F40885" w:rsidRDefault="00F40885" w:rsidP="00A77312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密碼</w:t>
            </w:r>
          </w:p>
        </w:tc>
      </w:tr>
    </w:tbl>
    <w:p w14:paraId="07E49BB6" w14:textId="1775C74C" w:rsidR="00BC7A9D" w:rsidRDefault="005C522D" w:rsidP="00AC3D3A">
      <w:pPr>
        <w:rPr>
          <w:lang w:eastAsia="zh-TW"/>
        </w:rPr>
      </w:pP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26944" behindDoc="0" locked="0" layoutInCell="1" allowOverlap="1" wp14:anchorId="1C6B7319" wp14:editId="390F5156">
                <wp:simplePos x="0" y="0"/>
                <wp:positionH relativeFrom="column">
                  <wp:posOffset>4585970</wp:posOffset>
                </wp:positionH>
                <wp:positionV relativeFrom="paragraph">
                  <wp:posOffset>179070</wp:posOffset>
                </wp:positionV>
                <wp:extent cx="0" cy="114300"/>
                <wp:effectExtent l="0" t="0" r="38100" b="19050"/>
                <wp:wrapNone/>
                <wp:docPr id="934" name="直線接點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74B52" id="直線接點 934" o:spid="_x0000_s1026" style="position:absolute;z-index:2542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1.1pt,14.1pt" to="361.1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napToGrid/>
          <w:lang w:val="zh-TW" w:eastAsia="zh-TW"/>
        </w:rPr>
        <mc:AlternateContent>
          <mc:Choice Requires="wps">
            <w:drawing>
              <wp:anchor distT="0" distB="0" distL="114300" distR="114300" simplePos="0" relativeHeight="254225920" behindDoc="0" locked="0" layoutInCell="1" allowOverlap="1" wp14:anchorId="4558CEDD" wp14:editId="277A5702">
                <wp:simplePos x="0" y="0"/>
                <wp:positionH relativeFrom="column">
                  <wp:posOffset>661670</wp:posOffset>
                </wp:positionH>
                <wp:positionV relativeFrom="paragraph">
                  <wp:posOffset>179070</wp:posOffset>
                </wp:positionV>
                <wp:extent cx="3924300" cy="0"/>
                <wp:effectExtent l="0" t="0" r="0" b="0"/>
                <wp:wrapNone/>
                <wp:docPr id="912" name="直線接點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4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0B7422" id="直線接點 912" o:spid="_x0000_s1026" style="position:absolute;z-index:2542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14.1pt" to="361.1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="009A402A">
        <w:rPr>
          <w:rFonts w:hint="eastAsia"/>
          <w:lang w:eastAsia="zh-TW"/>
        </w:rPr>
        <w:t>訂單</w:t>
      </w:r>
    </w:p>
    <w:tbl>
      <w:tblPr>
        <w:tblStyle w:val="ac"/>
        <w:tblW w:w="0" w:type="auto"/>
        <w:tblInd w:w="-5" w:type="dxa"/>
        <w:tblLook w:val="04A0" w:firstRow="1" w:lastRow="0" w:firstColumn="1" w:lastColumn="0" w:noHBand="0" w:noVBand="1"/>
      </w:tblPr>
      <w:tblGrid>
        <w:gridCol w:w="1701"/>
        <w:gridCol w:w="1276"/>
        <w:gridCol w:w="851"/>
        <w:gridCol w:w="1417"/>
        <w:gridCol w:w="1418"/>
        <w:gridCol w:w="1417"/>
      </w:tblGrid>
      <w:tr w:rsidR="005145BD" w14:paraId="5C1F3042" w14:textId="77777777" w:rsidTr="0042498E">
        <w:tc>
          <w:tcPr>
            <w:tcW w:w="1701" w:type="dxa"/>
          </w:tcPr>
          <w:p w14:paraId="65366DCC" w14:textId="77777777" w:rsidR="005145BD" w:rsidRPr="00383361" w:rsidRDefault="005145BD" w:rsidP="002D016A">
            <w:pPr>
              <w:rPr>
                <w:u w:val="single"/>
                <w:lang w:eastAsia="zh-TW"/>
              </w:rPr>
            </w:pPr>
            <w:r w:rsidRPr="00383361">
              <w:rPr>
                <w:rFonts w:hint="eastAsia"/>
                <w:u w:val="single"/>
                <w:lang w:eastAsia="zh-TW"/>
              </w:rPr>
              <w:t>訂單編號</w:t>
            </w:r>
          </w:p>
        </w:tc>
        <w:tc>
          <w:tcPr>
            <w:tcW w:w="1276" w:type="dxa"/>
          </w:tcPr>
          <w:p w14:paraId="741F16DA" w14:textId="77777777" w:rsidR="005145BD" w:rsidRDefault="005145BD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訂單狀態</w:t>
            </w:r>
          </w:p>
        </w:tc>
        <w:tc>
          <w:tcPr>
            <w:tcW w:w="851" w:type="dxa"/>
          </w:tcPr>
          <w:p w14:paraId="67BCB10A" w14:textId="57CC9097" w:rsidR="005145BD" w:rsidRDefault="005145BD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備註</w:t>
            </w:r>
          </w:p>
        </w:tc>
        <w:tc>
          <w:tcPr>
            <w:tcW w:w="1417" w:type="dxa"/>
          </w:tcPr>
          <w:p w14:paraId="4CE0B29C" w14:textId="56BD0AFE" w:rsidR="005145BD" w:rsidRDefault="005145BD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店取時間</w:t>
            </w:r>
          </w:p>
        </w:tc>
        <w:tc>
          <w:tcPr>
            <w:tcW w:w="1418" w:type="dxa"/>
          </w:tcPr>
          <w:p w14:paraId="66F4992A" w14:textId="1FFA7C60" w:rsidR="005145BD" w:rsidRDefault="005145BD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配送方式</w:t>
            </w:r>
          </w:p>
        </w:tc>
        <w:tc>
          <w:tcPr>
            <w:tcW w:w="1417" w:type="dxa"/>
          </w:tcPr>
          <w:p w14:paraId="50A4C4D0" w14:textId="77777777" w:rsidR="005145BD" w:rsidRDefault="005145BD" w:rsidP="002D016A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店家名稱</w:t>
            </w:r>
          </w:p>
        </w:tc>
      </w:tr>
      <w:tr w:rsidR="005145BD" w14:paraId="0AC5250D" w14:textId="77777777" w:rsidTr="0042498E">
        <w:tc>
          <w:tcPr>
            <w:tcW w:w="1701" w:type="dxa"/>
            <w:tcBorders>
              <w:bottom w:val="single" w:sz="4" w:space="0" w:color="auto"/>
            </w:tcBorders>
          </w:tcPr>
          <w:p w14:paraId="338B45DE" w14:textId="09F0505B" w:rsidR="005145BD" w:rsidRDefault="005145BD" w:rsidP="00792C6C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訂單備貨狀態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01043317" w14:textId="0F68D98C" w:rsidR="005145BD" w:rsidRDefault="0042498E" w:rsidP="00792C6C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派車單編號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192899E1" w14:textId="705BDE37" w:rsidR="005145BD" w:rsidRDefault="0042498E" w:rsidP="00792C6C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配送日期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45A3F9C5" w14:textId="57617408" w:rsidR="005145BD" w:rsidRDefault="0042498E" w:rsidP="00792C6C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店取交貨的帳號</w:t>
            </w:r>
          </w:p>
        </w:tc>
        <w:tc>
          <w:tcPr>
            <w:tcW w:w="1418" w:type="dxa"/>
          </w:tcPr>
          <w:p w14:paraId="49DBFC92" w14:textId="0F80C4C1" w:rsidR="005145BD" w:rsidRDefault="0042498E" w:rsidP="00792C6C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建立的帳號</w:t>
            </w:r>
          </w:p>
        </w:tc>
        <w:tc>
          <w:tcPr>
            <w:tcW w:w="1417" w:type="dxa"/>
          </w:tcPr>
          <w:p w14:paraId="17755185" w14:textId="5A08D589" w:rsidR="005145BD" w:rsidRDefault="0042498E" w:rsidP="00792C6C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簽收的帳號</w:t>
            </w:r>
          </w:p>
        </w:tc>
      </w:tr>
    </w:tbl>
    <w:p w14:paraId="020B0418" w14:textId="65DE0025" w:rsidR="002766E4" w:rsidRDefault="002766E4" w:rsidP="00BC7A9D">
      <w:pPr>
        <w:rPr>
          <w:lang w:eastAsia="zh-TW"/>
        </w:rPr>
      </w:pPr>
    </w:p>
    <w:p w14:paraId="181420BD" w14:textId="734C78D4" w:rsidR="008B1080" w:rsidRPr="001F407B" w:rsidRDefault="00566D1D" w:rsidP="00566D1D">
      <w:pPr>
        <w:pStyle w:val="1"/>
        <w:rPr>
          <w:rFonts w:ascii="標楷體" w:hAnsi="標楷體"/>
          <w:szCs w:val="24"/>
          <w:lang w:eastAsia="zh-TW"/>
        </w:rPr>
      </w:pPr>
      <w:bookmarkStart w:id="13" w:name="_Toc124452328"/>
      <w:r>
        <w:rPr>
          <w:rFonts w:ascii="標楷體" w:hAnsi="標楷體"/>
          <w:szCs w:val="24"/>
          <w:lang w:eastAsia="zh-TW"/>
        </w:rPr>
        <w:t>7</w:t>
      </w:r>
      <w:r>
        <w:rPr>
          <w:rFonts w:ascii="標楷體" w:hAnsi="標楷體" w:hint="eastAsia"/>
          <w:szCs w:val="24"/>
          <w:lang w:eastAsia="zh-TW"/>
        </w:rPr>
        <w:t xml:space="preserve">　</w:t>
      </w:r>
      <w:r w:rsidR="008B1080" w:rsidRPr="001F407B">
        <w:rPr>
          <w:rFonts w:ascii="標楷體" w:hAnsi="標楷體"/>
          <w:szCs w:val="24"/>
          <w:lang w:eastAsia="zh-TW"/>
        </w:rPr>
        <w:t>資料庫表格之實體設計</w:t>
      </w:r>
      <w:bookmarkEnd w:id="13"/>
      <w:r w:rsidR="008B1080" w:rsidRPr="001F407B">
        <w:rPr>
          <w:rFonts w:ascii="標楷體" w:hAnsi="標楷體"/>
          <w:szCs w:val="24"/>
          <w:lang w:eastAsia="zh-TW"/>
        </w:rPr>
        <w:t xml:space="preserve"> </w:t>
      </w:r>
    </w:p>
    <w:p w14:paraId="25297EA3" w14:textId="3E8F042D" w:rsidR="002C39B4" w:rsidRPr="001F407B" w:rsidRDefault="00075C09" w:rsidP="00BC7A9D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`使用者`</w:t>
      </w:r>
    </w:p>
    <w:p w14:paraId="666C93BE" w14:textId="77777777" w:rsidR="008B1080" w:rsidRPr="001F407B" w:rsidRDefault="008B1080" w:rsidP="008B1080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>CREATE TABLE `使用者` (</w:t>
      </w:r>
    </w:p>
    <w:p w14:paraId="6E6CC746" w14:textId="77777777" w:rsidR="008B1080" w:rsidRPr="001F407B" w:rsidRDefault="008B1080" w:rsidP="008B1080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 xml:space="preserve">  `帳號` varchar(20) COLLATE utf8mb4_unicode_ci NOT NULL,</w:t>
      </w:r>
    </w:p>
    <w:p w14:paraId="5E25ADCE" w14:textId="77777777" w:rsidR="008B1080" w:rsidRPr="001F407B" w:rsidRDefault="008B1080" w:rsidP="008B1080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 xml:space="preserve">  `密碼` varchar(20) COLLATE utf8mb4_unicode_ci NOT NULL,</w:t>
      </w:r>
    </w:p>
    <w:p w14:paraId="6689AEE5" w14:textId="77777777" w:rsidR="008B1080" w:rsidRPr="001F407B" w:rsidRDefault="008B1080" w:rsidP="008B1080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 xml:space="preserve">  `姓名` varchar(5) COLLATE utf8mb4_unicode_ci NOT NULL</w:t>
      </w:r>
    </w:p>
    <w:p w14:paraId="3647077D" w14:textId="72828F04" w:rsidR="008B1080" w:rsidRPr="001F407B" w:rsidRDefault="008B1080" w:rsidP="008B1080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/>
          <w:szCs w:val="24"/>
          <w:lang w:val="en-US" w:eastAsia="zh-TW"/>
        </w:rPr>
        <w:t>)</w:t>
      </w:r>
      <w:r w:rsidR="00075C09" w:rsidRPr="001F407B">
        <w:rPr>
          <w:rFonts w:ascii="標楷體" w:hAnsi="標楷體"/>
          <w:szCs w:val="24"/>
        </w:rPr>
        <w:t xml:space="preserve"> </w:t>
      </w:r>
      <w:r w:rsidR="00075C09" w:rsidRPr="001F407B">
        <w:rPr>
          <w:rFonts w:ascii="標楷體" w:hAnsi="標楷體"/>
          <w:szCs w:val="24"/>
          <w:lang w:val="en-US" w:eastAsia="zh-TW"/>
        </w:rPr>
        <w:t>ENGINE=InnoDB DEFAULT CHARSET=utf8mb4 COLLATE=utf8mb4_unicode_ci;</w:t>
      </w:r>
    </w:p>
    <w:p w14:paraId="7BB5A7C7" w14:textId="77777777" w:rsidR="004F2C5F" w:rsidRPr="001F407B" w:rsidRDefault="004F2C5F" w:rsidP="004F2C5F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>ALTER TABLE `使用者`</w:t>
      </w:r>
    </w:p>
    <w:p w14:paraId="15B59054" w14:textId="02F28870" w:rsidR="004F2C5F" w:rsidRPr="001F407B" w:rsidRDefault="004F2C5F" w:rsidP="004F2C5F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 xml:space="preserve">  ADD PRIMARY KEY (`帳號`);</w:t>
      </w:r>
    </w:p>
    <w:p w14:paraId="3C1B2993" w14:textId="1726C4DF" w:rsidR="002C39B4" w:rsidRPr="001F407B" w:rsidRDefault="00075C09" w:rsidP="00BC7A9D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`商品`</w:t>
      </w:r>
    </w:p>
    <w:p w14:paraId="4722744C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`商品` (</w:t>
      </w:r>
    </w:p>
    <w:p w14:paraId="0FD46712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`商品名稱` varchar(12) COLLATE utf8mb4_unicode_ci NOT NULL,</w:t>
      </w:r>
    </w:p>
    <w:p w14:paraId="6282E0BF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`規格` varchar(5) COLLATE utf8mb4_unicode_ci NOT NULL DEFAULT '無',</w:t>
      </w:r>
    </w:p>
    <w:p w14:paraId="51F4FCF7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`庫存數量` int(4) NOT NULL,</w:t>
      </w:r>
    </w:p>
    <w:p w14:paraId="3E997A0E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`單位` varchar(1) COLLATE utf8mb4_unicode_ci NOT NULL,</w:t>
      </w:r>
    </w:p>
    <w:p w14:paraId="20EC3B43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`單價` int(4) NOT NULL,</w:t>
      </w:r>
    </w:p>
    <w:p w14:paraId="21AA3A74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`供貨廠商` varchar(20) COLLATE utf8mb4_unicode_ci NOT NULL</w:t>
      </w:r>
    </w:p>
    <w:p w14:paraId="50B0F7AC" w14:textId="301A64EA" w:rsidR="00066FD1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</w:t>
      </w:r>
      <w:r w:rsidRPr="001F407B">
        <w:rPr>
          <w:rFonts w:ascii="標楷體" w:hAnsi="標楷體"/>
          <w:szCs w:val="24"/>
        </w:rPr>
        <w:t xml:space="preserve"> </w:t>
      </w:r>
      <w:r w:rsidRPr="001F407B">
        <w:rPr>
          <w:rFonts w:ascii="標楷體" w:hAnsi="標楷體"/>
          <w:szCs w:val="24"/>
          <w:lang w:eastAsia="zh-TW"/>
        </w:rPr>
        <w:t>ENGINE=InnoDB DEFAULT CHARSET=utf8mb4 COLLATE=utf8mb4_unicode_ci;</w:t>
      </w:r>
    </w:p>
    <w:p w14:paraId="7CDA317F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`商品`</w:t>
      </w:r>
    </w:p>
    <w:p w14:paraId="59A9D962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(`商品名稱`,`規格`,`單位`),</w:t>
      </w:r>
    </w:p>
    <w:p w14:paraId="2DCC1C80" w14:textId="7F9E4044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lastRenderedPageBreak/>
        <w:t xml:space="preserve">  ADD KEY `供貨廠商` (`供貨廠商`);</w:t>
      </w:r>
    </w:p>
    <w:p w14:paraId="75147A0B" w14:textId="0A3E569E" w:rsidR="00066FD1" w:rsidRPr="001F407B" w:rsidRDefault="00066FD1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`供貨廠商` FOREIGN KEY (`供貨廠商`) REFERENCES `店家` (`店家名稱`);</w:t>
      </w:r>
    </w:p>
    <w:p w14:paraId="172400C4" w14:textId="69992756" w:rsidR="00075C09" w:rsidRPr="001F407B" w:rsidRDefault="00075C09" w:rsidP="00BC7A9D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`商補`</w:t>
      </w:r>
    </w:p>
    <w:p w14:paraId="5713F800" w14:textId="2FD21830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C</w:t>
      </w:r>
      <w:r w:rsidRPr="001F407B">
        <w:rPr>
          <w:rFonts w:ascii="標楷體" w:hAnsi="標楷體" w:hint="eastAsia"/>
          <w:szCs w:val="24"/>
          <w:lang w:eastAsia="zh-TW"/>
        </w:rPr>
        <w:t>REATE TABLE `商補` (</w:t>
      </w:r>
    </w:p>
    <w:p w14:paraId="341DEDA5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`補貨單編號` int(9) NOT NULL,</w:t>
      </w:r>
    </w:p>
    <w:p w14:paraId="7B329E04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`商品名稱` varchar(12) COLLATE utf8mb4_unicode_ci NOT NULL,</w:t>
      </w:r>
    </w:p>
    <w:p w14:paraId="5FE4FFCE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`規格` varchar(5) COLLATE utf8mb4_unicode_ci NOT NULL DEFAULT '無',</w:t>
      </w:r>
    </w:p>
    <w:p w14:paraId="6F366184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`單位` varchar(1) COLLATE utf8mb4_unicode_ci NOT NULL,</w:t>
      </w:r>
    </w:p>
    <w:p w14:paraId="1448036F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`補貨商品數量` int(3) NOT NULL</w:t>
      </w:r>
    </w:p>
    <w:p w14:paraId="06076897" w14:textId="40747F26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</w:t>
      </w:r>
      <w:r w:rsidRPr="001F407B">
        <w:rPr>
          <w:rFonts w:ascii="標楷體" w:hAnsi="標楷體"/>
          <w:szCs w:val="24"/>
        </w:rPr>
        <w:t xml:space="preserve"> </w:t>
      </w:r>
      <w:r w:rsidRPr="001F407B">
        <w:rPr>
          <w:rFonts w:ascii="標楷體" w:hAnsi="標楷體"/>
          <w:szCs w:val="24"/>
          <w:lang w:eastAsia="zh-TW"/>
        </w:rPr>
        <w:t>ENGINE=InnoDB DEFAULT CHARSET=utf8mb4 COLLATE=utf8mb4_unicode_ci;</w:t>
      </w:r>
    </w:p>
    <w:p w14:paraId="1CD9A408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`商補`</w:t>
      </w:r>
    </w:p>
    <w:p w14:paraId="64768D7D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(`補貨單編號`,`商品名稱`,`規格`,`單位`),</w:t>
      </w:r>
    </w:p>
    <w:p w14:paraId="503EB324" w14:textId="148DA492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`補貨商品` (`商品名稱`,`規格`,`單位`);</w:t>
      </w:r>
    </w:p>
    <w:p w14:paraId="6A5C4D94" w14:textId="7777777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`補貨商品` FOREIGN KEY (`商品名稱`,`規格`,`單位`) REFERENCES `商品` (`商品名稱`, `規格`, `單位`),</w:t>
      </w:r>
    </w:p>
    <w:p w14:paraId="18EF3F39" w14:textId="72190D5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`補貨單編號` FOREIGN KEY (`補貨單編號`) REFERENCES `補貨單` (`補貨單編號`);</w:t>
      </w:r>
    </w:p>
    <w:p w14:paraId="6FD4C975" w14:textId="623E10E6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`店家`</w:t>
      </w:r>
    </w:p>
    <w:p w14:paraId="5141908E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`店家` (</w:t>
      </w:r>
    </w:p>
    <w:p w14:paraId="5B536596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`店家名稱` varchar(20) COLLATE utf8mb4_unicode_ci NOT NULL,</w:t>
      </w:r>
    </w:p>
    <w:p w14:paraId="296D08B4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`店家地址` varchar(40) COLLATE utf8mb4_unicode_ci NOT NULL,</w:t>
      </w:r>
    </w:p>
    <w:p w14:paraId="56F3B9BB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`聯絡人員` varchar(5) COLLATE utf8mb4_unicode_ci NOT NULL,</w:t>
      </w:r>
    </w:p>
    <w:p w14:paraId="5F291AB1" w14:textId="0745DA3F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`聯絡電話` </w:t>
      </w:r>
      <w:r w:rsidR="00227E8E">
        <w:rPr>
          <w:rFonts w:ascii="標楷體" w:hAnsi="標楷體"/>
          <w:szCs w:val="24"/>
          <w:lang w:eastAsia="zh-TW"/>
        </w:rPr>
        <w:t>varchar</w:t>
      </w:r>
      <w:r w:rsidRPr="001F407B">
        <w:rPr>
          <w:rFonts w:ascii="標楷體" w:hAnsi="標楷體" w:hint="eastAsia"/>
          <w:szCs w:val="24"/>
          <w:lang w:eastAsia="zh-TW"/>
        </w:rPr>
        <w:t>(10) NOT NULL,</w:t>
      </w:r>
    </w:p>
    <w:p w14:paraId="46F1D762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 xml:space="preserve">  `streamflag` tinyint(1) NOT NULL,</w:t>
      </w:r>
    </w:p>
    <w:p w14:paraId="46E0B7B2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`帳號` varchar(20) COLLATE utf8mb4_unicode_ci DEFAULT NULL,</w:t>
      </w:r>
    </w:p>
    <w:p w14:paraId="35F4137D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`密碼` varchar(20) COLLATE utf8mb4_unicode_ci DEFAULT NULL</w:t>
      </w:r>
    </w:p>
    <w:p w14:paraId="00927F78" w14:textId="407677F0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</w:t>
      </w:r>
      <w:r w:rsidRPr="001F407B">
        <w:rPr>
          <w:rFonts w:ascii="標楷體" w:hAnsi="標楷體"/>
          <w:szCs w:val="24"/>
        </w:rPr>
        <w:t xml:space="preserve"> </w:t>
      </w:r>
      <w:r w:rsidRPr="001F407B">
        <w:rPr>
          <w:rFonts w:ascii="標楷體" w:hAnsi="標楷體"/>
          <w:szCs w:val="24"/>
          <w:lang w:eastAsia="zh-TW"/>
        </w:rPr>
        <w:t>ENGINE=InnoDB DEFAULT CHARSET=utf8mb4 COLLATE=utf8mb4_unicode_ci;</w:t>
      </w:r>
    </w:p>
    <w:p w14:paraId="1C4B57C3" w14:textId="77777777" w:rsidR="004F2C5F" w:rsidRPr="001F407B" w:rsidRDefault="004F2C5F" w:rsidP="004F2C5F">
      <w:pPr>
        <w:ind w:left="720" w:hanging="720"/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`店家`</w:t>
      </w:r>
    </w:p>
    <w:p w14:paraId="1BE41339" w14:textId="11729628" w:rsidR="004F2C5F" w:rsidRPr="001F407B" w:rsidRDefault="004F2C5F" w:rsidP="004F2C5F">
      <w:pPr>
        <w:ind w:left="720" w:hanging="720"/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lastRenderedPageBreak/>
        <w:t xml:space="preserve">  ADD PRIMARY KEY (`店家名稱`);</w:t>
      </w:r>
    </w:p>
    <w:p w14:paraId="1AB43B36" w14:textId="6226F954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`派車單`</w:t>
      </w:r>
    </w:p>
    <w:p w14:paraId="0F503B85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`派車單` (</w:t>
      </w:r>
    </w:p>
    <w:p w14:paraId="140819F0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`派車單編號` int(9) NOT NULL,</w:t>
      </w:r>
    </w:p>
    <w:p w14:paraId="15D7BDA5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`車牌` varchar(8) COLLATE utf8mb4_unicode_ci NOT NULL,</w:t>
      </w:r>
    </w:p>
    <w:p w14:paraId="109311ED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`派車時間` datetime NOT NULL,</w:t>
      </w:r>
    </w:p>
    <w:p w14:paraId="7523604D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`派車的帳號` varchar(20) COLLATE utf8mb4_unicode_ci NOT NULL</w:t>
      </w:r>
    </w:p>
    <w:p w14:paraId="6A971AEA" w14:textId="73F7267D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7BFEF5E9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`派車單`</w:t>
      </w:r>
    </w:p>
    <w:p w14:paraId="7F2CD6DD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(`派車單編號`),</w:t>
      </w:r>
    </w:p>
    <w:p w14:paraId="763BD9C9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`派車的帳號` (`派車的帳號`),</w:t>
      </w:r>
    </w:p>
    <w:p w14:paraId="6B8C7ED2" w14:textId="4621B5FF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`派車車牌` (`車牌`);</w:t>
      </w:r>
    </w:p>
    <w:p w14:paraId="6D925703" w14:textId="7777777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`派車的帳號` FOREIGN KEY (`派車的帳號`) REFERENCES `使用者` (`帳號`),</w:t>
      </w:r>
    </w:p>
    <w:p w14:paraId="164FC6FD" w14:textId="22210F91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`派車車牌` FOREIGN KEY (`車牌`) REFERENCES `貨車` (`車牌`);</w:t>
      </w:r>
    </w:p>
    <w:p w14:paraId="296D1F91" w14:textId="6D03FE55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`產線進貨`</w:t>
      </w:r>
    </w:p>
    <w:p w14:paraId="5A60B62C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`產線進貨` (</w:t>
      </w:r>
    </w:p>
    <w:p w14:paraId="4B398E2D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`進貨編號` int(9) NOT NULL,</w:t>
      </w:r>
    </w:p>
    <w:p w14:paraId="7A10262B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`產線進貨的帳號` varchar(20) COLLATE utf8mb4_unicode_ci NOT NULL</w:t>
      </w:r>
    </w:p>
    <w:p w14:paraId="3B89E970" w14:textId="4CFBEFE6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14D9139A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`產線進貨`</w:t>
      </w:r>
    </w:p>
    <w:p w14:paraId="66D1B2EA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(`進貨編號`),</w:t>
      </w:r>
    </w:p>
    <w:p w14:paraId="782F3493" w14:textId="695F02B8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`產線進貨的帳號` (`產線進貨的帳號`);</w:t>
      </w:r>
    </w:p>
    <w:p w14:paraId="7CF82CE6" w14:textId="1CCE70AD" w:rsidR="00066FD1" w:rsidRPr="001F407B" w:rsidRDefault="00066FD1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`產線進貨的帳號` FOREIGN KEY (`產線進貨的帳號`) REFERENCES `使用者` (`帳號`);</w:t>
      </w:r>
    </w:p>
    <w:p w14:paraId="1A8705A3" w14:textId="7F103F1A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`補貨單`</w:t>
      </w:r>
    </w:p>
    <w:p w14:paraId="48F003F9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`補貨單` (</w:t>
      </w:r>
    </w:p>
    <w:p w14:paraId="3AD5456B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`補貨單編號` int(9) NOT NULL,</w:t>
      </w:r>
    </w:p>
    <w:p w14:paraId="22D4EB2C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`補貨單狀態` tinyint(1) NOT NULL DEFAULT 0,</w:t>
      </w:r>
    </w:p>
    <w:p w14:paraId="5D4EAD88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lastRenderedPageBreak/>
        <w:t xml:space="preserve">  `補貨的廠商` varchar(20) COLLATE utf8mb4_unicode_ci NOT NULL,</w:t>
      </w:r>
    </w:p>
    <w:p w14:paraId="2E641D3D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`車牌` varchar(8) COLLATE utf8mb4_unicode_ci DEFAULT NULL,</w:t>
      </w:r>
    </w:p>
    <w:p w14:paraId="51C2770A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`派車時間` datetime DEFAULT NULL,</w:t>
      </w:r>
    </w:p>
    <w:p w14:paraId="2C5D9838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`補貨的帳號` varchar(20) COLLATE utf8mb4_unicode_ci NOT NULL,</w:t>
      </w:r>
    </w:p>
    <w:p w14:paraId="1DA5712A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`進貨的帳號` varchar(20) COLLATE utf8mb4_unicode_ci DEFAULT NULL</w:t>
      </w:r>
    </w:p>
    <w:p w14:paraId="512BB971" w14:textId="75510D1C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1A49D72E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`補貨單`</w:t>
      </w:r>
    </w:p>
    <w:p w14:paraId="1DD0CA91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(`補貨單編號`),</w:t>
      </w:r>
    </w:p>
    <w:p w14:paraId="6DF7E1C2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`補貨的帳號` (`補貨的帳號`),</w:t>
      </w:r>
    </w:p>
    <w:p w14:paraId="599CBB72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`進貨的帳號` (`進貨的帳號`),</w:t>
      </w:r>
    </w:p>
    <w:p w14:paraId="6CCFFAE0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`補貨的廠商` (`補貨的廠商`),</w:t>
      </w:r>
    </w:p>
    <w:p w14:paraId="4170CFE0" w14:textId="36C56D65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`補貨車牌` (`車牌`);</w:t>
      </w:r>
    </w:p>
    <w:p w14:paraId="4BDB3DC1" w14:textId="7777777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`補貨的帳號` FOREIGN KEY (`補貨的帳號`) REFERENCES `使用者` (`帳號`),</w:t>
      </w:r>
    </w:p>
    <w:p w14:paraId="34DCF313" w14:textId="7777777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`補貨的廠商` FOREIGN KEY (`補貨的廠商`) REFERENCES `店家` (`店家名稱`),</w:t>
      </w:r>
    </w:p>
    <w:p w14:paraId="1B65F134" w14:textId="7777777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`補貨車牌` FOREIGN KEY (`車牌`) REFERENCES `貨車` (`車牌`),</w:t>
      </w:r>
    </w:p>
    <w:p w14:paraId="4F029FA5" w14:textId="30E30E71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`進貨的帳號` FOREIGN KEY (`進貨的帳號`) REFERENCES `使用者` (`帳號`);</w:t>
      </w:r>
    </w:p>
    <w:p w14:paraId="5619981C" w14:textId="2CEBD011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`訂單`</w:t>
      </w:r>
    </w:p>
    <w:p w14:paraId="2EED56E5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`訂單` (</w:t>
      </w:r>
    </w:p>
    <w:p w14:paraId="622B582B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`訂單編號` int(9) NOT NULL,</w:t>
      </w:r>
    </w:p>
    <w:p w14:paraId="33E266AD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`訂單狀態` tinyint(1) NOT NULL DEFAULT 0,</w:t>
      </w:r>
    </w:p>
    <w:p w14:paraId="0F89DAC2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`備註` varchar(50) COLLATE utf8mb4_unicode_ci DEFAULT NULL,</w:t>
      </w:r>
    </w:p>
    <w:p w14:paraId="369A0B23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`店取時間` datetime DEFAULT NULL,</w:t>
      </w:r>
    </w:p>
    <w:p w14:paraId="4EA9FC34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`配送方式` tinyint(1) NOT NULL,</w:t>
      </w:r>
    </w:p>
    <w:p w14:paraId="6A3D4376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`店家名稱` varchar(20) COLLATE utf8mb4_unicode_ci NOT NULL,</w:t>
      </w:r>
    </w:p>
    <w:p w14:paraId="4B51E746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`訂單備貨狀態` tinyint(1) NOT NULL DEFAULT 0,</w:t>
      </w:r>
    </w:p>
    <w:p w14:paraId="2022475E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`派車單編號` int(9) DEFAULT NULL,</w:t>
      </w:r>
    </w:p>
    <w:p w14:paraId="5E1899F1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lastRenderedPageBreak/>
        <w:t xml:space="preserve">  `配送日期` date DEFAULT NULL,</w:t>
      </w:r>
    </w:p>
    <w:p w14:paraId="70D6A69D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`店取交貨的帳號` varchar(20) COLLATE utf8mb4_unicode_ci DEFAULT NULL,</w:t>
      </w:r>
    </w:p>
    <w:p w14:paraId="75C2BCBC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`建立的帳號` varchar(20) COLLATE utf8mb4_unicode_ci DEFAULT NULL,</w:t>
      </w:r>
    </w:p>
    <w:p w14:paraId="4ACF611F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`簽收的帳號` varchar(20) COLLATE utf8mb4_unicode_ci DEFAULT NULL</w:t>
      </w:r>
    </w:p>
    <w:p w14:paraId="6D5FE58E" w14:textId="60B10D24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527E110D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`訂單`</w:t>
      </w:r>
    </w:p>
    <w:p w14:paraId="4961064D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(`訂單編號`),</w:t>
      </w:r>
    </w:p>
    <w:p w14:paraId="2A3B8500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`店取交貨的帳號` (`店取交貨的帳號`),</w:t>
      </w:r>
    </w:p>
    <w:p w14:paraId="486A2059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`建立的帳號` (`建立的帳號`),</w:t>
      </w:r>
    </w:p>
    <w:p w14:paraId="2A67DDE2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`派車單編號` (`派車單編號`),</w:t>
      </w:r>
    </w:p>
    <w:p w14:paraId="6DB801FD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`簽收的帳號` (`簽收的帳號`),</w:t>
      </w:r>
    </w:p>
    <w:p w14:paraId="03520855" w14:textId="11ADC185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`訂單店家名稱` (`店家名稱`);</w:t>
      </w:r>
    </w:p>
    <w:p w14:paraId="432FB3BB" w14:textId="7777777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`店取交貨的帳號` FOREIGN KEY (`店取交貨的帳號`) REFERENCES `使用者` (`帳號`),</w:t>
      </w:r>
    </w:p>
    <w:p w14:paraId="180EF2B0" w14:textId="7777777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`建立的帳號` FOREIGN KEY (`建立的帳號`) REFERENCES `使用者` (`帳號`),</w:t>
      </w:r>
    </w:p>
    <w:p w14:paraId="1081170B" w14:textId="7777777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`派車單編號` FOREIGN KEY (`派車單編號`) REFERENCES `派車單` (`派車單編號`),</w:t>
      </w:r>
    </w:p>
    <w:p w14:paraId="435DB0F3" w14:textId="77777777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`簽收的帳號` FOREIGN KEY (`簽收的帳號`) REFERENCES `使用者` (`帳號`),</w:t>
      </w:r>
    </w:p>
    <w:p w14:paraId="51E5D532" w14:textId="7C5A3DB4" w:rsidR="00066FD1" w:rsidRPr="001F407B" w:rsidRDefault="00066FD1" w:rsidP="00066FD1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`訂單店家名稱` FOREIGN KEY (`店家名稱`) REFERENCES `店家` (`店家名稱`);</w:t>
      </w:r>
    </w:p>
    <w:p w14:paraId="48C07715" w14:textId="70ADC6D6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`貨車`</w:t>
      </w:r>
    </w:p>
    <w:p w14:paraId="1AA54EB3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`貨車` (</w:t>
      </w:r>
    </w:p>
    <w:p w14:paraId="52C8FC59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`車牌` varchar(8) COLLATE utf8mb4_unicode_ci NOT NULL,</w:t>
      </w:r>
    </w:p>
    <w:p w14:paraId="0385BB93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`司機` varchar(5) COLLATE utf8mb4_unicode_ci NOT NULL,</w:t>
      </w:r>
    </w:p>
    <w:p w14:paraId="3C79B6B1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`派車狀態` tinyint(1) NOT NULL DEFAULT 0</w:t>
      </w:r>
    </w:p>
    <w:p w14:paraId="31ADFEFA" w14:textId="44A80191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3BCB6AA5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`貨車`</w:t>
      </w:r>
    </w:p>
    <w:p w14:paraId="7C50EB24" w14:textId="05C6FE42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lastRenderedPageBreak/>
        <w:t xml:space="preserve">  ADD PRIMARY KEY (`車牌`);</w:t>
      </w:r>
    </w:p>
    <w:p w14:paraId="566E28A2" w14:textId="40A51155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`購買`</w:t>
      </w:r>
    </w:p>
    <w:p w14:paraId="5B19BCD8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`購買` (</w:t>
      </w:r>
    </w:p>
    <w:p w14:paraId="056E9D30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`訂單編號` int(9) NOT NULL,</w:t>
      </w:r>
    </w:p>
    <w:p w14:paraId="7F90F16E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`商品名稱` varchar(12) COLLATE utf8mb4_unicode_ci NOT NULL,</w:t>
      </w:r>
    </w:p>
    <w:p w14:paraId="768B1599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`規格` varchar(5) COLLATE utf8mb4_unicode_ci NOT NULL DEFAULT '無',</w:t>
      </w:r>
    </w:p>
    <w:p w14:paraId="50C88C89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`單位` varchar(1) COLLATE utf8mb4_unicode_ci NOT NULL,</w:t>
      </w:r>
    </w:p>
    <w:p w14:paraId="38C44AA6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`購買商品數量` int(3) NOT NULL</w:t>
      </w:r>
    </w:p>
    <w:p w14:paraId="685BD64D" w14:textId="3E14D3F0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492CA851" w14:textId="77777777" w:rsidR="004F2C5F" w:rsidRPr="001F407B" w:rsidRDefault="004F2C5F" w:rsidP="004F2C5F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>ALTER TABLE `購買`</w:t>
      </w:r>
    </w:p>
    <w:p w14:paraId="51420484" w14:textId="77777777" w:rsidR="004F2C5F" w:rsidRPr="001F407B" w:rsidRDefault="004F2C5F" w:rsidP="004F2C5F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 xml:space="preserve">  ADD PRIMARY KEY (`訂單編號`,`商品名稱`,`規格`,`單位`),</w:t>
      </w:r>
    </w:p>
    <w:p w14:paraId="40136D3D" w14:textId="7EF4C361" w:rsidR="004F2C5F" w:rsidRPr="001F407B" w:rsidRDefault="004F2C5F" w:rsidP="004F2C5F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 xml:space="preserve">  ADD KEY `購買商品` (`商品名稱`,`規格`,`單位`);</w:t>
      </w:r>
    </w:p>
    <w:p w14:paraId="425A237A" w14:textId="77777777" w:rsidR="001F407B" w:rsidRPr="001F407B" w:rsidRDefault="001F407B" w:rsidP="001F407B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 xml:space="preserve">  ADD CONSTRAINT `購買商品` FOREIGN KEY (`商品名稱`,`規格`,`單位`) REFERENCES `商品` (`商品名稱`, `規格`, `單位`),</w:t>
      </w:r>
    </w:p>
    <w:p w14:paraId="0EF855E1" w14:textId="170FD6D7" w:rsidR="001F407B" w:rsidRPr="001F407B" w:rsidRDefault="001F407B" w:rsidP="001F407B">
      <w:pPr>
        <w:rPr>
          <w:rFonts w:ascii="標楷體" w:hAnsi="標楷體"/>
          <w:szCs w:val="24"/>
          <w:lang w:val="en-US" w:eastAsia="zh-TW"/>
        </w:rPr>
      </w:pPr>
      <w:r w:rsidRPr="001F407B">
        <w:rPr>
          <w:rFonts w:ascii="標楷體" w:hAnsi="標楷體" w:hint="eastAsia"/>
          <w:szCs w:val="24"/>
          <w:lang w:val="en-US" w:eastAsia="zh-TW"/>
        </w:rPr>
        <w:t xml:space="preserve">  ADD CONSTRAINT `購買訂單編號` FOREIGN KEY (`訂單編號`) REFERENCES `訂單` (`訂單編號`);</w:t>
      </w:r>
    </w:p>
    <w:p w14:paraId="6DD13625" w14:textId="39357CF1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`追加商品`</w:t>
      </w:r>
    </w:p>
    <w:p w14:paraId="0E1725E7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`追加商品` (</w:t>
      </w:r>
    </w:p>
    <w:p w14:paraId="2915B728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`訂單編號` int(9) NOT NULL,</w:t>
      </w:r>
    </w:p>
    <w:p w14:paraId="412041C3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`商品名稱` varchar(12) COLLATE utf8mb4_unicode_ci NOT NULL,</w:t>
      </w:r>
    </w:p>
    <w:p w14:paraId="0D87B394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`規格` varchar(5) COLLATE utf8mb4_unicode_ci NOT NULL DEFAULT '無',</w:t>
      </w:r>
    </w:p>
    <w:p w14:paraId="2A00F129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`單位` varchar(1) COLLATE utf8mb4_unicode_ci NOT NULL,</w:t>
      </w:r>
    </w:p>
    <w:p w14:paraId="013074CF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`追加商品數量` int(3) NOT NULL</w:t>
      </w:r>
    </w:p>
    <w:p w14:paraId="2BE58A03" w14:textId="5389C05B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4B22883C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`追加商品`</w:t>
      </w:r>
    </w:p>
    <w:p w14:paraId="06D15465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(`訂單編號`,`商品名稱`,`規格`),</w:t>
      </w:r>
    </w:p>
    <w:p w14:paraId="66A553F9" w14:textId="55B1AF93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`追加商品` (`商品名稱`,`規格`,`單位`);</w:t>
      </w:r>
    </w:p>
    <w:p w14:paraId="43FC7E44" w14:textId="77777777" w:rsidR="001F407B" w:rsidRPr="001F407B" w:rsidRDefault="001F407B" w:rsidP="001F407B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`追加商品` FOREIGN KEY (`商品名稱`,`規格`,`單位`) REFERENCES `商品` (`商品名稱`, `規格`, `單位`),</w:t>
      </w:r>
    </w:p>
    <w:p w14:paraId="1CA98075" w14:textId="4884E107" w:rsidR="001F407B" w:rsidRPr="001F407B" w:rsidRDefault="001F407B" w:rsidP="001F407B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lastRenderedPageBreak/>
        <w:t xml:space="preserve">  ADD CONSTRAINT `追加訂單編號` FOREIGN KEY (`訂單編號`) REFERENCES `訂單` (`訂單編號`);</w:t>
      </w:r>
    </w:p>
    <w:p w14:paraId="52E1DC1F" w14:textId="57E2D7D6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`進貨商品`</w:t>
      </w:r>
    </w:p>
    <w:p w14:paraId="3DC66628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`進貨商品` (</w:t>
      </w:r>
    </w:p>
    <w:p w14:paraId="7F49DEA6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`進貨編號` int(9) NOT NULL,</w:t>
      </w:r>
    </w:p>
    <w:p w14:paraId="4FEF8981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`商品名稱` varchar(12) COLLATE utf8mb4_unicode_ci NOT NULL,</w:t>
      </w:r>
    </w:p>
    <w:p w14:paraId="337AF5CD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`規格` varchar(5) COLLATE utf8mb4_unicode_ci NOT NULL DEFAULT '無',</w:t>
      </w:r>
    </w:p>
    <w:p w14:paraId="0F348E72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`單位` varchar(1) COLLATE utf8mb4_unicode_ci NOT NULL,</w:t>
      </w:r>
    </w:p>
    <w:p w14:paraId="6E495E23" w14:textId="77777777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`進貨商品數量` int(3) NOT NULL</w:t>
      </w:r>
    </w:p>
    <w:p w14:paraId="2C25647C" w14:textId="27E86E92" w:rsidR="00075C09" w:rsidRPr="001F407B" w:rsidRDefault="00075C09" w:rsidP="00075C09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28CB08E4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`進貨商品`</w:t>
      </w:r>
    </w:p>
    <w:p w14:paraId="1020E7BA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(`進貨編號`,`商品名稱`,`規格`),</w:t>
      </w:r>
    </w:p>
    <w:p w14:paraId="1AE699F4" w14:textId="3A49A86B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`進貨商品` (`商品名稱`,`規格`,`單位`);</w:t>
      </w:r>
    </w:p>
    <w:p w14:paraId="36CED774" w14:textId="712CB95C" w:rsidR="001F407B" w:rsidRPr="001F407B" w:rsidRDefault="001F407B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`進貨商品` FOREIGN KEY (`商品名稱`,`規格`,`單位`) REFERENCES `商品` (`商品名稱`, `規格`, `單位`);</w:t>
      </w:r>
    </w:p>
    <w:p w14:paraId="443807A9" w14:textId="4AE5F816" w:rsidR="00772CF5" w:rsidRPr="001F407B" w:rsidRDefault="00772CF5" w:rsidP="00772CF5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`零售`</w:t>
      </w:r>
    </w:p>
    <w:p w14:paraId="348AC007" w14:textId="77777777" w:rsidR="00772CF5" w:rsidRPr="001F407B" w:rsidRDefault="00772CF5" w:rsidP="00772CF5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`零售` (</w:t>
      </w:r>
    </w:p>
    <w:p w14:paraId="49F59A05" w14:textId="77777777" w:rsidR="00772CF5" w:rsidRPr="001F407B" w:rsidRDefault="00772CF5" w:rsidP="00772CF5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`零售編號` int(9) NOT NULL,</w:t>
      </w:r>
    </w:p>
    <w:p w14:paraId="6E22849C" w14:textId="77777777" w:rsidR="00772CF5" w:rsidRPr="001F407B" w:rsidRDefault="00772CF5" w:rsidP="00772CF5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`零售的帳號` varchar(20) COLLATE utf8mb4_unicode_ci NOT NULL</w:t>
      </w:r>
    </w:p>
    <w:p w14:paraId="2404B2F2" w14:textId="4AD6515A" w:rsidR="00772CF5" w:rsidRPr="001F407B" w:rsidRDefault="00772CF5" w:rsidP="00772CF5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24107215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`零售`</w:t>
      </w:r>
    </w:p>
    <w:p w14:paraId="25F564E6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(`零售編號`),</w:t>
      </w:r>
    </w:p>
    <w:p w14:paraId="1AFBC58F" w14:textId="4AD2991B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`零售的帳號` (`零售的帳號`);</w:t>
      </w:r>
    </w:p>
    <w:p w14:paraId="0C4877CE" w14:textId="1B5C2D7C" w:rsidR="001F407B" w:rsidRPr="001F407B" w:rsidRDefault="001F407B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`零售的帳號` FOREIGN KEY (`零售的帳號`) REFERENCES `使用者` (`帳號`);</w:t>
      </w:r>
    </w:p>
    <w:p w14:paraId="0B383BCC" w14:textId="2860F942" w:rsidR="00CF7492" w:rsidRPr="001F407B" w:rsidRDefault="00CF7492" w:rsidP="00CF7492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-- 資料表結構 `零售商品`</w:t>
      </w:r>
    </w:p>
    <w:p w14:paraId="075AB557" w14:textId="77777777" w:rsidR="00CF7492" w:rsidRPr="001F407B" w:rsidRDefault="00CF7492" w:rsidP="00CF7492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CREATE TABLE `零售商品` (</w:t>
      </w:r>
    </w:p>
    <w:p w14:paraId="3DEB6EDF" w14:textId="77777777" w:rsidR="00CF7492" w:rsidRPr="001F407B" w:rsidRDefault="00CF7492" w:rsidP="00CF7492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`零售編號` int(9) NOT NULL,</w:t>
      </w:r>
    </w:p>
    <w:p w14:paraId="0C09378F" w14:textId="77777777" w:rsidR="00CF7492" w:rsidRPr="001F407B" w:rsidRDefault="00CF7492" w:rsidP="00CF7492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`商品名稱` varchar(12) COLLATE utf8mb4_unicode_ci NOT NULL,</w:t>
      </w:r>
    </w:p>
    <w:p w14:paraId="58A5148E" w14:textId="77777777" w:rsidR="00CF7492" w:rsidRPr="001F407B" w:rsidRDefault="00CF7492" w:rsidP="00CF7492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lastRenderedPageBreak/>
        <w:t xml:space="preserve">  `規格` varchar(5) COLLATE utf8mb4_unicode_ci NOT NULL DEFAULT '無',</w:t>
      </w:r>
    </w:p>
    <w:p w14:paraId="501280D9" w14:textId="77777777" w:rsidR="00CF7492" w:rsidRPr="001F407B" w:rsidRDefault="00CF7492" w:rsidP="00CF7492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`單位` varchar(1) COLLATE utf8mb4_unicode_ci NOT NULL,</w:t>
      </w:r>
    </w:p>
    <w:p w14:paraId="70E5E8EF" w14:textId="77777777" w:rsidR="00CF7492" w:rsidRPr="001F407B" w:rsidRDefault="00CF7492" w:rsidP="00CF7492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`零售商品數量` int(3) NOT NULL</w:t>
      </w:r>
    </w:p>
    <w:p w14:paraId="72445C2A" w14:textId="7029CAB6" w:rsidR="00772CF5" w:rsidRPr="001F407B" w:rsidRDefault="00CF7492" w:rsidP="00CF7492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) ENGINE=InnoDB DEFAULT CHARSET=utf8mb4 COLLATE=utf8mb4_unicode_ci;</w:t>
      </w:r>
    </w:p>
    <w:p w14:paraId="2290148D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>ALTER TABLE `零售商品`</w:t>
      </w:r>
    </w:p>
    <w:p w14:paraId="0C71201F" w14:textId="77777777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PRIMARY KEY (`零售編號`,`商品名稱`,`規格`),</w:t>
      </w:r>
    </w:p>
    <w:p w14:paraId="1316EE94" w14:textId="5BCFF6E8" w:rsidR="004F2C5F" w:rsidRPr="001F407B" w:rsidRDefault="004F2C5F" w:rsidP="004F2C5F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KEY `零售` (`商品名稱`,`規格`,`單位`);</w:t>
      </w:r>
    </w:p>
    <w:p w14:paraId="22A108CD" w14:textId="77777777" w:rsidR="001F407B" w:rsidRPr="001F407B" w:rsidRDefault="001F407B" w:rsidP="001F407B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`零售` FOREIGN KEY (`商品名稱`,`規格`,`單位`) REFERENCES `商品` (`商品名稱`, `規格`, `單位`),</w:t>
      </w:r>
    </w:p>
    <w:p w14:paraId="16DB5586" w14:textId="77777777" w:rsidR="001F407B" w:rsidRPr="001F407B" w:rsidRDefault="001F407B" w:rsidP="001F407B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 w:hint="eastAsia"/>
          <w:szCs w:val="24"/>
          <w:lang w:eastAsia="zh-TW"/>
        </w:rPr>
        <w:t xml:space="preserve">  ADD CONSTRAINT `零售編號` FOREIGN KEY (`零售編號`) REFERENCES `零售` (`零售編號`);</w:t>
      </w:r>
    </w:p>
    <w:p w14:paraId="543FFF1E" w14:textId="58A3EE2D" w:rsidR="001F407B" w:rsidRDefault="001F407B" w:rsidP="001F407B">
      <w:pPr>
        <w:rPr>
          <w:rFonts w:ascii="標楷體" w:hAnsi="標楷體"/>
          <w:szCs w:val="24"/>
          <w:lang w:eastAsia="zh-TW"/>
        </w:rPr>
      </w:pPr>
      <w:r w:rsidRPr="001F407B">
        <w:rPr>
          <w:rFonts w:ascii="標楷體" w:hAnsi="標楷體"/>
          <w:szCs w:val="24"/>
          <w:lang w:eastAsia="zh-TW"/>
        </w:rPr>
        <w:t>COMMIT;</w:t>
      </w:r>
    </w:p>
    <w:p w14:paraId="23F51EE6" w14:textId="378C08B9" w:rsidR="00713B08" w:rsidRDefault="00713B08" w:rsidP="001F407B">
      <w:pPr>
        <w:rPr>
          <w:rFonts w:ascii="標楷體" w:hAnsi="標楷體"/>
          <w:szCs w:val="24"/>
          <w:lang w:eastAsia="zh-TW"/>
        </w:rPr>
      </w:pPr>
    </w:p>
    <w:p w14:paraId="123768B1" w14:textId="72B80CB7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19CCAE16" w14:textId="5D5FA709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3997E694" w14:textId="2FDED57F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12B12682" w14:textId="36BDCD6F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2A7EE295" w14:textId="31E12323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250DB87A" w14:textId="1BD2BAED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7E59C5F9" w14:textId="5D48B97A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4A0076C7" w14:textId="3EDE2CF8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6C6FFBE2" w14:textId="68340851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2F2FFBE5" w14:textId="384C732A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67EAE8A6" w14:textId="131BF6C4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32D66B23" w14:textId="6FC02FFE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3AFE0D73" w14:textId="77777777" w:rsidR="00912249" w:rsidRDefault="00912249" w:rsidP="001F407B">
      <w:pPr>
        <w:rPr>
          <w:rFonts w:ascii="標楷體" w:hAnsi="標楷體"/>
          <w:szCs w:val="24"/>
          <w:lang w:eastAsia="zh-TW"/>
        </w:rPr>
      </w:pPr>
    </w:p>
    <w:p w14:paraId="229B6E88" w14:textId="0AD075C3" w:rsidR="00EE665E" w:rsidRDefault="00566D1D" w:rsidP="00EE665E">
      <w:pPr>
        <w:pStyle w:val="1"/>
        <w:rPr>
          <w:rFonts w:ascii="標楷體" w:hAnsi="標楷體"/>
          <w:szCs w:val="24"/>
          <w:lang w:eastAsia="zh-TW"/>
        </w:rPr>
      </w:pPr>
      <w:bookmarkStart w:id="14" w:name="_Toc124452329"/>
      <w:r>
        <w:rPr>
          <w:rFonts w:ascii="標楷體" w:hAnsi="標楷體"/>
          <w:szCs w:val="24"/>
          <w:lang w:eastAsia="zh-TW"/>
        </w:rPr>
        <w:lastRenderedPageBreak/>
        <w:t>8</w:t>
      </w:r>
      <w:r>
        <w:rPr>
          <w:rFonts w:ascii="標楷體" w:hAnsi="標楷體" w:hint="eastAsia"/>
          <w:szCs w:val="24"/>
          <w:lang w:eastAsia="zh-TW"/>
        </w:rPr>
        <w:t xml:space="preserve">　</w:t>
      </w:r>
      <w:r w:rsidR="00713B08" w:rsidRPr="00713B08">
        <w:rPr>
          <w:rFonts w:ascii="標楷體" w:hAnsi="標楷體" w:hint="eastAsia"/>
          <w:szCs w:val="24"/>
          <w:lang w:eastAsia="zh-TW"/>
        </w:rPr>
        <w:t>系統說明與簡易使用手冊</w:t>
      </w:r>
      <w:bookmarkEnd w:id="14"/>
    </w:p>
    <w:p w14:paraId="2C4868AB" w14:textId="186E7BE5" w:rsidR="00AE0055" w:rsidRDefault="00AE0055" w:rsidP="00AE0055">
      <w:pPr>
        <w:pStyle w:val="2"/>
        <w:rPr>
          <w:lang w:eastAsia="zh-TW"/>
        </w:rPr>
      </w:pPr>
      <w:bookmarkStart w:id="15" w:name="_Toc124452330"/>
      <w:r>
        <w:rPr>
          <w:rFonts w:hint="eastAsia"/>
          <w:lang w:eastAsia="zh-TW"/>
        </w:rPr>
        <w:t>8.1</w:t>
      </w:r>
      <w:r>
        <w:rPr>
          <w:rFonts w:hint="eastAsia"/>
          <w:lang w:eastAsia="zh-TW"/>
        </w:rPr>
        <w:t xml:space="preserve">　　合豐商行</w:t>
      </w:r>
      <w:bookmarkEnd w:id="15"/>
    </w:p>
    <w:p w14:paraId="3342954F" w14:textId="5648395C" w:rsidR="00EE665E" w:rsidRDefault="00EE665E" w:rsidP="00EE665E">
      <w:pPr>
        <w:rPr>
          <w:lang w:eastAsia="zh-TW"/>
        </w:rPr>
      </w:pPr>
      <w:r>
        <w:rPr>
          <w:rFonts w:hint="eastAsia"/>
          <w:lang w:eastAsia="zh-TW"/>
        </w:rPr>
        <w:t xml:space="preserve">　　</w:t>
      </w:r>
      <w:r>
        <w:rPr>
          <w:rFonts w:hint="eastAsia"/>
          <w:lang w:eastAsia="zh-TW"/>
        </w:rPr>
        <w:t>(1)</w:t>
      </w:r>
      <w:r>
        <w:rPr>
          <w:rFonts w:hint="eastAsia"/>
          <w:lang w:eastAsia="zh-TW"/>
        </w:rPr>
        <w:t>進入首頁可以輸入帳號密碼進行登入。員工輸入自行設定的帳號密碼。</w:t>
      </w:r>
    </w:p>
    <w:p w14:paraId="2BCD5929" w14:textId="75B3D70A" w:rsidR="00CD624E" w:rsidRDefault="00CD624E" w:rsidP="00912249">
      <w:pPr>
        <w:jc w:val="center"/>
        <w:rPr>
          <w:lang w:eastAsia="zh-TW"/>
        </w:rPr>
      </w:pPr>
      <w:r w:rsidRPr="00CD624E">
        <w:rPr>
          <w:noProof/>
          <w:lang w:eastAsia="zh-TW"/>
        </w:rPr>
        <w:drawing>
          <wp:inline distT="0" distB="0" distL="0" distR="0" wp14:anchorId="0F4D8B41" wp14:editId="15958BD9">
            <wp:extent cx="4313943" cy="3194050"/>
            <wp:effectExtent l="0" t="0" r="0" b="635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7600" cy="32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DD0" w14:textId="4CE7EFF3" w:rsidR="00331752" w:rsidRDefault="00331752" w:rsidP="00EE665E">
      <w:pPr>
        <w:rPr>
          <w:lang w:eastAsia="zh-TW"/>
        </w:rPr>
      </w:pPr>
      <w:r>
        <w:rPr>
          <w:rFonts w:hint="eastAsia"/>
          <w:lang w:eastAsia="zh-TW"/>
        </w:rPr>
        <w:t xml:space="preserve">　　</w:t>
      </w:r>
      <w:r>
        <w:rPr>
          <w:rFonts w:hint="eastAsia"/>
          <w:lang w:eastAsia="zh-TW"/>
        </w:rPr>
        <w:t>(2)</w:t>
      </w:r>
      <w:r>
        <w:rPr>
          <w:rFonts w:hint="eastAsia"/>
          <w:lang w:eastAsia="zh-TW"/>
        </w:rPr>
        <w:t>登入成功跳轉功能選擇頁面。</w:t>
      </w:r>
    </w:p>
    <w:p w14:paraId="78ED29EC" w14:textId="11938BF4" w:rsidR="00CD624E" w:rsidRDefault="00912249" w:rsidP="00912249">
      <w:pPr>
        <w:jc w:val="center"/>
        <w:rPr>
          <w:lang w:eastAsia="zh-TW"/>
        </w:rPr>
      </w:pPr>
      <w:r w:rsidRPr="00912249">
        <w:rPr>
          <w:noProof/>
          <w:lang w:eastAsia="zh-TW"/>
        </w:rPr>
        <w:drawing>
          <wp:inline distT="0" distB="0" distL="0" distR="0" wp14:anchorId="646CD506" wp14:editId="657EC93F">
            <wp:extent cx="4239503" cy="3416300"/>
            <wp:effectExtent l="0" t="0" r="889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7951" cy="34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FC44" w14:textId="01861786" w:rsidR="009A7A1C" w:rsidRPr="009A7A1C" w:rsidRDefault="009A7A1C" w:rsidP="00EE665E">
      <w:pPr>
        <w:rPr>
          <w:b/>
          <w:lang w:eastAsia="zh-TW"/>
        </w:rPr>
      </w:pPr>
      <w:r w:rsidRPr="009A7A1C">
        <w:rPr>
          <w:rFonts w:hint="eastAsia"/>
          <w:b/>
          <w:lang w:eastAsia="zh-TW"/>
        </w:rPr>
        <w:lastRenderedPageBreak/>
        <w:t>建立訂單：</w:t>
      </w:r>
    </w:p>
    <w:p w14:paraId="17F57800" w14:textId="17B4E17E" w:rsidR="008B3491" w:rsidRDefault="009A7A1C" w:rsidP="00912249">
      <w:pPr>
        <w:pStyle w:val="af0"/>
        <w:numPr>
          <w:ilvl w:val="0"/>
          <w:numId w:val="3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按下建立訂單。</w:t>
      </w:r>
    </w:p>
    <w:p w14:paraId="07EFDB18" w14:textId="55278B2A" w:rsidR="00912249" w:rsidRDefault="00912249" w:rsidP="00912249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96288" behindDoc="0" locked="0" layoutInCell="1" allowOverlap="1" wp14:anchorId="69129EA0" wp14:editId="6C54EC2B">
                <wp:simplePos x="0" y="0"/>
                <wp:positionH relativeFrom="column">
                  <wp:posOffset>2941320</wp:posOffset>
                </wp:positionH>
                <wp:positionV relativeFrom="paragraph">
                  <wp:posOffset>1504315</wp:posOffset>
                </wp:positionV>
                <wp:extent cx="298450" cy="63500"/>
                <wp:effectExtent l="38100" t="57150" r="25400" b="31750"/>
                <wp:wrapNone/>
                <wp:docPr id="241" name="直線單箭頭接點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845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AAEC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41" o:spid="_x0000_s1026" type="#_x0000_t32" style="position:absolute;margin-left:231.6pt;margin-top:118.45pt;width:23.5pt;height:5pt;flip:x y;z-index:2547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  <w:r w:rsidRPr="00912249">
        <w:rPr>
          <w:noProof/>
          <w:lang w:eastAsia="zh-TW"/>
        </w:rPr>
        <w:drawing>
          <wp:inline distT="0" distB="0" distL="0" distR="0" wp14:anchorId="68AB6AF1" wp14:editId="5D8AF955">
            <wp:extent cx="4209008" cy="3746500"/>
            <wp:effectExtent l="0" t="0" r="1270" b="635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1930" cy="37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1BE6" w14:textId="3BB2BEB9" w:rsidR="009A7A1C" w:rsidRDefault="009A7A1C" w:rsidP="00912249">
      <w:pPr>
        <w:pStyle w:val="af0"/>
        <w:numPr>
          <w:ilvl w:val="0"/>
          <w:numId w:val="3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若是新客戶，按下新增店家資訊，輸入各項欄位，新增該店家資料。</w:t>
      </w:r>
    </w:p>
    <w:p w14:paraId="2811533B" w14:textId="599560E3" w:rsidR="00912249" w:rsidRDefault="00912249" w:rsidP="00912249">
      <w:pPr>
        <w:rPr>
          <w:lang w:eastAsia="zh-TW"/>
        </w:rPr>
      </w:pPr>
      <w:r w:rsidRPr="00912249">
        <w:rPr>
          <w:noProof/>
          <w:lang w:eastAsia="zh-TW"/>
        </w:rPr>
        <w:drawing>
          <wp:inline distT="0" distB="0" distL="0" distR="0" wp14:anchorId="4350CE8A" wp14:editId="410D3DDE">
            <wp:extent cx="5755640" cy="1939290"/>
            <wp:effectExtent l="0" t="0" r="0" b="381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D981" w14:textId="35A47153" w:rsidR="00912249" w:rsidRDefault="00912249" w:rsidP="00912249">
      <w:pPr>
        <w:rPr>
          <w:lang w:eastAsia="zh-TW"/>
        </w:rPr>
      </w:pPr>
    </w:p>
    <w:p w14:paraId="009C4A42" w14:textId="06D975EF" w:rsidR="00912249" w:rsidRDefault="00912249" w:rsidP="00912249">
      <w:pPr>
        <w:rPr>
          <w:lang w:eastAsia="zh-TW"/>
        </w:rPr>
      </w:pPr>
    </w:p>
    <w:p w14:paraId="5F8E0EE4" w14:textId="67DE2797" w:rsidR="00912249" w:rsidRDefault="00912249" w:rsidP="00912249">
      <w:pPr>
        <w:rPr>
          <w:lang w:eastAsia="zh-TW"/>
        </w:rPr>
      </w:pPr>
    </w:p>
    <w:p w14:paraId="50A1BD72" w14:textId="67EDA656" w:rsidR="00912249" w:rsidRDefault="00912249" w:rsidP="00912249">
      <w:pPr>
        <w:rPr>
          <w:lang w:eastAsia="zh-TW"/>
        </w:rPr>
      </w:pPr>
    </w:p>
    <w:p w14:paraId="23132EF9" w14:textId="31FDD85B" w:rsidR="00912249" w:rsidRDefault="00912249" w:rsidP="00912249">
      <w:pPr>
        <w:rPr>
          <w:lang w:eastAsia="zh-TW"/>
        </w:rPr>
      </w:pPr>
    </w:p>
    <w:p w14:paraId="7261E2FD" w14:textId="77777777" w:rsidR="00912249" w:rsidRDefault="00912249" w:rsidP="00912249">
      <w:pPr>
        <w:rPr>
          <w:lang w:eastAsia="zh-TW"/>
        </w:rPr>
      </w:pPr>
    </w:p>
    <w:p w14:paraId="7EE928C6" w14:textId="4BC3BAC4" w:rsidR="009A7A1C" w:rsidRDefault="009A7A1C" w:rsidP="00912249">
      <w:pPr>
        <w:pStyle w:val="af0"/>
        <w:numPr>
          <w:ilvl w:val="0"/>
          <w:numId w:val="3"/>
        </w:numPr>
        <w:ind w:leftChars="0"/>
        <w:rPr>
          <w:lang w:eastAsia="zh-TW"/>
        </w:rPr>
      </w:pPr>
      <w:r>
        <w:rPr>
          <w:rFonts w:hint="eastAsia"/>
          <w:lang w:eastAsia="zh-TW"/>
        </w:rPr>
        <w:lastRenderedPageBreak/>
        <w:t>可下拉選擇下游店家，或是輸入下游店家關鍵字尋找。</w:t>
      </w:r>
    </w:p>
    <w:p w14:paraId="15C543B9" w14:textId="7123800A" w:rsidR="00912249" w:rsidRPr="009A7A1C" w:rsidRDefault="00912249" w:rsidP="00912249">
      <w:pPr>
        <w:jc w:val="center"/>
        <w:rPr>
          <w:lang w:eastAsia="zh-TW"/>
        </w:rPr>
      </w:pPr>
      <w:r w:rsidRPr="00912249">
        <w:rPr>
          <w:noProof/>
          <w:lang w:eastAsia="zh-TW"/>
        </w:rPr>
        <w:drawing>
          <wp:inline distT="0" distB="0" distL="0" distR="0" wp14:anchorId="79F3FD82" wp14:editId="712CF6D6">
            <wp:extent cx="5124450" cy="2233749"/>
            <wp:effectExtent l="0" t="0" r="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1152" cy="22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51C5" w14:textId="26C0B381" w:rsidR="009A7A1C" w:rsidRDefault="009A7A1C" w:rsidP="00912249">
      <w:pPr>
        <w:pStyle w:val="af0"/>
        <w:numPr>
          <w:ilvl w:val="0"/>
          <w:numId w:val="3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配送方式選擇外送或是自取。</w:t>
      </w:r>
    </w:p>
    <w:p w14:paraId="3868C7AB" w14:textId="6A894C24" w:rsidR="00912249" w:rsidRDefault="00912249" w:rsidP="00912249">
      <w:pPr>
        <w:pStyle w:val="af0"/>
        <w:ind w:leftChars="0" w:left="840"/>
        <w:rPr>
          <w:lang w:eastAsia="zh-TW"/>
        </w:rPr>
      </w:pPr>
      <w:r w:rsidRPr="00912249">
        <w:rPr>
          <w:noProof/>
          <w:lang w:eastAsia="zh-TW"/>
        </w:rPr>
        <w:drawing>
          <wp:inline distT="0" distB="0" distL="0" distR="0" wp14:anchorId="303AEF4D" wp14:editId="08FBE12E">
            <wp:extent cx="4781789" cy="2082800"/>
            <wp:effectExtent l="0" t="0" r="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9374" cy="20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298D" w14:textId="1A75F104" w:rsidR="009A7A1C" w:rsidRDefault="009A7A1C" w:rsidP="00912249">
      <w:pPr>
        <w:pStyle w:val="af0"/>
        <w:numPr>
          <w:ilvl w:val="0"/>
          <w:numId w:val="3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若選擇外送，則選擇配送日期與填寫備註。</w:t>
      </w:r>
    </w:p>
    <w:p w14:paraId="3BB14377" w14:textId="4A1D4592" w:rsidR="00912249" w:rsidRDefault="00912249" w:rsidP="00912249">
      <w:pPr>
        <w:pStyle w:val="af0"/>
        <w:ind w:leftChars="0" w:left="840"/>
        <w:rPr>
          <w:lang w:eastAsia="zh-TW"/>
        </w:rPr>
      </w:pPr>
      <w:r w:rsidRPr="00912249">
        <w:rPr>
          <w:noProof/>
          <w:lang w:eastAsia="zh-TW"/>
        </w:rPr>
        <w:drawing>
          <wp:inline distT="0" distB="0" distL="0" distR="0" wp14:anchorId="6002CC8D" wp14:editId="56621B45">
            <wp:extent cx="4478655" cy="2974570"/>
            <wp:effectExtent l="0" t="0" r="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2692" cy="29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89EF" w14:textId="5CDB5249" w:rsidR="009A7A1C" w:rsidRDefault="009A7A1C" w:rsidP="00912249">
      <w:pPr>
        <w:pStyle w:val="af0"/>
        <w:numPr>
          <w:ilvl w:val="0"/>
          <w:numId w:val="3"/>
        </w:numPr>
        <w:ind w:leftChars="0"/>
        <w:rPr>
          <w:lang w:eastAsia="zh-TW"/>
        </w:rPr>
      </w:pPr>
      <w:r>
        <w:rPr>
          <w:rFonts w:hint="eastAsia"/>
          <w:lang w:eastAsia="zh-TW"/>
        </w:rPr>
        <w:lastRenderedPageBreak/>
        <w:t>若選擇自取，則選擇店取日期與店取時間與填寫備註。</w:t>
      </w:r>
    </w:p>
    <w:p w14:paraId="4B502654" w14:textId="01260E37" w:rsidR="00912249" w:rsidRDefault="00981CBC" w:rsidP="00912249">
      <w:pPr>
        <w:pStyle w:val="af0"/>
        <w:ind w:leftChars="0" w:left="840"/>
        <w:rPr>
          <w:lang w:eastAsia="zh-TW"/>
        </w:rPr>
      </w:pPr>
      <w:r w:rsidRPr="00981CBC">
        <w:rPr>
          <w:noProof/>
          <w:lang w:eastAsia="zh-TW"/>
        </w:rPr>
        <w:drawing>
          <wp:inline distT="0" distB="0" distL="0" distR="0" wp14:anchorId="2BFC135F" wp14:editId="1E314A03">
            <wp:extent cx="4561307" cy="3081298"/>
            <wp:effectExtent l="0" t="0" r="0" b="508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3769" cy="31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EE50" w14:textId="72A8B883" w:rsidR="009A7A1C" w:rsidRDefault="009A7A1C" w:rsidP="00981CBC">
      <w:pPr>
        <w:pStyle w:val="af0"/>
        <w:numPr>
          <w:ilvl w:val="0"/>
          <w:numId w:val="3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從商品列表中輸入對應商品的需求數量，最後按下送出訂單。</w:t>
      </w:r>
    </w:p>
    <w:p w14:paraId="313B9057" w14:textId="72DD19C9" w:rsidR="00981CBC" w:rsidRDefault="00981CBC" w:rsidP="00981CBC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97312" behindDoc="0" locked="0" layoutInCell="1" allowOverlap="1" wp14:anchorId="27333AE5" wp14:editId="6229FB45">
                <wp:simplePos x="0" y="0"/>
                <wp:positionH relativeFrom="column">
                  <wp:posOffset>2979420</wp:posOffset>
                </wp:positionH>
                <wp:positionV relativeFrom="paragraph">
                  <wp:posOffset>3463290</wp:posOffset>
                </wp:positionV>
                <wp:extent cx="419100" cy="25400"/>
                <wp:effectExtent l="38100" t="57150" r="0" b="88900"/>
                <wp:wrapNone/>
                <wp:docPr id="263" name="直線單箭頭接點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2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D4E0F4" id="直線單箭頭接點 263" o:spid="_x0000_s1026" type="#_x0000_t32" style="position:absolute;margin-left:234.6pt;margin-top:272.7pt;width:33pt;height:2pt;flip:x;z-index:2547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 w:rsidRPr="00981CBC">
        <w:rPr>
          <w:noProof/>
          <w:lang w:eastAsia="zh-TW"/>
        </w:rPr>
        <w:drawing>
          <wp:inline distT="0" distB="0" distL="0" distR="0" wp14:anchorId="087E267C" wp14:editId="0F99274C">
            <wp:extent cx="4586756" cy="3664244"/>
            <wp:effectExtent l="0" t="0" r="4445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6340" cy="367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CE7D" w14:textId="77777777" w:rsidR="00981CBC" w:rsidRDefault="00981CBC" w:rsidP="00EE665E">
      <w:pPr>
        <w:rPr>
          <w:b/>
          <w:lang w:eastAsia="zh-TW"/>
        </w:rPr>
      </w:pPr>
    </w:p>
    <w:p w14:paraId="5AB548F5" w14:textId="77777777" w:rsidR="00981CBC" w:rsidRDefault="00981CBC" w:rsidP="00EE665E">
      <w:pPr>
        <w:rPr>
          <w:b/>
          <w:lang w:eastAsia="zh-TW"/>
        </w:rPr>
      </w:pPr>
    </w:p>
    <w:p w14:paraId="1D3191F9" w14:textId="77777777" w:rsidR="00981CBC" w:rsidRDefault="00981CBC" w:rsidP="00EE665E">
      <w:pPr>
        <w:rPr>
          <w:b/>
          <w:lang w:eastAsia="zh-TW"/>
        </w:rPr>
      </w:pPr>
    </w:p>
    <w:p w14:paraId="1CAB8827" w14:textId="77777777" w:rsidR="00981CBC" w:rsidRDefault="00981CBC" w:rsidP="00EE665E">
      <w:pPr>
        <w:rPr>
          <w:b/>
          <w:lang w:eastAsia="zh-TW"/>
        </w:rPr>
      </w:pPr>
    </w:p>
    <w:p w14:paraId="05F25E1D" w14:textId="11B9B6EE" w:rsidR="00EE665E" w:rsidRDefault="002335EB" w:rsidP="00EE665E">
      <w:pPr>
        <w:rPr>
          <w:b/>
          <w:lang w:eastAsia="zh-TW"/>
        </w:rPr>
      </w:pPr>
      <w:r>
        <w:rPr>
          <w:rFonts w:hint="eastAsia"/>
          <w:b/>
          <w:lang w:eastAsia="zh-TW"/>
        </w:rPr>
        <w:lastRenderedPageBreak/>
        <w:t>查看</w:t>
      </w:r>
      <w:r w:rsidR="009A7A1C" w:rsidRPr="009A7A1C">
        <w:rPr>
          <w:rFonts w:hint="eastAsia"/>
          <w:b/>
          <w:lang w:eastAsia="zh-TW"/>
        </w:rPr>
        <w:t>商品庫存：</w:t>
      </w:r>
    </w:p>
    <w:p w14:paraId="22CE2C36" w14:textId="7B9302C7" w:rsidR="002335EB" w:rsidRDefault="002335EB" w:rsidP="002335EB">
      <w:pPr>
        <w:pStyle w:val="af0"/>
        <w:numPr>
          <w:ilvl w:val="0"/>
          <w:numId w:val="1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按下查看商品庫存。</w:t>
      </w:r>
    </w:p>
    <w:p w14:paraId="51DE787D" w14:textId="5F27D72E" w:rsidR="00981CBC" w:rsidRDefault="00981CBC" w:rsidP="00981CBC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98336" behindDoc="0" locked="0" layoutInCell="1" allowOverlap="1" wp14:anchorId="1676E9AA" wp14:editId="69DF196C">
                <wp:simplePos x="0" y="0"/>
                <wp:positionH relativeFrom="column">
                  <wp:posOffset>2585720</wp:posOffset>
                </wp:positionH>
                <wp:positionV relativeFrom="paragraph">
                  <wp:posOffset>1449070</wp:posOffset>
                </wp:positionV>
                <wp:extent cx="406400" cy="107950"/>
                <wp:effectExtent l="38100" t="0" r="12700" b="82550"/>
                <wp:wrapNone/>
                <wp:docPr id="265" name="直線單箭頭接點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107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8B829" id="直線單箭頭接點 265" o:spid="_x0000_s1026" type="#_x0000_t32" style="position:absolute;margin-left:203.6pt;margin-top:114.1pt;width:32pt;height:8.5pt;flip:x;z-index:2547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 w:rsidRPr="00981CBC">
        <w:rPr>
          <w:noProof/>
          <w:lang w:eastAsia="zh-TW"/>
        </w:rPr>
        <w:drawing>
          <wp:inline distT="0" distB="0" distL="0" distR="0" wp14:anchorId="14AB13C2" wp14:editId="7B828AD1">
            <wp:extent cx="3640800" cy="3506640"/>
            <wp:effectExtent l="0" t="0" r="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3431" cy="35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7CAE" w14:textId="2EDF383A" w:rsidR="002335EB" w:rsidRDefault="002335EB" w:rsidP="002335EB">
      <w:pPr>
        <w:pStyle w:val="af0"/>
        <w:numPr>
          <w:ilvl w:val="0"/>
          <w:numId w:val="1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可以檢視不同供貨廠商的貨品庫存數量。</w:t>
      </w:r>
    </w:p>
    <w:p w14:paraId="447CC371" w14:textId="0CD437B7" w:rsidR="00981CBC" w:rsidRDefault="006636B3" w:rsidP="00981CBC">
      <w:pPr>
        <w:pStyle w:val="af0"/>
        <w:ind w:leftChars="0" w:left="840"/>
        <w:rPr>
          <w:lang w:eastAsia="zh-TW"/>
        </w:rPr>
      </w:pPr>
      <w:r w:rsidRPr="006636B3">
        <w:rPr>
          <w:noProof/>
          <w:lang w:eastAsia="zh-TW"/>
        </w:rPr>
        <w:drawing>
          <wp:inline distT="0" distB="0" distL="0" distR="0" wp14:anchorId="446A3029" wp14:editId="286B849E">
            <wp:extent cx="4051300" cy="3908271"/>
            <wp:effectExtent l="0" t="0" r="635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0747" cy="39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4803" w14:textId="5C0B99EF" w:rsidR="002335EB" w:rsidRDefault="002335EB" w:rsidP="002335EB">
      <w:pPr>
        <w:rPr>
          <w:b/>
          <w:lang w:eastAsia="zh-TW"/>
        </w:rPr>
      </w:pPr>
      <w:r w:rsidRPr="002335EB">
        <w:rPr>
          <w:rFonts w:hint="eastAsia"/>
          <w:b/>
          <w:lang w:eastAsia="zh-TW"/>
        </w:rPr>
        <w:lastRenderedPageBreak/>
        <w:t>備貨：</w:t>
      </w:r>
    </w:p>
    <w:p w14:paraId="7D1FC630" w14:textId="40622D6F" w:rsidR="002335EB" w:rsidRDefault="002335EB" w:rsidP="002335EB">
      <w:pPr>
        <w:pStyle w:val="af0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按下備貨。</w:t>
      </w:r>
    </w:p>
    <w:p w14:paraId="1175D491" w14:textId="3AA8B5A8" w:rsidR="00981CBC" w:rsidRDefault="00981CBC" w:rsidP="00981CBC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799360" behindDoc="0" locked="0" layoutInCell="1" allowOverlap="1" wp14:anchorId="754DBDD4" wp14:editId="2A66268D">
                <wp:simplePos x="0" y="0"/>
                <wp:positionH relativeFrom="column">
                  <wp:posOffset>1499870</wp:posOffset>
                </wp:positionH>
                <wp:positionV relativeFrom="paragraph">
                  <wp:posOffset>1214120</wp:posOffset>
                </wp:positionV>
                <wp:extent cx="12700" cy="279400"/>
                <wp:effectExtent l="57150" t="0" r="63500" b="63500"/>
                <wp:wrapNone/>
                <wp:docPr id="291" name="直線單箭頭接點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8319A2" id="直線單箭頭接點 291" o:spid="_x0000_s1026" type="#_x0000_t32" style="position:absolute;margin-left:118.1pt;margin-top:95.6pt;width:1pt;height:22pt;z-index:2547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Pr="00981CBC">
        <w:rPr>
          <w:noProof/>
          <w:lang w:eastAsia="zh-TW"/>
        </w:rPr>
        <w:drawing>
          <wp:inline distT="0" distB="0" distL="0" distR="0" wp14:anchorId="3228B92F" wp14:editId="60103E04">
            <wp:extent cx="3194050" cy="3004112"/>
            <wp:effectExtent l="0" t="0" r="6350" b="635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7558" cy="304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79CB" w14:textId="70CF2853" w:rsidR="002335EB" w:rsidRDefault="00CD624E" w:rsidP="002335EB">
      <w:pPr>
        <w:pStyle w:val="af0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選擇要備貨的下游店家。</w:t>
      </w:r>
    </w:p>
    <w:p w14:paraId="564AE000" w14:textId="2C739B4D" w:rsidR="00981CBC" w:rsidRDefault="00981CBC" w:rsidP="00981CBC">
      <w:pPr>
        <w:pStyle w:val="af0"/>
        <w:ind w:leftChars="0" w:left="840"/>
        <w:rPr>
          <w:lang w:eastAsia="zh-TW"/>
        </w:rPr>
      </w:pPr>
      <w:r w:rsidRPr="00981CBC">
        <w:rPr>
          <w:noProof/>
          <w:lang w:eastAsia="zh-TW"/>
        </w:rPr>
        <w:drawing>
          <wp:inline distT="0" distB="0" distL="0" distR="0" wp14:anchorId="6A19AD31" wp14:editId="665FA1AF">
            <wp:extent cx="5006340" cy="922947"/>
            <wp:effectExtent l="0" t="0" r="381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5522" cy="9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B859" w14:textId="7DCA9189" w:rsidR="00981CBC" w:rsidRDefault="00CD624E" w:rsidP="00981CBC">
      <w:pPr>
        <w:pStyle w:val="af0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選擇該下游店家的訂單。</w:t>
      </w:r>
    </w:p>
    <w:p w14:paraId="5F3E223D" w14:textId="251C4134" w:rsidR="00981CBC" w:rsidRDefault="00981CBC" w:rsidP="00981CBC">
      <w:pPr>
        <w:pStyle w:val="af0"/>
        <w:ind w:leftChars="0" w:left="840"/>
        <w:rPr>
          <w:lang w:eastAsia="zh-TW"/>
        </w:rPr>
      </w:pPr>
      <w:r w:rsidRPr="00981CBC">
        <w:rPr>
          <w:noProof/>
          <w:lang w:eastAsia="zh-TW"/>
        </w:rPr>
        <w:drawing>
          <wp:inline distT="0" distB="0" distL="0" distR="0" wp14:anchorId="47FE40E8" wp14:editId="07344E7B">
            <wp:extent cx="4980940" cy="700651"/>
            <wp:effectExtent l="0" t="0" r="0" b="4445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3774" cy="7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532C" w14:textId="4B2DE8A3" w:rsidR="00981CBC" w:rsidRDefault="00A05009" w:rsidP="00981CBC">
      <w:pPr>
        <w:pStyle w:val="af0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即可查看訂單內容並且選擇備貨。</w:t>
      </w:r>
    </w:p>
    <w:p w14:paraId="34CA0636" w14:textId="524012AE" w:rsidR="002335EB" w:rsidRDefault="00A05009" w:rsidP="00A05009">
      <w:pPr>
        <w:pStyle w:val="af0"/>
        <w:ind w:leftChars="0" w:left="840"/>
        <w:rPr>
          <w:lang w:eastAsia="zh-TW"/>
        </w:rPr>
      </w:pPr>
      <w:r w:rsidRPr="00A05009">
        <w:rPr>
          <w:noProof/>
          <w:lang w:eastAsia="zh-TW"/>
        </w:rPr>
        <w:drawing>
          <wp:inline distT="0" distB="0" distL="0" distR="0" wp14:anchorId="6AFA1E1F" wp14:editId="4609C09E">
            <wp:extent cx="3779495" cy="1527810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7995" cy="15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009">
        <w:rPr>
          <w:noProof/>
          <w:lang w:eastAsia="zh-TW"/>
        </w:rPr>
        <w:drawing>
          <wp:inline distT="0" distB="0" distL="0" distR="0" wp14:anchorId="7D9B99B3" wp14:editId="37732AD8">
            <wp:extent cx="1371600" cy="1013445"/>
            <wp:effectExtent l="0" t="0" r="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86971" cy="102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6FDA" w14:textId="35CD6321" w:rsidR="00A05009" w:rsidRDefault="00A05009" w:rsidP="00A05009">
      <w:pPr>
        <w:pStyle w:val="af0"/>
        <w:ind w:leftChars="0" w:left="840"/>
        <w:rPr>
          <w:lang w:eastAsia="zh-TW"/>
        </w:rPr>
      </w:pPr>
    </w:p>
    <w:p w14:paraId="2360CBAC" w14:textId="292FA1AB" w:rsidR="00A05009" w:rsidRDefault="00A05009" w:rsidP="00A05009">
      <w:pPr>
        <w:pStyle w:val="af0"/>
        <w:ind w:leftChars="0" w:left="840"/>
        <w:rPr>
          <w:lang w:eastAsia="zh-TW"/>
        </w:rPr>
      </w:pPr>
    </w:p>
    <w:p w14:paraId="2359EF52" w14:textId="493129D7" w:rsidR="00A05009" w:rsidRDefault="00A05009" w:rsidP="00A05009">
      <w:pPr>
        <w:rPr>
          <w:b/>
          <w:lang w:eastAsia="zh-TW"/>
        </w:rPr>
      </w:pPr>
      <w:r w:rsidRPr="00A05009">
        <w:rPr>
          <w:rFonts w:hint="eastAsia"/>
          <w:b/>
          <w:lang w:eastAsia="zh-TW"/>
        </w:rPr>
        <w:lastRenderedPageBreak/>
        <w:t>補貨：</w:t>
      </w:r>
    </w:p>
    <w:p w14:paraId="7E1EF511" w14:textId="0768516B" w:rsidR="00A05009" w:rsidRDefault="00A05009" w:rsidP="00A05009">
      <w:pPr>
        <w:pStyle w:val="af0"/>
        <w:numPr>
          <w:ilvl w:val="0"/>
          <w:numId w:val="4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按下補貨。</w:t>
      </w:r>
    </w:p>
    <w:p w14:paraId="48083616" w14:textId="3128DFC6" w:rsidR="00A05009" w:rsidRDefault="00A05009" w:rsidP="00A05009">
      <w:pPr>
        <w:pStyle w:val="af0"/>
        <w:ind w:leftChars="0" w:left="852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0384" behindDoc="0" locked="0" layoutInCell="1" allowOverlap="1" wp14:anchorId="081D7717" wp14:editId="116C5AE8">
                <wp:simplePos x="0" y="0"/>
                <wp:positionH relativeFrom="column">
                  <wp:posOffset>1557020</wp:posOffset>
                </wp:positionH>
                <wp:positionV relativeFrom="paragraph">
                  <wp:posOffset>1093470</wp:posOffset>
                </wp:positionV>
                <wp:extent cx="31750" cy="203200"/>
                <wp:effectExtent l="38100" t="0" r="63500" b="63500"/>
                <wp:wrapNone/>
                <wp:docPr id="327" name="直線單箭頭接點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B6D198" id="直線單箭頭接點 327" o:spid="_x0000_s1026" type="#_x0000_t32" style="position:absolute;margin-left:122.6pt;margin-top:86.1pt;width:2.5pt;height:16pt;z-index:2548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Pr="00A05009">
        <w:rPr>
          <w:noProof/>
          <w:lang w:eastAsia="zh-TW"/>
        </w:rPr>
        <w:drawing>
          <wp:inline distT="0" distB="0" distL="0" distR="0" wp14:anchorId="1482ED34" wp14:editId="2CCC9F7B">
            <wp:extent cx="2772988" cy="2603500"/>
            <wp:effectExtent l="0" t="0" r="8890" b="635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3801" cy="262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9BD0" w14:textId="7852B239" w:rsidR="00A05009" w:rsidRDefault="00B468C3" w:rsidP="00A05009">
      <w:pPr>
        <w:pStyle w:val="af0"/>
        <w:numPr>
          <w:ilvl w:val="0"/>
          <w:numId w:val="4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選擇派車補貨或是到店補貨。</w:t>
      </w:r>
    </w:p>
    <w:p w14:paraId="0ECA16FF" w14:textId="731ABBF3" w:rsidR="00B468C3" w:rsidRDefault="00B468C3" w:rsidP="00B468C3">
      <w:pPr>
        <w:pStyle w:val="af0"/>
        <w:ind w:leftChars="0" w:left="852"/>
        <w:rPr>
          <w:lang w:eastAsia="zh-TW"/>
        </w:rPr>
      </w:pPr>
      <w:r w:rsidRPr="00B468C3">
        <w:rPr>
          <w:noProof/>
          <w:lang w:eastAsia="zh-TW"/>
        </w:rPr>
        <w:drawing>
          <wp:inline distT="0" distB="0" distL="0" distR="0" wp14:anchorId="63A95CB3" wp14:editId="4A05C750">
            <wp:extent cx="4787900" cy="872640"/>
            <wp:effectExtent l="0" t="0" r="0" b="381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1736" cy="8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75D" w14:textId="10077D8F" w:rsidR="00B468C3" w:rsidRDefault="006636B3" w:rsidP="00A05009">
      <w:pPr>
        <w:pStyle w:val="af0"/>
        <w:numPr>
          <w:ilvl w:val="0"/>
          <w:numId w:val="4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選擇上游廠商。</w:t>
      </w:r>
    </w:p>
    <w:p w14:paraId="0A68948B" w14:textId="47B27814" w:rsidR="006636B3" w:rsidRPr="00A05009" w:rsidRDefault="006636B3" w:rsidP="006636B3">
      <w:pPr>
        <w:pStyle w:val="af0"/>
        <w:ind w:leftChars="0" w:left="852"/>
        <w:rPr>
          <w:lang w:eastAsia="zh-TW"/>
        </w:rPr>
      </w:pPr>
      <w:r w:rsidRPr="006636B3">
        <w:rPr>
          <w:noProof/>
          <w:lang w:eastAsia="zh-TW"/>
        </w:rPr>
        <w:drawing>
          <wp:inline distT="0" distB="0" distL="0" distR="0" wp14:anchorId="24B57860" wp14:editId="5B821EF7">
            <wp:extent cx="4739640" cy="875348"/>
            <wp:effectExtent l="0" t="0" r="3810" b="127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4456" cy="89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6A61" w14:textId="6F9400F4" w:rsidR="00D3758E" w:rsidRPr="006636B3" w:rsidRDefault="006636B3" w:rsidP="00A05009">
      <w:pPr>
        <w:rPr>
          <w:lang w:eastAsia="zh-TW"/>
        </w:rPr>
      </w:pPr>
      <w:r>
        <w:rPr>
          <w:rFonts w:hint="eastAsia"/>
          <w:b/>
          <w:lang w:eastAsia="zh-TW"/>
        </w:rPr>
        <w:t xml:space="preserve">　</w:t>
      </w:r>
      <w:r w:rsidRPr="006636B3">
        <w:rPr>
          <w:rFonts w:hint="eastAsia"/>
          <w:lang w:eastAsia="zh-TW"/>
        </w:rPr>
        <w:t xml:space="preserve">　</w:t>
      </w:r>
      <w:r w:rsidRPr="006636B3">
        <w:rPr>
          <w:rFonts w:hint="eastAsia"/>
          <w:lang w:eastAsia="zh-TW"/>
        </w:rPr>
        <w:t>(4)</w:t>
      </w:r>
      <w:r>
        <w:rPr>
          <w:rFonts w:hint="eastAsia"/>
          <w:lang w:eastAsia="zh-TW"/>
        </w:rPr>
        <w:t>選擇派車時間，以及輸入補貨商品數量，按下補貨。</w:t>
      </w:r>
    </w:p>
    <w:p w14:paraId="066D38C7" w14:textId="5C67CD5E" w:rsidR="00D3758E" w:rsidRDefault="002C2B4B" w:rsidP="006636B3">
      <w:pPr>
        <w:jc w:val="center"/>
        <w:rPr>
          <w:b/>
          <w:lang w:eastAsia="zh-TW"/>
        </w:rPr>
      </w:pPr>
      <w:r w:rsidRPr="002C2B4B">
        <w:rPr>
          <w:b/>
          <w:lang w:eastAsia="zh-TW"/>
        </w:rPr>
        <w:drawing>
          <wp:inline distT="0" distB="0" distL="0" distR="0" wp14:anchorId="153E7C63" wp14:editId="137120EF">
            <wp:extent cx="4716780" cy="1430542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6159" cy="14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7F05" w14:textId="2142943B" w:rsidR="00D3758E" w:rsidRDefault="00504853" w:rsidP="00504853">
      <w:pPr>
        <w:jc w:val="center"/>
        <w:rPr>
          <w:b/>
          <w:lang w:eastAsia="zh-TW"/>
        </w:rPr>
      </w:pPr>
      <w:r w:rsidRPr="00504853">
        <w:rPr>
          <w:b/>
          <w:noProof/>
          <w:lang w:eastAsia="zh-TW"/>
        </w:rPr>
        <w:drawing>
          <wp:inline distT="0" distB="0" distL="0" distR="0" wp14:anchorId="1C28D883" wp14:editId="20DB89CF">
            <wp:extent cx="3092484" cy="838200"/>
            <wp:effectExtent l="0" t="0" r="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8302" cy="88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9E6A" w14:textId="1CAB592D" w:rsidR="00A05009" w:rsidRPr="00D3758E" w:rsidRDefault="00D3758E" w:rsidP="00A05009">
      <w:pPr>
        <w:rPr>
          <w:b/>
          <w:lang w:eastAsia="zh-TW"/>
        </w:rPr>
      </w:pPr>
      <w:r>
        <w:rPr>
          <w:rFonts w:hint="eastAsia"/>
          <w:b/>
          <w:lang w:eastAsia="zh-TW"/>
        </w:rPr>
        <w:lastRenderedPageBreak/>
        <w:t>進</w:t>
      </w:r>
      <w:r w:rsidRPr="00D3758E">
        <w:rPr>
          <w:rFonts w:hint="eastAsia"/>
          <w:b/>
          <w:lang w:eastAsia="zh-TW"/>
        </w:rPr>
        <w:t>貨：</w:t>
      </w:r>
    </w:p>
    <w:p w14:paraId="34683ECF" w14:textId="013C993B" w:rsidR="00D3758E" w:rsidRDefault="00D3758E" w:rsidP="00D3758E">
      <w:pPr>
        <w:pStyle w:val="af0"/>
        <w:numPr>
          <w:ilvl w:val="0"/>
          <w:numId w:val="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選擇進貨。</w:t>
      </w:r>
    </w:p>
    <w:p w14:paraId="7EC2D9F9" w14:textId="016FFB53" w:rsidR="00D3758E" w:rsidRDefault="00D3758E" w:rsidP="00D3758E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1408" behindDoc="0" locked="0" layoutInCell="1" allowOverlap="1" wp14:anchorId="40093D93" wp14:editId="06586DBA">
                <wp:simplePos x="0" y="0"/>
                <wp:positionH relativeFrom="column">
                  <wp:posOffset>1899920</wp:posOffset>
                </wp:positionH>
                <wp:positionV relativeFrom="paragraph">
                  <wp:posOffset>1258570</wp:posOffset>
                </wp:positionV>
                <wp:extent cx="88900" cy="298450"/>
                <wp:effectExtent l="0" t="0" r="63500" b="63500"/>
                <wp:wrapNone/>
                <wp:docPr id="341" name="直線單箭頭接點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F0DC2E" id="直線單箭頭接點 341" o:spid="_x0000_s1026" type="#_x0000_t32" style="position:absolute;margin-left:149.6pt;margin-top:99.1pt;width:7pt;height:23.5pt;z-index:2548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" strokecolor="#4472c4 [3204]" strokeweight=".5pt">
                <v:stroke endarrow="block" joinstyle="miter"/>
              </v:shape>
            </w:pict>
          </mc:Fallback>
        </mc:AlternateContent>
      </w:r>
      <w:r w:rsidRPr="00A05009">
        <w:rPr>
          <w:noProof/>
          <w:lang w:eastAsia="zh-TW"/>
        </w:rPr>
        <w:drawing>
          <wp:inline distT="0" distB="0" distL="0" distR="0" wp14:anchorId="4DAB80A4" wp14:editId="4772F8BB">
            <wp:extent cx="3302000" cy="3100178"/>
            <wp:effectExtent l="0" t="0" r="0" b="508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6213" cy="311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8802" w14:textId="54C9EA5B" w:rsidR="00D3758E" w:rsidRDefault="00CF3261" w:rsidP="00D3758E">
      <w:pPr>
        <w:pStyle w:val="af0"/>
        <w:numPr>
          <w:ilvl w:val="0"/>
          <w:numId w:val="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選擇進貨廠商。</w:t>
      </w:r>
    </w:p>
    <w:p w14:paraId="61308082" w14:textId="614BBC9C" w:rsidR="006636B3" w:rsidRDefault="00504853" w:rsidP="006636B3">
      <w:pPr>
        <w:pStyle w:val="af0"/>
        <w:ind w:leftChars="0" w:left="840"/>
        <w:rPr>
          <w:lang w:eastAsia="zh-TW"/>
        </w:rPr>
      </w:pPr>
      <w:r w:rsidRPr="00504853">
        <w:rPr>
          <w:noProof/>
          <w:lang w:eastAsia="zh-TW"/>
        </w:rPr>
        <w:drawing>
          <wp:inline distT="0" distB="0" distL="0" distR="0" wp14:anchorId="318F9293" wp14:editId="14262A6E">
            <wp:extent cx="4925866" cy="1066800"/>
            <wp:effectExtent l="0" t="0" r="8255" b="0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3677" cy="107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7A0D" w14:textId="198E9DCA" w:rsidR="00CF3261" w:rsidRDefault="00CF3261" w:rsidP="00D3758E">
      <w:pPr>
        <w:pStyle w:val="af0"/>
        <w:numPr>
          <w:ilvl w:val="0"/>
          <w:numId w:val="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選擇該進貨廠商的補貨單。</w:t>
      </w:r>
    </w:p>
    <w:p w14:paraId="0F481CE9" w14:textId="70619CCD" w:rsidR="00CF3261" w:rsidRDefault="00CF3261" w:rsidP="00CF3261">
      <w:pPr>
        <w:pStyle w:val="af0"/>
        <w:ind w:leftChars="0" w:left="840"/>
        <w:rPr>
          <w:lang w:eastAsia="zh-TW"/>
        </w:rPr>
      </w:pPr>
      <w:r w:rsidRPr="00CF3261">
        <w:rPr>
          <w:noProof/>
          <w:lang w:eastAsia="zh-TW"/>
        </w:rPr>
        <w:drawing>
          <wp:inline distT="0" distB="0" distL="0" distR="0" wp14:anchorId="6BC94BB9" wp14:editId="3F39B9B6">
            <wp:extent cx="5175250" cy="867871"/>
            <wp:effectExtent l="0" t="0" r="6350" b="889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8094" cy="87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C75A" w14:textId="0725D930" w:rsidR="00CF3261" w:rsidRDefault="00CF3261" w:rsidP="00D3758E">
      <w:pPr>
        <w:pStyle w:val="af0"/>
        <w:numPr>
          <w:ilvl w:val="0"/>
          <w:numId w:val="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若選擇進貨，按下進貨完成，更新商品庫存。</w:t>
      </w:r>
    </w:p>
    <w:p w14:paraId="25BC1296" w14:textId="2B4BEB56" w:rsidR="00CF3261" w:rsidRDefault="00CF3261" w:rsidP="00CF3261">
      <w:pPr>
        <w:pStyle w:val="af0"/>
        <w:ind w:leftChars="0" w:left="840"/>
        <w:rPr>
          <w:lang w:eastAsia="zh-TW"/>
        </w:rPr>
      </w:pPr>
      <w:r w:rsidRPr="00CF3261">
        <w:rPr>
          <w:noProof/>
          <w:lang w:eastAsia="zh-TW"/>
        </w:rPr>
        <w:drawing>
          <wp:inline distT="0" distB="0" distL="0" distR="0" wp14:anchorId="65C826DF" wp14:editId="0E8C9857">
            <wp:extent cx="4927600" cy="1523837"/>
            <wp:effectExtent l="0" t="0" r="6350" b="63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2724" cy="15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1544" w14:textId="5D7C7AC5" w:rsidR="00CF3261" w:rsidRDefault="006636B3" w:rsidP="00CF3261">
      <w:pPr>
        <w:pStyle w:val="af0"/>
        <w:ind w:leftChars="0" w:left="840"/>
        <w:rPr>
          <w:lang w:eastAsia="zh-TW"/>
        </w:rPr>
      </w:pPr>
      <w:r w:rsidRPr="006636B3">
        <w:rPr>
          <w:noProof/>
          <w:lang w:eastAsia="zh-TW"/>
        </w:rPr>
        <w:lastRenderedPageBreak/>
        <w:drawing>
          <wp:inline distT="0" distB="0" distL="0" distR="0" wp14:anchorId="0B7EC7D0" wp14:editId="039D4CC3">
            <wp:extent cx="4178300" cy="4030787"/>
            <wp:effectExtent l="0" t="0" r="0" b="8255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3507" cy="40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53FD" w14:textId="0508525A" w:rsidR="00CF3261" w:rsidRDefault="00CF3261" w:rsidP="00D3758E">
      <w:pPr>
        <w:pStyle w:val="af0"/>
        <w:numPr>
          <w:ilvl w:val="0"/>
          <w:numId w:val="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若選擇列印補貨單。</w:t>
      </w:r>
    </w:p>
    <w:p w14:paraId="58445E7F" w14:textId="4BC42679" w:rsidR="00D3758E" w:rsidRDefault="00CF3261" w:rsidP="00CF3261">
      <w:pPr>
        <w:jc w:val="center"/>
        <w:rPr>
          <w:lang w:eastAsia="zh-TW"/>
        </w:rPr>
      </w:pPr>
      <w:r w:rsidRPr="00CF3261">
        <w:rPr>
          <w:noProof/>
          <w:lang w:eastAsia="zh-TW"/>
        </w:rPr>
        <w:drawing>
          <wp:inline distT="0" distB="0" distL="0" distR="0" wp14:anchorId="3F04DAA8" wp14:editId="6A1E6E05">
            <wp:extent cx="3371850" cy="904780"/>
            <wp:effectExtent l="0" t="0" r="0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3175" cy="9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DDA9" w14:textId="2FE70FF0" w:rsidR="00D3758E" w:rsidRDefault="00D3758E" w:rsidP="00A05009">
      <w:pPr>
        <w:rPr>
          <w:lang w:eastAsia="zh-TW"/>
        </w:rPr>
      </w:pPr>
    </w:p>
    <w:p w14:paraId="4E5B3AA9" w14:textId="2C6F99EC" w:rsidR="00D3758E" w:rsidRDefault="00D3758E" w:rsidP="00A05009">
      <w:pPr>
        <w:rPr>
          <w:lang w:eastAsia="zh-TW"/>
        </w:rPr>
      </w:pPr>
    </w:p>
    <w:p w14:paraId="5070BFFC" w14:textId="10820ACE" w:rsidR="00CF3261" w:rsidRDefault="00CF3261" w:rsidP="00A05009">
      <w:pPr>
        <w:rPr>
          <w:lang w:eastAsia="zh-TW"/>
        </w:rPr>
      </w:pPr>
    </w:p>
    <w:p w14:paraId="67E535A9" w14:textId="07D364D1" w:rsidR="00CF3261" w:rsidRDefault="00CF3261" w:rsidP="00A05009">
      <w:pPr>
        <w:rPr>
          <w:lang w:eastAsia="zh-TW"/>
        </w:rPr>
      </w:pPr>
    </w:p>
    <w:p w14:paraId="53CF58CD" w14:textId="6094F0FD" w:rsidR="00CF3261" w:rsidRDefault="00CF3261" w:rsidP="00A05009">
      <w:pPr>
        <w:rPr>
          <w:lang w:eastAsia="zh-TW"/>
        </w:rPr>
      </w:pPr>
    </w:p>
    <w:p w14:paraId="4CEE01D6" w14:textId="108BE479" w:rsidR="00CF3261" w:rsidRDefault="00CF3261" w:rsidP="00A05009">
      <w:pPr>
        <w:rPr>
          <w:lang w:eastAsia="zh-TW"/>
        </w:rPr>
      </w:pPr>
    </w:p>
    <w:p w14:paraId="61C8B7D2" w14:textId="766777FA" w:rsidR="00CF3261" w:rsidRDefault="00CF3261" w:rsidP="00A05009">
      <w:pPr>
        <w:rPr>
          <w:lang w:eastAsia="zh-TW"/>
        </w:rPr>
      </w:pPr>
    </w:p>
    <w:p w14:paraId="7A72B458" w14:textId="1B3ECFA8" w:rsidR="00CF3261" w:rsidRDefault="00CF3261" w:rsidP="00A05009">
      <w:pPr>
        <w:rPr>
          <w:lang w:eastAsia="zh-TW"/>
        </w:rPr>
      </w:pPr>
    </w:p>
    <w:p w14:paraId="53B12E7B" w14:textId="123D6098" w:rsidR="00CF3261" w:rsidRDefault="00CF3261" w:rsidP="00A05009">
      <w:pPr>
        <w:rPr>
          <w:lang w:eastAsia="zh-TW"/>
        </w:rPr>
      </w:pPr>
    </w:p>
    <w:p w14:paraId="57AF73CB" w14:textId="00FA2504" w:rsidR="00504853" w:rsidRDefault="00504853" w:rsidP="00A05009">
      <w:pPr>
        <w:rPr>
          <w:lang w:eastAsia="zh-TW"/>
        </w:rPr>
      </w:pPr>
    </w:p>
    <w:p w14:paraId="176ABE02" w14:textId="75080500" w:rsidR="00504853" w:rsidRDefault="00504853" w:rsidP="00A05009">
      <w:pPr>
        <w:rPr>
          <w:lang w:eastAsia="zh-TW"/>
        </w:rPr>
      </w:pPr>
    </w:p>
    <w:p w14:paraId="4FB4D822" w14:textId="77777777" w:rsidR="00504853" w:rsidRDefault="00504853" w:rsidP="00A05009">
      <w:pPr>
        <w:rPr>
          <w:lang w:eastAsia="zh-TW"/>
        </w:rPr>
      </w:pPr>
    </w:p>
    <w:p w14:paraId="662D66AB" w14:textId="193263F8" w:rsidR="00CF3261" w:rsidRDefault="00CF3261" w:rsidP="00A05009">
      <w:pPr>
        <w:rPr>
          <w:b/>
          <w:lang w:eastAsia="zh-TW"/>
        </w:rPr>
      </w:pPr>
      <w:r w:rsidRPr="00CF3261">
        <w:rPr>
          <w:rFonts w:hint="eastAsia"/>
          <w:b/>
          <w:lang w:eastAsia="zh-TW"/>
        </w:rPr>
        <w:lastRenderedPageBreak/>
        <w:t>產線進貨：</w:t>
      </w:r>
    </w:p>
    <w:p w14:paraId="3D31ED99" w14:textId="6B508C86" w:rsidR="00CF3261" w:rsidRDefault="00CF3261" w:rsidP="00B67110">
      <w:pPr>
        <w:pStyle w:val="af0"/>
        <w:numPr>
          <w:ilvl w:val="0"/>
          <w:numId w:val="6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選擇產線進貨。</w:t>
      </w:r>
    </w:p>
    <w:p w14:paraId="0C2BD59D" w14:textId="4CAB8E17" w:rsidR="00B67110" w:rsidRDefault="00B67110" w:rsidP="00B67110">
      <w:pPr>
        <w:pStyle w:val="af0"/>
        <w:ind w:leftChars="0" w:left="852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2432" behindDoc="0" locked="0" layoutInCell="1" allowOverlap="1" wp14:anchorId="6C76E111" wp14:editId="1C7EE2E0">
                <wp:simplePos x="0" y="0"/>
                <wp:positionH relativeFrom="column">
                  <wp:posOffset>2382520</wp:posOffset>
                </wp:positionH>
                <wp:positionV relativeFrom="paragraph">
                  <wp:posOffset>1277620</wp:posOffset>
                </wp:positionV>
                <wp:extent cx="165100" cy="260350"/>
                <wp:effectExtent l="38100" t="0" r="25400" b="63500"/>
                <wp:wrapNone/>
                <wp:docPr id="360" name="直線單箭頭接點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26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01C7BF" id="直線單箭頭接點 360" o:spid="_x0000_s1026" type="#_x0000_t32" style="position:absolute;margin-left:187.6pt;margin-top:100.6pt;width:13pt;height:20.5pt;flip:x;z-index:2548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 w:rsidRPr="00A05009">
        <w:rPr>
          <w:noProof/>
          <w:lang w:eastAsia="zh-TW"/>
        </w:rPr>
        <w:drawing>
          <wp:inline distT="0" distB="0" distL="0" distR="0" wp14:anchorId="11F8FB19" wp14:editId="17C5A3A9">
            <wp:extent cx="3302000" cy="3100178"/>
            <wp:effectExtent l="0" t="0" r="0" b="508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6213" cy="311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2E2C" w14:textId="74599931" w:rsidR="00B67110" w:rsidRDefault="006636B3" w:rsidP="00B67110">
      <w:pPr>
        <w:pStyle w:val="af0"/>
        <w:numPr>
          <w:ilvl w:val="0"/>
          <w:numId w:val="6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輸入產線包裝的商品數量並按下產線進貨，更新商品庫存。</w:t>
      </w:r>
    </w:p>
    <w:p w14:paraId="1FDB89E1" w14:textId="2C56D33B" w:rsidR="006636B3" w:rsidRDefault="006636B3" w:rsidP="006636B3">
      <w:pPr>
        <w:pStyle w:val="af0"/>
        <w:ind w:leftChars="0" w:left="852"/>
        <w:rPr>
          <w:lang w:eastAsia="zh-TW"/>
        </w:rPr>
      </w:pPr>
      <w:r w:rsidRPr="006636B3">
        <w:rPr>
          <w:noProof/>
          <w:lang w:eastAsia="zh-TW"/>
        </w:rPr>
        <w:drawing>
          <wp:inline distT="0" distB="0" distL="0" distR="0" wp14:anchorId="136CB879" wp14:editId="7B7AD598">
            <wp:extent cx="4555490" cy="1372075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6459" cy="13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600B" w14:textId="26973CBB" w:rsidR="00B4132E" w:rsidRDefault="006636B3" w:rsidP="00B4132E">
      <w:pPr>
        <w:pStyle w:val="af0"/>
        <w:ind w:leftChars="0" w:left="852"/>
        <w:rPr>
          <w:lang w:eastAsia="zh-TW"/>
        </w:rPr>
      </w:pPr>
      <w:r w:rsidRPr="006636B3">
        <w:rPr>
          <w:noProof/>
          <w:lang w:eastAsia="zh-TW"/>
        </w:rPr>
        <w:drawing>
          <wp:inline distT="0" distB="0" distL="0" distR="0" wp14:anchorId="1D1B3D6B" wp14:editId="34869EDD">
            <wp:extent cx="3041650" cy="2934266"/>
            <wp:effectExtent l="0" t="0" r="6350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9370" cy="29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DB71" w14:textId="3CA6B69F" w:rsidR="00B4132E" w:rsidRDefault="00B4132E" w:rsidP="00B4132E">
      <w:pPr>
        <w:rPr>
          <w:b/>
          <w:lang w:eastAsia="zh-TW"/>
        </w:rPr>
      </w:pPr>
      <w:r w:rsidRPr="00B4132E">
        <w:rPr>
          <w:rFonts w:hint="eastAsia"/>
          <w:b/>
          <w:lang w:eastAsia="zh-TW"/>
        </w:rPr>
        <w:lastRenderedPageBreak/>
        <w:t>列印補貨單：</w:t>
      </w:r>
    </w:p>
    <w:p w14:paraId="62B8BD83" w14:textId="3F7A8A62" w:rsidR="00B4132E" w:rsidRPr="00B4132E" w:rsidRDefault="00B4132E" w:rsidP="00B4132E">
      <w:pPr>
        <w:rPr>
          <w:lang w:eastAsia="zh-TW"/>
        </w:rPr>
      </w:pPr>
      <w:r>
        <w:rPr>
          <w:rFonts w:hint="eastAsia"/>
          <w:b/>
          <w:lang w:eastAsia="zh-TW"/>
        </w:rPr>
        <w:t xml:space="preserve">　　</w:t>
      </w:r>
      <w:r w:rsidRPr="00B4132E">
        <w:rPr>
          <w:rFonts w:hint="eastAsia"/>
          <w:lang w:eastAsia="zh-TW"/>
        </w:rPr>
        <w:t>(1)</w:t>
      </w:r>
      <w:r>
        <w:rPr>
          <w:rFonts w:hint="eastAsia"/>
          <w:lang w:eastAsia="zh-TW"/>
        </w:rPr>
        <w:t>選擇列印補貨單。</w:t>
      </w:r>
    </w:p>
    <w:p w14:paraId="1301A7A8" w14:textId="0197D238" w:rsidR="00B4132E" w:rsidRDefault="00B4132E" w:rsidP="00B4132E">
      <w:pPr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3456" behindDoc="0" locked="0" layoutInCell="1" allowOverlap="1" wp14:anchorId="335BEF35" wp14:editId="4CDAD12F">
                <wp:simplePos x="0" y="0"/>
                <wp:positionH relativeFrom="column">
                  <wp:posOffset>1887220</wp:posOffset>
                </wp:positionH>
                <wp:positionV relativeFrom="paragraph">
                  <wp:posOffset>1042670</wp:posOffset>
                </wp:positionV>
                <wp:extent cx="101600" cy="292100"/>
                <wp:effectExtent l="38100" t="0" r="31750" b="50800"/>
                <wp:wrapNone/>
                <wp:docPr id="409" name="直線單箭頭接點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A9DD1" id="直線單箭頭接點 409" o:spid="_x0000_s1026" type="#_x0000_t32" style="position:absolute;margin-left:148.6pt;margin-top:82.1pt;width:8pt;height:23pt;flip:x;z-index:2548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74709B6A" wp14:editId="56704F35">
            <wp:extent cx="2679700" cy="2635710"/>
            <wp:effectExtent l="0" t="0" r="6350" b="0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1175" cy="265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4F2A" w14:textId="4813E7F1" w:rsidR="00B4132E" w:rsidRDefault="00B4132E" w:rsidP="00B4132E">
      <w:pPr>
        <w:ind w:left="492"/>
        <w:rPr>
          <w:lang w:eastAsia="zh-TW"/>
        </w:rPr>
      </w:pPr>
      <w:r>
        <w:rPr>
          <w:rFonts w:hint="eastAsia"/>
          <w:lang w:eastAsia="zh-TW"/>
        </w:rPr>
        <w:t>(2)</w:t>
      </w:r>
      <w:r>
        <w:rPr>
          <w:rFonts w:hint="eastAsia"/>
          <w:lang w:eastAsia="zh-TW"/>
        </w:rPr>
        <w:t>選擇店家。</w:t>
      </w:r>
    </w:p>
    <w:p w14:paraId="2956E646" w14:textId="63BA198F" w:rsidR="00B4132E" w:rsidRDefault="00B4132E" w:rsidP="00B4132E">
      <w:pPr>
        <w:pStyle w:val="af0"/>
        <w:ind w:leftChars="0" w:left="852"/>
        <w:rPr>
          <w:lang w:eastAsia="zh-TW"/>
        </w:rPr>
      </w:pPr>
      <w:r w:rsidRPr="00B4132E">
        <w:rPr>
          <w:noProof/>
          <w:lang w:eastAsia="zh-TW"/>
        </w:rPr>
        <w:drawing>
          <wp:inline distT="0" distB="0" distL="0" distR="0" wp14:anchorId="7573742A" wp14:editId="5D157EF2">
            <wp:extent cx="5378450" cy="987988"/>
            <wp:effectExtent l="0" t="0" r="0" b="3175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6491" cy="99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4A5D" w14:textId="05492A4E" w:rsidR="00B4132E" w:rsidRDefault="00B4132E" w:rsidP="00B4132E">
      <w:pPr>
        <w:pStyle w:val="af0"/>
        <w:numPr>
          <w:ilvl w:val="0"/>
          <w:numId w:val="6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選擇該店家的訂單。</w:t>
      </w:r>
    </w:p>
    <w:p w14:paraId="62E8B6E5" w14:textId="14BD5C3F" w:rsidR="00B4132E" w:rsidRDefault="00B4132E" w:rsidP="00B4132E">
      <w:pPr>
        <w:pStyle w:val="af0"/>
        <w:ind w:leftChars="0" w:left="852"/>
        <w:rPr>
          <w:lang w:eastAsia="zh-TW"/>
        </w:rPr>
      </w:pPr>
      <w:r w:rsidRPr="00B4132E">
        <w:rPr>
          <w:noProof/>
          <w:lang w:eastAsia="zh-TW"/>
        </w:rPr>
        <w:drawing>
          <wp:inline distT="0" distB="0" distL="0" distR="0" wp14:anchorId="3F88AA70" wp14:editId="78FF6473">
            <wp:extent cx="5295900" cy="750214"/>
            <wp:effectExtent l="0" t="0" r="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0681" cy="7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49F2" w14:textId="64BBE330" w:rsidR="00B4132E" w:rsidRDefault="00B4132E" w:rsidP="00B4132E">
      <w:pPr>
        <w:pStyle w:val="af0"/>
        <w:numPr>
          <w:ilvl w:val="0"/>
          <w:numId w:val="6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即可查看訂單內容以及列印備貨單。</w:t>
      </w:r>
    </w:p>
    <w:p w14:paraId="28A90375" w14:textId="0D516996" w:rsidR="00B4132E" w:rsidRDefault="00B4132E" w:rsidP="00B4132E">
      <w:pPr>
        <w:pStyle w:val="af0"/>
        <w:ind w:leftChars="0" w:left="852"/>
        <w:rPr>
          <w:lang w:eastAsia="zh-TW"/>
        </w:rPr>
      </w:pPr>
      <w:r w:rsidRPr="00B4132E">
        <w:rPr>
          <w:noProof/>
          <w:lang w:eastAsia="zh-TW"/>
        </w:rPr>
        <w:drawing>
          <wp:inline distT="0" distB="0" distL="0" distR="0" wp14:anchorId="4637A79D" wp14:editId="55693D31">
            <wp:extent cx="3472264" cy="1377950"/>
            <wp:effectExtent l="0" t="0" r="0" b="0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7782" cy="1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32E">
        <w:rPr>
          <w:noProof/>
          <w:lang w:eastAsia="zh-TW"/>
        </w:rPr>
        <w:drawing>
          <wp:inline distT="0" distB="0" distL="0" distR="0" wp14:anchorId="6B0572AC" wp14:editId="1F6C7AD7">
            <wp:extent cx="1733550" cy="975121"/>
            <wp:effectExtent l="0" t="0" r="0" b="0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46791" cy="98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3DA5" w14:textId="2DE90E62" w:rsidR="00B4132E" w:rsidRDefault="00B4132E" w:rsidP="00B4132E">
      <w:pPr>
        <w:pStyle w:val="af0"/>
        <w:ind w:leftChars="0" w:left="852"/>
        <w:rPr>
          <w:lang w:eastAsia="zh-TW"/>
        </w:rPr>
      </w:pPr>
    </w:p>
    <w:p w14:paraId="60D9A0B6" w14:textId="2D31F441" w:rsidR="00B4132E" w:rsidRDefault="00B4132E" w:rsidP="00B4132E">
      <w:pPr>
        <w:pStyle w:val="af0"/>
        <w:ind w:leftChars="0" w:left="852"/>
        <w:rPr>
          <w:lang w:eastAsia="zh-TW"/>
        </w:rPr>
      </w:pPr>
    </w:p>
    <w:p w14:paraId="70743E39" w14:textId="418B7C3D" w:rsidR="00B4132E" w:rsidRDefault="00B4132E" w:rsidP="00B4132E">
      <w:pPr>
        <w:pStyle w:val="af0"/>
        <w:ind w:leftChars="0" w:left="852"/>
        <w:rPr>
          <w:lang w:eastAsia="zh-TW"/>
        </w:rPr>
      </w:pPr>
    </w:p>
    <w:p w14:paraId="1F2A0EF3" w14:textId="197795A3" w:rsidR="00B4132E" w:rsidRDefault="00B4132E" w:rsidP="00B4132E">
      <w:pPr>
        <w:rPr>
          <w:b/>
          <w:lang w:eastAsia="zh-TW"/>
        </w:rPr>
      </w:pPr>
      <w:r w:rsidRPr="00B4132E">
        <w:rPr>
          <w:rFonts w:hint="eastAsia"/>
          <w:b/>
          <w:lang w:eastAsia="zh-TW"/>
        </w:rPr>
        <w:lastRenderedPageBreak/>
        <w:t>零售：</w:t>
      </w:r>
    </w:p>
    <w:p w14:paraId="1BB4515A" w14:textId="7CABC909" w:rsidR="00B4132E" w:rsidRDefault="00B4132E" w:rsidP="00B4132E">
      <w:pPr>
        <w:pStyle w:val="af0"/>
        <w:numPr>
          <w:ilvl w:val="0"/>
          <w:numId w:val="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選擇零售。</w:t>
      </w:r>
    </w:p>
    <w:p w14:paraId="654C5C5F" w14:textId="793591BD" w:rsidR="00B4132E" w:rsidRDefault="00B4132E" w:rsidP="00B4132E">
      <w:pPr>
        <w:pStyle w:val="af0"/>
        <w:ind w:leftChars="0" w:left="852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4480" behindDoc="0" locked="0" layoutInCell="1" allowOverlap="1" wp14:anchorId="17250410" wp14:editId="5BA8ACB4">
                <wp:simplePos x="0" y="0"/>
                <wp:positionH relativeFrom="column">
                  <wp:posOffset>1010920</wp:posOffset>
                </wp:positionH>
                <wp:positionV relativeFrom="paragraph">
                  <wp:posOffset>1277620</wp:posOffset>
                </wp:positionV>
                <wp:extent cx="298450" cy="273050"/>
                <wp:effectExtent l="0" t="0" r="82550" b="50800"/>
                <wp:wrapNone/>
                <wp:docPr id="418" name="直線單箭頭接點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50" cy="27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22A877" id="直線單箭頭接點 418" o:spid="_x0000_s1026" type="#_x0000_t32" style="position:absolute;margin-left:79.6pt;margin-top:100.6pt;width:23.5pt;height:21.5pt;z-index:2548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32BFD12F" wp14:editId="6D8A16AB">
            <wp:extent cx="2730500" cy="2655691"/>
            <wp:effectExtent l="0" t="0" r="0" b="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6927" cy="267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9D5C" w14:textId="2338E1F8" w:rsidR="00B4132E" w:rsidRDefault="00B4132E" w:rsidP="00B4132E">
      <w:pPr>
        <w:pStyle w:val="af0"/>
        <w:numPr>
          <w:ilvl w:val="0"/>
          <w:numId w:val="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輸入零售商品數量並按下零售</w:t>
      </w:r>
      <w:r w:rsidR="008F5E2B">
        <w:rPr>
          <w:rFonts w:hint="eastAsia"/>
          <w:lang w:eastAsia="zh-TW"/>
        </w:rPr>
        <w:t>，產生收據</w:t>
      </w:r>
      <w:r>
        <w:rPr>
          <w:rFonts w:hint="eastAsia"/>
          <w:lang w:eastAsia="zh-TW"/>
        </w:rPr>
        <w:t>。</w:t>
      </w:r>
    </w:p>
    <w:p w14:paraId="51C4390C" w14:textId="70BB9373" w:rsidR="00B4132E" w:rsidRDefault="00B4132E" w:rsidP="00B4132E">
      <w:pPr>
        <w:pStyle w:val="af0"/>
        <w:ind w:leftChars="0" w:left="852"/>
        <w:rPr>
          <w:lang w:eastAsia="zh-TW"/>
        </w:rPr>
      </w:pPr>
      <w:r w:rsidRPr="00B4132E">
        <w:rPr>
          <w:noProof/>
          <w:lang w:eastAsia="zh-TW"/>
        </w:rPr>
        <w:drawing>
          <wp:inline distT="0" distB="0" distL="0" distR="0" wp14:anchorId="52257F2B" wp14:editId="6755A963">
            <wp:extent cx="3975100" cy="3602323"/>
            <wp:effectExtent l="0" t="0" r="6350" b="0"/>
            <wp:docPr id="419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3307" cy="36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8575" w14:textId="584199F8" w:rsidR="00B4132E" w:rsidRDefault="008F5E2B" w:rsidP="00B4132E">
      <w:pPr>
        <w:pStyle w:val="af0"/>
        <w:ind w:leftChars="0" w:left="852"/>
        <w:rPr>
          <w:lang w:eastAsia="zh-TW"/>
        </w:rPr>
      </w:pPr>
      <w:r w:rsidRPr="008F5E2B">
        <w:rPr>
          <w:noProof/>
          <w:lang w:eastAsia="zh-TW"/>
        </w:rPr>
        <w:drawing>
          <wp:inline distT="0" distB="0" distL="0" distR="0" wp14:anchorId="5BDAD3DC" wp14:editId="32B4F6D1">
            <wp:extent cx="1708150" cy="1024333"/>
            <wp:effectExtent l="0" t="0" r="6350" b="4445"/>
            <wp:docPr id="422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9465" cy="103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A5BE" w14:textId="7321A122" w:rsidR="008F5E2B" w:rsidRPr="008F5E2B" w:rsidRDefault="008F5E2B" w:rsidP="008F5E2B">
      <w:pPr>
        <w:rPr>
          <w:b/>
          <w:lang w:eastAsia="zh-TW"/>
        </w:rPr>
      </w:pPr>
      <w:r w:rsidRPr="008F5E2B">
        <w:rPr>
          <w:rFonts w:hint="eastAsia"/>
          <w:b/>
          <w:lang w:eastAsia="zh-TW"/>
        </w:rPr>
        <w:lastRenderedPageBreak/>
        <w:t>派車：</w:t>
      </w:r>
    </w:p>
    <w:p w14:paraId="6C2F8D89" w14:textId="21AE1413" w:rsidR="008F5E2B" w:rsidRDefault="008F5E2B" w:rsidP="008F5E2B">
      <w:pPr>
        <w:pStyle w:val="af0"/>
        <w:numPr>
          <w:ilvl w:val="0"/>
          <w:numId w:val="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按下派車。</w:t>
      </w:r>
    </w:p>
    <w:p w14:paraId="6115F03C" w14:textId="331C1F75" w:rsidR="008F5E2B" w:rsidRDefault="008F5E2B" w:rsidP="008F5E2B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5504" behindDoc="0" locked="0" layoutInCell="1" allowOverlap="1" wp14:anchorId="1E11BB92" wp14:editId="7D3E346B">
                <wp:simplePos x="0" y="0"/>
                <wp:positionH relativeFrom="column">
                  <wp:posOffset>1163320</wp:posOffset>
                </wp:positionH>
                <wp:positionV relativeFrom="paragraph">
                  <wp:posOffset>864870</wp:posOffset>
                </wp:positionV>
                <wp:extent cx="196850" cy="393700"/>
                <wp:effectExtent l="0" t="0" r="50800" b="63500"/>
                <wp:wrapNone/>
                <wp:docPr id="426" name="直線單箭頭接點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393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9C13EB" id="直線單箭頭接點 426" o:spid="_x0000_s1026" type="#_x0000_t32" style="position:absolute;margin-left:91.6pt;margin-top:68.1pt;width:15.5pt;height:31pt;z-index:2548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4280DDF8" wp14:editId="6BA81EEA">
            <wp:extent cx="2247900" cy="2186313"/>
            <wp:effectExtent l="0" t="0" r="0" b="4445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E7D" w14:textId="42B2C724" w:rsidR="008F5E2B" w:rsidRDefault="008F5E2B" w:rsidP="008F5E2B">
      <w:pPr>
        <w:pStyle w:val="af0"/>
        <w:numPr>
          <w:ilvl w:val="0"/>
          <w:numId w:val="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按下選擇派車時間。</w:t>
      </w:r>
    </w:p>
    <w:p w14:paraId="5F8E9169" w14:textId="1E71665D" w:rsidR="008F5E2B" w:rsidRDefault="008F5E2B" w:rsidP="008F5E2B">
      <w:pPr>
        <w:pStyle w:val="af0"/>
        <w:ind w:leftChars="0" w:left="840"/>
        <w:rPr>
          <w:lang w:eastAsia="zh-TW"/>
        </w:rPr>
      </w:pPr>
      <w:r w:rsidRPr="008F5E2B">
        <w:rPr>
          <w:noProof/>
          <w:lang w:eastAsia="zh-TW"/>
        </w:rPr>
        <w:drawing>
          <wp:inline distT="0" distB="0" distL="0" distR="0" wp14:anchorId="7F70CFE7" wp14:editId="383B4665">
            <wp:extent cx="4870450" cy="776994"/>
            <wp:effectExtent l="0" t="0" r="6350" b="4445"/>
            <wp:docPr id="430" name="圖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3955" cy="7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22EA" w14:textId="0633A9F3" w:rsidR="008F5E2B" w:rsidRDefault="008F5E2B" w:rsidP="008F5E2B">
      <w:pPr>
        <w:pStyle w:val="af0"/>
        <w:numPr>
          <w:ilvl w:val="0"/>
          <w:numId w:val="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選擇派車時間，按下派車，產生派車單與簽收單。</w:t>
      </w:r>
    </w:p>
    <w:p w14:paraId="3BF60A0A" w14:textId="64406176" w:rsidR="008F5E2B" w:rsidRDefault="008F5E2B" w:rsidP="008F5E2B">
      <w:pPr>
        <w:pStyle w:val="af0"/>
        <w:ind w:leftChars="0" w:left="840"/>
        <w:rPr>
          <w:lang w:eastAsia="zh-TW"/>
        </w:rPr>
      </w:pPr>
      <w:r w:rsidRPr="008F5E2B">
        <w:rPr>
          <w:noProof/>
          <w:lang w:eastAsia="zh-TW"/>
        </w:rPr>
        <w:drawing>
          <wp:inline distT="0" distB="0" distL="0" distR="0" wp14:anchorId="14E7E122" wp14:editId="0644C505">
            <wp:extent cx="3168650" cy="1790581"/>
            <wp:effectExtent l="0" t="0" r="0" b="635"/>
            <wp:docPr id="433" name="圖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1676" cy="18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E82E" w14:textId="1747160E" w:rsidR="008F5E2B" w:rsidRDefault="008F5E2B" w:rsidP="008F5E2B">
      <w:pPr>
        <w:pStyle w:val="af0"/>
        <w:ind w:leftChars="0" w:left="840"/>
        <w:rPr>
          <w:lang w:eastAsia="zh-TW"/>
        </w:rPr>
      </w:pPr>
      <w:r w:rsidRPr="008F5E2B">
        <w:rPr>
          <w:noProof/>
          <w:lang w:eastAsia="zh-TW"/>
        </w:rPr>
        <w:drawing>
          <wp:inline distT="0" distB="0" distL="0" distR="0" wp14:anchorId="58E5BF1A" wp14:editId="48277697">
            <wp:extent cx="3435350" cy="2198259"/>
            <wp:effectExtent l="0" t="0" r="0" b="0"/>
            <wp:docPr id="434" name="圖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8467" cy="221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C445" w14:textId="7648DC2B" w:rsidR="008F5E2B" w:rsidRPr="008F5E2B" w:rsidRDefault="008F5E2B" w:rsidP="008F5E2B">
      <w:pPr>
        <w:rPr>
          <w:b/>
          <w:lang w:eastAsia="zh-TW"/>
        </w:rPr>
      </w:pPr>
      <w:r w:rsidRPr="008F5E2B">
        <w:rPr>
          <w:rFonts w:hint="eastAsia"/>
          <w:b/>
          <w:lang w:eastAsia="zh-TW"/>
        </w:rPr>
        <w:lastRenderedPageBreak/>
        <w:t>店取：</w:t>
      </w:r>
    </w:p>
    <w:p w14:paraId="64334878" w14:textId="5247E6E0" w:rsidR="008F5E2B" w:rsidRDefault="007D36FD" w:rsidP="007D36FD">
      <w:pPr>
        <w:pStyle w:val="af0"/>
        <w:numPr>
          <w:ilvl w:val="0"/>
          <w:numId w:val="9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按下店取。</w:t>
      </w:r>
    </w:p>
    <w:p w14:paraId="2B70FC36" w14:textId="12123521" w:rsidR="007D36FD" w:rsidRDefault="007D36FD" w:rsidP="007D36FD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6528" behindDoc="0" locked="0" layoutInCell="1" allowOverlap="1" wp14:anchorId="5F8CF4C6" wp14:editId="77770666">
                <wp:simplePos x="0" y="0"/>
                <wp:positionH relativeFrom="column">
                  <wp:posOffset>1303020</wp:posOffset>
                </wp:positionH>
                <wp:positionV relativeFrom="paragraph">
                  <wp:posOffset>795020</wp:posOffset>
                </wp:positionV>
                <wp:extent cx="260350" cy="463550"/>
                <wp:effectExtent l="0" t="0" r="82550" b="50800"/>
                <wp:wrapNone/>
                <wp:docPr id="446" name="直線單箭頭接點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78E86A" id="直線單箭頭接點 446" o:spid="_x0000_s1026" type="#_x0000_t32" style="position:absolute;margin-left:102.6pt;margin-top:62.6pt;width:20.5pt;height:36.5pt;z-index:2548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1F938A06" wp14:editId="7A22C71E">
            <wp:extent cx="2247900" cy="2186313"/>
            <wp:effectExtent l="0" t="0" r="0" b="4445"/>
            <wp:docPr id="445" name="圖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D29D" w14:textId="44A69DC4" w:rsidR="007D36FD" w:rsidRDefault="007D36FD" w:rsidP="007D36FD">
      <w:pPr>
        <w:pStyle w:val="af0"/>
        <w:numPr>
          <w:ilvl w:val="0"/>
          <w:numId w:val="9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選擇下游店家。</w:t>
      </w:r>
    </w:p>
    <w:p w14:paraId="46FF3E25" w14:textId="69D94732" w:rsidR="007D36FD" w:rsidRDefault="007D36FD" w:rsidP="007D36FD">
      <w:pPr>
        <w:pStyle w:val="af0"/>
        <w:ind w:leftChars="0" w:left="840"/>
        <w:rPr>
          <w:lang w:eastAsia="zh-TW"/>
        </w:rPr>
      </w:pPr>
      <w:r w:rsidRPr="007D36FD">
        <w:rPr>
          <w:noProof/>
          <w:lang w:eastAsia="zh-TW"/>
        </w:rPr>
        <w:drawing>
          <wp:inline distT="0" distB="0" distL="0" distR="0" wp14:anchorId="4F8D380F" wp14:editId="722EF17D">
            <wp:extent cx="4457700" cy="831147"/>
            <wp:effectExtent l="0" t="0" r="0" b="7620"/>
            <wp:docPr id="447" name="圖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8951" cy="83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C006" w14:textId="4D5104ED" w:rsidR="007D36FD" w:rsidRDefault="007D36FD" w:rsidP="007D36FD">
      <w:pPr>
        <w:pStyle w:val="af0"/>
        <w:numPr>
          <w:ilvl w:val="0"/>
          <w:numId w:val="9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選擇該店家的店取訂單。</w:t>
      </w:r>
    </w:p>
    <w:p w14:paraId="3836CE57" w14:textId="6446B748" w:rsidR="007D36FD" w:rsidRDefault="007D36FD" w:rsidP="007D36FD">
      <w:pPr>
        <w:pStyle w:val="af0"/>
        <w:ind w:leftChars="0" w:left="840"/>
        <w:rPr>
          <w:lang w:eastAsia="zh-TW"/>
        </w:rPr>
      </w:pPr>
      <w:r w:rsidRPr="007D36FD">
        <w:rPr>
          <w:noProof/>
          <w:lang w:eastAsia="zh-TW"/>
        </w:rPr>
        <w:drawing>
          <wp:inline distT="0" distB="0" distL="0" distR="0" wp14:anchorId="07F232C8" wp14:editId="09CEDE06">
            <wp:extent cx="4781550" cy="704783"/>
            <wp:effectExtent l="0" t="0" r="0" b="635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4829" cy="7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2281" w14:textId="5F0CF74E" w:rsidR="007D36FD" w:rsidRDefault="007D36FD" w:rsidP="007D36FD">
      <w:pPr>
        <w:pStyle w:val="af0"/>
        <w:numPr>
          <w:ilvl w:val="0"/>
          <w:numId w:val="9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查看訂單內容，按下店取交貨，完成訂單。</w:t>
      </w:r>
    </w:p>
    <w:p w14:paraId="57D38172" w14:textId="0F78537D" w:rsidR="007D36FD" w:rsidRDefault="007D36FD" w:rsidP="007D36FD">
      <w:pPr>
        <w:pStyle w:val="af0"/>
        <w:ind w:leftChars="0" w:left="840"/>
        <w:rPr>
          <w:lang w:eastAsia="zh-TW"/>
        </w:rPr>
      </w:pPr>
      <w:r w:rsidRPr="007D36FD">
        <w:rPr>
          <w:noProof/>
          <w:lang w:eastAsia="zh-TW"/>
        </w:rPr>
        <w:drawing>
          <wp:inline distT="0" distB="0" distL="0" distR="0" wp14:anchorId="2ED66454" wp14:editId="63D55415">
            <wp:extent cx="4708806" cy="1536700"/>
            <wp:effectExtent l="0" t="0" r="0" b="6350"/>
            <wp:docPr id="451" name="圖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4621" cy="15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A852" w14:textId="7862F6CB" w:rsidR="007D36FD" w:rsidRDefault="007D36FD" w:rsidP="007D36FD">
      <w:pPr>
        <w:pStyle w:val="af0"/>
        <w:ind w:leftChars="0" w:left="840"/>
        <w:rPr>
          <w:lang w:eastAsia="zh-TW"/>
        </w:rPr>
      </w:pPr>
    </w:p>
    <w:p w14:paraId="07A2B725" w14:textId="45976274" w:rsidR="007D36FD" w:rsidRDefault="007D36FD" w:rsidP="007D36FD">
      <w:pPr>
        <w:pStyle w:val="af0"/>
        <w:ind w:leftChars="0" w:left="840"/>
        <w:rPr>
          <w:lang w:eastAsia="zh-TW"/>
        </w:rPr>
      </w:pPr>
    </w:p>
    <w:p w14:paraId="5BA8C977" w14:textId="02BE2FCB" w:rsidR="007D36FD" w:rsidRDefault="007D36FD" w:rsidP="007D36FD">
      <w:pPr>
        <w:pStyle w:val="af0"/>
        <w:ind w:leftChars="0" w:left="840"/>
        <w:rPr>
          <w:lang w:eastAsia="zh-TW"/>
        </w:rPr>
      </w:pPr>
    </w:p>
    <w:p w14:paraId="553C3EBC" w14:textId="42CC88E0" w:rsidR="007D36FD" w:rsidRDefault="007D36FD" w:rsidP="007D36FD">
      <w:pPr>
        <w:pStyle w:val="af0"/>
        <w:ind w:leftChars="0" w:left="840"/>
        <w:rPr>
          <w:lang w:eastAsia="zh-TW"/>
        </w:rPr>
      </w:pPr>
    </w:p>
    <w:p w14:paraId="3BABD04B" w14:textId="67401BC4" w:rsidR="007D36FD" w:rsidRDefault="007D36FD" w:rsidP="007D36FD">
      <w:pPr>
        <w:pStyle w:val="af0"/>
        <w:ind w:leftChars="0" w:left="840"/>
        <w:rPr>
          <w:lang w:eastAsia="zh-TW"/>
        </w:rPr>
      </w:pPr>
    </w:p>
    <w:p w14:paraId="21761036" w14:textId="40E25475" w:rsidR="007D36FD" w:rsidRDefault="007D36FD" w:rsidP="007D36FD">
      <w:pPr>
        <w:rPr>
          <w:b/>
          <w:lang w:eastAsia="zh-TW"/>
        </w:rPr>
      </w:pPr>
      <w:r w:rsidRPr="007D36FD">
        <w:rPr>
          <w:rFonts w:hint="eastAsia"/>
          <w:b/>
          <w:lang w:eastAsia="zh-TW"/>
        </w:rPr>
        <w:lastRenderedPageBreak/>
        <w:t>簽收：</w:t>
      </w:r>
    </w:p>
    <w:p w14:paraId="45CED7BB" w14:textId="7EB74327" w:rsidR="007D36FD" w:rsidRDefault="007D36FD" w:rsidP="007D36FD">
      <w:pPr>
        <w:pStyle w:val="af0"/>
        <w:numPr>
          <w:ilvl w:val="0"/>
          <w:numId w:val="10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按下簽收。</w:t>
      </w:r>
    </w:p>
    <w:p w14:paraId="57983D75" w14:textId="74A9ED3C" w:rsidR="007D36FD" w:rsidRDefault="007D36FD" w:rsidP="007D36FD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7552" behindDoc="0" locked="0" layoutInCell="1" allowOverlap="1" wp14:anchorId="35FF1AEF" wp14:editId="557968AC">
                <wp:simplePos x="0" y="0"/>
                <wp:positionH relativeFrom="column">
                  <wp:posOffset>1766570</wp:posOffset>
                </wp:positionH>
                <wp:positionV relativeFrom="paragraph">
                  <wp:posOffset>877570</wp:posOffset>
                </wp:positionV>
                <wp:extent cx="298450" cy="387350"/>
                <wp:effectExtent l="38100" t="0" r="25400" b="50800"/>
                <wp:wrapNone/>
                <wp:docPr id="453" name="直線單箭頭接點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450" cy="387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9949C" id="直線單箭頭接點 453" o:spid="_x0000_s1026" type="#_x0000_t32" style="position:absolute;margin-left:139.1pt;margin-top:69.1pt;width:23.5pt;height:30.5pt;flip:x;z-index:2548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5C2B3877" wp14:editId="01221EE7">
            <wp:extent cx="2247900" cy="2186313"/>
            <wp:effectExtent l="0" t="0" r="0" b="4445"/>
            <wp:docPr id="452" name="圖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1874" w14:textId="60FC3736" w:rsidR="009C61F2" w:rsidRDefault="009C61F2" w:rsidP="009C61F2">
      <w:pPr>
        <w:pStyle w:val="af0"/>
        <w:numPr>
          <w:ilvl w:val="0"/>
          <w:numId w:val="10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選擇派車單。</w:t>
      </w:r>
    </w:p>
    <w:p w14:paraId="46DEFD17" w14:textId="6062BC07" w:rsidR="009C61F2" w:rsidRDefault="009C61F2" w:rsidP="009C61F2">
      <w:pPr>
        <w:pStyle w:val="af0"/>
        <w:ind w:leftChars="0" w:left="840"/>
        <w:rPr>
          <w:lang w:eastAsia="zh-TW"/>
        </w:rPr>
      </w:pPr>
      <w:r w:rsidRPr="009C61F2">
        <w:rPr>
          <w:noProof/>
          <w:lang w:eastAsia="zh-TW"/>
        </w:rPr>
        <w:drawing>
          <wp:inline distT="0" distB="0" distL="0" distR="0" wp14:anchorId="46D45380" wp14:editId="4485486E">
            <wp:extent cx="5200650" cy="1015573"/>
            <wp:effectExtent l="0" t="0" r="0" b="0"/>
            <wp:docPr id="470" name="圖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4839" cy="10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3E8" w14:textId="09B6343E" w:rsidR="009C61F2" w:rsidRDefault="009C61F2" w:rsidP="009C61F2">
      <w:pPr>
        <w:pStyle w:val="af0"/>
        <w:numPr>
          <w:ilvl w:val="0"/>
          <w:numId w:val="10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若無追加商品，則按下簽收，完成訂單與派車單。</w:t>
      </w:r>
    </w:p>
    <w:p w14:paraId="36D79E2C" w14:textId="18EE8CDF" w:rsidR="009C61F2" w:rsidRDefault="009C61F2" w:rsidP="009C61F2">
      <w:pPr>
        <w:pStyle w:val="af0"/>
        <w:ind w:leftChars="0" w:left="840"/>
        <w:rPr>
          <w:lang w:eastAsia="zh-TW"/>
        </w:rPr>
      </w:pPr>
      <w:r w:rsidRPr="009C61F2">
        <w:rPr>
          <w:noProof/>
          <w:lang w:eastAsia="zh-TW"/>
        </w:rPr>
        <w:drawing>
          <wp:inline distT="0" distB="0" distL="0" distR="0" wp14:anchorId="129F1564" wp14:editId="23FD2153">
            <wp:extent cx="5002751" cy="1924050"/>
            <wp:effectExtent l="0" t="0" r="7620" b="0"/>
            <wp:docPr id="471" name="圖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8051" cy="19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B39B" w14:textId="0C15BC02" w:rsidR="009C61F2" w:rsidRDefault="009C61F2" w:rsidP="009C61F2">
      <w:pPr>
        <w:pStyle w:val="af0"/>
        <w:numPr>
          <w:ilvl w:val="0"/>
          <w:numId w:val="10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若有追加商品，則按下追加商品，選擇該筆派車單要追加的訂單。</w:t>
      </w:r>
    </w:p>
    <w:p w14:paraId="38DA4A54" w14:textId="0EB97256" w:rsidR="009C61F2" w:rsidRDefault="009C61F2" w:rsidP="009C61F2">
      <w:pPr>
        <w:pStyle w:val="af0"/>
        <w:ind w:leftChars="0" w:left="840"/>
        <w:rPr>
          <w:lang w:eastAsia="zh-TW"/>
        </w:rPr>
      </w:pPr>
      <w:r w:rsidRPr="009C61F2">
        <w:rPr>
          <w:noProof/>
          <w:lang w:eastAsia="zh-TW"/>
        </w:rPr>
        <w:drawing>
          <wp:inline distT="0" distB="0" distL="0" distR="0" wp14:anchorId="7B63F6C0" wp14:editId="4C11F9FE">
            <wp:extent cx="4902200" cy="837766"/>
            <wp:effectExtent l="0" t="0" r="0" b="635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9486" cy="84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C29C" w14:textId="27EE829D" w:rsidR="009C61F2" w:rsidRDefault="00F7611E" w:rsidP="009C61F2">
      <w:pPr>
        <w:pStyle w:val="af0"/>
        <w:numPr>
          <w:ilvl w:val="0"/>
          <w:numId w:val="10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輸入追加的商品數量，按下追加，並簽收。</w:t>
      </w:r>
    </w:p>
    <w:p w14:paraId="7ED6CA01" w14:textId="5A8E12A6" w:rsidR="00F7611E" w:rsidRDefault="00C14E0F" w:rsidP="00F7611E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4818816" behindDoc="0" locked="0" layoutInCell="1" allowOverlap="1" wp14:anchorId="176E4F3C" wp14:editId="02E43677">
                <wp:simplePos x="0" y="0"/>
                <wp:positionH relativeFrom="column">
                  <wp:posOffset>3868420</wp:posOffset>
                </wp:positionH>
                <wp:positionV relativeFrom="paragraph">
                  <wp:posOffset>4336415</wp:posOffset>
                </wp:positionV>
                <wp:extent cx="698500" cy="31750"/>
                <wp:effectExtent l="38100" t="38100" r="25400" b="82550"/>
                <wp:wrapNone/>
                <wp:docPr id="260" name="直線單箭頭接點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00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B9B81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60" o:spid="_x0000_s1026" type="#_x0000_t32" style="position:absolute;margin-left:304.6pt;margin-top:341.45pt;width:55pt;height:2.5pt;flip:x;z-index:2548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 w:rsidR="00F7611E" w:rsidRPr="00F7611E">
        <w:rPr>
          <w:noProof/>
          <w:lang w:eastAsia="zh-TW"/>
        </w:rPr>
        <w:drawing>
          <wp:inline distT="0" distB="0" distL="0" distR="0" wp14:anchorId="1DC3DBAD" wp14:editId="752B998E">
            <wp:extent cx="4334817" cy="4527550"/>
            <wp:effectExtent l="0" t="0" r="8890" b="6350"/>
            <wp:docPr id="774" name="圖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0763" cy="45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9A30" w14:textId="77777777" w:rsidR="00F7611E" w:rsidRDefault="00F7611E" w:rsidP="00F7611E">
      <w:pPr>
        <w:pStyle w:val="af0"/>
        <w:ind w:leftChars="0" w:left="840"/>
        <w:rPr>
          <w:lang w:eastAsia="zh-TW"/>
        </w:rPr>
      </w:pPr>
    </w:p>
    <w:p w14:paraId="7324221C" w14:textId="041580CE" w:rsidR="009C61F2" w:rsidRDefault="00F7611E" w:rsidP="00F7611E">
      <w:pPr>
        <w:jc w:val="center"/>
        <w:rPr>
          <w:lang w:eastAsia="zh-TW"/>
        </w:rPr>
      </w:pPr>
      <w:r w:rsidRPr="00F7611E">
        <w:rPr>
          <w:noProof/>
          <w:lang w:eastAsia="zh-TW"/>
        </w:rPr>
        <w:drawing>
          <wp:inline distT="0" distB="0" distL="0" distR="0" wp14:anchorId="4BE73D1E" wp14:editId="17758C1B">
            <wp:extent cx="4895850" cy="2059023"/>
            <wp:effectExtent l="0" t="0" r="0" b="0"/>
            <wp:docPr id="775" name="圖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7698" cy="20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AE98" w14:textId="77777777" w:rsidR="00F7611E" w:rsidRDefault="00F7611E" w:rsidP="00F7611E">
      <w:pPr>
        <w:rPr>
          <w:b/>
          <w:lang w:eastAsia="zh-TW"/>
        </w:rPr>
      </w:pPr>
    </w:p>
    <w:p w14:paraId="5DD6A45C" w14:textId="77777777" w:rsidR="00F7611E" w:rsidRDefault="00F7611E" w:rsidP="00F7611E">
      <w:pPr>
        <w:rPr>
          <w:b/>
          <w:lang w:eastAsia="zh-TW"/>
        </w:rPr>
      </w:pPr>
    </w:p>
    <w:p w14:paraId="6BAFF30F" w14:textId="77777777" w:rsidR="00F7611E" w:rsidRDefault="00F7611E" w:rsidP="00F7611E">
      <w:pPr>
        <w:rPr>
          <w:b/>
          <w:lang w:eastAsia="zh-TW"/>
        </w:rPr>
      </w:pPr>
    </w:p>
    <w:p w14:paraId="6E8EC05A" w14:textId="77777777" w:rsidR="00F7611E" w:rsidRDefault="00F7611E" w:rsidP="00F7611E">
      <w:pPr>
        <w:rPr>
          <w:b/>
          <w:lang w:eastAsia="zh-TW"/>
        </w:rPr>
      </w:pPr>
    </w:p>
    <w:p w14:paraId="4FFD6410" w14:textId="77777777" w:rsidR="00F7611E" w:rsidRDefault="00F7611E" w:rsidP="00F7611E">
      <w:pPr>
        <w:rPr>
          <w:b/>
          <w:lang w:eastAsia="zh-TW"/>
        </w:rPr>
      </w:pPr>
    </w:p>
    <w:p w14:paraId="5C81DA2F" w14:textId="757621D8" w:rsidR="00F7611E" w:rsidRPr="00F7611E" w:rsidRDefault="00F7611E" w:rsidP="00F7611E">
      <w:pPr>
        <w:rPr>
          <w:b/>
          <w:lang w:eastAsia="zh-TW"/>
        </w:rPr>
      </w:pPr>
      <w:r w:rsidRPr="00F7611E">
        <w:rPr>
          <w:rFonts w:hint="eastAsia"/>
          <w:b/>
          <w:lang w:eastAsia="zh-TW"/>
        </w:rPr>
        <w:lastRenderedPageBreak/>
        <w:t>修改或刪除訂單：</w:t>
      </w:r>
    </w:p>
    <w:p w14:paraId="2CC4EFA4" w14:textId="16981C97" w:rsidR="009C61F2" w:rsidRDefault="00F7611E" w:rsidP="00F7611E">
      <w:pPr>
        <w:pStyle w:val="af0"/>
        <w:numPr>
          <w:ilvl w:val="0"/>
          <w:numId w:val="11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按下修改或刪除訂單。</w:t>
      </w:r>
    </w:p>
    <w:p w14:paraId="648D7F48" w14:textId="0FB76F19" w:rsidR="00F7611E" w:rsidRDefault="00F7611E" w:rsidP="00F7611E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8576" behindDoc="0" locked="0" layoutInCell="1" allowOverlap="1" wp14:anchorId="0B2DD8E5" wp14:editId="3AAB0E84">
                <wp:simplePos x="0" y="0"/>
                <wp:positionH relativeFrom="column">
                  <wp:posOffset>2198370</wp:posOffset>
                </wp:positionH>
                <wp:positionV relativeFrom="paragraph">
                  <wp:posOffset>989965</wp:posOffset>
                </wp:positionV>
                <wp:extent cx="247650" cy="298450"/>
                <wp:effectExtent l="38100" t="0" r="19050" b="63500"/>
                <wp:wrapNone/>
                <wp:docPr id="794" name="直線單箭頭接點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6CCC18" id="直線單箭頭接點 794" o:spid="_x0000_s1026" type="#_x0000_t32" style="position:absolute;margin-left:173.1pt;margin-top:77.95pt;width:19.5pt;height:23.5pt;flip:x;z-index:2548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22F2FE55" wp14:editId="5F13C437">
            <wp:extent cx="2247900" cy="2186313"/>
            <wp:effectExtent l="0" t="0" r="0" b="4445"/>
            <wp:docPr id="781" name="圖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F458" w14:textId="5014B568" w:rsidR="00F7611E" w:rsidRDefault="00F7611E" w:rsidP="00F7611E">
      <w:pPr>
        <w:pStyle w:val="af0"/>
        <w:numPr>
          <w:ilvl w:val="0"/>
          <w:numId w:val="11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選擇店家。</w:t>
      </w:r>
    </w:p>
    <w:p w14:paraId="45804381" w14:textId="46637412" w:rsidR="00F7611E" w:rsidRDefault="00F7611E" w:rsidP="00F7611E">
      <w:pPr>
        <w:pStyle w:val="af0"/>
        <w:ind w:leftChars="0" w:left="840"/>
        <w:rPr>
          <w:lang w:eastAsia="zh-TW"/>
        </w:rPr>
      </w:pPr>
      <w:r w:rsidRPr="00F7611E">
        <w:rPr>
          <w:noProof/>
          <w:lang w:eastAsia="zh-TW"/>
        </w:rPr>
        <w:drawing>
          <wp:inline distT="0" distB="0" distL="0" distR="0" wp14:anchorId="7068B578" wp14:editId="36EAE5FD">
            <wp:extent cx="4819650" cy="899696"/>
            <wp:effectExtent l="0" t="0" r="0" b="0"/>
            <wp:docPr id="812" name="圖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8335" cy="91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1ED4" w14:textId="61F2BBD6" w:rsidR="00F7611E" w:rsidRDefault="00F7611E" w:rsidP="00F7611E">
      <w:pPr>
        <w:pStyle w:val="af0"/>
        <w:numPr>
          <w:ilvl w:val="0"/>
          <w:numId w:val="11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選擇該店家的訂單。</w:t>
      </w:r>
    </w:p>
    <w:p w14:paraId="381CF302" w14:textId="610AEA69" w:rsidR="00F7611E" w:rsidRDefault="00F7611E" w:rsidP="00F7611E">
      <w:pPr>
        <w:pStyle w:val="af0"/>
        <w:ind w:leftChars="0" w:left="840"/>
        <w:rPr>
          <w:lang w:eastAsia="zh-TW"/>
        </w:rPr>
      </w:pPr>
      <w:r w:rsidRPr="00F7611E">
        <w:rPr>
          <w:noProof/>
          <w:lang w:eastAsia="zh-TW"/>
        </w:rPr>
        <w:drawing>
          <wp:inline distT="0" distB="0" distL="0" distR="0" wp14:anchorId="7ACFB8F3" wp14:editId="69725E44">
            <wp:extent cx="4927600" cy="713262"/>
            <wp:effectExtent l="0" t="0" r="6350" b="0"/>
            <wp:docPr id="819" name="圖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9106" cy="7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D21E" w14:textId="174B30D5" w:rsidR="00F7611E" w:rsidRDefault="00F7611E" w:rsidP="00F7611E">
      <w:pPr>
        <w:pStyle w:val="af0"/>
        <w:numPr>
          <w:ilvl w:val="0"/>
          <w:numId w:val="11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若要更改，輸入商品數量並按下更改，更新訂單。</w:t>
      </w:r>
    </w:p>
    <w:p w14:paraId="12FC36BA" w14:textId="3E90DA1C" w:rsidR="00F7611E" w:rsidRDefault="00F7611E" w:rsidP="00F7611E">
      <w:pPr>
        <w:pStyle w:val="af0"/>
        <w:ind w:leftChars="0" w:left="840"/>
        <w:rPr>
          <w:lang w:eastAsia="zh-TW"/>
        </w:rPr>
      </w:pPr>
      <w:r w:rsidRPr="00F7611E">
        <w:rPr>
          <w:noProof/>
          <w:lang w:eastAsia="zh-TW"/>
        </w:rPr>
        <w:drawing>
          <wp:inline distT="0" distB="0" distL="0" distR="0" wp14:anchorId="67094825" wp14:editId="74064336">
            <wp:extent cx="1981783" cy="2228850"/>
            <wp:effectExtent l="0" t="0" r="0" b="0"/>
            <wp:docPr id="820" name="圖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8695" cy="22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11E">
        <w:rPr>
          <w:noProof/>
          <w:lang w:eastAsia="zh-TW"/>
        </w:rPr>
        <w:drawing>
          <wp:inline distT="0" distB="0" distL="0" distR="0" wp14:anchorId="560C2821" wp14:editId="731A44CE">
            <wp:extent cx="3161556" cy="742950"/>
            <wp:effectExtent l="0" t="0" r="1270" b="0"/>
            <wp:docPr id="828" name="圖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65751" cy="7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5C2E" w14:textId="7BC8232D" w:rsidR="00F7611E" w:rsidRDefault="00F7611E" w:rsidP="00F7611E">
      <w:pPr>
        <w:pStyle w:val="af0"/>
        <w:numPr>
          <w:ilvl w:val="0"/>
          <w:numId w:val="11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若要刪除訂單，則按下刪除。</w:t>
      </w:r>
    </w:p>
    <w:p w14:paraId="47FA6105" w14:textId="6B68D767" w:rsidR="008D50D8" w:rsidRDefault="008D50D8" w:rsidP="008D50D8">
      <w:pPr>
        <w:pStyle w:val="af0"/>
        <w:ind w:leftChars="0" w:left="840"/>
        <w:rPr>
          <w:lang w:eastAsia="zh-TW"/>
        </w:rPr>
      </w:pPr>
    </w:p>
    <w:p w14:paraId="4FB741B0" w14:textId="5805197F" w:rsidR="008D50D8" w:rsidRPr="008D50D8" w:rsidRDefault="008D50D8" w:rsidP="008D50D8">
      <w:pPr>
        <w:rPr>
          <w:b/>
          <w:lang w:eastAsia="zh-TW"/>
        </w:rPr>
      </w:pPr>
      <w:r w:rsidRPr="008D50D8">
        <w:rPr>
          <w:rFonts w:hint="eastAsia"/>
          <w:b/>
          <w:lang w:eastAsia="zh-TW"/>
        </w:rPr>
        <w:lastRenderedPageBreak/>
        <w:t>歷史</w:t>
      </w:r>
      <w:r>
        <w:rPr>
          <w:rFonts w:hint="eastAsia"/>
          <w:b/>
          <w:lang w:eastAsia="zh-TW"/>
        </w:rPr>
        <w:t>零售</w:t>
      </w:r>
      <w:r w:rsidRPr="008D50D8">
        <w:rPr>
          <w:rFonts w:hint="eastAsia"/>
          <w:b/>
          <w:lang w:eastAsia="zh-TW"/>
        </w:rPr>
        <w:t>資料：</w:t>
      </w:r>
    </w:p>
    <w:p w14:paraId="445FCEE9" w14:textId="2B5E12FD" w:rsidR="008D50D8" w:rsidRDefault="008D50D8" w:rsidP="008D50D8">
      <w:pPr>
        <w:pStyle w:val="af0"/>
        <w:numPr>
          <w:ilvl w:val="0"/>
          <w:numId w:val="1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按下歷史零售資料</w:t>
      </w:r>
    </w:p>
    <w:p w14:paraId="301C7B69" w14:textId="68627946" w:rsidR="008D50D8" w:rsidRDefault="008D50D8" w:rsidP="008D50D8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10624" behindDoc="0" locked="0" layoutInCell="1" allowOverlap="1" wp14:anchorId="0178CD56" wp14:editId="55C1017A">
                <wp:simplePos x="0" y="0"/>
                <wp:positionH relativeFrom="column">
                  <wp:posOffset>871220</wp:posOffset>
                </wp:positionH>
                <wp:positionV relativeFrom="paragraph">
                  <wp:posOffset>1322070</wp:posOffset>
                </wp:positionV>
                <wp:extent cx="393700" cy="146050"/>
                <wp:effectExtent l="0" t="0" r="82550" b="63500"/>
                <wp:wrapNone/>
                <wp:docPr id="846" name="直線單箭頭接點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14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BCEB7" id="直線單箭頭接點 846" o:spid="_x0000_s1026" type="#_x0000_t32" style="position:absolute;margin-left:68.6pt;margin-top:104.1pt;width:31pt;height:11.5pt;z-index:2548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25C406B9" wp14:editId="6C42AE03">
            <wp:extent cx="2247900" cy="2186313"/>
            <wp:effectExtent l="0" t="0" r="0" b="4445"/>
            <wp:docPr id="844" name="圖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73C2" w14:textId="3D4BD40D" w:rsidR="008D50D8" w:rsidRDefault="008D50D8" w:rsidP="008D50D8">
      <w:pPr>
        <w:pStyle w:val="af0"/>
        <w:numPr>
          <w:ilvl w:val="0"/>
          <w:numId w:val="1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選擇零售日期，即可查看。</w:t>
      </w:r>
    </w:p>
    <w:p w14:paraId="51B8E591" w14:textId="205EEB33" w:rsidR="008D50D8" w:rsidRDefault="008D50D8" w:rsidP="008D50D8">
      <w:pPr>
        <w:pStyle w:val="af0"/>
        <w:ind w:leftChars="0" w:left="1200"/>
        <w:rPr>
          <w:lang w:eastAsia="zh-TW"/>
        </w:rPr>
      </w:pPr>
      <w:r w:rsidRPr="008D50D8">
        <w:rPr>
          <w:noProof/>
          <w:lang w:eastAsia="zh-TW"/>
        </w:rPr>
        <w:drawing>
          <wp:inline distT="0" distB="0" distL="0" distR="0" wp14:anchorId="08AEA9AF" wp14:editId="0EE272E8">
            <wp:extent cx="4377104" cy="1104900"/>
            <wp:effectExtent l="0" t="0" r="4445" b="0"/>
            <wp:docPr id="847" name="圖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4226" cy="11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D0DA" w14:textId="1835EC6E" w:rsidR="008D50D8" w:rsidRDefault="008D50D8" w:rsidP="008D50D8">
      <w:pPr>
        <w:pStyle w:val="af0"/>
        <w:ind w:leftChars="0" w:left="1200"/>
        <w:rPr>
          <w:lang w:eastAsia="zh-TW"/>
        </w:rPr>
      </w:pPr>
      <w:r w:rsidRPr="008D50D8">
        <w:rPr>
          <w:noProof/>
          <w:lang w:eastAsia="zh-TW"/>
        </w:rPr>
        <w:drawing>
          <wp:inline distT="0" distB="0" distL="0" distR="0" wp14:anchorId="67BC0343" wp14:editId="73FA57E7">
            <wp:extent cx="4584019" cy="2159000"/>
            <wp:effectExtent l="0" t="0" r="7620" b="0"/>
            <wp:docPr id="851" name="圖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0763" cy="21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BCA5" w14:textId="4078F762" w:rsidR="00F7611E" w:rsidRDefault="00F7611E" w:rsidP="00F7611E">
      <w:pPr>
        <w:pStyle w:val="af0"/>
        <w:ind w:leftChars="0" w:left="840"/>
        <w:rPr>
          <w:lang w:eastAsia="zh-TW"/>
        </w:rPr>
      </w:pPr>
    </w:p>
    <w:p w14:paraId="54ACEDD6" w14:textId="77777777" w:rsidR="008D50D8" w:rsidRDefault="008D50D8" w:rsidP="008D50D8">
      <w:pPr>
        <w:rPr>
          <w:b/>
          <w:lang w:eastAsia="zh-TW"/>
        </w:rPr>
      </w:pPr>
    </w:p>
    <w:p w14:paraId="2151A011" w14:textId="77777777" w:rsidR="008D50D8" w:rsidRDefault="008D50D8" w:rsidP="008D50D8">
      <w:pPr>
        <w:rPr>
          <w:b/>
          <w:lang w:eastAsia="zh-TW"/>
        </w:rPr>
      </w:pPr>
    </w:p>
    <w:p w14:paraId="02C412DD" w14:textId="77777777" w:rsidR="008D50D8" w:rsidRDefault="008D50D8" w:rsidP="008D50D8">
      <w:pPr>
        <w:rPr>
          <w:b/>
          <w:lang w:eastAsia="zh-TW"/>
        </w:rPr>
      </w:pPr>
    </w:p>
    <w:p w14:paraId="252AA155" w14:textId="77777777" w:rsidR="008D50D8" w:rsidRDefault="008D50D8" w:rsidP="008D50D8">
      <w:pPr>
        <w:rPr>
          <w:b/>
          <w:lang w:eastAsia="zh-TW"/>
        </w:rPr>
      </w:pPr>
    </w:p>
    <w:p w14:paraId="032D6CA1" w14:textId="77777777" w:rsidR="008D50D8" w:rsidRDefault="008D50D8" w:rsidP="008D50D8">
      <w:pPr>
        <w:rPr>
          <w:b/>
          <w:lang w:eastAsia="zh-TW"/>
        </w:rPr>
      </w:pPr>
    </w:p>
    <w:p w14:paraId="075EEA08" w14:textId="124F369B" w:rsidR="008D50D8" w:rsidRDefault="008D50D8" w:rsidP="008D50D8">
      <w:pPr>
        <w:rPr>
          <w:b/>
          <w:lang w:eastAsia="zh-TW"/>
        </w:rPr>
      </w:pPr>
    </w:p>
    <w:p w14:paraId="748ECBFF" w14:textId="22D3B4A2" w:rsidR="008D50D8" w:rsidRPr="008D50D8" w:rsidRDefault="008D50D8" w:rsidP="008D50D8">
      <w:pPr>
        <w:rPr>
          <w:b/>
          <w:lang w:eastAsia="zh-TW"/>
        </w:rPr>
      </w:pPr>
      <w:r w:rsidRPr="008D50D8">
        <w:rPr>
          <w:rFonts w:hint="eastAsia"/>
          <w:b/>
          <w:lang w:eastAsia="zh-TW"/>
        </w:rPr>
        <w:lastRenderedPageBreak/>
        <w:t>歷史</w:t>
      </w:r>
      <w:r>
        <w:rPr>
          <w:rFonts w:hint="eastAsia"/>
          <w:b/>
          <w:lang w:eastAsia="zh-TW"/>
        </w:rPr>
        <w:t>產線進貨</w:t>
      </w:r>
      <w:r w:rsidRPr="008D50D8">
        <w:rPr>
          <w:rFonts w:hint="eastAsia"/>
          <w:b/>
          <w:lang w:eastAsia="zh-TW"/>
        </w:rPr>
        <w:t>資料：</w:t>
      </w:r>
    </w:p>
    <w:p w14:paraId="2534DC84" w14:textId="44DB87E0" w:rsidR="008D50D8" w:rsidRDefault="008D50D8" w:rsidP="008D50D8">
      <w:pPr>
        <w:pStyle w:val="af0"/>
        <w:numPr>
          <w:ilvl w:val="0"/>
          <w:numId w:val="13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按下歷史產線進貨資料</w:t>
      </w:r>
    </w:p>
    <w:p w14:paraId="34F875EA" w14:textId="0CFABE60" w:rsidR="008D50D8" w:rsidRDefault="008D50D8" w:rsidP="008D50D8">
      <w:pPr>
        <w:pStyle w:val="af0"/>
        <w:ind w:leftChars="0" w:left="120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11648" behindDoc="0" locked="0" layoutInCell="1" allowOverlap="1" wp14:anchorId="0A6622E0" wp14:editId="1C02DB48">
                <wp:simplePos x="0" y="0"/>
                <wp:positionH relativeFrom="column">
                  <wp:posOffset>2280920</wp:posOffset>
                </wp:positionH>
                <wp:positionV relativeFrom="paragraph">
                  <wp:posOffset>1271270</wp:posOffset>
                </wp:positionV>
                <wp:extent cx="533400" cy="171450"/>
                <wp:effectExtent l="38100" t="0" r="19050" b="76200"/>
                <wp:wrapNone/>
                <wp:docPr id="857" name="直線單箭頭接點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F9B79" id="直線單箭頭接點 857" o:spid="_x0000_s1026" type="#_x0000_t32" style="position:absolute;margin-left:179.6pt;margin-top:100.1pt;width:42pt;height:13.5pt;flip:x;z-index:2548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691F517E" wp14:editId="718641DC">
            <wp:extent cx="2247900" cy="2186313"/>
            <wp:effectExtent l="0" t="0" r="0" b="4445"/>
            <wp:docPr id="854" name="圖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70CF" w14:textId="10EA1B8E" w:rsidR="008D50D8" w:rsidRDefault="008D50D8" w:rsidP="008D50D8">
      <w:pPr>
        <w:pStyle w:val="af0"/>
        <w:numPr>
          <w:ilvl w:val="0"/>
          <w:numId w:val="13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選擇產線進貨日期，即可查看。</w:t>
      </w:r>
    </w:p>
    <w:p w14:paraId="002FD53C" w14:textId="69A140FC" w:rsidR="008D50D8" w:rsidRDefault="008D50D8" w:rsidP="008D50D8">
      <w:pPr>
        <w:pStyle w:val="af0"/>
        <w:ind w:leftChars="0" w:left="1200"/>
        <w:rPr>
          <w:lang w:eastAsia="zh-TW"/>
        </w:rPr>
      </w:pPr>
      <w:r w:rsidRPr="008D50D8">
        <w:rPr>
          <w:noProof/>
          <w:lang w:eastAsia="zh-TW"/>
        </w:rPr>
        <w:drawing>
          <wp:inline distT="0" distB="0" distL="0" distR="0" wp14:anchorId="560332FD" wp14:editId="694DD2EA">
            <wp:extent cx="4845050" cy="831741"/>
            <wp:effectExtent l="0" t="0" r="0" b="6985"/>
            <wp:docPr id="858" name="圖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3981" cy="8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E58D" w14:textId="0D109557" w:rsidR="008D50D8" w:rsidRDefault="008D50D8" w:rsidP="008D50D8">
      <w:pPr>
        <w:pStyle w:val="af0"/>
        <w:ind w:leftChars="0" w:left="1200"/>
        <w:rPr>
          <w:lang w:eastAsia="zh-TW"/>
        </w:rPr>
      </w:pPr>
      <w:r w:rsidRPr="008D50D8">
        <w:rPr>
          <w:noProof/>
          <w:lang w:eastAsia="zh-TW"/>
        </w:rPr>
        <w:drawing>
          <wp:inline distT="0" distB="0" distL="0" distR="0" wp14:anchorId="503DEB6B" wp14:editId="7C338EA6">
            <wp:extent cx="4905375" cy="2667000"/>
            <wp:effectExtent l="0" t="0" r="9525" b="0"/>
            <wp:docPr id="859" name="圖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3812" cy="26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A078" w14:textId="60F48185" w:rsidR="008D50D8" w:rsidRDefault="008D50D8" w:rsidP="008D50D8">
      <w:pPr>
        <w:rPr>
          <w:b/>
          <w:lang w:eastAsia="zh-TW"/>
        </w:rPr>
      </w:pPr>
    </w:p>
    <w:p w14:paraId="1F19B80A" w14:textId="38B6209D" w:rsidR="008D50D8" w:rsidRDefault="008D50D8" w:rsidP="008D50D8">
      <w:pPr>
        <w:rPr>
          <w:b/>
          <w:lang w:eastAsia="zh-TW"/>
        </w:rPr>
      </w:pPr>
    </w:p>
    <w:p w14:paraId="3E0DFDBA" w14:textId="39CBA87B" w:rsidR="008D50D8" w:rsidRDefault="008D50D8" w:rsidP="008D50D8">
      <w:pPr>
        <w:rPr>
          <w:b/>
          <w:lang w:eastAsia="zh-TW"/>
        </w:rPr>
      </w:pPr>
    </w:p>
    <w:p w14:paraId="550B3D57" w14:textId="2B3D1776" w:rsidR="008D50D8" w:rsidRDefault="008D50D8" w:rsidP="008D50D8">
      <w:pPr>
        <w:rPr>
          <w:b/>
          <w:lang w:eastAsia="zh-TW"/>
        </w:rPr>
      </w:pPr>
    </w:p>
    <w:p w14:paraId="61B9D013" w14:textId="30704A4F" w:rsidR="008D50D8" w:rsidRDefault="008D50D8" w:rsidP="008D50D8">
      <w:pPr>
        <w:rPr>
          <w:b/>
          <w:lang w:eastAsia="zh-TW"/>
        </w:rPr>
      </w:pPr>
    </w:p>
    <w:p w14:paraId="5EDF97A2" w14:textId="77777777" w:rsidR="008D50D8" w:rsidRDefault="008D50D8" w:rsidP="008D50D8">
      <w:pPr>
        <w:rPr>
          <w:b/>
          <w:lang w:eastAsia="zh-TW"/>
        </w:rPr>
      </w:pPr>
    </w:p>
    <w:p w14:paraId="7BB744BD" w14:textId="00ACFC7D" w:rsidR="00F7611E" w:rsidRPr="008D50D8" w:rsidRDefault="008D50D8" w:rsidP="008D50D8">
      <w:pPr>
        <w:rPr>
          <w:b/>
          <w:lang w:eastAsia="zh-TW"/>
        </w:rPr>
      </w:pPr>
      <w:r w:rsidRPr="008D50D8">
        <w:rPr>
          <w:rFonts w:hint="eastAsia"/>
          <w:b/>
          <w:lang w:eastAsia="zh-TW"/>
        </w:rPr>
        <w:lastRenderedPageBreak/>
        <w:t>歷史宅配訂單資料：</w:t>
      </w:r>
    </w:p>
    <w:p w14:paraId="538F30F6" w14:textId="1B8A64A6" w:rsidR="00F7611E" w:rsidRDefault="008D50D8" w:rsidP="008D50D8">
      <w:pPr>
        <w:pStyle w:val="af0"/>
        <w:numPr>
          <w:ilvl w:val="0"/>
          <w:numId w:val="1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按下歷史宅配訂單資料</w:t>
      </w:r>
    </w:p>
    <w:p w14:paraId="2743F2A6" w14:textId="5E417D6A" w:rsidR="008D50D8" w:rsidRDefault="008D50D8" w:rsidP="008D50D8">
      <w:pPr>
        <w:pStyle w:val="af0"/>
        <w:ind w:leftChars="0" w:left="120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09600" behindDoc="0" locked="0" layoutInCell="1" allowOverlap="1" wp14:anchorId="1175462B" wp14:editId="09CF16FB">
                <wp:simplePos x="0" y="0"/>
                <wp:positionH relativeFrom="column">
                  <wp:posOffset>1188720</wp:posOffset>
                </wp:positionH>
                <wp:positionV relativeFrom="paragraph">
                  <wp:posOffset>1163320</wp:posOffset>
                </wp:positionV>
                <wp:extent cx="317500" cy="444500"/>
                <wp:effectExtent l="0" t="0" r="82550" b="50800"/>
                <wp:wrapNone/>
                <wp:docPr id="836" name="直線單箭頭接點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444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2C531F" id="直線單箭頭接點 836" o:spid="_x0000_s1026" type="#_x0000_t32" style="position:absolute;margin-left:93.6pt;margin-top:91.6pt;width:25pt;height:35pt;z-index:2548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60B85D2E" wp14:editId="1BDB981D">
            <wp:extent cx="2247900" cy="2186313"/>
            <wp:effectExtent l="0" t="0" r="0" b="4445"/>
            <wp:docPr id="835" name="圖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1124" w14:textId="63DBB927" w:rsidR="008D50D8" w:rsidRDefault="008D50D8" w:rsidP="008D50D8">
      <w:pPr>
        <w:pStyle w:val="af0"/>
        <w:numPr>
          <w:ilvl w:val="0"/>
          <w:numId w:val="1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選擇宅配訂單建立日期，即可查看該天建立的宅配訂單。</w:t>
      </w:r>
    </w:p>
    <w:p w14:paraId="265EC737" w14:textId="467A2BE9" w:rsidR="008D50D8" w:rsidRDefault="008D50D8" w:rsidP="008D50D8">
      <w:pPr>
        <w:pStyle w:val="af0"/>
        <w:ind w:leftChars="0" w:left="1200"/>
        <w:rPr>
          <w:lang w:eastAsia="zh-TW"/>
        </w:rPr>
      </w:pPr>
      <w:r w:rsidRPr="008D50D8">
        <w:rPr>
          <w:noProof/>
          <w:lang w:eastAsia="zh-TW"/>
        </w:rPr>
        <w:drawing>
          <wp:inline distT="0" distB="0" distL="0" distR="0" wp14:anchorId="57F37564" wp14:editId="533037EF">
            <wp:extent cx="4564122" cy="717550"/>
            <wp:effectExtent l="0" t="0" r="8255" b="6350"/>
            <wp:docPr id="838" name="圖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9311" cy="71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EE8F" w14:textId="7F5B00B4" w:rsidR="008D50D8" w:rsidRDefault="008D50D8" w:rsidP="008D50D8">
      <w:pPr>
        <w:pStyle w:val="af0"/>
        <w:ind w:leftChars="0" w:left="1200"/>
        <w:rPr>
          <w:lang w:eastAsia="zh-TW"/>
        </w:rPr>
      </w:pPr>
      <w:r w:rsidRPr="008D50D8">
        <w:rPr>
          <w:noProof/>
          <w:lang w:eastAsia="zh-TW"/>
        </w:rPr>
        <w:drawing>
          <wp:inline distT="0" distB="0" distL="0" distR="0" wp14:anchorId="4A010DB2" wp14:editId="4016C5E4">
            <wp:extent cx="4134277" cy="3327400"/>
            <wp:effectExtent l="0" t="0" r="0" b="6350"/>
            <wp:docPr id="843" name="圖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0458" cy="33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FD0A" w14:textId="0FD53EF9" w:rsidR="008D50D8" w:rsidRDefault="008D50D8" w:rsidP="008D50D8">
      <w:pPr>
        <w:pStyle w:val="af0"/>
        <w:ind w:leftChars="0" w:left="1200"/>
        <w:rPr>
          <w:lang w:eastAsia="zh-TW"/>
        </w:rPr>
      </w:pPr>
    </w:p>
    <w:p w14:paraId="02DD83CB" w14:textId="4DCF0BA2" w:rsidR="008D50D8" w:rsidRDefault="008D50D8" w:rsidP="008D50D8">
      <w:pPr>
        <w:pStyle w:val="af0"/>
        <w:ind w:leftChars="0" w:left="1200"/>
        <w:rPr>
          <w:lang w:eastAsia="zh-TW"/>
        </w:rPr>
      </w:pPr>
    </w:p>
    <w:p w14:paraId="1AFE33D9" w14:textId="47F9689A" w:rsidR="008D50D8" w:rsidRDefault="008D50D8" w:rsidP="008D50D8">
      <w:pPr>
        <w:pStyle w:val="af0"/>
        <w:ind w:leftChars="0" w:left="1200"/>
        <w:rPr>
          <w:lang w:eastAsia="zh-TW"/>
        </w:rPr>
      </w:pPr>
    </w:p>
    <w:p w14:paraId="5FC0825B" w14:textId="62127E7E" w:rsidR="008D50D8" w:rsidRDefault="008D50D8" w:rsidP="008D50D8">
      <w:pPr>
        <w:pStyle w:val="af0"/>
        <w:ind w:leftChars="0" w:left="1200"/>
        <w:rPr>
          <w:lang w:eastAsia="zh-TW"/>
        </w:rPr>
      </w:pPr>
    </w:p>
    <w:p w14:paraId="5645A6B4" w14:textId="3033DE28" w:rsidR="008D50D8" w:rsidRPr="008D50D8" w:rsidRDefault="008D50D8" w:rsidP="008D50D8">
      <w:pPr>
        <w:rPr>
          <w:b/>
          <w:lang w:eastAsia="zh-TW"/>
        </w:rPr>
      </w:pPr>
      <w:r w:rsidRPr="008D50D8">
        <w:rPr>
          <w:rFonts w:hint="eastAsia"/>
          <w:b/>
          <w:lang w:eastAsia="zh-TW"/>
        </w:rPr>
        <w:lastRenderedPageBreak/>
        <w:t>歷史</w:t>
      </w:r>
      <w:r w:rsidR="000951C9">
        <w:rPr>
          <w:rFonts w:hint="eastAsia"/>
          <w:b/>
          <w:lang w:eastAsia="zh-TW"/>
        </w:rPr>
        <w:t>店取</w:t>
      </w:r>
      <w:r w:rsidRPr="008D50D8">
        <w:rPr>
          <w:rFonts w:hint="eastAsia"/>
          <w:b/>
          <w:lang w:eastAsia="zh-TW"/>
        </w:rPr>
        <w:t>訂單資料：</w:t>
      </w:r>
    </w:p>
    <w:p w14:paraId="4919359C" w14:textId="304E3F9E" w:rsidR="008D50D8" w:rsidRDefault="008D50D8" w:rsidP="008D50D8">
      <w:pPr>
        <w:pStyle w:val="af0"/>
        <w:numPr>
          <w:ilvl w:val="0"/>
          <w:numId w:val="13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按下歷史</w:t>
      </w:r>
      <w:r w:rsidR="000951C9">
        <w:rPr>
          <w:rFonts w:hint="eastAsia"/>
          <w:lang w:eastAsia="zh-TW"/>
        </w:rPr>
        <w:t>店取</w:t>
      </w:r>
      <w:r>
        <w:rPr>
          <w:rFonts w:hint="eastAsia"/>
          <w:lang w:eastAsia="zh-TW"/>
        </w:rPr>
        <w:t>訂單資料</w:t>
      </w:r>
    </w:p>
    <w:p w14:paraId="44EB4CF1" w14:textId="2B97EB0F" w:rsidR="000951C9" w:rsidRDefault="000951C9" w:rsidP="000951C9">
      <w:pPr>
        <w:pStyle w:val="af0"/>
        <w:ind w:leftChars="0" w:left="120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12672" behindDoc="0" locked="0" layoutInCell="1" allowOverlap="1" wp14:anchorId="7E217BCE" wp14:editId="551B3D58">
                <wp:simplePos x="0" y="0"/>
                <wp:positionH relativeFrom="column">
                  <wp:posOffset>2344420</wp:posOffset>
                </wp:positionH>
                <wp:positionV relativeFrom="paragraph">
                  <wp:posOffset>1518920</wp:posOffset>
                </wp:positionV>
                <wp:extent cx="361950" cy="114300"/>
                <wp:effectExtent l="38100" t="0" r="19050" b="76200"/>
                <wp:wrapNone/>
                <wp:docPr id="866" name="直線單箭頭接點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B9193C" id="直線單箭頭接點 866" o:spid="_x0000_s1026" type="#_x0000_t32" style="position:absolute;margin-left:184.6pt;margin-top:119.6pt;width:28.5pt;height:9pt;flip:x;z-index:2548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47114485" wp14:editId="7C7E7782">
            <wp:extent cx="2247900" cy="2186313"/>
            <wp:effectExtent l="0" t="0" r="0" b="4445"/>
            <wp:docPr id="865" name="圖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013C" w14:textId="52DC2B3A" w:rsidR="008D50D8" w:rsidRDefault="000951C9" w:rsidP="008D50D8">
      <w:pPr>
        <w:pStyle w:val="af0"/>
        <w:numPr>
          <w:ilvl w:val="0"/>
          <w:numId w:val="13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選擇店取訂單建立日期，即可查看。</w:t>
      </w:r>
    </w:p>
    <w:p w14:paraId="5534262F" w14:textId="7033594B" w:rsidR="000951C9" w:rsidRDefault="000951C9" w:rsidP="000951C9">
      <w:pPr>
        <w:pStyle w:val="af0"/>
        <w:ind w:leftChars="0" w:left="1200"/>
        <w:rPr>
          <w:lang w:eastAsia="zh-TW"/>
        </w:rPr>
      </w:pPr>
      <w:r w:rsidRPr="000951C9">
        <w:rPr>
          <w:noProof/>
          <w:lang w:eastAsia="zh-TW"/>
        </w:rPr>
        <w:drawing>
          <wp:inline distT="0" distB="0" distL="0" distR="0" wp14:anchorId="7CF57D64" wp14:editId="2F21F257">
            <wp:extent cx="4396415" cy="762000"/>
            <wp:effectExtent l="0" t="0" r="4445" b="0"/>
            <wp:docPr id="868" name="圖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5370" cy="7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58FC" w14:textId="36B5A000" w:rsidR="000951C9" w:rsidRDefault="000951C9" w:rsidP="000951C9">
      <w:pPr>
        <w:pStyle w:val="af0"/>
        <w:ind w:leftChars="0" w:left="1200"/>
        <w:rPr>
          <w:lang w:eastAsia="zh-TW"/>
        </w:rPr>
      </w:pPr>
      <w:r w:rsidRPr="000951C9">
        <w:rPr>
          <w:noProof/>
          <w:lang w:eastAsia="zh-TW"/>
        </w:rPr>
        <w:drawing>
          <wp:inline distT="0" distB="0" distL="0" distR="0" wp14:anchorId="70C7E4A2" wp14:editId="2B936C1A">
            <wp:extent cx="4470974" cy="3359150"/>
            <wp:effectExtent l="0" t="0" r="6350" b="0"/>
            <wp:docPr id="910" name="圖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77611" cy="336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8A4D" w14:textId="2F6DBBB2" w:rsidR="008D50D8" w:rsidRDefault="008D50D8" w:rsidP="008D50D8">
      <w:pPr>
        <w:pStyle w:val="af0"/>
        <w:ind w:leftChars="0" w:left="1200"/>
        <w:rPr>
          <w:lang w:eastAsia="zh-TW"/>
        </w:rPr>
      </w:pPr>
    </w:p>
    <w:p w14:paraId="1FC65FB4" w14:textId="18522D2C" w:rsidR="0001265B" w:rsidRDefault="0001265B" w:rsidP="008D50D8">
      <w:pPr>
        <w:pStyle w:val="af0"/>
        <w:ind w:leftChars="0" w:left="1200"/>
        <w:rPr>
          <w:lang w:eastAsia="zh-TW"/>
        </w:rPr>
      </w:pPr>
    </w:p>
    <w:p w14:paraId="239BADFA" w14:textId="58D16BA8" w:rsidR="0001265B" w:rsidRDefault="0001265B" w:rsidP="008D50D8">
      <w:pPr>
        <w:pStyle w:val="af0"/>
        <w:ind w:leftChars="0" w:left="1200"/>
        <w:rPr>
          <w:lang w:eastAsia="zh-TW"/>
        </w:rPr>
      </w:pPr>
    </w:p>
    <w:p w14:paraId="751BE4E5" w14:textId="2B3EBE31" w:rsidR="0001265B" w:rsidRDefault="0001265B" w:rsidP="008D50D8">
      <w:pPr>
        <w:pStyle w:val="af0"/>
        <w:ind w:leftChars="0" w:left="1200"/>
        <w:rPr>
          <w:lang w:eastAsia="zh-TW"/>
        </w:rPr>
      </w:pPr>
    </w:p>
    <w:p w14:paraId="63BCF138" w14:textId="4F16C725" w:rsidR="0001265B" w:rsidRPr="008D50D8" w:rsidRDefault="0001265B" w:rsidP="0001265B">
      <w:pPr>
        <w:rPr>
          <w:b/>
          <w:lang w:eastAsia="zh-TW"/>
        </w:rPr>
      </w:pPr>
      <w:r w:rsidRPr="008D50D8">
        <w:rPr>
          <w:rFonts w:hint="eastAsia"/>
          <w:b/>
          <w:lang w:eastAsia="zh-TW"/>
        </w:rPr>
        <w:lastRenderedPageBreak/>
        <w:t>歷史</w:t>
      </w:r>
      <w:r>
        <w:rPr>
          <w:rFonts w:hint="eastAsia"/>
          <w:b/>
          <w:lang w:eastAsia="zh-TW"/>
        </w:rPr>
        <w:t>補貨進貨</w:t>
      </w:r>
      <w:r w:rsidRPr="008D50D8">
        <w:rPr>
          <w:rFonts w:hint="eastAsia"/>
          <w:b/>
          <w:lang w:eastAsia="zh-TW"/>
        </w:rPr>
        <w:t>資料：</w:t>
      </w:r>
    </w:p>
    <w:p w14:paraId="627EEC4D" w14:textId="30CBD1E5" w:rsidR="0001265B" w:rsidRDefault="0001265B" w:rsidP="0001265B">
      <w:pPr>
        <w:pStyle w:val="af0"/>
        <w:numPr>
          <w:ilvl w:val="0"/>
          <w:numId w:val="14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按下歷史補貨進貨資料</w:t>
      </w:r>
    </w:p>
    <w:p w14:paraId="16400E25" w14:textId="200EF7ED" w:rsidR="0001265B" w:rsidRDefault="0001265B" w:rsidP="0001265B">
      <w:pPr>
        <w:pStyle w:val="af0"/>
        <w:ind w:leftChars="0" w:left="120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13696" behindDoc="0" locked="0" layoutInCell="1" allowOverlap="1" wp14:anchorId="794A023B" wp14:editId="21C2BBB9">
                <wp:simplePos x="0" y="0"/>
                <wp:positionH relativeFrom="column">
                  <wp:posOffset>2141220</wp:posOffset>
                </wp:positionH>
                <wp:positionV relativeFrom="paragraph">
                  <wp:posOffset>1709420</wp:posOffset>
                </wp:positionV>
                <wp:extent cx="1079500" cy="101600"/>
                <wp:effectExtent l="38100" t="0" r="25400" b="88900"/>
                <wp:wrapNone/>
                <wp:docPr id="915" name="直線單箭頭接點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0" cy="10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A440C6" id="直線單箭頭接點 915" o:spid="_x0000_s1026" type="#_x0000_t32" style="position:absolute;margin-left:168.6pt;margin-top:134.6pt;width:85pt;height:8pt;flip:x;z-index:2548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110D94C4" wp14:editId="5110CCCA">
            <wp:extent cx="2247900" cy="2186313"/>
            <wp:effectExtent l="0" t="0" r="0" b="4445"/>
            <wp:docPr id="914" name="圖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E4FE" w14:textId="573BACC7" w:rsidR="0001265B" w:rsidRDefault="0001265B" w:rsidP="0001265B">
      <w:pPr>
        <w:pStyle w:val="af0"/>
        <w:numPr>
          <w:ilvl w:val="0"/>
          <w:numId w:val="14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選擇建立補貨單日期，即可查看。</w:t>
      </w:r>
    </w:p>
    <w:p w14:paraId="21D205B7" w14:textId="4516A0F0" w:rsidR="0001265B" w:rsidRDefault="0001265B" w:rsidP="0001265B">
      <w:pPr>
        <w:pStyle w:val="af0"/>
        <w:ind w:leftChars="0" w:left="1200"/>
        <w:rPr>
          <w:lang w:eastAsia="zh-TW"/>
        </w:rPr>
      </w:pPr>
      <w:r w:rsidRPr="0001265B">
        <w:rPr>
          <w:noProof/>
          <w:lang w:eastAsia="zh-TW"/>
        </w:rPr>
        <w:drawing>
          <wp:inline distT="0" distB="0" distL="0" distR="0" wp14:anchorId="1028FFF1" wp14:editId="3B3257FA">
            <wp:extent cx="4280470" cy="768350"/>
            <wp:effectExtent l="0" t="0" r="6350" b="0"/>
            <wp:docPr id="916" name="圖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2004" cy="7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4195" w14:textId="32A99283" w:rsidR="0001265B" w:rsidRDefault="0001265B" w:rsidP="0001265B">
      <w:pPr>
        <w:pStyle w:val="af0"/>
        <w:ind w:leftChars="0" w:left="1200"/>
        <w:rPr>
          <w:lang w:eastAsia="zh-TW"/>
        </w:rPr>
      </w:pPr>
      <w:r w:rsidRPr="0001265B">
        <w:rPr>
          <w:noProof/>
          <w:lang w:eastAsia="zh-TW"/>
        </w:rPr>
        <w:drawing>
          <wp:inline distT="0" distB="0" distL="0" distR="0" wp14:anchorId="2E668249" wp14:editId="7C96A3AC">
            <wp:extent cx="5017252" cy="1346200"/>
            <wp:effectExtent l="0" t="0" r="0" b="6350"/>
            <wp:docPr id="917" name="圖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1608" cy="134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8FD2" w14:textId="7057186E" w:rsidR="0001265B" w:rsidRDefault="0001265B" w:rsidP="0001265B">
      <w:pPr>
        <w:rPr>
          <w:b/>
          <w:lang w:eastAsia="zh-TW"/>
        </w:rPr>
      </w:pPr>
      <w:r>
        <w:rPr>
          <w:rFonts w:hint="eastAsia"/>
          <w:b/>
          <w:lang w:eastAsia="zh-TW"/>
        </w:rPr>
        <w:t>所有</w:t>
      </w:r>
      <w:r w:rsidRPr="0001265B">
        <w:rPr>
          <w:rFonts w:hint="eastAsia"/>
          <w:b/>
          <w:lang w:eastAsia="zh-TW"/>
        </w:rPr>
        <w:t>帳號：</w:t>
      </w:r>
    </w:p>
    <w:p w14:paraId="1B162D26" w14:textId="39EE414A" w:rsidR="0001265B" w:rsidRPr="0001265B" w:rsidRDefault="0001265B" w:rsidP="0001265B">
      <w:pPr>
        <w:rPr>
          <w:lang w:eastAsia="zh-TW"/>
        </w:rPr>
      </w:pPr>
      <w:r>
        <w:rPr>
          <w:rFonts w:hint="eastAsia"/>
          <w:b/>
          <w:lang w:eastAsia="zh-TW"/>
        </w:rPr>
        <w:t xml:space="preserve">　　</w:t>
      </w:r>
      <w:r w:rsidRPr="0001265B">
        <w:rPr>
          <w:rFonts w:hint="eastAsia"/>
          <w:lang w:eastAsia="zh-TW"/>
        </w:rPr>
        <w:t>(1)</w:t>
      </w:r>
      <w:r w:rsidRPr="0001265B">
        <w:rPr>
          <w:rFonts w:hint="eastAsia"/>
          <w:lang w:eastAsia="zh-TW"/>
        </w:rPr>
        <w:t>按下</w:t>
      </w:r>
      <w:r>
        <w:rPr>
          <w:rFonts w:hint="eastAsia"/>
          <w:lang w:eastAsia="zh-TW"/>
        </w:rPr>
        <w:t>所有</w:t>
      </w:r>
      <w:r w:rsidRPr="0001265B">
        <w:rPr>
          <w:rFonts w:hint="eastAsia"/>
          <w:lang w:eastAsia="zh-TW"/>
        </w:rPr>
        <w:t>帳號，即可查看合豐商行所有使用者</w:t>
      </w:r>
      <w:r>
        <w:rPr>
          <w:rFonts w:hint="eastAsia"/>
          <w:lang w:eastAsia="zh-TW"/>
        </w:rPr>
        <w:t>資料</w:t>
      </w:r>
      <w:r w:rsidRPr="0001265B">
        <w:rPr>
          <w:rFonts w:hint="eastAsia"/>
          <w:lang w:eastAsia="zh-TW"/>
        </w:rPr>
        <w:t>。</w:t>
      </w:r>
    </w:p>
    <w:p w14:paraId="62196AF5" w14:textId="2CF2171C" w:rsidR="0001265B" w:rsidRDefault="0001265B" w:rsidP="008D50D8">
      <w:pPr>
        <w:pStyle w:val="af0"/>
        <w:ind w:leftChars="0" w:left="120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14720" behindDoc="0" locked="0" layoutInCell="1" allowOverlap="1" wp14:anchorId="5E6D4C09" wp14:editId="13C8C050">
                <wp:simplePos x="0" y="0"/>
                <wp:positionH relativeFrom="column">
                  <wp:posOffset>1341120</wp:posOffset>
                </wp:positionH>
                <wp:positionV relativeFrom="paragraph">
                  <wp:posOffset>1710690</wp:posOffset>
                </wp:positionV>
                <wp:extent cx="400050" cy="241300"/>
                <wp:effectExtent l="0" t="0" r="76200" b="63500"/>
                <wp:wrapNone/>
                <wp:docPr id="924" name="直線單箭頭接點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89D68C" id="直線單箭頭接點 924" o:spid="_x0000_s1026" type="#_x0000_t32" style="position:absolute;margin-left:105.6pt;margin-top:134.7pt;width:31.5pt;height:19pt;z-index:2548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" strokecolor="#4472c4 [3204]" strokeweight=".5pt">
                <v:stroke endarrow="block" joinstyle="miter"/>
              </v:shape>
            </w:pict>
          </mc:Fallback>
        </mc:AlternateContent>
      </w:r>
      <w:r w:rsidRPr="00B4132E">
        <w:rPr>
          <w:noProof/>
          <w:lang w:eastAsia="zh-TW"/>
        </w:rPr>
        <w:drawing>
          <wp:inline distT="0" distB="0" distL="0" distR="0" wp14:anchorId="0FDAF539" wp14:editId="5DFE43C0">
            <wp:extent cx="2247900" cy="2186313"/>
            <wp:effectExtent l="0" t="0" r="0" b="4445"/>
            <wp:docPr id="920" name="圖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9" cy="22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DC74" w14:textId="77777777" w:rsidR="0001265B" w:rsidRPr="007D36FD" w:rsidRDefault="0001265B" w:rsidP="008D50D8">
      <w:pPr>
        <w:pStyle w:val="af0"/>
        <w:ind w:leftChars="0" w:left="1200"/>
        <w:rPr>
          <w:lang w:eastAsia="zh-TW"/>
        </w:rPr>
      </w:pPr>
    </w:p>
    <w:p w14:paraId="3300A28D" w14:textId="6F199F73" w:rsidR="00EE665E" w:rsidRDefault="00767D9F" w:rsidP="00767D9F">
      <w:pPr>
        <w:pStyle w:val="2"/>
        <w:rPr>
          <w:lang w:eastAsia="zh-TW"/>
        </w:rPr>
      </w:pPr>
      <w:bookmarkStart w:id="16" w:name="_Toc124452331"/>
      <w:r>
        <w:rPr>
          <w:rFonts w:hint="eastAsia"/>
          <w:lang w:eastAsia="zh-TW"/>
        </w:rPr>
        <w:lastRenderedPageBreak/>
        <w:t>8.2</w:t>
      </w:r>
      <w:r>
        <w:rPr>
          <w:rFonts w:hint="eastAsia"/>
          <w:lang w:eastAsia="zh-TW"/>
        </w:rPr>
        <w:t xml:space="preserve">　　下游店家</w:t>
      </w:r>
      <w:bookmarkEnd w:id="16"/>
    </w:p>
    <w:p w14:paraId="780A3B63" w14:textId="3AE54EDD" w:rsidR="00767D9F" w:rsidRDefault="00767D9F" w:rsidP="00767D9F">
      <w:pPr>
        <w:rPr>
          <w:lang w:eastAsia="zh-TW"/>
        </w:rPr>
      </w:pPr>
      <w:r>
        <w:rPr>
          <w:rFonts w:hint="eastAsia"/>
          <w:lang w:eastAsia="zh-TW"/>
        </w:rPr>
        <w:t xml:space="preserve">　　</w:t>
      </w:r>
      <w:r>
        <w:rPr>
          <w:rFonts w:hint="eastAsia"/>
          <w:lang w:eastAsia="zh-TW"/>
        </w:rPr>
        <w:t>(1)</w:t>
      </w:r>
      <w:r>
        <w:rPr>
          <w:rFonts w:hint="eastAsia"/>
          <w:lang w:eastAsia="zh-TW"/>
        </w:rPr>
        <w:t>進入首頁可以輸入帳號密碼進行登入。下游店家帳號輸入手機號碼，密碼輸入亂數產生提供出來的密碼。</w:t>
      </w:r>
    </w:p>
    <w:p w14:paraId="0A0F4643" w14:textId="4CDF891B" w:rsidR="005D59E3" w:rsidRDefault="005D59E3" w:rsidP="005D59E3">
      <w:pPr>
        <w:jc w:val="center"/>
        <w:rPr>
          <w:lang w:eastAsia="zh-TW"/>
        </w:rPr>
      </w:pPr>
      <w:r w:rsidRPr="005D59E3">
        <w:rPr>
          <w:noProof/>
          <w:lang w:eastAsia="zh-TW"/>
        </w:rPr>
        <w:drawing>
          <wp:inline distT="0" distB="0" distL="0" distR="0" wp14:anchorId="369BA5C7" wp14:editId="00F3E12B">
            <wp:extent cx="3083881" cy="2940050"/>
            <wp:effectExtent l="0" t="0" r="2540" b="0"/>
            <wp:docPr id="926" name="圖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11982" cy="29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7918" w14:textId="78514763" w:rsidR="00EE665E" w:rsidRDefault="00331752" w:rsidP="005D59E3">
      <w:pPr>
        <w:pStyle w:val="af0"/>
        <w:numPr>
          <w:ilvl w:val="0"/>
          <w:numId w:val="14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登入成功跳轉功能選擇頁面。</w:t>
      </w:r>
    </w:p>
    <w:p w14:paraId="730A970A" w14:textId="16348642" w:rsidR="005D59E3" w:rsidRDefault="005D59E3" w:rsidP="005D59E3">
      <w:pPr>
        <w:pStyle w:val="af0"/>
        <w:ind w:leftChars="0" w:left="1200"/>
        <w:rPr>
          <w:lang w:eastAsia="zh-TW"/>
        </w:rPr>
      </w:pPr>
      <w:r w:rsidRPr="005D59E3">
        <w:rPr>
          <w:noProof/>
          <w:lang w:eastAsia="zh-TW"/>
        </w:rPr>
        <w:drawing>
          <wp:inline distT="0" distB="0" distL="0" distR="0" wp14:anchorId="780F5AF4" wp14:editId="3E99F0A6">
            <wp:extent cx="3670300" cy="3426264"/>
            <wp:effectExtent l="0" t="0" r="6350" b="3175"/>
            <wp:docPr id="927" name="圖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4384" cy="344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07C3" w14:textId="32B1E114" w:rsidR="005D59E3" w:rsidRDefault="005D59E3" w:rsidP="00EE665E">
      <w:pPr>
        <w:rPr>
          <w:b/>
          <w:lang w:eastAsia="zh-TW"/>
        </w:rPr>
      </w:pPr>
    </w:p>
    <w:p w14:paraId="6D148EC2" w14:textId="77777777" w:rsidR="005D59E3" w:rsidRDefault="005D59E3" w:rsidP="00EE665E">
      <w:pPr>
        <w:rPr>
          <w:b/>
          <w:lang w:eastAsia="zh-TW"/>
        </w:rPr>
      </w:pPr>
    </w:p>
    <w:p w14:paraId="2DC990E4" w14:textId="0F2FCBF4" w:rsidR="00E165DB" w:rsidRPr="00E165DB" w:rsidRDefault="00E165DB" w:rsidP="00EE665E">
      <w:pPr>
        <w:rPr>
          <w:b/>
          <w:lang w:eastAsia="zh-TW"/>
        </w:rPr>
      </w:pPr>
      <w:r w:rsidRPr="009A7A1C">
        <w:rPr>
          <w:rFonts w:hint="eastAsia"/>
          <w:b/>
          <w:lang w:eastAsia="zh-TW"/>
        </w:rPr>
        <w:lastRenderedPageBreak/>
        <w:t>建立訂單：</w:t>
      </w:r>
    </w:p>
    <w:p w14:paraId="6926B8EB" w14:textId="4603C641" w:rsidR="005D59E3" w:rsidRDefault="005D59E3" w:rsidP="005D59E3">
      <w:pPr>
        <w:pStyle w:val="af0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按下建立訂單。</w:t>
      </w:r>
    </w:p>
    <w:p w14:paraId="7D7D2BBC" w14:textId="2F59B2BA" w:rsidR="005D59E3" w:rsidRDefault="005D59E3" w:rsidP="005D59E3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15744" behindDoc="0" locked="0" layoutInCell="1" allowOverlap="1" wp14:anchorId="1F2A46F0" wp14:editId="1B2DC8C4">
                <wp:simplePos x="0" y="0"/>
                <wp:positionH relativeFrom="column">
                  <wp:posOffset>1690370</wp:posOffset>
                </wp:positionH>
                <wp:positionV relativeFrom="paragraph">
                  <wp:posOffset>820420</wp:posOffset>
                </wp:positionV>
                <wp:extent cx="6350" cy="292100"/>
                <wp:effectExtent l="76200" t="0" r="69850" b="50800"/>
                <wp:wrapNone/>
                <wp:docPr id="936" name="直線單箭頭接點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7BE922" id="直線單箭頭接點 936" o:spid="_x0000_s1026" type="#_x0000_t32" style="position:absolute;margin-left:133.1pt;margin-top:64.6pt;width:.5pt;height:23pt;flip:x;z-index:2548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 w:rsidRPr="005D59E3">
        <w:rPr>
          <w:noProof/>
          <w:lang w:eastAsia="zh-TW"/>
        </w:rPr>
        <w:drawing>
          <wp:inline distT="0" distB="0" distL="0" distR="0" wp14:anchorId="7C54A624" wp14:editId="3CB16C32">
            <wp:extent cx="3200400" cy="2960261"/>
            <wp:effectExtent l="0" t="0" r="0" b="0"/>
            <wp:docPr id="929" name="圖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8301" cy="29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4A94" w14:textId="1BEB4A60" w:rsidR="00B34F28" w:rsidRDefault="00B34F28" w:rsidP="00EE487C">
      <w:pPr>
        <w:pStyle w:val="af0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配送方式選擇外送或是自取。</w:t>
      </w:r>
    </w:p>
    <w:p w14:paraId="1D8BEC0C" w14:textId="4A57F4C0" w:rsidR="00EE487C" w:rsidRDefault="00EE487C" w:rsidP="00EE487C">
      <w:pPr>
        <w:pStyle w:val="af0"/>
        <w:ind w:leftChars="0" w:left="840"/>
        <w:rPr>
          <w:lang w:eastAsia="zh-TW"/>
        </w:rPr>
      </w:pPr>
      <w:r w:rsidRPr="00EE487C">
        <w:rPr>
          <w:noProof/>
          <w:lang w:eastAsia="zh-TW"/>
        </w:rPr>
        <w:drawing>
          <wp:inline distT="0" distB="0" distL="0" distR="0" wp14:anchorId="2B5541CB" wp14:editId="4054FD9D">
            <wp:extent cx="4911183" cy="1403350"/>
            <wp:effectExtent l="0" t="0" r="3810" b="6350"/>
            <wp:docPr id="937" name="圖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3539" cy="14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F884" w14:textId="0F93B26C" w:rsidR="00B34F28" w:rsidRDefault="00B34F28" w:rsidP="00EE487C">
      <w:pPr>
        <w:pStyle w:val="af0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若選擇外送，則選擇配送日期與填寫備註。</w:t>
      </w:r>
    </w:p>
    <w:p w14:paraId="61798FEF" w14:textId="519CDB35" w:rsidR="00EE487C" w:rsidRDefault="00EE487C" w:rsidP="00EE487C">
      <w:pPr>
        <w:pStyle w:val="af0"/>
        <w:ind w:leftChars="0" w:left="840"/>
        <w:rPr>
          <w:lang w:eastAsia="zh-TW"/>
        </w:rPr>
      </w:pPr>
      <w:r w:rsidRPr="00EE487C">
        <w:rPr>
          <w:noProof/>
          <w:lang w:eastAsia="zh-TW"/>
        </w:rPr>
        <w:drawing>
          <wp:inline distT="0" distB="0" distL="0" distR="0" wp14:anchorId="09927166" wp14:editId="64DDD3C6">
            <wp:extent cx="4893846" cy="2603500"/>
            <wp:effectExtent l="0" t="0" r="2540" b="6350"/>
            <wp:docPr id="938" name="圖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99704" cy="26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B764" w14:textId="0CAD0256" w:rsidR="00B34F28" w:rsidRDefault="00B34F28" w:rsidP="00BC780A">
      <w:pPr>
        <w:pStyle w:val="af0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lastRenderedPageBreak/>
        <w:t>若選擇自取，則選擇店取日期與店取時間與填寫備註。</w:t>
      </w:r>
    </w:p>
    <w:p w14:paraId="6807C211" w14:textId="369B5C63" w:rsidR="00BC780A" w:rsidRDefault="00BC780A" w:rsidP="00BC780A">
      <w:pPr>
        <w:pStyle w:val="af0"/>
        <w:ind w:leftChars="0" w:left="840"/>
        <w:rPr>
          <w:lang w:eastAsia="zh-TW"/>
        </w:rPr>
      </w:pPr>
      <w:r w:rsidRPr="00BC780A">
        <w:rPr>
          <w:noProof/>
          <w:lang w:eastAsia="zh-TW"/>
        </w:rPr>
        <w:drawing>
          <wp:inline distT="0" distB="0" distL="0" distR="0" wp14:anchorId="01340375" wp14:editId="4445751D">
            <wp:extent cx="4765399" cy="2768600"/>
            <wp:effectExtent l="0" t="0" r="0" b="0"/>
            <wp:docPr id="939" name="圖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4535" cy="277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768F" w14:textId="714171D4" w:rsidR="00B34F28" w:rsidRDefault="00B34F28" w:rsidP="00E33BA3">
      <w:pPr>
        <w:pStyle w:val="af0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從商品列表中輸入對應商品的需求數量，最後按下送出訂單。</w:t>
      </w:r>
    </w:p>
    <w:p w14:paraId="5102BE0A" w14:textId="0EAA0401" w:rsidR="00E33BA3" w:rsidRDefault="00C14E0F" w:rsidP="00C14E0F">
      <w:pPr>
        <w:jc w:val="center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19840" behindDoc="0" locked="0" layoutInCell="1" allowOverlap="1" wp14:anchorId="2B684333" wp14:editId="28F5E5D4">
                <wp:simplePos x="0" y="0"/>
                <wp:positionH relativeFrom="column">
                  <wp:posOffset>3042920</wp:posOffset>
                </wp:positionH>
                <wp:positionV relativeFrom="paragraph">
                  <wp:posOffset>3361690</wp:posOffset>
                </wp:positionV>
                <wp:extent cx="571500" cy="19050"/>
                <wp:effectExtent l="38100" t="57150" r="0" b="95250"/>
                <wp:wrapNone/>
                <wp:docPr id="298" name="直線單箭頭接點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34A3AD" id="直線單箭頭接點 298" o:spid="_x0000_s1026" type="#_x0000_t32" style="position:absolute;margin-left:239.6pt;margin-top:264.7pt;width:45pt;height:1.5pt;flip:x;z-index:2548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" strokecolor="#4472c4 [3204]" strokeweight=".5pt">
                <v:stroke endarrow="block" joinstyle="miter"/>
              </v:shape>
            </w:pict>
          </mc:Fallback>
        </mc:AlternateContent>
      </w:r>
      <w:r w:rsidRPr="00981CBC">
        <w:rPr>
          <w:noProof/>
          <w:lang w:eastAsia="zh-TW"/>
        </w:rPr>
        <w:drawing>
          <wp:inline distT="0" distB="0" distL="0" distR="0" wp14:anchorId="004CA9FA" wp14:editId="5D04FD20">
            <wp:extent cx="4395620" cy="3511550"/>
            <wp:effectExtent l="0" t="0" r="508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509" cy="35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22DF" w14:textId="4AE6A30C" w:rsidR="00E33BA3" w:rsidRDefault="00E33BA3" w:rsidP="00E33BA3">
      <w:pPr>
        <w:rPr>
          <w:lang w:eastAsia="zh-TW"/>
        </w:rPr>
      </w:pPr>
    </w:p>
    <w:p w14:paraId="0D09DBB4" w14:textId="4E3E41C9" w:rsidR="00E33BA3" w:rsidRDefault="00E33BA3" w:rsidP="00E33BA3">
      <w:pPr>
        <w:rPr>
          <w:lang w:eastAsia="zh-TW"/>
        </w:rPr>
      </w:pPr>
    </w:p>
    <w:p w14:paraId="456E9B1B" w14:textId="3F41218B" w:rsidR="00E33BA3" w:rsidRDefault="00E33BA3" w:rsidP="00E33BA3">
      <w:pPr>
        <w:rPr>
          <w:lang w:eastAsia="zh-TW"/>
        </w:rPr>
      </w:pPr>
    </w:p>
    <w:p w14:paraId="40B096F4" w14:textId="519BF717" w:rsidR="00E33BA3" w:rsidRDefault="00E33BA3" w:rsidP="00E33BA3">
      <w:pPr>
        <w:rPr>
          <w:lang w:eastAsia="zh-TW"/>
        </w:rPr>
      </w:pPr>
    </w:p>
    <w:p w14:paraId="67630F23" w14:textId="5E488D20" w:rsidR="00E33BA3" w:rsidRDefault="00E33BA3" w:rsidP="00E33BA3">
      <w:pPr>
        <w:rPr>
          <w:lang w:eastAsia="zh-TW"/>
        </w:rPr>
      </w:pPr>
    </w:p>
    <w:p w14:paraId="291E7C89" w14:textId="117BC962" w:rsidR="00FF68C3" w:rsidRPr="00E33BA3" w:rsidRDefault="00E33BA3" w:rsidP="00EE665E">
      <w:pPr>
        <w:rPr>
          <w:b/>
          <w:lang w:eastAsia="zh-TW"/>
        </w:rPr>
      </w:pPr>
      <w:r>
        <w:rPr>
          <w:rFonts w:hint="eastAsia"/>
          <w:b/>
          <w:lang w:eastAsia="zh-TW"/>
        </w:rPr>
        <w:lastRenderedPageBreak/>
        <w:t>查看</w:t>
      </w:r>
      <w:r w:rsidRPr="00E33BA3">
        <w:rPr>
          <w:rFonts w:hint="eastAsia"/>
          <w:b/>
          <w:lang w:eastAsia="zh-TW"/>
        </w:rPr>
        <w:t>訂單：</w:t>
      </w:r>
    </w:p>
    <w:p w14:paraId="4A09755D" w14:textId="7807CBAB" w:rsidR="001E46DA" w:rsidRDefault="00E33BA3" w:rsidP="00E33BA3">
      <w:pPr>
        <w:pStyle w:val="af0"/>
        <w:numPr>
          <w:ilvl w:val="0"/>
          <w:numId w:val="16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按下查看訂單。</w:t>
      </w:r>
    </w:p>
    <w:p w14:paraId="5E1D6A56" w14:textId="567687C8" w:rsidR="00E33BA3" w:rsidRDefault="00E33BA3" w:rsidP="00E33BA3">
      <w:pPr>
        <w:pStyle w:val="af0"/>
        <w:ind w:leftChars="0" w:left="840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16768" behindDoc="0" locked="0" layoutInCell="1" allowOverlap="1" wp14:anchorId="1C43EEE2" wp14:editId="14088DF6">
                <wp:simplePos x="0" y="0"/>
                <wp:positionH relativeFrom="column">
                  <wp:posOffset>1309370</wp:posOffset>
                </wp:positionH>
                <wp:positionV relativeFrom="paragraph">
                  <wp:posOffset>506730</wp:posOffset>
                </wp:positionV>
                <wp:extent cx="228600" cy="292100"/>
                <wp:effectExtent l="0" t="0" r="76200" b="50800"/>
                <wp:wrapNone/>
                <wp:docPr id="941" name="直線單箭頭接點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9B5048" id="直線單箭頭接點 941" o:spid="_x0000_s1026" type="#_x0000_t32" style="position:absolute;margin-left:103.1pt;margin-top:39.9pt;width:18pt;height:23pt;z-index:2548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  <w:r w:rsidRPr="00E33BA3">
        <w:rPr>
          <w:noProof/>
          <w:lang w:eastAsia="zh-TW"/>
        </w:rPr>
        <w:drawing>
          <wp:inline distT="0" distB="0" distL="0" distR="0" wp14:anchorId="3536A097" wp14:editId="5DCD3744">
            <wp:extent cx="2387600" cy="2217772"/>
            <wp:effectExtent l="0" t="0" r="0" b="0"/>
            <wp:docPr id="940" name="圖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1868" cy="22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4A26" w14:textId="70D24BD3" w:rsidR="00E33BA3" w:rsidRDefault="00E33BA3" w:rsidP="00E33BA3">
      <w:pPr>
        <w:pStyle w:val="af0"/>
        <w:numPr>
          <w:ilvl w:val="0"/>
          <w:numId w:val="16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選擇訂單種類。</w:t>
      </w:r>
    </w:p>
    <w:p w14:paraId="66F05CE0" w14:textId="1093B0D1" w:rsidR="00E33BA3" w:rsidRDefault="00E33BA3" w:rsidP="00E33BA3">
      <w:pPr>
        <w:pStyle w:val="af0"/>
        <w:ind w:leftChars="0" w:left="840"/>
        <w:rPr>
          <w:lang w:eastAsia="zh-TW"/>
        </w:rPr>
      </w:pPr>
      <w:r w:rsidRPr="00E33BA3">
        <w:rPr>
          <w:noProof/>
          <w:lang w:eastAsia="zh-TW"/>
        </w:rPr>
        <w:drawing>
          <wp:inline distT="0" distB="0" distL="0" distR="0" wp14:anchorId="72D3B875" wp14:editId="76BC987C">
            <wp:extent cx="4476750" cy="782838"/>
            <wp:effectExtent l="0" t="0" r="0" b="0"/>
            <wp:docPr id="942" name="圖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0529" cy="79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F33" w14:textId="708CFB9A" w:rsidR="00E33BA3" w:rsidRDefault="00E33BA3" w:rsidP="00E33BA3">
      <w:pPr>
        <w:pStyle w:val="af0"/>
        <w:numPr>
          <w:ilvl w:val="0"/>
          <w:numId w:val="16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選擇訂單</w:t>
      </w:r>
      <w:r w:rsidR="000F6911">
        <w:rPr>
          <w:rFonts w:hint="eastAsia"/>
          <w:lang w:eastAsia="zh-TW"/>
        </w:rPr>
        <w:t>，即可查看訂單內容</w:t>
      </w:r>
      <w:r>
        <w:rPr>
          <w:rFonts w:hint="eastAsia"/>
          <w:lang w:eastAsia="zh-TW"/>
        </w:rPr>
        <w:t>。</w:t>
      </w:r>
    </w:p>
    <w:p w14:paraId="754B0919" w14:textId="3C32B918" w:rsidR="00E33BA3" w:rsidRDefault="00E33BA3" w:rsidP="00E33BA3">
      <w:pPr>
        <w:pStyle w:val="af0"/>
        <w:ind w:leftChars="0" w:left="840"/>
        <w:rPr>
          <w:lang w:eastAsia="zh-TW"/>
        </w:rPr>
      </w:pPr>
      <w:r w:rsidRPr="00E33BA3">
        <w:rPr>
          <w:noProof/>
          <w:lang w:eastAsia="zh-TW"/>
        </w:rPr>
        <w:drawing>
          <wp:inline distT="0" distB="0" distL="0" distR="0" wp14:anchorId="493F81F4" wp14:editId="393AC9AF">
            <wp:extent cx="4273550" cy="662438"/>
            <wp:effectExtent l="0" t="0" r="0" b="4445"/>
            <wp:docPr id="944" name="圖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83682" cy="6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A4DD" w14:textId="2A528B45" w:rsidR="00E33BA3" w:rsidRDefault="000F6911" w:rsidP="00E33BA3">
      <w:pPr>
        <w:pStyle w:val="af0"/>
        <w:ind w:leftChars="0" w:left="840"/>
        <w:rPr>
          <w:lang w:eastAsia="zh-TW"/>
        </w:rPr>
      </w:pPr>
      <w:r w:rsidRPr="000F6911">
        <w:rPr>
          <w:noProof/>
          <w:lang w:eastAsia="zh-TW"/>
        </w:rPr>
        <w:drawing>
          <wp:inline distT="0" distB="0" distL="0" distR="0" wp14:anchorId="3BB5AD6F" wp14:editId="66922AFA">
            <wp:extent cx="4936332" cy="1530350"/>
            <wp:effectExtent l="0" t="0" r="0" b="0"/>
            <wp:docPr id="945" name="圖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45421" cy="153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E1EF" w14:textId="77777777" w:rsidR="000F6911" w:rsidRDefault="000F6911" w:rsidP="00EE665E">
      <w:pPr>
        <w:rPr>
          <w:b/>
          <w:lang w:eastAsia="zh-TW"/>
        </w:rPr>
      </w:pPr>
    </w:p>
    <w:p w14:paraId="600CEE4C" w14:textId="77777777" w:rsidR="000F6911" w:rsidRDefault="000F6911" w:rsidP="00EE665E">
      <w:pPr>
        <w:rPr>
          <w:b/>
          <w:lang w:eastAsia="zh-TW"/>
        </w:rPr>
      </w:pPr>
    </w:p>
    <w:p w14:paraId="161BBA54" w14:textId="77777777" w:rsidR="000F6911" w:rsidRDefault="000F6911" w:rsidP="00EE665E">
      <w:pPr>
        <w:rPr>
          <w:b/>
          <w:lang w:eastAsia="zh-TW"/>
        </w:rPr>
      </w:pPr>
    </w:p>
    <w:p w14:paraId="4FF8DDCE" w14:textId="77777777" w:rsidR="000F6911" w:rsidRDefault="000F6911" w:rsidP="00EE665E">
      <w:pPr>
        <w:rPr>
          <w:b/>
          <w:lang w:eastAsia="zh-TW"/>
        </w:rPr>
      </w:pPr>
    </w:p>
    <w:p w14:paraId="606B5592" w14:textId="77777777" w:rsidR="000F6911" w:rsidRDefault="000F6911" w:rsidP="00EE665E">
      <w:pPr>
        <w:rPr>
          <w:b/>
          <w:lang w:eastAsia="zh-TW"/>
        </w:rPr>
      </w:pPr>
    </w:p>
    <w:p w14:paraId="7BB3D54E" w14:textId="77777777" w:rsidR="000F6911" w:rsidRDefault="000F6911" w:rsidP="00EE665E">
      <w:pPr>
        <w:rPr>
          <w:b/>
          <w:lang w:eastAsia="zh-TW"/>
        </w:rPr>
      </w:pPr>
    </w:p>
    <w:p w14:paraId="694893EF" w14:textId="77777777" w:rsidR="000F6911" w:rsidRDefault="000F6911" w:rsidP="00EE665E">
      <w:pPr>
        <w:rPr>
          <w:b/>
          <w:lang w:eastAsia="zh-TW"/>
        </w:rPr>
      </w:pPr>
    </w:p>
    <w:p w14:paraId="38BD5609" w14:textId="2060291E" w:rsidR="001E46DA" w:rsidRDefault="000F6911" w:rsidP="00EE665E">
      <w:pPr>
        <w:rPr>
          <w:b/>
          <w:lang w:eastAsia="zh-TW"/>
        </w:rPr>
      </w:pPr>
      <w:r w:rsidRPr="000F6911">
        <w:rPr>
          <w:rFonts w:hint="eastAsia"/>
          <w:b/>
          <w:lang w:eastAsia="zh-TW"/>
        </w:rPr>
        <w:lastRenderedPageBreak/>
        <w:t>修改或刪除訂單：</w:t>
      </w:r>
    </w:p>
    <w:p w14:paraId="24162FF4" w14:textId="77910746" w:rsidR="000F6911" w:rsidRDefault="000F6911" w:rsidP="000F6911">
      <w:pPr>
        <w:pStyle w:val="af0"/>
        <w:numPr>
          <w:ilvl w:val="0"/>
          <w:numId w:val="1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按下修改或刪除訂單。</w:t>
      </w:r>
    </w:p>
    <w:p w14:paraId="11D0EF29" w14:textId="79E0D925" w:rsidR="000F6911" w:rsidRDefault="000F6911" w:rsidP="000F6911">
      <w:pPr>
        <w:pStyle w:val="af0"/>
        <w:ind w:leftChars="0" w:left="852"/>
        <w:rPr>
          <w:lang w:eastAsia="zh-TW"/>
        </w:rPr>
      </w:pPr>
      <w:r>
        <w:rPr>
          <w:noProof/>
          <w:snapToGrid/>
          <w:lang w:eastAsia="zh-TW"/>
        </w:rPr>
        <mc:AlternateContent>
          <mc:Choice Requires="wps">
            <w:drawing>
              <wp:anchor distT="0" distB="0" distL="114300" distR="114300" simplePos="0" relativeHeight="254817792" behindDoc="0" locked="0" layoutInCell="1" allowOverlap="1" wp14:anchorId="41F7660A" wp14:editId="12E34265">
                <wp:simplePos x="0" y="0"/>
                <wp:positionH relativeFrom="column">
                  <wp:posOffset>2738120</wp:posOffset>
                </wp:positionH>
                <wp:positionV relativeFrom="paragraph">
                  <wp:posOffset>877570</wp:posOffset>
                </wp:positionV>
                <wp:extent cx="501650" cy="292100"/>
                <wp:effectExtent l="38100" t="0" r="31750" b="50800"/>
                <wp:wrapNone/>
                <wp:docPr id="948" name="直線單箭頭接點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65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2CFDA" id="直線單箭頭接點 948" o:spid="_x0000_s1026" type="#_x0000_t32" style="position:absolute;margin-left:215.6pt;margin-top:69.1pt;width:39.5pt;height:23pt;flip:x;z-index:2548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 w:rsidRPr="000F6911">
        <w:rPr>
          <w:noProof/>
          <w:lang w:eastAsia="zh-TW"/>
        </w:rPr>
        <w:drawing>
          <wp:inline distT="0" distB="0" distL="0" distR="0" wp14:anchorId="0FCA5BF9" wp14:editId="298304EE">
            <wp:extent cx="3200400" cy="3105203"/>
            <wp:effectExtent l="0" t="0" r="0" b="0"/>
            <wp:docPr id="946" name="圖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15074" cy="311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AF2E" w14:textId="213DD7BB" w:rsidR="000F6911" w:rsidRDefault="000F6911" w:rsidP="00566D1D">
      <w:pPr>
        <w:pStyle w:val="af0"/>
        <w:numPr>
          <w:ilvl w:val="0"/>
          <w:numId w:val="1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選擇訂單，流程同合豐商行</w:t>
      </w:r>
      <w:r>
        <w:rPr>
          <w:rFonts w:hint="eastAsia"/>
          <w:lang w:eastAsia="zh-TW"/>
        </w:rPr>
        <w:t>-</w:t>
      </w:r>
      <w:r>
        <w:rPr>
          <w:rFonts w:hint="eastAsia"/>
          <w:lang w:eastAsia="zh-TW"/>
        </w:rPr>
        <w:t>修改或刪除訂單。</w:t>
      </w:r>
    </w:p>
    <w:p w14:paraId="70672AD3" w14:textId="6877B47C" w:rsidR="000F6911" w:rsidRDefault="000F6911" w:rsidP="000F6911">
      <w:pPr>
        <w:pStyle w:val="af0"/>
        <w:ind w:leftChars="0" w:left="852"/>
        <w:rPr>
          <w:lang w:eastAsia="zh-TW"/>
        </w:rPr>
      </w:pPr>
      <w:r w:rsidRPr="000F6911">
        <w:rPr>
          <w:noProof/>
          <w:lang w:eastAsia="zh-TW"/>
        </w:rPr>
        <w:drawing>
          <wp:inline distT="0" distB="0" distL="0" distR="0" wp14:anchorId="43AD72FB" wp14:editId="5260D928">
            <wp:extent cx="4819650" cy="738581"/>
            <wp:effectExtent l="0" t="0" r="0" b="4445"/>
            <wp:docPr id="950" name="圖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87020" cy="7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CAD6" w14:textId="3828A4A0" w:rsidR="000F6911" w:rsidRPr="000F6911" w:rsidRDefault="000F6911" w:rsidP="00B33F66">
      <w:pPr>
        <w:pStyle w:val="af0"/>
        <w:ind w:leftChars="0" w:left="852"/>
        <w:rPr>
          <w:lang w:eastAsia="zh-TW"/>
        </w:rPr>
      </w:pPr>
      <w:r w:rsidRPr="000F6911">
        <w:rPr>
          <w:noProof/>
          <w:lang w:eastAsia="zh-TW"/>
        </w:rPr>
        <w:drawing>
          <wp:inline distT="0" distB="0" distL="0" distR="0" wp14:anchorId="61B93987" wp14:editId="51FDA938">
            <wp:extent cx="3127756" cy="3492500"/>
            <wp:effectExtent l="0" t="0" r="0" b="0"/>
            <wp:docPr id="953" name="圖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7044" cy="350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3C39" w14:textId="03F16EED" w:rsidR="001F407B" w:rsidRDefault="000F6911" w:rsidP="00566D1D">
      <w:pPr>
        <w:pStyle w:val="1"/>
        <w:rPr>
          <w:rFonts w:ascii="標楷體" w:hAnsi="標楷體"/>
          <w:szCs w:val="24"/>
          <w:lang w:eastAsia="zh-TW"/>
        </w:rPr>
      </w:pPr>
      <w:bookmarkStart w:id="17" w:name="_Toc124452332"/>
      <w:r>
        <w:rPr>
          <w:rFonts w:ascii="標楷體" w:hAnsi="標楷體"/>
          <w:szCs w:val="24"/>
          <w:lang w:eastAsia="zh-TW"/>
        </w:rPr>
        <w:lastRenderedPageBreak/>
        <w:t>9</w:t>
      </w:r>
      <w:r>
        <w:rPr>
          <w:rFonts w:ascii="標楷體" w:hAnsi="標楷體" w:hint="eastAsia"/>
          <w:szCs w:val="24"/>
          <w:lang w:eastAsia="zh-TW"/>
        </w:rPr>
        <w:t xml:space="preserve">　</w:t>
      </w:r>
      <w:r w:rsidRPr="0033523C">
        <w:rPr>
          <w:rFonts w:ascii="標楷體" w:hAnsi="標楷體" w:hint="eastAsia"/>
          <w:szCs w:val="24"/>
          <w:lang w:eastAsia="zh-TW"/>
        </w:rPr>
        <w:t>附錄：</w:t>
      </w:r>
      <w:bookmarkEnd w:id="17"/>
    </w:p>
    <w:p w14:paraId="2C0DE0AF" w14:textId="527ADB41" w:rsidR="00631C21" w:rsidRPr="00631C21" w:rsidRDefault="00566D1D" w:rsidP="00631C21">
      <w:pPr>
        <w:pStyle w:val="2"/>
        <w:rPr>
          <w:rFonts w:ascii="標楷體" w:hAnsi="標楷體"/>
          <w:szCs w:val="24"/>
          <w:lang w:eastAsia="zh-TW"/>
        </w:rPr>
      </w:pPr>
      <w:bookmarkStart w:id="18" w:name="_Toc124452333"/>
      <w:r>
        <w:rPr>
          <w:rFonts w:ascii="標楷體" w:hAnsi="標楷體" w:hint="eastAsia"/>
          <w:szCs w:val="24"/>
          <w:lang w:eastAsia="zh-TW"/>
        </w:rPr>
        <w:t>9</w:t>
      </w:r>
      <w:r>
        <w:rPr>
          <w:rFonts w:ascii="標楷體" w:hAnsi="標楷體"/>
          <w:szCs w:val="24"/>
          <w:lang w:eastAsia="zh-TW"/>
        </w:rPr>
        <w:t>.1</w:t>
      </w:r>
      <w:r>
        <w:rPr>
          <w:rFonts w:ascii="標楷體" w:hAnsi="標楷體" w:hint="eastAsia"/>
          <w:szCs w:val="24"/>
          <w:lang w:eastAsia="zh-TW"/>
        </w:rPr>
        <w:t xml:space="preserve">　　</w:t>
      </w:r>
      <w:r w:rsidR="0033523C" w:rsidRPr="0033523C">
        <w:rPr>
          <w:rFonts w:ascii="標楷體" w:hAnsi="標楷體" w:hint="eastAsia"/>
          <w:szCs w:val="24"/>
          <w:lang w:eastAsia="zh-TW"/>
        </w:rPr>
        <w:t>相關蒐集整理資料</w:t>
      </w:r>
      <w:bookmarkEnd w:id="18"/>
    </w:p>
    <w:p w14:paraId="274735EE" w14:textId="3941CACD" w:rsidR="00631C21" w:rsidRDefault="00631C21" w:rsidP="00631C21">
      <w:pPr>
        <w:pStyle w:val="a0"/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022/11/27</w:t>
      </w:r>
      <w:r>
        <w:rPr>
          <w:rFonts w:hint="eastAsia"/>
          <w:lang w:eastAsia="zh-TW"/>
        </w:rPr>
        <w:t>實地訪察</w:t>
      </w:r>
    </w:p>
    <w:p w14:paraId="75504A9A" w14:textId="28D83D17" w:rsidR="001E46DA" w:rsidRDefault="001E46DA" w:rsidP="00631C21">
      <w:pPr>
        <w:pStyle w:val="a0"/>
        <w:ind w:left="0"/>
        <w:rPr>
          <w:lang w:eastAsia="zh-TW"/>
        </w:rPr>
      </w:pPr>
      <w:r>
        <w:rPr>
          <w:noProof/>
          <w:snapToGrid/>
        </w:rPr>
        <w:drawing>
          <wp:inline distT="0" distB="0" distL="0" distR="0" wp14:anchorId="13B14D65" wp14:editId="3BF4B8D4">
            <wp:extent cx="2947998" cy="2210348"/>
            <wp:effectExtent l="0" t="0" r="508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70772" cy="222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C9E">
        <w:rPr>
          <w:rFonts w:hint="eastAsia"/>
          <w:lang w:eastAsia="zh-TW"/>
        </w:rPr>
        <w:t xml:space="preserve"> </w:t>
      </w:r>
      <w:r>
        <w:rPr>
          <w:noProof/>
          <w:snapToGrid/>
        </w:rPr>
        <w:drawing>
          <wp:inline distT="0" distB="0" distL="0" distR="0" wp14:anchorId="78814DC7" wp14:editId="6B85CE41">
            <wp:extent cx="2667237" cy="1999839"/>
            <wp:effectExtent l="0" t="0" r="0" b="63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86310" cy="20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386C" w14:textId="77777777" w:rsidR="00721C9E" w:rsidRDefault="00721C9E" w:rsidP="00631C21">
      <w:pPr>
        <w:pStyle w:val="a0"/>
        <w:ind w:left="0"/>
        <w:rPr>
          <w:noProof/>
          <w:snapToGrid/>
        </w:rPr>
      </w:pPr>
      <w:r>
        <w:rPr>
          <w:noProof/>
          <w:snapToGrid/>
        </w:rPr>
        <w:drawing>
          <wp:inline distT="0" distB="0" distL="0" distR="0" wp14:anchorId="7A3C5398" wp14:editId="095530D5">
            <wp:extent cx="3301358" cy="4400962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12764" cy="441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00E5" w14:textId="0E433FFC" w:rsidR="00721C9E" w:rsidRDefault="00721C9E" w:rsidP="00631C21">
      <w:pPr>
        <w:pStyle w:val="a0"/>
        <w:ind w:left="0"/>
        <w:rPr>
          <w:lang w:eastAsia="zh-TW"/>
        </w:rPr>
      </w:pPr>
      <w:r>
        <w:rPr>
          <w:noProof/>
          <w:snapToGrid/>
        </w:rPr>
        <w:lastRenderedPageBreak/>
        <w:drawing>
          <wp:inline distT="0" distB="0" distL="0" distR="0" wp14:anchorId="462C0A15" wp14:editId="17C644E8">
            <wp:extent cx="3243006" cy="2072202"/>
            <wp:effectExtent l="0" t="0" r="0" b="4445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22892" b="29175"/>
                    <a:stretch/>
                  </pic:blipFill>
                  <pic:spPr bwMode="auto">
                    <a:xfrm>
                      <a:off x="0" y="0"/>
                      <a:ext cx="3273118" cy="209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42684" w14:textId="29C13D10" w:rsidR="00631C21" w:rsidRDefault="001E46DA" w:rsidP="00631C21">
      <w:pPr>
        <w:pStyle w:val="a0"/>
        <w:ind w:left="0"/>
        <w:rPr>
          <w:lang w:eastAsia="zh-TW"/>
        </w:rPr>
      </w:pPr>
      <w:r>
        <w:rPr>
          <w:noProof/>
          <w:snapToGrid/>
        </w:rPr>
        <w:drawing>
          <wp:inline distT="0" distB="0" distL="0" distR="0" wp14:anchorId="15EDB6EC" wp14:editId="6D8AC017">
            <wp:extent cx="2836083" cy="3782590"/>
            <wp:effectExtent l="0" t="0" r="2540" b="889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50769" cy="380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 </w:t>
      </w:r>
      <w:r>
        <w:rPr>
          <w:noProof/>
          <w:snapToGrid/>
        </w:rPr>
        <w:drawing>
          <wp:inline distT="0" distB="0" distL="0" distR="0" wp14:anchorId="58CE5E5F" wp14:editId="74C98A9B">
            <wp:extent cx="2648655" cy="3532611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0368" cy="35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B9F8" w14:textId="1B51E320" w:rsidR="001E46DA" w:rsidRDefault="001E46DA" w:rsidP="00631C21">
      <w:pPr>
        <w:pStyle w:val="a0"/>
        <w:ind w:left="0"/>
        <w:rPr>
          <w:lang w:eastAsia="zh-TW"/>
        </w:rPr>
      </w:pPr>
      <w:r>
        <w:rPr>
          <w:noProof/>
          <w:snapToGrid/>
        </w:rPr>
        <w:drawing>
          <wp:inline distT="0" distB="0" distL="0" distR="0" wp14:anchorId="4E1DAE3A" wp14:editId="3B159F99">
            <wp:extent cx="2754975" cy="2065623"/>
            <wp:effectExtent l="0" t="0" r="762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6863" cy="207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 </w:t>
      </w:r>
      <w:r>
        <w:rPr>
          <w:noProof/>
          <w:snapToGrid/>
        </w:rPr>
        <w:drawing>
          <wp:inline distT="0" distB="0" distL="0" distR="0" wp14:anchorId="2F82F654" wp14:editId="4052AD6A">
            <wp:extent cx="2772522" cy="2078780"/>
            <wp:effectExtent l="0" t="0" r="8890" b="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79076" cy="208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7A6C" w14:textId="77777777" w:rsidR="001E46DA" w:rsidRDefault="001E46DA" w:rsidP="00631C21">
      <w:pPr>
        <w:pStyle w:val="a0"/>
        <w:ind w:left="0"/>
        <w:rPr>
          <w:lang w:eastAsia="zh-TW"/>
        </w:rPr>
      </w:pPr>
    </w:p>
    <w:p w14:paraId="5253B24B" w14:textId="6ED1CA17" w:rsidR="0033523C" w:rsidRDefault="00566D1D" w:rsidP="00566D1D">
      <w:pPr>
        <w:pStyle w:val="2"/>
        <w:rPr>
          <w:rFonts w:ascii="標楷體" w:hAnsi="標楷體"/>
          <w:szCs w:val="24"/>
          <w:lang w:eastAsia="zh-TW"/>
        </w:rPr>
      </w:pPr>
      <w:bookmarkStart w:id="19" w:name="_Toc124452334"/>
      <w:r>
        <w:rPr>
          <w:rFonts w:ascii="標楷體" w:hAnsi="標楷體" w:hint="eastAsia"/>
          <w:szCs w:val="24"/>
          <w:lang w:eastAsia="zh-TW"/>
        </w:rPr>
        <w:lastRenderedPageBreak/>
        <w:t xml:space="preserve">9.2　　</w:t>
      </w:r>
      <w:r w:rsidR="0033523C" w:rsidRPr="0033523C">
        <w:rPr>
          <w:rFonts w:ascii="標楷體" w:hAnsi="標楷體" w:hint="eastAsia"/>
          <w:szCs w:val="24"/>
          <w:lang w:eastAsia="zh-TW"/>
        </w:rPr>
        <w:t>專案開會記錄</w:t>
      </w:r>
      <w:bookmarkEnd w:id="19"/>
    </w:p>
    <w:p w14:paraId="773299B2" w14:textId="77777777" w:rsidR="00631C21" w:rsidRPr="007A0BD8" w:rsidRDefault="00631C21" w:rsidP="00631C21">
      <w:pPr>
        <w:ind w:firstLine="120"/>
        <w:jc w:val="center"/>
        <w:rPr>
          <w:rFonts w:ascii="標楷體" w:hAnsi="標楷體"/>
          <w:b/>
          <w:sz w:val="28"/>
          <w:szCs w:val="28"/>
          <w:lang w:eastAsia="zh-TW"/>
        </w:rPr>
      </w:pPr>
      <w:r w:rsidRPr="007A0BD8">
        <w:rPr>
          <w:rFonts w:ascii="標楷體" w:hAnsi="標楷體" w:hint="eastAsia"/>
          <w:b/>
          <w:sz w:val="28"/>
          <w:szCs w:val="28"/>
          <w:lang w:eastAsia="zh-TW"/>
        </w:rPr>
        <w:t>國立台南大學 資訊工程學系</w:t>
      </w:r>
    </w:p>
    <w:p w14:paraId="6B3F477C" w14:textId="55097823" w:rsidR="00631C21" w:rsidRDefault="00631C21" w:rsidP="00631C21">
      <w:pPr>
        <w:ind w:firstLine="120"/>
        <w:jc w:val="center"/>
        <w:rPr>
          <w:rFonts w:ascii="標楷體" w:hAnsi="標楷體"/>
          <w:b/>
          <w:lang w:eastAsia="zh-TW"/>
        </w:rPr>
      </w:pPr>
      <w:r w:rsidRPr="005F794D">
        <w:rPr>
          <w:rFonts w:ascii="標楷體" w:hAnsi="標楷體" w:hint="eastAsia"/>
          <w:b/>
          <w:lang w:eastAsia="zh-TW"/>
        </w:rPr>
        <w:t>1</w:t>
      </w:r>
      <w:r>
        <w:rPr>
          <w:rFonts w:ascii="標楷體" w:hAnsi="標楷體"/>
          <w:b/>
          <w:lang w:eastAsia="zh-TW"/>
        </w:rPr>
        <w:t>1</w:t>
      </w:r>
      <w:r>
        <w:rPr>
          <w:rFonts w:ascii="標楷體" w:hAnsi="標楷體" w:hint="eastAsia"/>
          <w:b/>
          <w:lang w:eastAsia="zh-TW"/>
        </w:rPr>
        <w:t>3</w:t>
      </w:r>
      <w:r w:rsidRPr="005F794D">
        <w:rPr>
          <w:rFonts w:ascii="標楷體" w:hAnsi="標楷體" w:hint="eastAsia"/>
          <w:b/>
          <w:lang w:eastAsia="zh-TW"/>
        </w:rPr>
        <w:t>級</w:t>
      </w:r>
      <w:r>
        <w:rPr>
          <w:rFonts w:ascii="標楷體" w:hAnsi="標楷體" w:hint="eastAsia"/>
          <w:b/>
          <w:lang w:eastAsia="zh-TW"/>
        </w:rPr>
        <w:t xml:space="preserve"> </w:t>
      </w:r>
      <w:r w:rsidRPr="005F794D">
        <w:rPr>
          <w:rFonts w:ascii="標楷體" w:hAnsi="標楷體" w:hint="eastAsia"/>
          <w:b/>
          <w:lang w:eastAsia="zh-TW"/>
        </w:rPr>
        <w:t>資料庫系統專案</w:t>
      </w:r>
      <w:r>
        <w:rPr>
          <w:rFonts w:ascii="標楷體" w:hAnsi="標楷體" w:hint="eastAsia"/>
          <w:b/>
          <w:lang w:eastAsia="zh-TW"/>
        </w:rPr>
        <w:t xml:space="preserve"> </w:t>
      </w:r>
      <w:r w:rsidRPr="005F794D">
        <w:rPr>
          <w:rFonts w:ascii="標楷體" w:hAnsi="標楷體" w:hint="eastAsia"/>
          <w:b/>
          <w:lang w:eastAsia="zh-TW"/>
        </w:rPr>
        <w:t xml:space="preserve">第 </w:t>
      </w:r>
      <w:r>
        <w:rPr>
          <w:rFonts w:ascii="標楷體" w:hAnsi="標楷體" w:hint="eastAsia"/>
          <w:b/>
          <w:lang w:eastAsia="zh-TW"/>
        </w:rPr>
        <w:t xml:space="preserve">16 </w:t>
      </w:r>
      <w:r w:rsidRPr="005F794D">
        <w:rPr>
          <w:rFonts w:ascii="標楷體" w:hAnsi="標楷體" w:hint="eastAsia"/>
          <w:b/>
          <w:lang w:eastAsia="zh-TW"/>
        </w:rPr>
        <w:t>組</w:t>
      </w:r>
    </w:p>
    <w:p w14:paraId="75A65528" w14:textId="79C705A5" w:rsidR="00631C21" w:rsidRDefault="00631C21" w:rsidP="00631C21">
      <w:pPr>
        <w:ind w:firstLine="120"/>
        <w:jc w:val="center"/>
        <w:rPr>
          <w:rFonts w:ascii="標楷體" w:hAnsi="標楷體"/>
          <w:b/>
          <w:lang w:eastAsia="zh-TW"/>
        </w:rPr>
      </w:pPr>
      <w:r>
        <w:rPr>
          <w:rFonts w:ascii="標楷體" w:hAnsi="標楷體"/>
          <w:b/>
          <w:lang w:eastAsia="zh-TW"/>
        </w:rPr>
        <w:t xml:space="preserve">  </w:t>
      </w:r>
      <w:r>
        <w:rPr>
          <w:rFonts w:ascii="標楷體" w:hAnsi="標楷體" w:hint="eastAsia"/>
          <w:b/>
          <w:lang w:eastAsia="zh-TW"/>
        </w:rPr>
        <w:t xml:space="preserve">  </w:t>
      </w:r>
      <w:r w:rsidRPr="005F794D">
        <w:rPr>
          <w:rFonts w:ascii="標楷體" w:hAnsi="標楷體" w:hint="eastAsia"/>
          <w:b/>
          <w:lang w:eastAsia="zh-TW"/>
        </w:rPr>
        <w:t>第</w:t>
      </w:r>
      <w:r>
        <w:rPr>
          <w:rFonts w:ascii="標楷體" w:hAnsi="標楷體" w:hint="eastAsia"/>
          <w:b/>
          <w:lang w:eastAsia="zh-TW"/>
        </w:rPr>
        <w:t>一次   會議記錄</w:t>
      </w:r>
      <w:r w:rsidRPr="005F794D">
        <w:rPr>
          <w:rFonts w:ascii="標楷體" w:hAnsi="標楷體" w:hint="eastAsia"/>
          <w:b/>
          <w:lang w:eastAsia="zh-TW"/>
        </w:rPr>
        <w:t xml:space="preserve"> </w:t>
      </w:r>
    </w:p>
    <w:tbl>
      <w:tblPr>
        <w:tblpPr w:leftFromText="180" w:rightFromText="180" w:vertAnchor="text" w:horzAnchor="margin" w:tblpY="5"/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1416"/>
        <w:gridCol w:w="992"/>
        <w:gridCol w:w="2126"/>
        <w:gridCol w:w="142"/>
        <w:gridCol w:w="850"/>
        <w:gridCol w:w="2015"/>
      </w:tblGrid>
      <w:tr w:rsidR="00631C21" w14:paraId="0E1A18F7" w14:textId="77777777" w:rsidTr="001A2B5A">
        <w:tc>
          <w:tcPr>
            <w:tcW w:w="1526" w:type="dxa"/>
            <w:shd w:val="clear" w:color="auto" w:fill="auto"/>
          </w:tcPr>
          <w:p w14:paraId="14CAEB9A" w14:textId="77777777" w:rsidR="00631C21" w:rsidRDefault="00631C21" w:rsidP="00631C21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日  期</w:t>
            </w:r>
          </w:p>
        </w:tc>
        <w:tc>
          <w:tcPr>
            <w:tcW w:w="1416" w:type="dxa"/>
            <w:shd w:val="clear" w:color="auto" w:fill="auto"/>
          </w:tcPr>
          <w:p w14:paraId="47BD40DF" w14:textId="35021A3C" w:rsidR="00631C21" w:rsidRDefault="00977149" w:rsidP="00631C2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TW"/>
              </w:rPr>
              <w:t>2022/11/23</w:t>
            </w:r>
          </w:p>
        </w:tc>
        <w:tc>
          <w:tcPr>
            <w:tcW w:w="992" w:type="dxa"/>
            <w:shd w:val="clear" w:color="auto" w:fill="auto"/>
          </w:tcPr>
          <w:p w14:paraId="426E8141" w14:textId="77777777" w:rsidR="00631C21" w:rsidRDefault="00631C21" w:rsidP="00631C21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時  間</w:t>
            </w:r>
          </w:p>
        </w:tc>
        <w:tc>
          <w:tcPr>
            <w:tcW w:w="2126" w:type="dxa"/>
            <w:shd w:val="clear" w:color="auto" w:fill="auto"/>
          </w:tcPr>
          <w:p w14:paraId="24617714" w14:textId="259507B4" w:rsidR="00631C21" w:rsidRDefault="00631C21" w:rsidP="00631C2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</w:t>
            </w:r>
            <w:r w:rsidR="00977149">
              <w:rPr>
                <w:rFonts w:ascii="標楷體" w:hAnsi="標楷體"/>
              </w:rPr>
              <w:t>15:00</w:t>
            </w:r>
            <w:r>
              <w:rPr>
                <w:rFonts w:ascii="標楷體" w:hAnsi="標楷體" w:hint="eastAsia"/>
              </w:rPr>
              <w:t xml:space="preserve"> ~</w:t>
            </w:r>
            <w:r w:rsidR="00977149">
              <w:rPr>
                <w:rFonts w:ascii="標楷體" w:hAnsi="標楷體"/>
              </w:rPr>
              <w:t xml:space="preserve"> 16:00</w:t>
            </w:r>
          </w:p>
        </w:tc>
        <w:tc>
          <w:tcPr>
            <w:tcW w:w="992" w:type="dxa"/>
            <w:gridSpan w:val="2"/>
            <w:shd w:val="clear" w:color="auto" w:fill="auto"/>
          </w:tcPr>
          <w:p w14:paraId="4A21F349" w14:textId="77777777" w:rsidR="00631C21" w:rsidRDefault="00631C21" w:rsidP="00631C2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地  點</w:t>
            </w:r>
          </w:p>
        </w:tc>
        <w:tc>
          <w:tcPr>
            <w:tcW w:w="2015" w:type="dxa"/>
            <w:shd w:val="clear" w:color="auto" w:fill="auto"/>
          </w:tcPr>
          <w:p w14:paraId="137F1A21" w14:textId="686A7EAE" w:rsidR="00631C21" w:rsidRDefault="00977149" w:rsidP="00631C21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/>
                <w:lang w:eastAsia="zh-TW"/>
              </w:rPr>
              <w:t>Google meet</w:t>
            </w:r>
          </w:p>
        </w:tc>
      </w:tr>
      <w:tr w:rsidR="00631C21" w14:paraId="2C0FECFB" w14:textId="77777777" w:rsidTr="001A2B5A">
        <w:trPr>
          <w:trHeight w:val="398"/>
        </w:trPr>
        <w:tc>
          <w:tcPr>
            <w:tcW w:w="1526" w:type="dxa"/>
            <w:shd w:val="clear" w:color="auto" w:fill="auto"/>
          </w:tcPr>
          <w:p w14:paraId="1A3C7F52" w14:textId="77777777" w:rsidR="00631C21" w:rsidRDefault="00631C21" w:rsidP="00631C21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會議主題</w:t>
            </w:r>
          </w:p>
        </w:tc>
        <w:tc>
          <w:tcPr>
            <w:tcW w:w="7541" w:type="dxa"/>
            <w:gridSpan w:val="6"/>
            <w:shd w:val="clear" w:color="auto" w:fill="auto"/>
          </w:tcPr>
          <w:p w14:paraId="1DED1A20" w14:textId="0B8339CE" w:rsidR="00631C21" w:rsidRDefault="00977149" w:rsidP="00631C21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系統計劃書規劃與流程問題討論</w:t>
            </w:r>
          </w:p>
        </w:tc>
      </w:tr>
      <w:tr w:rsidR="00631C21" w14:paraId="649FF067" w14:textId="77777777" w:rsidTr="001A2B5A">
        <w:trPr>
          <w:trHeight w:val="2014"/>
        </w:trPr>
        <w:tc>
          <w:tcPr>
            <w:tcW w:w="1526" w:type="dxa"/>
            <w:shd w:val="clear" w:color="auto" w:fill="auto"/>
          </w:tcPr>
          <w:p w14:paraId="61E2061B" w14:textId="77777777" w:rsidR="00631C21" w:rsidRDefault="00631C21" w:rsidP="00631C21">
            <w:pPr>
              <w:rPr>
                <w:rFonts w:ascii="標楷體" w:hAnsi="標楷體"/>
                <w:lang w:eastAsia="zh-TW"/>
              </w:rPr>
            </w:pPr>
          </w:p>
          <w:p w14:paraId="3711155F" w14:textId="77777777" w:rsidR="00631C21" w:rsidRDefault="00631C21" w:rsidP="00631C21">
            <w:pPr>
              <w:jc w:val="center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上次會議</w:t>
            </w:r>
          </w:p>
          <w:p w14:paraId="256DB601" w14:textId="77777777" w:rsidR="00631C21" w:rsidRDefault="00631C21" w:rsidP="00631C21">
            <w:pPr>
              <w:jc w:val="center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結論</w:t>
            </w:r>
          </w:p>
          <w:p w14:paraId="06898283" w14:textId="33F8CE45" w:rsidR="00631C21" w:rsidRPr="00631C21" w:rsidRDefault="00631C21" w:rsidP="00631C21">
            <w:pPr>
              <w:jc w:val="center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執行情況</w:t>
            </w:r>
          </w:p>
        </w:tc>
        <w:tc>
          <w:tcPr>
            <w:tcW w:w="7541" w:type="dxa"/>
            <w:gridSpan w:val="6"/>
            <w:shd w:val="clear" w:color="auto" w:fill="auto"/>
          </w:tcPr>
          <w:p w14:paraId="64607CC8" w14:textId="5E63104C" w:rsidR="00631C21" w:rsidRDefault="00977149" w:rsidP="00631C21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沒有開會，但先在l</w:t>
            </w:r>
            <w:r>
              <w:rPr>
                <w:rFonts w:ascii="標楷體" w:hAnsi="標楷體"/>
                <w:lang w:eastAsia="zh-TW"/>
              </w:rPr>
              <w:t>ine</w:t>
            </w:r>
            <w:r>
              <w:rPr>
                <w:rFonts w:ascii="標楷體" w:hAnsi="標楷體" w:hint="eastAsia"/>
                <w:lang w:eastAsia="zh-TW"/>
              </w:rPr>
              <w:t>群組分工各自先做負責的部分</w:t>
            </w:r>
          </w:p>
        </w:tc>
      </w:tr>
      <w:tr w:rsidR="00631C21" w14:paraId="6C32464F" w14:textId="77777777" w:rsidTr="001A2B5A">
        <w:trPr>
          <w:trHeight w:val="3822"/>
        </w:trPr>
        <w:tc>
          <w:tcPr>
            <w:tcW w:w="1526" w:type="dxa"/>
            <w:shd w:val="clear" w:color="auto" w:fill="auto"/>
          </w:tcPr>
          <w:p w14:paraId="66D680E6" w14:textId="77777777" w:rsidR="00631C21" w:rsidRDefault="00631C21" w:rsidP="00631C21">
            <w:pPr>
              <w:rPr>
                <w:rFonts w:ascii="標楷體" w:hAnsi="標楷體"/>
                <w:lang w:eastAsia="zh-TW"/>
              </w:rPr>
            </w:pPr>
          </w:p>
          <w:p w14:paraId="4E1BDD75" w14:textId="77777777" w:rsidR="00631C21" w:rsidRDefault="00631C21" w:rsidP="00631C21">
            <w:pPr>
              <w:rPr>
                <w:rFonts w:ascii="標楷體" w:hAnsi="標楷體"/>
                <w:lang w:eastAsia="zh-TW"/>
              </w:rPr>
            </w:pPr>
          </w:p>
          <w:p w14:paraId="1E0BAC8B" w14:textId="77777777" w:rsidR="00631C21" w:rsidRDefault="00631C21" w:rsidP="00631C21">
            <w:pPr>
              <w:rPr>
                <w:rFonts w:ascii="標楷體" w:hAnsi="標楷體"/>
                <w:lang w:eastAsia="zh-TW"/>
              </w:rPr>
            </w:pPr>
          </w:p>
          <w:p w14:paraId="40E71E92" w14:textId="77777777" w:rsidR="00631C21" w:rsidRDefault="00631C21" w:rsidP="00631C21">
            <w:pPr>
              <w:rPr>
                <w:rFonts w:ascii="標楷體" w:hAnsi="標楷體"/>
                <w:lang w:eastAsia="zh-TW"/>
              </w:rPr>
            </w:pPr>
          </w:p>
          <w:p w14:paraId="7D8CAB37" w14:textId="77777777" w:rsidR="00631C21" w:rsidRDefault="00631C21" w:rsidP="00631C21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本次會議</w:t>
            </w:r>
          </w:p>
          <w:p w14:paraId="18915791" w14:textId="77777777" w:rsidR="00631C21" w:rsidRDefault="00631C21" w:rsidP="00631C21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討論事項</w:t>
            </w:r>
          </w:p>
          <w:p w14:paraId="1AD90F73" w14:textId="77777777" w:rsidR="00631C21" w:rsidRDefault="00631C21" w:rsidP="00631C21">
            <w:pPr>
              <w:rPr>
                <w:rFonts w:ascii="標楷體" w:hAnsi="標楷體"/>
              </w:rPr>
            </w:pPr>
          </w:p>
        </w:tc>
        <w:tc>
          <w:tcPr>
            <w:tcW w:w="7541" w:type="dxa"/>
            <w:gridSpan w:val="6"/>
            <w:shd w:val="clear" w:color="auto" w:fill="auto"/>
          </w:tcPr>
          <w:p w14:paraId="35D299B8" w14:textId="77777777" w:rsidR="00631C21" w:rsidRDefault="00977149" w:rsidP="00631C21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功能架構圖討論、功能流程圖討論、資料流程圖討論、</w:t>
            </w:r>
          </w:p>
          <w:p w14:paraId="143263FB" w14:textId="7D74A245" w:rsidR="00977149" w:rsidRPr="00977149" w:rsidRDefault="00977149" w:rsidP="00631C21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處理描述分配、藍圖分配、</w:t>
            </w:r>
            <w:r w:rsidR="0009791D">
              <w:rPr>
                <w:rFonts w:ascii="標楷體" w:hAnsi="標楷體" w:hint="eastAsia"/>
                <w:lang w:eastAsia="zh-TW"/>
              </w:rPr>
              <w:t>資料詞彙分配、企業訪談說明</w:t>
            </w:r>
          </w:p>
        </w:tc>
      </w:tr>
      <w:tr w:rsidR="00631C21" w14:paraId="20ED0408" w14:textId="77777777" w:rsidTr="001A2B5A">
        <w:trPr>
          <w:trHeight w:val="2830"/>
        </w:trPr>
        <w:tc>
          <w:tcPr>
            <w:tcW w:w="1526" w:type="dxa"/>
            <w:shd w:val="clear" w:color="auto" w:fill="auto"/>
          </w:tcPr>
          <w:p w14:paraId="5FC03265" w14:textId="77777777" w:rsidR="00631C21" w:rsidRDefault="00631C21" w:rsidP="00631C21">
            <w:pPr>
              <w:jc w:val="center"/>
              <w:rPr>
                <w:rFonts w:ascii="標楷體" w:hAnsi="標楷體"/>
                <w:lang w:eastAsia="zh-TW"/>
              </w:rPr>
            </w:pPr>
          </w:p>
          <w:p w14:paraId="6B5A2388" w14:textId="77777777" w:rsidR="00631C21" w:rsidRDefault="00631C21" w:rsidP="00631C21">
            <w:pPr>
              <w:jc w:val="center"/>
              <w:rPr>
                <w:rFonts w:ascii="標楷體" w:hAnsi="標楷體"/>
                <w:lang w:eastAsia="zh-TW"/>
              </w:rPr>
            </w:pPr>
          </w:p>
          <w:p w14:paraId="7C12063F" w14:textId="77777777" w:rsidR="00631C21" w:rsidRDefault="00631C21" w:rsidP="00631C21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本次會議</w:t>
            </w:r>
          </w:p>
          <w:p w14:paraId="5A86AA2D" w14:textId="77777777" w:rsidR="00631C21" w:rsidRDefault="00631C21" w:rsidP="00631C21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結論</w:t>
            </w:r>
          </w:p>
          <w:p w14:paraId="7B3B73F5" w14:textId="77777777" w:rsidR="00631C21" w:rsidRDefault="00631C21" w:rsidP="00631C21">
            <w:pPr>
              <w:jc w:val="center"/>
              <w:rPr>
                <w:rFonts w:ascii="標楷體" w:hAnsi="標楷體"/>
              </w:rPr>
            </w:pPr>
          </w:p>
          <w:p w14:paraId="32DC889F" w14:textId="5EE0C851" w:rsidR="00631C21" w:rsidRDefault="00631C21" w:rsidP="00631C21">
            <w:pPr>
              <w:jc w:val="center"/>
              <w:rPr>
                <w:rFonts w:ascii="標楷體" w:hAnsi="標楷體"/>
              </w:rPr>
            </w:pPr>
          </w:p>
        </w:tc>
        <w:tc>
          <w:tcPr>
            <w:tcW w:w="7541" w:type="dxa"/>
            <w:gridSpan w:val="6"/>
            <w:shd w:val="clear" w:color="auto" w:fill="auto"/>
          </w:tcPr>
          <w:p w14:paraId="51721719" w14:textId="4D1D7748" w:rsidR="00631C21" w:rsidRDefault="0009791D" w:rsidP="00631C21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各自修改架構圖和流程圖，接下去處理描述和藍圖和資料詞彙</w:t>
            </w:r>
          </w:p>
        </w:tc>
      </w:tr>
      <w:tr w:rsidR="00631C21" w14:paraId="60254786" w14:textId="77777777" w:rsidTr="001A2B5A">
        <w:trPr>
          <w:trHeight w:val="550"/>
        </w:trPr>
        <w:tc>
          <w:tcPr>
            <w:tcW w:w="1526" w:type="dxa"/>
            <w:shd w:val="clear" w:color="auto" w:fill="auto"/>
          </w:tcPr>
          <w:p w14:paraId="3FC07A9A" w14:textId="77777777" w:rsidR="00631C21" w:rsidRDefault="00631C21" w:rsidP="00631C21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與會人員(簽名)</w:t>
            </w:r>
          </w:p>
        </w:tc>
        <w:tc>
          <w:tcPr>
            <w:tcW w:w="2408" w:type="dxa"/>
            <w:gridSpan w:val="2"/>
            <w:shd w:val="clear" w:color="auto" w:fill="auto"/>
          </w:tcPr>
          <w:p w14:paraId="562C3BAA" w14:textId="77777777" w:rsidR="00631C21" w:rsidRDefault="00631C21" w:rsidP="00631C21">
            <w:pPr>
              <w:rPr>
                <w:rFonts w:ascii="標楷體" w:hAnsi="標楷體"/>
              </w:rPr>
            </w:pPr>
          </w:p>
        </w:tc>
        <w:tc>
          <w:tcPr>
            <w:tcW w:w="2268" w:type="dxa"/>
            <w:gridSpan w:val="2"/>
            <w:shd w:val="clear" w:color="auto" w:fill="auto"/>
          </w:tcPr>
          <w:p w14:paraId="79F9BACD" w14:textId="77777777" w:rsidR="00631C21" w:rsidRDefault="00631C21" w:rsidP="00631C21">
            <w:pPr>
              <w:rPr>
                <w:rFonts w:ascii="標楷體" w:hAnsi="標楷體"/>
              </w:rPr>
            </w:pPr>
          </w:p>
        </w:tc>
        <w:tc>
          <w:tcPr>
            <w:tcW w:w="2865" w:type="dxa"/>
            <w:gridSpan w:val="2"/>
            <w:shd w:val="clear" w:color="auto" w:fill="auto"/>
          </w:tcPr>
          <w:p w14:paraId="7C8046B3" w14:textId="77777777" w:rsidR="00631C21" w:rsidRDefault="00631C21" w:rsidP="00631C21">
            <w:pPr>
              <w:rPr>
                <w:rFonts w:ascii="標楷體" w:hAnsi="標楷體"/>
              </w:rPr>
            </w:pPr>
          </w:p>
        </w:tc>
      </w:tr>
    </w:tbl>
    <w:p w14:paraId="091DDC24" w14:textId="77777777" w:rsidR="00631C21" w:rsidRPr="005F794D" w:rsidRDefault="00631C21" w:rsidP="00631C21">
      <w:pPr>
        <w:ind w:firstLine="120"/>
        <w:jc w:val="center"/>
        <w:rPr>
          <w:rFonts w:ascii="標楷體" w:hAnsi="標楷體"/>
          <w:b/>
          <w:lang w:eastAsia="zh-TW"/>
        </w:rPr>
      </w:pPr>
    </w:p>
    <w:p w14:paraId="7E0550EC" w14:textId="77777777" w:rsidR="00631C21" w:rsidRPr="007A0BD8" w:rsidRDefault="00631C21" w:rsidP="00631C21">
      <w:pPr>
        <w:ind w:firstLine="120"/>
        <w:jc w:val="center"/>
        <w:rPr>
          <w:rFonts w:ascii="標楷體" w:hAnsi="標楷體"/>
          <w:b/>
          <w:sz w:val="28"/>
          <w:szCs w:val="28"/>
          <w:lang w:eastAsia="zh-TW"/>
        </w:rPr>
      </w:pPr>
      <w:r w:rsidRPr="007A0BD8">
        <w:rPr>
          <w:rFonts w:ascii="標楷體" w:hAnsi="標楷體" w:hint="eastAsia"/>
          <w:b/>
          <w:sz w:val="28"/>
          <w:szCs w:val="28"/>
          <w:lang w:eastAsia="zh-TW"/>
        </w:rPr>
        <w:lastRenderedPageBreak/>
        <w:t>國立台南大學 資訊工程學系</w:t>
      </w:r>
    </w:p>
    <w:p w14:paraId="2CFE70C9" w14:textId="77777777" w:rsidR="00631C21" w:rsidRDefault="00631C21" w:rsidP="00631C21">
      <w:pPr>
        <w:ind w:firstLine="120"/>
        <w:jc w:val="center"/>
        <w:rPr>
          <w:rFonts w:ascii="標楷體" w:hAnsi="標楷體"/>
          <w:b/>
          <w:lang w:eastAsia="zh-TW"/>
        </w:rPr>
      </w:pPr>
      <w:r w:rsidRPr="005F794D">
        <w:rPr>
          <w:rFonts w:ascii="標楷體" w:hAnsi="標楷體" w:hint="eastAsia"/>
          <w:b/>
          <w:lang w:eastAsia="zh-TW"/>
        </w:rPr>
        <w:t>1</w:t>
      </w:r>
      <w:r>
        <w:rPr>
          <w:rFonts w:ascii="標楷體" w:hAnsi="標楷體"/>
          <w:b/>
          <w:lang w:eastAsia="zh-TW"/>
        </w:rPr>
        <w:t>1</w:t>
      </w:r>
      <w:r>
        <w:rPr>
          <w:rFonts w:ascii="標楷體" w:hAnsi="標楷體" w:hint="eastAsia"/>
          <w:b/>
          <w:lang w:eastAsia="zh-TW"/>
        </w:rPr>
        <w:t>3</w:t>
      </w:r>
      <w:r w:rsidRPr="005F794D">
        <w:rPr>
          <w:rFonts w:ascii="標楷體" w:hAnsi="標楷體" w:hint="eastAsia"/>
          <w:b/>
          <w:lang w:eastAsia="zh-TW"/>
        </w:rPr>
        <w:t>級</w:t>
      </w:r>
      <w:r>
        <w:rPr>
          <w:rFonts w:ascii="標楷體" w:hAnsi="標楷體" w:hint="eastAsia"/>
          <w:b/>
          <w:lang w:eastAsia="zh-TW"/>
        </w:rPr>
        <w:t xml:space="preserve"> </w:t>
      </w:r>
      <w:r w:rsidRPr="005F794D">
        <w:rPr>
          <w:rFonts w:ascii="標楷體" w:hAnsi="標楷體" w:hint="eastAsia"/>
          <w:b/>
          <w:lang w:eastAsia="zh-TW"/>
        </w:rPr>
        <w:t>資料庫系統專案</w:t>
      </w:r>
      <w:r>
        <w:rPr>
          <w:rFonts w:ascii="標楷體" w:hAnsi="標楷體" w:hint="eastAsia"/>
          <w:b/>
          <w:lang w:eastAsia="zh-TW"/>
        </w:rPr>
        <w:t xml:space="preserve"> </w:t>
      </w:r>
      <w:r w:rsidRPr="005F794D">
        <w:rPr>
          <w:rFonts w:ascii="標楷體" w:hAnsi="標楷體" w:hint="eastAsia"/>
          <w:b/>
          <w:lang w:eastAsia="zh-TW"/>
        </w:rPr>
        <w:t xml:space="preserve">第 </w:t>
      </w:r>
      <w:r>
        <w:rPr>
          <w:rFonts w:ascii="標楷體" w:hAnsi="標楷體" w:hint="eastAsia"/>
          <w:b/>
          <w:lang w:eastAsia="zh-TW"/>
        </w:rPr>
        <w:t xml:space="preserve">16 </w:t>
      </w:r>
      <w:r w:rsidRPr="005F794D">
        <w:rPr>
          <w:rFonts w:ascii="標楷體" w:hAnsi="標楷體" w:hint="eastAsia"/>
          <w:b/>
          <w:lang w:eastAsia="zh-TW"/>
        </w:rPr>
        <w:t>組</w:t>
      </w:r>
    </w:p>
    <w:p w14:paraId="38399D05" w14:textId="10B205FE" w:rsidR="00631C21" w:rsidRDefault="00631C21" w:rsidP="00631C21">
      <w:pPr>
        <w:ind w:firstLine="120"/>
        <w:jc w:val="center"/>
        <w:rPr>
          <w:rFonts w:ascii="標楷體" w:hAnsi="標楷體"/>
          <w:b/>
          <w:lang w:eastAsia="zh-TW"/>
        </w:rPr>
      </w:pPr>
      <w:r>
        <w:rPr>
          <w:rFonts w:ascii="標楷體" w:hAnsi="標楷體"/>
          <w:b/>
          <w:lang w:eastAsia="zh-TW"/>
        </w:rPr>
        <w:t xml:space="preserve">  </w:t>
      </w:r>
      <w:r>
        <w:rPr>
          <w:rFonts w:ascii="標楷體" w:hAnsi="標楷體" w:hint="eastAsia"/>
          <w:b/>
          <w:lang w:eastAsia="zh-TW"/>
        </w:rPr>
        <w:t xml:space="preserve">  </w:t>
      </w:r>
      <w:r w:rsidRPr="005F794D">
        <w:rPr>
          <w:rFonts w:ascii="標楷體" w:hAnsi="標楷體" w:hint="eastAsia"/>
          <w:b/>
          <w:lang w:eastAsia="zh-TW"/>
        </w:rPr>
        <w:t>第</w:t>
      </w:r>
      <w:r>
        <w:rPr>
          <w:rFonts w:ascii="標楷體" w:hAnsi="標楷體" w:hint="eastAsia"/>
          <w:b/>
          <w:lang w:eastAsia="zh-TW"/>
        </w:rPr>
        <w:t>二次   會議記錄</w:t>
      </w:r>
      <w:r w:rsidRPr="005F794D">
        <w:rPr>
          <w:rFonts w:ascii="標楷體" w:hAnsi="標楷體" w:hint="eastAsia"/>
          <w:b/>
          <w:lang w:eastAsia="zh-TW"/>
        </w:rPr>
        <w:t xml:space="preserve"> </w:t>
      </w:r>
    </w:p>
    <w:tbl>
      <w:tblPr>
        <w:tblpPr w:leftFromText="180" w:rightFromText="180" w:vertAnchor="text" w:horzAnchor="margin" w:tblpY="5"/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1296"/>
        <w:gridCol w:w="992"/>
        <w:gridCol w:w="2126"/>
        <w:gridCol w:w="142"/>
        <w:gridCol w:w="850"/>
        <w:gridCol w:w="2135"/>
      </w:tblGrid>
      <w:tr w:rsidR="00631C21" w14:paraId="06609B7F" w14:textId="77777777" w:rsidTr="001A2B5A">
        <w:tc>
          <w:tcPr>
            <w:tcW w:w="1526" w:type="dxa"/>
            <w:shd w:val="clear" w:color="auto" w:fill="auto"/>
          </w:tcPr>
          <w:p w14:paraId="1549A608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日  期</w:t>
            </w:r>
          </w:p>
        </w:tc>
        <w:tc>
          <w:tcPr>
            <w:tcW w:w="1296" w:type="dxa"/>
            <w:shd w:val="clear" w:color="auto" w:fill="auto"/>
          </w:tcPr>
          <w:p w14:paraId="457332E2" w14:textId="0374CC50" w:rsidR="00631C21" w:rsidRDefault="007C6AF8" w:rsidP="00227E8E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TW"/>
              </w:rPr>
              <w:t>2022/12/3</w:t>
            </w:r>
          </w:p>
        </w:tc>
        <w:tc>
          <w:tcPr>
            <w:tcW w:w="992" w:type="dxa"/>
            <w:shd w:val="clear" w:color="auto" w:fill="auto"/>
          </w:tcPr>
          <w:p w14:paraId="6F73E7DB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時  間</w:t>
            </w:r>
          </w:p>
        </w:tc>
        <w:tc>
          <w:tcPr>
            <w:tcW w:w="2126" w:type="dxa"/>
            <w:shd w:val="clear" w:color="auto" w:fill="auto"/>
          </w:tcPr>
          <w:p w14:paraId="4C92C201" w14:textId="44927E4D" w:rsidR="00631C21" w:rsidRDefault="00631C21" w:rsidP="00227E8E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 </w:t>
            </w:r>
            <w:r w:rsidR="007C6AF8">
              <w:rPr>
                <w:rFonts w:ascii="標楷體" w:hAnsi="標楷體" w:hint="eastAsia"/>
                <w:lang w:eastAsia="zh-TW"/>
              </w:rPr>
              <w:t>13:40</w:t>
            </w:r>
            <w:r>
              <w:rPr>
                <w:rFonts w:ascii="標楷體" w:hAnsi="標楷體" w:hint="eastAsia"/>
              </w:rPr>
              <w:t>~</w:t>
            </w:r>
            <w:r w:rsidR="007C6AF8">
              <w:rPr>
                <w:rFonts w:ascii="標楷體" w:hAnsi="標楷體" w:hint="eastAsia"/>
                <w:lang w:eastAsia="zh-TW"/>
              </w:rPr>
              <w:t>15:00</w:t>
            </w:r>
          </w:p>
        </w:tc>
        <w:tc>
          <w:tcPr>
            <w:tcW w:w="992" w:type="dxa"/>
            <w:gridSpan w:val="2"/>
            <w:shd w:val="clear" w:color="auto" w:fill="auto"/>
          </w:tcPr>
          <w:p w14:paraId="35298D89" w14:textId="77777777" w:rsidR="00631C21" w:rsidRDefault="00631C21" w:rsidP="00227E8E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地  點</w:t>
            </w:r>
          </w:p>
        </w:tc>
        <w:tc>
          <w:tcPr>
            <w:tcW w:w="2135" w:type="dxa"/>
            <w:shd w:val="clear" w:color="auto" w:fill="auto"/>
          </w:tcPr>
          <w:p w14:paraId="16278D33" w14:textId="0857B7A3" w:rsidR="00631C21" w:rsidRDefault="007C6AF8" w:rsidP="00227E8E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/>
                <w:lang w:eastAsia="zh-TW"/>
              </w:rPr>
              <w:t>Google meet</w:t>
            </w:r>
          </w:p>
        </w:tc>
      </w:tr>
      <w:tr w:rsidR="00631C21" w14:paraId="44E7B502" w14:textId="77777777" w:rsidTr="001A2B5A">
        <w:trPr>
          <w:trHeight w:val="398"/>
        </w:trPr>
        <w:tc>
          <w:tcPr>
            <w:tcW w:w="1526" w:type="dxa"/>
            <w:shd w:val="clear" w:color="auto" w:fill="auto"/>
          </w:tcPr>
          <w:p w14:paraId="433A12EE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會議主題</w:t>
            </w:r>
          </w:p>
        </w:tc>
        <w:tc>
          <w:tcPr>
            <w:tcW w:w="7541" w:type="dxa"/>
            <w:gridSpan w:val="6"/>
            <w:shd w:val="clear" w:color="auto" w:fill="auto"/>
          </w:tcPr>
          <w:p w14:paraId="25F50C5B" w14:textId="73ED79AB" w:rsidR="00631C21" w:rsidRDefault="007C6AF8" w:rsidP="00227E8E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功能與資料流程圖修改</w:t>
            </w:r>
          </w:p>
        </w:tc>
      </w:tr>
      <w:tr w:rsidR="00631C21" w14:paraId="725C8CB8" w14:textId="77777777" w:rsidTr="001A2B5A">
        <w:trPr>
          <w:trHeight w:val="2014"/>
        </w:trPr>
        <w:tc>
          <w:tcPr>
            <w:tcW w:w="1526" w:type="dxa"/>
            <w:shd w:val="clear" w:color="auto" w:fill="auto"/>
          </w:tcPr>
          <w:p w14:paraId="0817DF2D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16D985D6" w14:textId="77777777" w:rsidR="00631C21" w:rsidRDefault="00631C21" w:rsidP="00227E8E">
            <w:pPr>
              <w:jc w:val="center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上次會議</w:t>
            </w:r>
          </w:p>
          <w:p w14:paraId="31F016F8" w14:textId="77777777" w:rsidR="00631C21" w:rsidRDefault="00631C21" w:rsidP="00227E8E">
            <w:pPr>
              <w:jc w:val="center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結論</w:t>
            </w:r>
          </w:p>
          <w:p w14:paraId="62ADF2B8" w14:textId="77777777" w:rsidR="00631C21" w:rsidRPr="00631C21" w:rsidRDefault="00631C21" w:rsidP="00227E8E">
            <w:pPr>
              <w:jc w:val="center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執行情況</w:t>
            </w:r>
          </w:p>
        </w:tc>
        <w:tc>
          <w:tcPr>
            <w:tcW w:w="7541" w:type="dxa"/>
            <w:gridSpan w:val="6"/>
            <w:shd w:val="clear" w:color="auto" w:fill="auto"/>
          </w:tcPr>
          <w:p w14:paraId="464579C0" w14:textId="00EB1AD1" w:rsidR="00631C21" w:rsidRDefault="001A2B5A" w:rsidP="00227E8E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組員葉子銘負責</w:t>
            </w:r>
            <w:r w:rsidR="007C6AF8">
              <w:rPr>
                <w:rFonts w:ascii="標楷體" w:hAnsi="標楷體" w:hint="eastAsia"/>
                <w:lang w:eastAsia="zh-TW"/>
              </w:rPr>
              <w:t>處理描述未做未完成，由其他人接手重做</w:t>
            </w:r>
          </w:p>
        </w:tc>
      </w:tr>
      <w:tr w:rsidR="00631C21" w14:paraId="0CCAF9D2" w14:textId="77777777" w:rsidTr="001A2B5A">
        <w:trPr>
          <w:trHeight w:val="3822"/>
        </w:trPr>
        <w:tc>
          <w:tcPr>
            <w:tcW w:w="1526" w:type="dxa"/>
            <w:shd w:val="clear" w:color="auto" w:fill="auto"/>
          </w:tcPr>
          <w:p w14:paraId="638F641B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0F0043FE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183D1522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7A60731E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612D47D3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本次會議</w:t>
            </w:r>
          </w:p>
          <w:p w14:paraId="2129424B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討論事項</w:t>
            </w:r>
          </w:p>
          <w:p w14:paraId="46E10C84" w14:textId="77777777" w:rsidR="00631C21" w:rsidRDefault="00631C21" w:rsidP="00227E8E">
            <w:pPr>
              <w:rPr>
                <w:rFonts w:ascii="標楷體" w:hAnsi="標楷體"/>
              </w:rPr>
            </w:pPr>
          </w:p>
        </w:tc>
        <w:tc>
          <w:tcPr>
            <w:tcW w:w="7541" w:type="dxa"/>
            <w:gridSpan w:val="6"/>
            <w:shd w:val="clear" w:color="auto" w:fill="auto"/>
          </w:tcPr>
          <w:p w14:paraId="1ACE6B1B" w14:textId="270AD695" w:rsidR="007C6AF8" w:rsidRDefault="007C6AF8" w:rsidP="007C6AF8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功能架構圖討論、功能流程圖討論、資料流程圖討論、</w:t>
            </w:r>
          </w:p>
          <w:p w14:paraId="65D6DB7B" w14:textId="745DC9D0" w:rsidR="007C6AF8" w:rsidRDefault="007C6AF8" w:rsidP="007C6AF8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藍圖、資料詞彙確認</w:t>
            </w:r>
          </w:p>
          <w:p w14:paraId="42A9F28E" w14:textId="77777777" w:rsidR="00631C21" w:rsidRPr="007C6AF8" w:rsidRDefault="00631C21" w:rsidP="00227E8E">
            <w:pPr>
              <w:rPr>
                <w:rFonts w:ascii="標楷體" w:hAnsi="標楷體"/>
                <w:lang w:eastAsia="zh-TW"/>
              </w:rPr>
            </w:pPr>
          </w:p>
        </w:tc>
      </w:tr>
      <w:tr w:rsidR="00631C21" w14:paraId="19FEF97D" w14:textId="77777777" w:rsidTr="001A2B5A">
        <w:trPr>
          <w:trHeight w:val="2830"/>
        </w:trPr>
        <w:tc>
          <w:tcPr>
            <w:tcW w:w="1526" w:type="dxa"/>
            <w:shd w:val="clear" w:color="auto" w:fill="auto"/>
          </w:tcPr>
          <w:p w14:paraId="61DEA4A9" w14:textId="77777777" w:rsidR="00631C21" w:rsidRDefault="00631C21" w:rsidP="00227E8E">
            <w:pPr>
              <w:jc w:val="center"/>
              <w:rPr>
                <w:rFonts w:ascii="標楷體" w:hAnsi="標楷體"/>
                <w:lang w:eastAsia="zh-TW"/>
              </w:rPr>
            </w:pPr>
          </w:p>
          <w:p w14:paraId="355FCA27" w14:textId="77777777" w:rsidR="00631C21" w:rsidRDefault="00631C21" w:rsidP="00227E8E">
            <w:pPr>
              <w:jc w:val="center"/>
              <w:rPr>
                <w:rFonts w:ascii="標楷體" w:hAnsi="標楷體"/>
                <w:lang w:eastAsia="zh-TW"/>
              </w:rPr>
            </w:pPr>
          </w:p>
          <w:p w14:paraId="36DAFD14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本次會議</w:t>
            </w:r>
          </w:p>
          <w:p w14:paraId="0A2BC9FA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結論</w:t>
            </w:r>
          </w:p>
          <w:p w14:paraId="4CF029E7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</w:p>
          <w:p w14:paraId="34845198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</w:p>
        </w:tc>
        <w:tc>
          <w:tcPr>
            <w:tcW w:w="7541" w:type="dxa"/>
            <w:gridSpan w:val="6"/>
            <w:shd w:val="clear" w:color="auto" w:fill="auto"/>
          </w:tcPr>
          <w:p w14:paraId="018386F0" w14:textId="77777777" w:rsidR="007C6AF8" w:rsidRDefault="007C6AF8" w:rsidP="00227E8E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回去修改功能架構圖、功能流程圖、資料流程圖</w:t>
            </w:r>
          </w:p>
          <w:p w14:paraId="533B036B" w14:textId="74BD8E59" w:rsidR="007C6AF8" w:rsidRPr="007C6AF8" w:rsidRDefault="007C6AF8" w:rsidP="00227E8E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接著畫ER</w:t>
            </w:r>
            <w:r>
              <w:rPr>
                <w:rFonts w:ascii="標楷體" w:hAnsi="標楷體"/>
                <w:lang w:eastAsia="zh-TW"/>
              </w:rPr>
              <w:t>-model</w:t>
            </w:r>
            <w:r>
              <w:rPr>
                <w:rFonts w:ascii="標楷體" w:hAnsi="標楷體" w:hint="eastAsia"/>
                <w:lang w:eastAsia="zh-TW"/>
              </w:rPr>
              <w:t>草圖</w:t>
            </w:r>
          </w:p>
        </w:tc>
      </w:tr>
      <w:tr w:rsidR="00631C21" w14:paraId="444C01C7" w14:textId="77777777" w:rsidTr="001A2B5A">
        <w:trPr>
          <w:trHeight w:val="550"/>
        </w:trPr>
        <w:tc>
          <w:tcPr>
            <w:tcW w:w="1526" w:type="dxa"/>
            <w:shd w:val="clear" w:color="auto" w:fill="auto"/>
          </w:tcPr>
          <w:p w14:paraId="65B5ED2D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與會人員(簽名)</w:t>
            </w:r>
          </w:p>
        </w:tc>
        <w:tc>
          <w:tcPr>
            <w:tcW w:w="2288" w:type="dxa"/>
            <w:gridSpan w:val="2"/>
            <w:shd w:val="clear" w:color="auto" w:fill="auto"/>
          </w:tcPr>
          <w:p w14:paraId="0F58BD1B" w14:textId="77777777" w:rsidR="00631C21" w:rsidRDefault="00631C21" w:rsidP="00227E8E">
            <w:pPr>
              <w:rPr>
                <w:rFonts w:ascii="標楷體" w:hAnsi="標楷體"/>
              </w:rPr>
            </w:pPr>
          </w:p>
        </w:tc>
        <w:tc>
          <w:tcPr>
            <w:tcW w:w="2268" w:type="dxa"/>
            <w:gridSpan w:val="2"/>
            <w:shd w:val="clear" w:color="auto" w:fill="auto"/>
          </w:tcPr>
          <w:p w14:paraId="5A5B5B8C" w14:textId="77777777" w:rsidR="00631C21" w:rsidRDefault="00631C21" w:rsidP="00227E8E">
            <w:pPr>
              <w:rPr>
                <w:rFonts w:ascii="標楷體" w:hAnsi="標楷體"/>
              </w:rPr>
            </w:pPr>
          </w:p>
        </w:tc>
        <w:tc>
          <w:tcPr>
            <w:tcW w:w="2985" w:type="dxa"/>
            <w:gridSpan w:val="2"/>
            <w:shd w:val="clear" w:color="auto" w:fill="auto"/>
          </w:tcPr>
          <w:p w14:paraId="7DD3E02C" w14:textId="77777777" w:rsidR="00631C21" w:rsidRDefault="00631C21" w:rsidP="00227E8E">
            <w:pPr>
              <w:rPr>
                <w:rFonts w:ascii="標楷體" w:hAnsi="標楷體"/>
              </w:rPr>
            </w:pPr>
          </w:p>
        </w:tc>
      </w:tr>
    </w:tbl>
    <w:p w14:paraId="32ED0AA2" w14:textId="77777777" w:rsidR="00631C21" w:rsidRPr="005F794D" w:rsidRDefault="00631C21" w:rsidP="00631C21">
      <w:pPr>
        <w:ind w:firstLine="120"/>
        <w:jc w:val="center"/>
        <w:rPr>
          <w:rFonts w:ascii="標楷體" w:hAnsi="標楷體"/>
          <w:b/>
          <w:lang w:eastAsia="zh-TW"/>
        </w:rPr>
      </w:pPr>
    </w:p>
    <w:p w14:paraId="0E794AAD" w14:textId="4ABDAC70" w:rsidR="00631C21" w:rsidRDefault="00631C21" w:rsidP="00631C21"/>
    <w:p w14:paraId="3F90BD8B" w14:textId="77777777" w:rsidR="00631C21" w:rsidRDefault="00631C21" w:rsidP="00631C21">
      <w:pPr>
        <w:ind w:firstLine="120"/>
        <w:jc w:val="center"/>
        <w:rPr>
          <w:rFonts w:ascii="標楷體" w:hAnsi="標楷體"/>
          <w:b/>
          <w:sz w:val="28"/>
          <w:szCs w:val="28"/>
          <w:lang w:eastAsia="zh-TW"/>
        </w:rPr>
      </w:pPr>
    </w:p>
    <w:p w14:paraId="64ED3D51" w14:textId="08EB2255" w:rsidR="00631C21" w:rsidRPr="007A0BD8" w:rsidRDefault="00631C21" w:rsidP="00631C21">
      <w:pPr>
        <w:ind w:firstLine="120"/>
        <w:jc w:val="center"/>
        <w:rPr>
          <w:rFonts w:ascii="標楷體" w:hAnsi="標楷體"/>
          <w:b/>
          <w:sz w:val="28"/>
          <w:szCs w:val="28"/>
          <w:lang w:eastAsia="zh-TW"/>
        </w:rPr>
      </w:pPr>
      <w:r w:rsidRPr="007A0BD8">
        <w:rPr>
          <w:rFonts w:ascii="標楷體" w:hAnsi="標楷體" w:hint="eastAsia"/>
          <w:b/>
          <w:sz w:val="28"/>
          <w:szCs w:val="28"/>
          <w:lang w:eastAsia="zh-TW"/>
        </w:rPr>
        <w:lastRenderedPageBreak/>
        <w:t>國立台南大學 資訊工程學系</w:t>
      </w:r>
    </w:p>
    <w:p w14:paraId="7C5644D5" w14:textId="77777777" w:rsidR="00631C21" w:rsidRDefault="00631C21" w:rsidP="00631C21">
      <w:pPr>
        <w:ind w:firstLine="120"/>
        <w:jc w:val="center"/>
        <w:rPr>
          <w:rFonts w:ascii="標楷體" w:hAnsi="標楷體"/>
          <w:b/>
          <w:lang w:eastAsia="zh-TW"/>
        </w:rPr>
      </w:pPr>
      <w:r w:rsidRPr="005F794D">
        <w:rPr>
          <w:rFonts w:ascii="標楷體" w:hAnsi="標楷體" w:hint="eastAsia"/>
          <w:b/>
          <w:lang w:eastAsia="zh-TW"/>
        </w:rPr>
        <w:t>1</w:t>
      </w:r>
      <w:r>
        <w:rPr>
          <w:rFonts w:ascii="標楷體" w:hAnsi="標楷體"/>
          <w:b/>
          <w:lang w:eastAsia="zh-TW"/>
        </w:rPr>
        <w:t>1</w:t>
      </w:r>
      <w:r>
        <w:rPr>
          <w:rFonts w:ascii="標楷體" w:hAnsi="標楷體" w:hint="eastAsia"/>
          <w:b/>
          <w:lang w:eastAsia="zh-TW"/>
        </w:rPr>
        <w:t>3</w:t>
      </w:r>
      <w:r w:rsidRPr="005F794D">
        <w:rPr>
          <w:rFonts w:ascii="標楷體" w:hAnsi="標楷體" w:hint="eastAsia"/>
          <w:b/>
          <w:lang w:eastAsia="zh-TW"/>
        </w:rPr>
        <w:t>級</w:t>
      </w:r>
      <w:r>
        <w:rPr>
          <w:rFonts w:ascii="標楷體" w:hAnsi="標楷體" w:hint="eastAsia"/>
          <w:b/>
          <w:lang w:eastAsia="zh-TW"/>
        </w:rPr>
        <w:t xml:space="preserve"> </w:t>
      </w:r>
      <w:r w:rsidRPr="005F794D">
        <w:rPr>
          <w:rFonts w:ascii="標楷體" w:hAnsi="標楷體" w:hint="eastAsia"/>
          <w:b/>
          <w:lang w:eastAsia="zh-TW"/>
        </w:rPr>
        <w:t>資料庫系統專案</w:t>
      </w:r>
      <w:r>
        <w:rPr>
          <w:rFonts w:ascii="標楷體" w:hAnsi="標楷體" w:hint="eastAsia"/>
          <w:b/>
          <w:lang w:eastAsia="zh-TW"/>
        </w:rPr>
        <w:t xml:space="preserve"> </w:t>
      </w:r>
      <w:r w:rsidRPr="005F794D">
        <w:rPr>
          <w:rFonts w:ascii="標楷體" w:hAnsi="標楷體" w:hint="eastAsia"/>
          <w:b/>
          <w:lang w:eastAsia="zh-TW"/>
        </w:rPr>
        <w:t xml:space="preserve">第 </w:t>
      </w:r>
      <w:r>
        <w:rPr>
          <w:rFonts w:ascii="標楷體" w:hAnsi="標楷體" w:hint="eastAsia"/>
          <w:b/>
          <w:lang w:eastAsia="zh-TW"/>
        </w:rPr>
        <w:t xml:space="preserve">16 </w:t>
      </w:r>
      <w:r w:rsidRPr="005F794D">
        <w:rPr>
          <w:rFonts w:ascii="標楷體" w:hAnsi="標楷體" w:hint="eastAsia"/>
          <w:b/>
          <w:lang w:eastAsia="zh-TW"/>
        </w:rPr>
        <w:t>組</w:t>
      </w:r>
    </w:p>
    <w:p w14:paraId="149B9B9D" w14:textId="4303EEC0" w:rsidR="00631C21" w:rsidRDefault="00631C21" w:rsidP="00631C21">
      <w:pPr>
        <w:ind w:firstLine="120"/>
        <w:jc w:val="center"/>
        <w:rPr>
          <w:rFonts w:ascii="標楷體" w:hAnsi="標楷體"/>
          <w:b/>
          <w:lang w:eastAsia="zh-TW"/>
        </w:rPr>
      </w:pPr>
      <w:r>
        <w:rPr>
          <w:rFonts w:ascii="標楷體" w:hAnsi="標楷體"/>
          <w:b/>
          <w:lang w:eastAsia="zh-TW"/>
        </w:rPr>
        <w:t xml:space="preserve">  </w:t>
      </w:r>
      <w:r>
        <w:rPr>
          <w:rFonts w:ascii="標楷體" w:hAnsi="標楷體" w:hint="eastAsia"/>
          <w:b/>
          <w:lang w:eastAsia="zh-TW"/>
        </w:rPr>
        <w:t xml:space="preserve">  </w:t>
      </w:r>
      <w:r w:rsidRPr="005F794D">
        <w:rPr>
          <w:rFonts w:ascii="標楷體" w:hAnsi="標楷體" w:hint="eastAsia"/>
          <w:b/>
          <w:lang w:eastAsia="zh-TW"/>
        </w:rPr>
        <w:t>第</w:t>
      </w:r>
      <w:r>
        <w:rPr>
          <w:rFonts w:ascii="標楷體" w:hAnsi="標楷體" w:hint="eastAsia"/>
          <w:b/>
          <w:lang w:eastAsia="zh-TW"/>
        </w:rPr>
        <w:t>三次   會議記錄</w:t>
      </w:r>
      <w:r w:rsidRPr="005F794D">
        <w:rPr>
          <w:rFonts w:ascii="標楷體" w:hAnsi="標楷體" w:hint="eastAsia"/>
          <w:b/>
          <w:lang w:eastAsia="zh-TW"/>
        </w:rPr>
        <w:t xml:space="preserve"> </w:t>
      </w:r>
    </w:p>
    <w:tbl>
      <w:tblPr>
        <w:tblpPr w:leftFromText="180" w:rightFromText="180" w:vertAnchor="text" w:horzAnchor="margin" w:tblpY="5"/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1416"/>
        <w:gridCol w:w="992"/>
        <w:gridCol w:w="2126"/>
        <w:gridCol w:w="142"/>
        <w:gridCol w:w="850"/>
        <w:gridCol w:w="2015"/>
      </w:tblGrid>
      <w:tr w:rsidR="00631C21" w14:paraId="2460D2E3" w14:textId="77777777" w:rsidTr="001A2B5A">
        <w:tc>
          <w:tcPr>
            <w:tcW w:w="1526" w:type="dxa"/>
            <w:shd w:val="clear" w:color="auto" w:fill="auto"/>
          </w:tcPr>
          <w:p w14:paraId="30AD8FCE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日  期</w:t>
            </w:r>
          </w:p>
        </w:tc>
        <w:tc>
          <w:tcPr>
            <w:tcW w:w="1416" w:type="dxa"/>
            <w:shd w:val="clear" w:color="auto" w:fill="auto"/>
          </w:tcPr>
          <w:p w14:paraId="0D72AD67" w14:textId="6FDBB0C4" w:rsidR="00631C21" w:rsidRDefault="007C6AF8" w:rsidP="00227E8E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TW"/>
              </w:rPr>
              <w:t>2022/10/10</w:t>
            </w:r>
          </w:p>
        </w:tc>
        <w:tc>
          <w:tcPr>
            <w:tcW w:w="992" w:type="dxa"/>
            <w:shd w:val="clear" w:color="auto" w:fill="auto"/>
          </w:tcPr>
          <w:p w14:paraId="0372FA8D" w14:textId="70211DFC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時間</w:t>
            </w:r>
          </w:p>
        </w:tc>
        <w:tc>
          <w:tcPr>
            <w:tcW w:w="2126" w:type="dxa"/>
            <w:shd w:val="clear" w:color="auto" w:fill="auto"/>
          </w:tcPr>
          <w:p w14:paraId="6D029430" w14:textId="70F34370" w:rsidR="00631C21" w:rsidRDefault="00631C21" w:rsidP="00227E8E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  </w:t>
            </w:r>
            <w:r w:rsidR="007C6AF8">
              <w:rPr>
                <w:rFonts w:ascii="標楷體" w:hAnsi="標楷體" w:hint="eastAsia"/>
                <w:lang w:eastAsia="zh-TW"/>
              </w:rPr>
              <w:t>13:30</w:t>
            </w:r>
            <w:r>
              <w:rPr>
                <w:rFonts w:ascii="標楷體" w:hAnsi="標楷體" w:hint="eastAsia"/>
              </w:rPr>
              <w:t>~</w:t>
            </w:r>
            <w:r w:rsidR="007C6AF8">
              <w:rPr>
                <w:rFonts w:ascii="標楷體" w:hAnsi="標楷體" w:hint="eastAsia"/>
                <w:lang w:eastAsia="zh-TW"/>
              </w:rPr>
              <w:t>16:00</w:t>
            </w:r>
          </w:p>
        </w:tc>
        <w:tc>
          <w:tcPr>
            <w:tcW w:w="992" w:type="dxa"/>
            <w:gridSpan w:val="2"/>
            <w:shd w:val="clear" w:color="auto" w:fill="auto"/>
          </w:tcPr>
          <w:p w14:paraId="16FBF2A5" w14:textId="77777777" w:rsidR="00631C21" w:rsidRDefault="00631C21" w:rsidP="00227E8E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地  點</w:t>
            </w:r>
          </w:p>
        </w:tc>
        <w:tc>
          <w:tcPr>
            <w:tcW w:w="2015" w:type="dxa"/>
            <w:shd w:val="clear" w:color="auto" w:fill="auto"/>
          </w:tcPr>
          <w:p w14:paraId="5A986B7F" w14:textId="0FDA7BDA" w:rsidR="00631C21" w:rsidRDefault="007C6AF8" w:rsidP="00227E8E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/>
                <w:lang w:eastAsia="zh-TW"/>
              </w:rPr>
              <w:t>Google meet</w:t>
            </w:r>
          </w:p>
        </w:tc>
      </w:tr>
      <w:tr w:rsidR="00631C21" w14:paraId="7D2130F1" w14:textId="77777777" w:rsidTr="001A2B5A">
        <w:trPr>
          <w:trHeight w:val="398"/>
        </w:trPr>
        <w:tc>
          <w:tcPr>
            <w:tcW w:w="1526" w:type="dxa"/>
            <w:shd w:val="clear" w:color="auto" w:fill="auto"/>
          </w:tcPr>
          <w:p w14:paraId="31870996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會議主題</w:t>
            </w:r>
          </w:p>
        </w:tc>
        <w:tc>
          <w:tcPr>
            <w:tcW w:w="7541" w:type="dxa"/>
            <w:gridSpan w:val="6"/>
            <w:shd w:val="clear" w:color="auto" w:fill="auto"/>
          </w:tcPr>
          <w:p w14:paraId="24877F09" w14:textId="1CD45B25" w:rsidR="00631C21" w:rsidRDefault="001A2B5A" w:rsidP="00227E8E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TW"/>
              </w:rPr>
              <w:t>ER-</w:t>
            </w:r>
            <w:r>
              <w:rPr>
                <w:rFonts w:ascii="標楷體" w:hAnsi="標楷體"/>
              </w:rPr>
              <w:t>model</w:t>
            </w:r>
            <w:r>
              <w:rPr>
                <w:rFonts w:ascii="標楷體" w:hAnsi="標楷體" w:hint="eastAsia"/>
                <w:lang w:eastAsia="zh-TW"/>
              </w:rPr>
              <w:t>討論</w:t>
            </w:r>
          </w:p>
        </w:tc>
      </w:tr>
      <w:tr w:rsidR="00631C21" w14:paraId="1EF0E350" w14:textId="77777777" w:rsidTr="001A2B5A">
        <w:trPr>
          <w:trHeight w:val="2014"/>
        </w:trPr>
        <w:tc>
          <w:tcPr>
            <w:tcW w:w="1526" w:type="dxa"/>
            <w:shd w:val="clear" w:color="auto" w:fill="auto"/>
          </w:tcPr>
          <w:p w14:paraId="7D5F81FC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540AAB3D" w14:textId="77777777" w:rsidR="00631C21" w:rsidRDefault="00631C21" w:rsidP="00227E8E">
            <w:pPr>
              <w:jc w:val="center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上次會議</w:t>
            </w:r>
          </w:p>
          <w:p w14:paraId="38582564" w14:textId="77777777" w:rsidR="00631C21" w:rsidRDefault="00631C21" w:rsidP="00227E8E">
            <w:pPr>
              <w:jc w:val="center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結論</w:t>
            </w:r>
          </w:p>
          <w:p w14:paraId="289F4C30" w14:textId="77777777" w:rsidR="00631C21" w:rsidRPr="00631C21" w:rsidRDefault="00631C21" w:rsidP="00227E8E">
            <w:pPr>
              <w:jc w:val="center"/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執行情況</w:t>
            </w:r>
          </w:p>
        </w:tc>
        <w:tc>
          <w:tcPr>
            <w:tcW w:w="7541" w:type="dxa"/>
            <w:gridSpan w:val="6"/>
            <w:shd w:val="clear" w:color="auto" w:fill="auto"/>
          </w:tcPr>
          <w:p w14:paraId="023AA5A2" w14:textId="784A7B5F" w:rsidR="00631C21" w:rsidRDefault="001A2B5A" w:rsidP="00227E8E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OK</w:t>
            </w:r>
          </w:p>
        </w:tc>
      </w:tr>
      <w:tr w:rsidR="00631C21" w14:paraId="2C050537" w14:textId="77777777" w:rsidTr="001A2B5A">
        <w:trPr>
          <w:trHeight w:val="3822"/>
        </w:trPr>
        <w:tc>
          <w:tcPr>
            <w:tcW w:w="1526" w:type="dxa"/>
            <w:shd w:val="clear" w:color="auto" w:fill="auto"/>
          </w:tcPr>
          <w:p w14:paraId="1A4D3508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1EF82A88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318466D8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3F6A323A" w14:textId="77777777" w:rsidR="00631C21" w:rsidRDefault="00631C21" w:rsidP="00227E8E">
            <w:pPr>
              <w:rPr>
                <w:rFonts w:ascii="標楷體" w:hAnsi="標楷體"/>
                <w:lang w:eastAsia="zh-TW"/>
              </w:rPr>
            </w:pPr>
          </w:p>
          <w:p w14:paraId="6815B907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本次會議</w:t>
            </w:r>
          </w:p>
          <w:p w14:paraId="24683935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討論事項</w:t>
            </w:r>
          </w:p>
          <w:p w14:paraId="4D675CCD" w14:textId="77777777" w:rsidR="00631C21" w:rsidRDefault="00631C21" w:rsidP="00227E8E">
            <w:pPr>
              <w:rPr>
                <w:rFonts w:ascii="標楷體" w:hAnsi="標楷體"/>
              </w:rPr>
            </w:pPr>
          </w:p>
        </w:tc>
        <w:tc>
          <w:tcPr>
            <w:tcW w:w="7541" w:type="dxa"/>
            <w:gridSpan w:val="6"/>
            <w:shd w:val="clear" w:color="auto" w:fill="auto"/>
          </w:tcPr>
          <w:p w14:paraId="1160074E" w14:textId="43118C56" w:rsidR="00631C21" w:rsidRDefault="001A2B5A" w:rsidP="00227E8E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lang w:eastAsia="zh-TW"/>
              </w:rPr>
              <w:t>一起畫ER-</w:t>
            </w:r>
            <w:r>
              <w:rPr>
                <w:rFonts w:ascii="標楷體" w:hAnsi="標楷體"/>
              </w:rPr>
              <w:t>model</w:t>
            </w:r>
          </w:p>
        </w:tc>
      </w:tr>
      <w:tr w:rsidR="00631C21" w14:paraId="78133AEE" w14:textId="77777777" w:rsidTr="001A2B5A">
        <w:trPr>
          <w:trHeight w:val="2830"/>
        </w:trPr>
        <w:tc>
          <w:tcPr>
            <w:tcW w:w="1526" w:type="dxa"/>
            <w:shd w:val="clear" w:color="auto" w:fill="auto"/>
          </w:tcPr>
          <w:p w14:paraId="57A5EC91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</w:p>
          <w:p w14:paraId="13714B7F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</w:p>
          <w:p w14:paraId="7C6A1249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本次會議</w:t>
            </w:r>
          </w:p>
          <w:p w14:paraId="0C4C81D8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結論</w:t>
            </w:r>
          </w:p>
          <w:p w14:paraId="6E1DF0BE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</w:p>
          <w:p w14:paraId="0DA9887C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</w:p>
        </w:tc>
        <w:tc>
          <w:tcPr>
            <w:tcW w:w="7541" w:type="dxa"/>
            <w:gridSpan w:val="6"/>
            <w:shd w:val="clear" w:color="auto" w:fill="auto"/>
          </w:tcPr>
          <w:p w14:paraId="3BE5C068" w14:textId="01E02292" w:rsidR="00631C21" w:rsidRDefault="001A2B5A" w:rsidP="00227E8E">
            <w:pPr>
              <w:rPr>
                <w:rFonts w:ascii="標楷體" w:hAnsi="標楷體"/>
                <w:lang w:eastAsia="zh-TW"/>
              </w:rPr>
            </w:pPr>
            <w:r>
              <w:rPr>
                <w:rFonts w:ascii="標楷體" w:hAnsi="標楷體" w:hint="eastAsia"/>
                <w:lang w:eastAsia="zh-TW"/>
              </w:rPr>
              <w:t>組員葉子銘會議遲到一小時，負責將ER-</w:t>
            </w:r>
            <w:r>
              <w:rPr>
                <w:rFonts w:ascii="標楷體" w:hAnsi="標楷體"/>
                <w:lang w:eastAsia="zh-TW"/>
              </w:rPr>
              <w:t>model</w:t>
            </w:r>
            <w:r>
              <w:rPr>
                <w:rFonts w:ascii="標楷體" w:hAnsi="標楷體" w:hint="eastAsia"/>
                <w:lang w:eastAsia="zh-TW"/>
              </w:rPr>
              <w:t>畫到word</w:t>
            </w:r>
          </w:p>
        </w:tc>
      </w:tr>
      <w:tr w:rsidR="00631C21" w14:paraId="12C79648" w14:textId="77777777" w:rsidTr="001A2B5A">
        <w:trPr>
          <w:trHeight w:val="550"/>
        </w:trPr>
        <w:tc>
          <w:tcPr>
            <w:tcW w:w="1526" w:type="dxa"/>
            <w:shd w:val="clear" w:color="auto" w:fill="auto"/>
          </w:tcPr>
          <w:p w14:paraId="14C8C4E9" w14:textId="77777777" w:rsidR="00631C21" w:rsidRDefault="00631C21" w:rsidP="00227E8E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與會人員(簽名)</w:t>
            </w:r>
          </w:p>
        </w:tc>
        <w:tc>
          <w:tcPr>
            <w:tcW w:w="2408" w:type="dxa"/>
            <w:gridSpan w:val="2"/>
            <w:shd w:val="clear" w:color="auto" w:fill="auto"/>
          </w:tcPr>
          <w:p w14:paraId="7536C947" w14:textId="77777777" w:rsidR="00631C21" w:rsidRDefault="00631C21" w:rsidP="00227E8E">
            <w:pPr>
              <w:rPr>
                <w:rFonts w:ascii="標楷體" w:hAnsi="標楷體"/>
              </w:rPr>
            </w:pPr>
          </w:p>
        </w:tc>
        <w:tc>
          <w:tcPr>
            <w:tcW w:w="2268" w:type="dxa"/>
            <w:gridSpan w:val="2"/>
            <w:shd w:val="clear" w:color="auto" w:fill="auto"/>
          </w:tcPr>
          <w:p w14:paraId="51D49031" w14:textId="77777777" w:rsidR="00631C21" w:rsidRDefault="00631C21" w:rsidP="00227E8E">
            <w:pPr>
              <w:rPr>
                <w:rFonts w:ascii="標楷體" w:hAnsi="標楷體"/>
              </w:rPr>
            </w:pPr>
          </w:p>
        </w:tc>
        <w:tc>
          <w:tcPr>
            <w:tcW w:w="2865" w:type="dxa"/>
            <w:gridSpan w:val="2"/>
            <w:shd w:val="clear" w:color="auto" w:fill="auto"/>
          </w:tcPr>
          <w:p w14:paraId="62AC9B1D" w14:textId="77777777" w:rsidR="00631C21" w:rsidRDefault="00631C21" w:rsidP="00227E8E">
            <w:pPr>
              <w:rPr>
                <w:rFonts w:ascii="標楷體" w:hAnsi="標楷體"/>
              </w:rPr>
            </w:pPr>
          </w:p>
        </w:tc>
      </w:tr>
    </w:tbl>
    <w:p w14:paraId="0DDD0D78" w14:textId="77777777" w:rsidR="00631C21" w:rsidRPr="005F794D" w:rsidRDefault="00631C21" w:rsidP="00631C21">
      <w:pPr>
        <w:ind w:firstLine="120"/>
        <w:jc w:val="center"/>
        <w:rPr>
          <w:rFonts w:ascii="標楷體" w:hAnsi="標楷體"/>
          <w:b/>
          <w:lang w:eastAsia="zh-TW"/>
        </w:rPr>
      </w:pPr>
    </w:p>
    <w:p w14:paraId="698D1861" w14:textId="77777777" w:rsidR="00631C21" w:rsidRDefault="00631C21" w:rsidP="00631C21"/>
    <w:p w14:paraId="0142B551" w14:textId="77777777" w:rsidR="00631C21" w:rsidRPr="00631C21" w:rsidRDefault="00631C21" w:rsidP="00631C21">
      <w:pPr>
        <w:pStyle w:val="a0"/>
        <w:rPr>
          <w:lang w:eastAsia="zh-TW"/>
        </w:rPr>
      </w:pPr>
    </w:p>
    <w:p w14:paraId="45C51359" w14:textId="6A509E5A" w:rsidR="0033523C" w:rsidRDefault="00566D1D" w:rsidP="00566D1D">
      <w:pPr>
        <w:pStyle w:val="2"/>
        <w:rPr>
          <w:rFonts w:ascii="標楷體" w:hAnsi="標楷體"/>
          <w:szCs w:val="24"/>
          <w:lang w:eastAsia="zh-TW"/>
        </w:rPr>
      </w:pPr>
      <w:bookmarkStart w:id="20" w:name="_Toc124452335"/>
      <w:r>
        <w:rPr>
          <w:rFonts w:ascii="標楷體" w:hAnsi="標楷體" w:hint="eastAsia"/>
          <w:szCs w:val="24"/>
          <w:lang w:eastAsia="zh-TW"/>
        </w:rPr>
        <w:lastRenderedPageBreak/>
        <w:t xml:space="preserve">9.3　　</w:t>
      </w:r>
      <w:r w:rsidR="0033523C" w:rsidRPr="0033523C">
        <w:rPr>
          <w:rFonts w:ascii="標楷體" w:hAnsi="標楷體"/>
          <w:szCs w:val="24"/>
          <w:lang w:eastAsia="zh-TW"/>
        </w:rPr>
        <w:t>工作分配表</w:t>
      </w:r>
      <w:bookmarkEnd w:id="20"/>
    </w:p>
    <w:tbl>
      <w:tblPr>
        <w:tblW w:w="905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91"/>
        <w:gridCol w:w="2134"/>
        <w:gridCol w:w="2117"/>
        <w:gridCol w:w="2117"/>
      </w:tblGrid>
      <w:tr w:rsidR="000714DA" w14:paraId="2965C7EC" w14:textId="13D90A22" w:rsidTr="000714DA">
        <w:trPr>
          <w:trHeight w:val="454"/>
        </w:trPr>
        <w:tc>
          <w:tcPr>
            <w:tcW w:w="2691" w:type="dxa"/>
            <w:shd w:val="clear" w:color="auto" w:fill="auto"/>
          </w:tcPr>
          <w:p w14:paraId="7EF67126" w14:textId="218E6378" w:rsidR="000714DA" w:rsidRDefault="000714DA" w:rsidP="00227E8E">
            <w:pPr>
              <w:jc w:val="center"/>
              <w:rPr>
                <w:lang w:eastAsia="zh-TW"/>
              </w:rPr>
            </w:pPr>
          </w:p>
        </w:tc>
        <w:tc>
          <w:tcPr>
            <w:tcW w:w="2134" w:type="dxa"/>
            <w:shd w:val="clear" w:color="auto" w:fill="auto"/>
          </w:tcPr>
          <w:p w14:paraId="4F5FCDC4" w14:textId="56BA602A" w:rsidR="000714DA" w:rsidRDefault="000714DA" w:rsidP="00227E8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林美君</w:t>
            </w:r>
          </w:p>
        </w:tc>
        <w:tc>
          <w:tcPr>
            <w:tcW w:w="2117" w:type="dxa"/>
          </w:tcPr>
          <w:p w14:paraId="6C462914" w14:textId="02403959" w:rsidR="000714DA" w:rsidRDefault="000714DA" w:rsidP="00227E8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周巧晴</w:t>
            </w:r>
          </w:p>
        </w:tc>
        <w:tc>
          <w:tcPr>
            <w:tcW w:w="2117" w:type="dxa"/>
          </w:tcPr>
          <w:p w14:paraId="086675A0" w14:textId="36886259" w:rsidR="000714DA" w:rsidRDefault="000714DA" w:rsidP="00227E8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葉子銘</w:t>
            </w:r>
          </w:p>
        </w:tc>
      </w:tr>
      <w:tr w:rsidR="000714DA" w14:paraId="1E5EC906" w14:textId="5DBB223C" w:rsidTr="000714DA">
        <w:trPr>
          <w:trHeight w:val="454"/>
        </w:trPr>
        <w:tc>
          <w:tcPr>
            <w:tcW w:w="2691" w:type="dxa"/>
            <w:shd w:val="clear" w:color="auto" w:fill="auto"/>
          </w:tcPr>
          <w:p w14:paraId="40B37BE8" w14:textId="2B1672BA" w:rsidR="000714DA" w:rsidRDefault="000714DA" w:rsidP="00227E8E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專案計畫書</w:t>
            </w:r>
          </w:p>
        </w:tc>
        <w:tc>
          <w:tcPr>
            <w:tcW w:w="2134" w:type="dxa"/>
            <w:shd w:val="clear" w:color="auto" w:fill="auto"/>
          </w:tcPr>
          <w:p w14:paraId="40A53E96" w14:textId="251C8749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50%</w:t>
            </w:r>
          </w:p>
        </w:tc>
        <w:tc>
          <w:tcPr>
            <w:tcW w:w="2117" w:type="dxa"/>
          </w:tcPr>
          <w:p w14:paraId="3454D63D" w14:textId="5A8F0E72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50%</w:t>
            </w:r>
          </w:p>
        </w:tc>
        <w:tc>
          <w:tcPr>
            <w:tcW w:w="2117" w:type="dxa"/>
          </w:tcPr>
          <w:p w14:paraId="6F1D50F4" w14:textId="77777777" w:rsidR="000714DA" w:rsidRDefault="000714DA" w:rsidP="00E0493E">
            <w:pPr>
              <w:jc w:val="center"/>
              <w:rPr>
                <w:lang w:eastAsia="zh-TW"/>
              </w:rPr>
            </w:pPr>
          </w:p>
        </w:tc>
      </w:tr>
      <w:tr w:rsidR="000714DA" w14:paraId="7ECC886B" w14:textId="52B795D4" w:rsidTr="000714DA">
        <w:trPr>
          <w:trHeight w:val="454"/>
        </w:trPr>
        <w:tc>
          <w:tcPr>
            <w:tcW w:w="2691" w:type="dxa"/>
            <w:shd w:val="clear" w:color="auto" w:fill="auto"/>
          </w:tcPr>
          <w:p w14:paraId="3552BE6D" w14:textId="3BB4DF82" w:rsidR="000714DA" w:rsidRPr="000A78FC" w:rsidRDefault="000714DA" w:rsidP="00227E8E">
            <w:pPr>
              <w:widowControl/>
              <w:snapToGrid/>
              <w:spacing w:line="240" w:lineRule="auto"/>
              <w:rPr>
                <w:rFonts w:eastAsia="新細明體"/>
                <w:snapToGrid/>
                <w:color w:val="000000"/>
                <w:lang w:val="en-US" w:eastAsia="zh-TW"/>
              </w:rPr>
            </w:pPr>
            <w:r>
              <w:rPr>
                <w:rFonts w:hint="eastAsia"/>
                <w:color w:val="000000"/>
                <w:lang w:eastAsia="zh-TW"/>
              </w:rPr>
              <w:t>系統分析書</w:t>
            </w:r>
          </w:p>
        </w:tc>
        <w:tc>
          <w:tcPr>
            <w:tcW w:w="2134" w:type="dxa"/>
            <w:shd w:val="clear" w:color="auto" w:fill="auto"/>
          </w:tcPr>
          <w:p w14:paraId="42602DDE" w14:textId="54311861" w:rsidR="000714DA" w:rsidRDefault="00A01063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 </w:t>
            </w:r>
            <w:r w:rsidR="00CA1DC4">
              <w:rPr>
                <w:rFonts w:hint="eastAsia"/>
                <w:lang w:eastAsia="zh-TW"/>
              </w:rPr>
              <w:t>45%</w:t>
            </w:r>
          </w:p>
        </w:tc>
        <w:tc>
          <w:tcPr>
            <w:tcW w:w="2117" w:type="dxa"/>
          </w:tcPr>
          <w:p w14:paraId="164FD515" w14:textId="1170A2C4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45%</w:t>
            </w:r>
          </w:p>
        </w:tc>
        <w:tc>
          <w:tcPr>
            <w:tcW w:w="2117" w:type="dxa"/>
          </w:tcPr>
          <w:p w14:paraId="67FBC326" w14:textId="66D37DD4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10%</w:t>
            </w:r>
          </w:p>
        </w:tc>
      </w:tr>
      <w:tr w:rsidR="000714DA" w14:paraId="4EEB06DE" w14:textId="407A808A" w:rsidTr="000714DA">
        <w:trPr>
          <w:trHeight w:val="442"/>
        </w:trPr>
        <w:tc>
          <w:tcPr>
            <w:tcW w:w="2691" w:type="dxa"/>
            <w:shd w:val="clear" w:color="auto" w:fill="auto"/>
          </w:tcPr>
          <w:p w14:paraId="079A6ADC" w14:textId="7D721524" w:rsidR="000714DA" w:rsidRPr="000A78FC" w:rsidRDefault="000714DA" w:rsidP="00227E8E">
            <w:pPr>
              <w:widowControl/>
              <w:snapToGrid/>
              <w:spacing w:line="240" w:lineRule="auto"/>
              <w:rPr>
                <w:rFonts w:eastAsia="新細明體"/>
                <w:snapToGrid/>
                <w:color w:val="000000"/>
                <w:lang w:val="en-US" w:eastAsia="zh-TW"/>
              </w:rPr>
            </w:pPr>
            <w:r w:rsidRPr="000A78FC">
              <w:rPr>
                <w:rFonts w:hint="eastAsia"/>
                <w:color w:val="000000"/>
              </w:rPr>
              <w:t>系統</w:t>
            </w:r>
            <w:r>
              <w:rPr>
                <w:rFonts w:hint="eastAsia"/>
                <w:color w:val="000000"/>
                <w:lang w:eastAsia="zh-TW"/>
              </w:rPr>
              <w:t>設計</w:t>
            </w:r>
          </w:p>
        </w:tc>
        <w:tc>
          <w:tcPr>
            <w:tcW w:w="2134" w:type="dxa"/>
            <w:shd w:val="clear" w:color="auto" w:fill="auto"/>
          </w:tcPr>
          <w:p w14:paraId="4A02224F" w14:textId="23D67C73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45%</w:t>
            </w:r>
          </w:p>
        </w:tc>
        <w:tc>
          <w:tcPr>
            <w:tcW w:w="2117" w:type="dxa"/>
          </w:tcPr>
          <w:p w14:paraId="2C7332E7" w14:textId="2BAE9111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45%</w:t>
            </w:r>
          </w:p>
        </w:tc>
        <w:tc>
          <w:tcPr>
            <w:tcW w:w="2117" w:type="dxa"/>
          </w:tcPr>
          <w:p w14:paraId="36A21203" w14:textId="1E0917C0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10</w:t>
            </w:r>
            <w:r>
              <w:rPr>
                <w:lang w:eastAsia="zh-TW"/>
              </w:rPr>
              <w:t>%</w:t>
            </w:r>
          </w:p>
        </w:tc>
      </w:tr>
      <w:tr w:rsidR="000714DA" w14:paraId="0722E65D" w14:textId="0299DBCE" w:rsidTr="000714DA">
        <w:trPr>
          <w:trHeight w:val="454"/>
        </w:trPr>
        <w:tc>
          <w:tcPr>
            <w:tcW w:w="2691" w:type="dxa"/>
            <w:shd w:val="clear" w:color="auto" w:fill="auto"/>
          </w:tcPr>
          <w:p w14:paraId="29734825" w14:textId="33036671" w:rsidR="000714DA" w:rsidRPr="000A78FC" w:rsidRDefault="000714DA" w:rsidP="00227E8E">
            <w:pPr>
              <w:widowControl/>
              <w:snapToGrid/>
              <w:spacing w:line="240" w:lineRule="auto"/>
              <w:rPr>
                <w:color w:val="000000"/>
                <w:lang w:eastAsia="zh-TW"/>
              </w:rPr>
            </w:pPr>
            <w:r>
              <w:rPr>
                <w:rFonts w:hint="eastAsia"/>
                <w:color w:val="000000"/>
                <w:lang w:eastAsia="zh-TW"/>
              </w:rPr>
              <w:t>口頭報告</w:t>
            </w:r>
            <w:r>
              <w:rPr>
                <w:rFonts w:hint="eastAsia"/>
                <w:color w:val="000000"/>
                <w:lang w:eastAsia="zh-TW"/>
              </w:rPr>
              <w:t>p</w:t>
            </w:r>
            <w:r>
              <w:rPr>
                <w:color w:val="000000"/>
                <w:lang w:eastAsia="zh-TW"/>
              </w:rPr>
              <w:t>pt</w:t>
            </w:r>
            <w:r>
              <w:rPr>
                <w:rFonts w:hint="eastAsia"/>
                <w:color w:val="000000"/>
                <w:lang w:eastAsia="zh-TW"/>
              </w:rPr>
              <w:t>製作</w:t>
            </w:r>
          </w:p>
        </w:tc>
        <w:tc>
          <w:tcPr>
            <w:tcW w:w="2134" w:type="dxa"/>
            <w:shd w:val="clear" w:color="auto" w:fill="auto"/>
          </w:tcPr>
          <w:p w14:paraId="46A37095" w14:textId="112D7DF2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8</w:t>
            </w:r>
            <w:r>
              <w:rPr>
                <w:lang w:eastAsia="zh-TW"/>
              </w:rPr>
              <w:t>0%</w:t>
            </w:r>
          </w:p>
        </w:tc>
        <w:tc>
          <w:tcPr>
            <w:tcW w:w="2117" w:type="dxa"/>
          </w:tcPr>
          <w:p w14:paraId="431BB2F0" w14:textId="10EC4E3C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</w:t>
            </w:r>
            <w:r>
              <w:rPr>
                <w:lang w:eastAsia="zh-TW"/>
              </w:rPr>
              <w:t>0%</w:t>
            </w:r>
          </w:p>
        </w:tc>
        <w:tc>
          <w:tcPr>
            <w:tcW w:w="2117" w:type="dxa"/>
          </w:tcPr>
          <w:p w14:paraId="639211BA" w14:textId="77777777" w:rsidR="000714DA" w:rsidRDefault="000714DA" w:rsidP="00E0493E">
            <w:pPr>
              <w:jc w:val="center"/>
              <w:rPr>
                <w:lang w:eastAsia="zh-TW"/>
              </w:rPr>
            </w:pPr>
          </w:p>
        </w:tc>
      </w:tr>
      <w:tr w:rsidR="000714DA" w14:paraId="3C106827" w14:textId="75BEE6A2" w:rsidTr="000714DA">
        <w:trPr>
          <w:trHeight w:val="454"/>
        </w:trPr>
        <w:tc>
          <w:tcPr>
            <w:tcW w:w="2691" w:type="dxa"/>
            <w:shd w:val="clear" w:color="auto" w:fill="auto"/>
          </w:tcPr>
          <w:p w14:paraId="60EC3648" w14:textId="7ECD4ED2" w:rsidR="000714DA" w:rsidRPr="000A78FC" w:rsidRDefault="000714DA" w:rsidP="00227E8E">
            <w:pPr>
              <w:widowControl/>
              <w:snapToGrid/>
              <w:spacing w:line="240" w:lineRule="auto"/>
              <w:rPr>
                <w:rFonts w:eastAsia="新細明體"/>
                <w:snapToGrid/>
                <w:color w:val="000000"/>
                <w:lang w:val="en-US" w:eastAsia="zh-TW"/>
              </w:rPr>
            </w:pPr>
            <w:r>
              <w:rPr>
                <w:rFonts w:hint="eastAsia"/>
                <w:color w:val="000000"/>
                <w:lang w:eastAsia="zh-TW"/>
              </w:rPr>
              <w:t>口頭報告</w:t>
            </w:r>
          </w:p>
        </w:tc>
        <w:tc>
          <w:tcPr>
            <w:tcW w:w="2134" w:type="dxa"/>
            <w:shd w:val="clear" w:color="auto" w:fill="auto"/>
          </w:tcPr>
          <w:p w14:paraId="60EB4058" w14:textId="711FF70B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5</w:t>
            </w:r>
            <w:r>
              <w:rPr>
                <w:lang w:eastAsia="zh-TW"/>
              </w:rPr>
              <w:t>0%</w:t>
            </w:r>
          </w:p>
        </w:tc>
        <w:tc>
          <w:tcPr>
            <w:tcW w:w="2117" w:type="dxa"/>
          </w:tcPr>
          <w:p w14:paraId="2DF55653" w14:textId="7873A911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5</w:t>
            </w:r>
            <w:r>
              <w:rPr>
                <w:lang w:eastAsia="zh-TW"/>
              </w:rPr>
              <w:t>0%</w:t>
            </w:r>
          </w:p>
        </w:tc>
        <w:tc>
          <w:tcPr>
            <w:tcW w:w="2117" w:type="dxa"/>
          </w:tcPr>
          <w:p w14:paraId="37A2D26F" w14:textId="77777777" w:rsidR="000714DA" w:rsidRDefault="000714DA" w:rsidP="00E0493E">
            <w:pPr>
              <w:jc w:val="center"/>
              <w:rPr>
                <w:lang w:eastAsia="zh-TW"/>
              </w:rPr>
            </w:pPr>
          </w:p>
        </w:tc>
      </w:tr>
      <w:tr w:rsidR="000714DA" w14:paraId="7D8046C3" w14:textId="7C6FB048" w:rsidTr="000714DA">
        <w:trPr>
          <w:trHeight w:val="454"/>
        </w:trPr>
        <w:tc>
          <w:tcPr>
            <w:tcW w:w="2691" w:type="dxa"/>
            <w:shd w:val="clear" w:color="auto" w:fill="auto"/>
          </w:tcPr>
          <w:p w14:paraId="5C78877E" w14:textId="55C9A367" w:rsidR="000714DA" w:rsidRPr="000A78FC" w:rsidRDefault="000714DA" w:rsidP="00227E8E">
            <w:pPr>
              <w:widowControl/>
              <w:snapToGrid/>
              <w:spacing w:line="240" w:lineRule="auto"/>
              <w:rPr>
                <w:color w:val="000000"/>
              </w:rPr>
            </w:pPr>
            <w:r>
              <w:rPr>
                <w:rFonts w:hint="eastAsia"/>
                <w:color w:val="000000"/>
                <w:lang w:eastAsia="zh-TW"/>
              </w:rPr>
              <w:t>專案報告撰寫</w:t>
            </w:r>
          </w:p>
        </w:tc>
        <w:tc>
          <w:tcPr>
            <w:tcW w:w="2134" w:type="dxa"/>
            <w:shd w:val="clear" w:color="auto" w:fill="auto"/>
          </w:tcPr>
          <w:p w14:paraId="16F2D91F" w14:textId="462AF0E1" w:rsidR="000714DA" w:rsidRDefault="0034313A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6</w:t>
            </w:r>
            <w:r w:rsidR="00CA1DC4">
              <w:rPr>
                <w:lang w:eastAsia="zh-TW"/>
              </w:rPr>
              <w:t>0%</w:t>
            </w:r>
          </w:p>
        </w:tc>
        <w:tc>
          <w:tcPr>
            <w:tcW w:w="2117" w:type="dxa"/>
          </w:tcPr>
          <w:p w14:paraId="14318EA1" w14:textId="41E70081" w:rsidR="000714DA" w:rsidRDefault="0034313A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4</w:t>
            </w:r>
            <w:r w:rsidR="00CA1DC4">
              <w:rPr>
                <w:lang w:eastAsia="zh-TW"/>
              </w:rPr>
              <w:t>0%</w:t>
            </w:r>
          </w:p>
        </w:tc>
        <w:tc>
          <w:tcPr>
            <w:tcW w:w="2117" w:type="dxa"/>
          </w:tcPr>
          <w:p w14:paraId="63CAB0B1" w14:textId="77777777" w:rsidR="000714DA" w:rsidRDefault="000714DA" w:rsidP="00E0493E">
            <w:pPr>
              <w:jc w:val="center"/>
              <w:rPr>
                <w:lang w:eastAsia="zh-TW"/>
              </w:rPr>
            </w:pPr>
          </w:p>
        </w:tc>
      </w:tr>
      <w:tr w:rsidR="000714DA" w14:paraId="49C16C04" w14:textId="71E95DED" w:rsidTr="000714DA">
        <w:trPr>
          <w:trHeight w:val="454"/>
        </w:trPr>
        <w:tc>
          <w:tcPr>
            <w:tcW w:w="2691" w:type="dxa"/>
            <w:shd w:val="clear" w:color="auto" w:fill="auto"/>
          </w:tcPr>
          <w:p w14:paraId="3D279223" w14:textId="77777777" w:rsidR="000714DA" w:rsidRPr="000A78FC" w:rsidRDefault="000714DA" w:rsidP="00227E8E">
            <w:pPr>
              <w:widowControl/>
              <w:snapToGrid/>
              <w:spacing w:line="240" w:lineRule="auto"/>
              <w:rPr>
                <w:rFonts w:eastAsia="新細明體"/>
                <w:snapToGrid/>
                <w:color w:val="000000"/>
                <w:lang w:val="en-US" w:eastAsia="zh-TW"/>
              </w:rPr>
            </w:pPr>
            <w:r w:rsidRPr="000A78FC">
              <w:rPr>
                <w:rFonts w:hint="eastAsia"/>
                <w:color w:val="000000"/>
              </w:rPr>
              <w:t>系統實作</w:t>
            </w:r>
          </w:p>
        </w:tc>
        <w:tc>
          <w:tcPr>
            <w:tcW w:w="2134" w:type="dxa"/>
            <w:shd w:val="clear" w:color="auto" w:fill="auto"/>
          </w:tcPr>
          <w:p w14:paraId="321E26C0" w14:textId="4881BF6B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</w:t>
            </w:r>
            <w:r>
              <w:rPr>
                <w:lang w:eastAsia="zh-TW"/>
              </w:rPr>
              <w:t>0%</w:t>
            </w:r>
          </w:p>
        </w:tc>
        <w:tc>
          <w:tcPr>
            <w:tcW w:w="2117" w:type="dxa"/>
          </w:tcPr>
          <w:p w14:paraId="53D940ED" w14:textId="53F0A0E9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8</w:t>
            </w:r>
            <w:r>
              <w:rPr>
                <w:lang w:eastAsia="zh-TW"/>
              </w:rPr>
              <w:t>0%</w:t>
            </w:r>
          </w:p>
        </w:tc>
        <w:tc>
          <w:tcPr>
            <w:tcW w:w="2117" w:type="dxa"/>
          </w:tcPr>
          <w:p w14:paraId="20C52EF5" w14:textId="77777777" w:rsidR="000714DA" w:rsidRDefault="000714DA" w:rsidP="00E0493E">
            <w:pPr>
              <w:jc w:val="center"/>
              <w:rPr>
                <w:lang w:eastAsia="zh-TW"/>
              </w:rPr>
            </w:pPr>
          </w:p>
        </w:tc>
      </w:tr>
      <w:tr w:rsidR="000714DA" w14:paraId="06C4C34C" w14:textId="47A7292C" w:rsidTr="000714DA">
        <w:trPr>
          <w:trHeight w:val="454"/>
        </w:trPr>
        <w:tc>
          <w:tcPr>
            <w:tcW w:w="2691" w:type="dxa"/>
            <w:shd w:val="clear" w:color="auto" w:fill="auto"/>
          </w:tcPr>
          <w:p w14:paraId="1C59AE3F" w14:textId="77777777" w:rsidR="000714DA" w:rsidRPr="000A78FC" w:rsidRDefault="000714DA" w:rsidP="00227E8E">
            <w:pPr>
              <w:widowControl/>
              <w:snapToGrid/>
              <w:spacing w:line="240" w:lineRule="auto"/>
              <w:rPr>
                <w:rFonts w:eastAsia="新細明體"/>
                <w:snapToGrid/>
                <w:color w:val="000000"/>
                <w:lang w:val="en-US" w:eastAsia="zh-TW"/>
              </w:rPr>
            </w:pPr>
            <w:r w:rsidRPr="000A78FC">
              <w:rPr>
                <w:rFonts w:hint="eastAsia"/>
                <w:color w:val="000000"/>
              </w:rPr>
              <w:t>系統測試與修正</w:t>
            </w:r>
          </w:p>
        </w:tc>
        <w:tc>
          <w:tcPr>
            <w:tcW w:w="2134" w:type="dxa"/>
            <w:shd w:val="clear" w:color="auto" w:fill="auto"/>
          </w:tcPr>
          <w:p w14:paraId="377E63BB" w14:textId="7784A938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50%</w:t>
            </w:r>
          </w:p>
        </w:tc>
        <w:tc>
          <w:tcPr>
            <w:tcW w:w="2117" w:type="dxa"/>
          </w:tcPr>
          <w:p w14:paraId="2263FD5F" w14:textId="7CB59CBA" w:rsidR="000714DA" w:rsidRDefault="00CA1DC4" w:rsidP="00E0493E">
            <w:pPr>
              <w:jc w:val="center"/>
              <w:rPr>
                <w:lang w:eastAsia="zh-TW"/>
              </w:rPr>
            </w:pPr>
            <w:r>
              <w:rPr>
                <w:lang w:eastAsia="zh-TW"/>
              </w:rPr>
              <w:t>50%</w:t>
            </w:r>
          </w:p>
        </w:tc>
        <w:tc>
          <w:tcPr>
            <w:tcW w:w="2117" w:type="dxa"/>
          </w:tcPr>
          <w:p w14:paraId="72E3515A" w14:textId="77777777" w:rsidR="000714DA" w:rsidRDefault="000714DA" w:rsidP="00E0493E">
            <w:pPr>
              <w:jc w:val="center"/>
              <w:rPr>
                <w:lang w:eastAsia="zh-TW"/>
              </w:rPr>
            </w:pPr>
          </w:p>
        </w:tc>
      </w:tr>
      <w:tr w:rsidR="000714DA" w14:paraId="3380A8C0" w14:textId="15B4D7C5" w:rsidTr="000714DA">
        <w:trPr>
          <w:trHeight w:val="442"/>
        </w:trPr>
        <w:tc>
          <w:tcPr>
            <w:tcW w:w="2691" w:type="dxa"/>
            <w:shd w:val="clear" w:color="auto" w:fill="auto"/>
          </w:tcPr>
          <w:p w14:paraId="4584DD3A" w14:textId="329CD792" w:rsidR="000714DA" w:rsidRPr="000A78FC" w:rsidRDefault="000714DA" w:rsidP="00227E8E">
            <w:pPr>
              <w:widowControl/>
              <w:snapToGrid/>
              <w:spacing w:line="240" w:lineRule="auto"/>
              <w:rPr>
                <w:color w:val="000000"/>
              </w:rPr>
            </w:pPr>
            <w:r>
              <w:rPr>
                <w:rFonts w:hint="eastAsia"/>
                <w:color w:val="000000"/>
                <w:lang w:eastAsia="zh-TW"/>
              </w:rPr>
              <w:t>簽名</w:t>
            </w:r>
          </w:p>
        </w:tc>
        <w:tc>
          <w:tcPr>
            <w:tcW w:w="2134" w:type="dxa"/>
            <w:shd w:val="clear" w:color="auto" w:fill="auto"/>
          </w:tcPr>
          <w:p w14:paraId="1527D0C4" w14:textId="571128C2" w:rsidR="000714DA" w:rsidRDefault="000714DA" w:rsidP="00227E8E">
            <w:pPr>
              <w:rPr>
                <w:lang w:eastAsia="zh-TW"/>
              </w:rPr>
            </w:pPr>
          </w:p>
        </w:tc>
        <w:tc>
          <w:tcPr>
            <w:tcW w:w="2117" w:type="dxa"/>
          </w:tcPr>
          <w:p w14:paraId="0BE7EF3F" w14:textId="77777777" w:rsidR="000714DA" w:rsidRDefault="000714DA" w:rsidP="00227E8E">
            <w:pPr>
              <w:rPr>
                <w:lang w:eastAsia="zh-TW"/>
              </w:rPr>
            </w:pPr>
          </w:p>
        </w:tc>
        <w:tc>
          <w:tcPr>
            <w:tcW w:w="2117" w:type="dxa"/>
          </w:tcPr>
          <w:p w14:paraId="55C64D99" w14:textId="77777777" w:rsidR="000714DA" w:rsidRDefault="000714DA" w:rsidP="00227E8E">
            <w:pPr>
              <w:rPr>
                <w:lang w:eastAsia="zh-TW"/>
              </w:rPr>
            </w:pPr>
          </w:p>
        </w:tc>
      </w:tr>
    </w:tbl>
    <w:p w14:paraId="46125855" w14:textId="0355D4D1" w:rsidR="0096481D" w:rsidRDefault="0096481D" w:rsidP="00AE3FF3"/>
    <w:p w14:paraId="0ED1FD31" w14:textId="28EAFB2C" w:rsidR="00C14E0F" w:rsidRDefault="00C14E0F" w:rsidP="00AE3FF3"/>
    <w:p w14:paraId="59B28D91" w14:textId="469BB39C" w:rsidR="00C14E0F" w:rsidRDefault="00C14E0F" w:rsidP="00AE3FF3"/>
    <w:p w14:paraId="5E464A20" w14:textId="2EFBE27A" w:rsidR="00C14E0F" w:rsidRDefault="00C14E0F" w:rsidP="00AE3FF3"/>
    <w:p w14:paraId="102C3F16" w14:textId="3875A84F" w:rsidR="00C14E0F" w:rsidRDefault="00C14E0F" w:rsidP="00AE3FF3"/>
    <w:p w14:paraId="14C6BA90" w14:textId="69051BC5" w:rsidR="00C14E0F" w:rsidRDefault="00C14E0F" w:rsidP="00AE3FF3"/>
    <w:p w14:paraId="04073454" w14:textId="4015AF43" w:rsidR="00C14E0F" w:rsidRDefault="00C14E0F" w:rsidP="00AE3FF3"/>
    <w:p w14:paraId="1AF16546" w14:textId="50AB9F09" w:rsidR="00C14E0F" w:rsidRDefault="00C14E0F" w:rsidP="00AE3FF3"/>
    <w:p w14:paraId="63010C10" w14:textId="74E3B58E" w:rsidR="00C14E0F" w:rsidRDefault="00C14E0F" w:rsidP="00AE3FF3"/>
    <w:p w14:paraId="5EB8FEAC" w14:textId="37E7EC53" w:rsidR="00C14E0F" w:rsidRDefault="00C14E0F" w:rsidP="00AE3FF3"/>
    <w:p w14:paraId="5761EE8A" w14:textId="77777777" w:rsidR="00C14E0F" w:rsidRDefault="00C14E0F" w:rsidP="00AE3FF3"/>
    <w:p w14:paraId="48D396F6" w14:textId="046632D3" w:rsidR="0096481D" w:rsidRDefault="00566D1D">
      <w:pPr>
        <w:pStyle w:val="1"/>
      </w:pPr>
      <w:bookmarkStart w:id="21" w:name="_Toc124452336"/>
      <w:r>
        <w:t>1</w:t>
      </w:r>
      <w:r w:rsidR="0034313A">
        <w:rPr>
          <w:rFonts w:hint="eastAsia"/>
          <w:lang w:eastAsia="zh-TW"/>
        </w:rPr>
        <w:t>0</w:t>
      </w:r>
      <w:r w:rsidR="0096481D">
        <w:tab/>
        <w:t>References</w:t>
      </w:r>
      <w:bookmarkEnd w:id="21"/>
    </w:p>
    <w:p w14:paraId="78532C49" w14:textId="77777777" w:rsidR="0096481D" w:rsidRDefault="0096481D">
      <w:pPr>
        <w:pStyle w:val="References"/>
        <w:spacing w:line="360" w:lineRule="auto"/>
        <w:ind w:left="426" w:hanging="426"/>
        <w:rPr>
          <w:rFonts w:ascii="Times New Roman" w:hAnsi="Times New Roman"/>
          <w:i w:val="0"/>
          <w:sz w:val="24"/>
        </w:rPr>
      </w:pPr>
      <w:r>
        <w:rPr>
          <w:rFonts w:ascii="Times New Roman" w:hAnsi="Times New Roman"/>
          <w:i w:val="0"/>
          <w:sz w:val="24"/>
        </w:rPr>
        <w:t>[1]</w:t>
      </w:r>
      <w:r>
        <w:rPr>
          <w:rFonts w:ascii="Times New Roman" w:hAnsi="Times New Roman"/>
          <w:i w:val="0"/>
          <w:sz w:val="24"/>
        </w:rPr>
        <w:tab/>
        <w:t>A. B. Smith 1994, J. Lit. Crit. 72, 98–110.</w:t>
      </w:r>
    </w:p>
    <w:p w14:paraId="29D6F351" w14:textId="77777777" w:rsidR="0096481D" w:rsidRDefault="0096481D">
      <w:pPr>
        <w:pStyle w:val="References"/>
        <w:spacing w:line="360" w:lineRule="auto"/>
        <w:ind w:left="426" w:hanging="426"/>
        <w:rPr>
          <w:rFonts w:ascii="Times New Roman" w:hAnsi="Times New Roman"/>
          <w:i w:val="0"/>
          <w:sz w:val="24"/>
        </w:rPr>
      </w:pPr>
      <w:r>
        <w:rPr>
          <w:rFonts w:ascii="Times New Roman" w:hAnsi="Times New Roman"/>
          <w:i w:val="0"/>
          <w:sz w:val="24"/>
        </w:rPr>
        <w:t>[2]</w:t>
      </w:r>
      <w:r>
        <w:rPr>
          <w:rFonts w:ascii="Times New Roman" w:hAnsi="Times New Roman"/>
          <w:i w:val="0"/>
          <w:sz w:val="24"/>
        </w:rPr>
        <w:tab/>
        <w:t>A. B. Smith and G. Q. Wesson, 1983, in How to Influence People by Writing Better, edited by J. Collins (</w:t>
      </w:r>
      <w:smartTag w:uri="urn:schemas-microsoft-com:office:smarttags" w:element="City">
        <w:smartTag w:uri="urn:schemas-microsoft-com:office:smarttags" w:element="place">
          <w:smartTag w:uri="urn:schemas-microsoft-com:office:smarttags" w:element="PersonName">
            <w:r>
              <w:rPr>
                <w:rFonts w:ascii="Times New Roman" w:hAnsi="Times New Roman"/>
                <w:i w:val="0"/>
                <w:sz w:val="24"/>
              </w:rPr>
              <w:t>Lon</w:t>
            </w:r>
          </w:smartTag>
          <w:r>
            <w:rPr>
              <w:rFonts w:ascii="Times New Roman" w:hAnsi="Times New Roman"/>
              <w:i w:val="0"/>
              <w:sz w:val="24"/>
            </w:rPr>
            <w:t>don</w:t>
          </w:r>
        </w:smartTag>
      </w:smartTag>
      <w:r>
        <w:rPr>
          <w:rFonts w:ascii="Times New Roman" w:hAnsi="Times New Roman"/>
          <w:i w:val="0"/>
          <w:sz w:val="24"/>
        </w:rPr>
        <w:t>: Rapacious Press).</w:t>
      </w:r>
    </w:p>
    <w:p w14:paraId="36413B93" w14:textId="77777777" w:rsidR="0096481D" w:rsidRDefault="0096481D">
      <w:pPr>
        <w:pStyle w:val="References"/>
        <w:spacing w:line="360" w:lineRule="auto"/>
        <w:ind w:left="426" w:hanging="426"/>
        <w:rPr>
          <w:rFonts w:ascii="Times New Roman" w:hAnsi="Times New Roman"/>
          <w:i w:val="0"/>
          <w:sz w:val="24"/>
        </w:rPr>
      </w:pPr>
      <w:r>
        <w:rPr>
          <w:rFonts w:ascii="Times New Roman" w:hAnsi="Times New Roman"/>
          <w:i w:val="0"/>
          <w:sz w:val="24"/>
        </w:rPr>
        <w:t>[3]</w:t>
      </w:r>
      <w:r>
        <w:rPr>
          <w:rFonts w:ascii="Times New Roman" w:hAnsi="Times New Roman"/>
          <w:i w:val="0"/>
          <w:sz w:val="24"/>
        </w:rPr>
        <w:tab/>
        <w:t>P. Williams, 1975, Reverential Referencing (</w:t>
      </w:r>
      <w:smartTag w:uri="urn:schemas-microsoft-com:office:smarttags" w:element="State">
        <w:smartTag w:uri="urn:schemas-microsoft-com:office:smarttags" w:element="place">
          <w:r>
            <w:rPr>
              <w:rFonts w:ascii="Times New Roman" w:hAnsi="Times New Roman"/>
              <w:i w:val="0"/>
              <w:sz w:val="24"/>
            </w:rPr>
            <w:t>New York</w:t>
          </w:r>
        </w:smartTag>
      </w:smartTag>
      <w:r>
        <w:rPr>
          <w:rFonts w:ascii="Times New Roman" w:hAnsi="Times New Roman"/>
          <w:i w:val="0"/>
          <w:sz w:val="24"/>
        </w:rPr>
        <w:t>: Circular Publishing).</w:t>
      </w:r>
    </w:p>
    <w:p w14:paraId="7F974560" w14:textId="77777777" w:rsidR="0096481D" w:rsidRDefault="0096481D">
      <w:pPr>
        <w:pStyle w:val="References"/>
        <w:spacing w:line="360" w:lineRule="auto"/>
        <w:ind w:left="426" w:hanging="426"/>
        <w:rPr>
          <w:rFonts w:ascii="Times New Roman" w:hAnsi="Times New Roman"/>
          <w:i w:val="0"/>
        </w:rPr>
      </w:pPr>
      <w:r>
        <w:rPr>
          <w:rFonts w:ascii="Times New Roman" w:hAnsi="Times New Roman"/>
          <w:i w:val="0"/>
          <w:sz w:val="24"/>
        </w:rPr>
        <w:t>[4]</w:t>
      </w:r>
      <w:r>
        <w:rPr>
          <w:rFonts w:ascii="Times New Roman" w:hAnsi="Times New Roman"/>
          <w:i w:val="0"/>
          <w:sz w:val="24"/>
        </w:rPr>
        <w:tab/>
        <w:t>B. B. Allenby, T. C. Clarence and S. L. Olivier, 1988, Usury for Beginners (</w:t>
      </w:r>
      <w:smartTag w:uri="urn:schemas-microsoft-com:office:smarttags" w:element="City">
        <w:smartTag w:uri="urn:schemas-microsoft-com:office:smarttags" w:element="place">
          <w:r>
            <w:rPr>
              <w:rFonts w:ascii="Times New Roman" w:hAnsi="Times New Roman"/>
              <w:i w:val="0"/>
              <w:sz w:val="24"/>
            </w:rPr>
            <w:t>Glasgow</w:t>
          </w:r>
        </w:smartTag>
      </w:smartTag>
      <w:r>
        <w:rPr>
          <w:rFonts w:ascii="Times New Roman" w:hAnsi="Times New Roman"/>
          <w:i w:val="0"/>
          <w:sz w:val="24"/>
        </w:rPr>
        <w:t>: McKenzie and Gorbles).</w:t>
      </w:r>
    </w:p>
    <w:sectPr w:rsidR="0096481D">
      <w:pgSz w:w="11900" w:h="16840" w:code="9"/>
      <w:pgMar w:top="1701" w:right="1418" w:bottom="1701" w:left="1418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ACF9EA" w14:textId="77777777" w:rsidR="00A23BD5" w:rsidRDefault="00A23BD5">
      <w:r>
        <w:separator/>
      </w:r>
    </w:p>
  </w:endnote>
  <w:endnote w:type="continuationSeparator" w:id="0">
    <w:p w14:paraId="47CB94FE" w14:textId="77777777" w:rsidR="00A23BD5" w:rsidRDefault="00A23B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New Century Schlbk">
    <w:altName w:val="Century Schoolbook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E8E3A" w14:textId="77777777" w:rsidR="008D50D8" w:rsidRDefault="008D50D8">
    <w:pPr>
      <w:pStyle w:val="aa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542304CF" w14:textId="77777777" w:rsidR="008D50D8" w:rsidRDefault="008D50D8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74BD1" w14:textId="77777777" w:rsidR="008D50D8" w:rsidRDefault="008D50D8">
    <w:pPr>
      <w:pStyle w:val="aa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>
      <w:rPr>
        <w:rStyle w:val="ab"/>
        <w:noProof/>
      </w:rPr>
      <w:t>i</w:t>
    </w:r>
    <w:r>
      <w:rPr>
        <w:rStyle w:val="ab"/>
      </w:rPr>
      <w:fldChar w:fldCharType="end"/>
    </w:r>
  </w:p>
  <w:p w14:paraId="23D46C1E" w14:textId="77777777" w:rsidR="008D50D8" w:rsidRDefault="008D50D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BEE46B" w14:textId="77777777" w:rsidR="00A23BD5" w:rsidRDefault="00A23BD5">
      <w:pPr>
        <w:widowControl/>
      </w:pPr>
      <w:r>
        <w:separator/>
      </w:r>
    </w:p>
  </w:footnote>
  <w:footnote w:type="continuationSeparator" w:id="0">
    <w:p w14:paraId="213937DC" w14:textId="77777777" w:rsidR="00A23BD5" w:rsidRDefault="00A23B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B2C10"/>
    <w:multiLevelType w:val="hybridMultilevel"/>
    <w:tmpl w:val="AF1C612E"/>
    <w:lvl w:ilvl="0" w:tplc="209A14B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19D9494E"/>
    <w:multiLevelType w:val="hybridMultilevel"/>
    <w:tmpl w:val="AAC623C6"/>
    <w:lvl w:ilvl="0" w:tplc="07F6E390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F02503D"/>
    <w:multiLevelType w:val="hybridMultilevel"/>
    <w:tmpl w:val="EC46C39A"/>
    <w:lvl w:ilvl="0" w:tplc="1840BF14">
      <w:start w:val="1"/>
      <w:numFmt w:val="decimal"/>
      <w:lvlText w:val="(%1)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52" w:hanging="480"/>
      </w:pPr>
    </w:lvl>
    <w:lvl w:ilvl="2" w:tplc="0409001B" w:tentative="1">
      <w:start w:val="1"/>
      <w:numFmt w:val="lowerRoman"/>
      <w:lvlText w:val="%3."/>
      <w:lvlJc w:val="right"/>
      <w:pPr>
        <w:ind w:left="1932" w:hanging="480"/>
      </w:pPr>
    </w:lvl>
    <w:lvl w:ilvl="3" w:tplc="0409000F" w:tentative="1">
      <w:start w:val="1"/>
      <w:numFmt w:val="decimal"/>
      <w:lvlText w:val="%4."/>
      <w:lvlJc w:val="left"/>
      <w:pPr>
        <w:ind w:left="24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92" w:hanging="480"/>
      </w:pPr>
    </w:lvl>
    <w:lvl w:ilvl="5" w:tplc="0409001B" w:tentative="1">
      <w:start w:val="1"/>
      <w:numFmt w:val="lowerRoman"/>
      <w:lvlText w:val="%6."/>
      <w:lvlJc w:val="right"/>
      <w:pPr>
        <w:ind w:left="3372" w:hanging="480"/>
      </w:pPr>
    </w:lvl>
    <w:lvl w:ilvl="6" w:tplc="0409000F" w:tentative="1">
      <w:start w:val="1"/>
      <w:numFmt w:val="decimal"/>
      <w:lvlText w:val="%7."/>
      <w:lvlJc w:val="left"/>
      <w:pPr>
        <w:ind w:left="38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32" w:hanging="480"/>
      </w:pPr>
    </w:lvl>
    <w:lvl w:ilvl="8" w:tplc="0409001B" w:tentative="1">
      <w:start w:val="1"/>
      <w:numFmt w:val="lowerRoman"/>
      <w:lvlText w:val="%9."/>
      <w:lvlJc w:val="right"/>
      <w:pPr>
        <w:ind w:left="4812" w:hanging="480"/>
      </w:pPr>
    </w:lvl>
  </w:abstractNum>
  <w:abstractNum w:abstractNumId="3" w15:restartNumberingAfterBreak="0">
    <w:nsid w:val="227A5470"/>
    <w:multiLevelType w:val="hybridMultilevel"/>
    <w:tmpl w:val="925444D0"/>
    <w:lvl w:ilvl="0" w:tplc="B7F4992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6BE79ED"/>
    <w:multiLevelType w:val="hybridMultilevel"/>
    <w:tmpl w:val="AF2A6744"/>
    <w:lvl w:ilvl="0" w:tplc="82BAB2B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97B0975"/>
    <w:multiLevelType w:val="hybridMultilevel"/>
    <w:tmpl w:val="753C02D0"/>
    <w:lvl w:ilvl="0" w:tplc="E7D0BD0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2D6C4B36"/>
    <w:multiLevelType w:val="hybridMultilevel"/>
    <w:tmpl w:val="DF64A486"/>
    <w:lvl w:ilvl="0" w:tplc="4AF6570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2E442661"/>
    <w:multiLevelType w:val="hybridMultilevel"/>
    <w:tmpl w:val="D47647AC"/>
    <w:lvl w:ilvl="0" w:tplc="BE5A0E5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3A3B3007"/>
    <w:multiLevelType w:val="hybridMultilevel"/>
    <w:tmpl w:val="6F0E0B48"/>
    <w:lvl w:ilvl="0" w:tplc="FAE81B22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9" w15:restartNumberingAfterBreak="0">
    <w:nsid w:val="418850DF"/>
    <w:multiLevelType w:val="hybridMultilevel"/>
    <w:tmpl w:val="6F0E0B48"/>
    <w:lvl w:ilvl="0" w:tplc="FAE81B22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0" w15:restartNumberingAfterBreak="0">
    <w:nsid w:val="5B2F52FF"/>
    <w:multiLevelType w:val="hybridMultilevel"/>
    <w:tmpl w:val="ACAE1360"/>
    <w:lvl w:ilvl="0" w:tplc="656C53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672964EC"/>
    <w:multiLevelType w:val="hybridMultilevel"/>
    <w:tmpl w:val="6F0E0B48"/>
    <w:lvl w:ilvl="0" w:tplc="FAE81B22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2" w15:restartNumberingAfterBreak="0">
    <w:nsid w:val="68393202"/>
    <w:multiLevelType w:val="hybridMultilevel"/>
    <w:tmpl w:val="D916ABF4"/>
    <w:lvl w:ilvl="0" w:tplc="E8BE738A">
      <w:start w:val="1"/>
      <w:numFmt w:val="decimal"/>
      <w:lvlText w:val="(%1)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52" w:hanging="480"/>
      </w:pPr>
    </w:lvl>
    <w:lvl w:ilvl="2" w:tplc="0409001B" w:tentative="1">
      <w:start w:val="1"/>
      <w:numFmt w:val="lowerRoman"/>
      <w:lvlText w:val="%3."/>
      <w:lvlJc w:val="right"/>
      <w:pPr>
        <w:ind w:left="1932" w:hanging="480"/>
      </w:pPr>
    </w:lvl>
    <w:lvl w:ilvl="3" w:tplc="0409000F" w:tentative="1">
      <w:start w:val="1"/>
      <w:numFmt w:val="decimal"/>
      <w:lvlText w:val="%4."/>
      <w:lvlJc w:val="left"/>
      <w:pPr>
        <w:ind w:left="24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92" w:hanging="480"/>
      </w:pPr>
    </w:lvl>
    <w:lvl w:ilvl="5" w:tplc="0409001B" w:tentative="1">
      <w:start w:val="1"/>
      <w:numFmt w:val="lowerRoman"/>
      <w:lvlText w:val="%6."/>
      <w:lvlJc w:val="right"/>
      <w:pPr>
        <w:ind w:left="3372" w:hanging="480"/>
      </w:pPr>
    </w:lvl>
    <w:lvl w:ilvl="6" w:tplc="0409000F" w:tentative="1">
      <w:start w:val="1"/>
      <w:numFmt w:val="decimal"/>
      <w:lvlText w:val="%7."/>
      <w:lvlJc w:val="left"/>
      <w:pPr>
        <w:ind w:left="38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32" w:hanging="480"/>
      </w:pPr>
    </w:lvl>
    <w:lvl w:ilvl="8" w:tplc="0409001B" w:tentative="1">
      <w:start w:val="1"/>
      <w:numFmt w:val="lowerRoman"/>
      <w:lvlText w:val="%9."/>
      <w:lvlJc w:val="right"/>
      <w:pPr>
        <w:ind w:left="4812" w:hanging="480"/>
      </w:pPr>
    </w:lvl>
  </w:abstractNum>
  <w:abstractNum w:abstractNumId="13" w15:restartNumberingAfterBreak="0">
    <w:nsid w:val="6F6678CE"/>
    <w:multiLevelType w:val="hybridMultilevel"/>
    <w:tmpl w:val="2702E952"/>
    <w:lvl w:ilvl="0" w:tplc="ADCE3D12">
      <w:start w:val="1"/>
      <w:numFmt w:val="decimal"/>
      <w:lvlText w:val="(%1)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52" w:hanging="480"/>
      </w:pPr>
    </w:lvl>
    <w:lvl w:ilvl="2" w:tplc="0409001B" w:tentative="1">
      <w:start w:val="1"/>
      <w:numFmt w:val="lowerRoman"/>
      <w:lvlText w:val="%3."/>
      <w:lvlJc w:val="right"/>
      <w:pPr>
        <w:ind w:left="1932" w:hanging="480"/>
      </w:pPr>
    </w:lvl>
    <w:lvl w:ilvl="3" w:tplc="0409000F" w:tentative="1">
      <w:start w:val="1"/>
      <w:numFmt w:val="decimal"/>
      <w:lvlText w:val="%4."/>
      <w:lvlJc w:val="left"/>
      <w:pPr>
        <w:ind w:left="24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92" w:hanging="480"/>
      </w:pPr>
    </w:lvl>
    <w:lvl w:ilvl="5" w:tplc="0409001B" w:tentative="1">
      <w:start w:val="1"/>
      <w:numFmt w:val="lowerRoman"/>
      <w:lvlText w:val="%6."/>
      <w:lvlJc w:val="right"/>
      <w:pPr>
        <w:ind w:left="3372" w:hanging="480"/>
      </w:pPr>
    </w:lvl>
    <w:lvl w:ilvl="6" w:tplc="0409000F" w:tentative="1">
      <w:start w:val="1"/>
      <w:numFmt w:val="decimal"/>
      <w:lvlText w:val="%7."/>
      <w:lvlJc w:val="left"/>
      <w:pPr>
        <w:ind w:left="38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32" w:hanging="480"/>
      </w:pPr>
    </w:lvl>
    <w:lvl w:ilvl="8" w:tplc="0409001B" w:tentative="1">
      <w:start w:val="1"/>
      <w:numFmt w:val="lowerRoman"/>
      <w:lvlText w:val="%9."/>
      <w:lvlJc w:val="right"/>
      <w:pPr>
        <w:ind w:left="4812" w:hanging="480"/>
      </w:pPr>
    </w:lvl>
  </w:abstractNum>
  <w:abstractNum w:abstractNumId="14" w15:restartNumberingAfterBreak="0">
    <w:nsid w:val="6F683F70"/>
    <w:multiLevelType w:val="hybridMultilevel"/>
    <w:tmpl w:val="ED74374C"/>
    <w:lvl w:ilvl="0" w:tplc="56BE4210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6F707665"/>
    <w:multiLevelType w:val="hybridMultilevel"/>
    <w:tmpl w:val="589A65AE"/>
    <w:lvl w:ilvl="0" w:tplc="8B7A4C30">
      <w:start w:val="1"/>
      <w:numFmt w:val="decimal"/>
      <w:lvlText w:val="(%1)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52" w:hanging="480"/>
      </w:pPr>
    </w:lvl>
    <w:lvl w:ilvl="2" w:tplc="0409001B" w:tentative="1">
      <w:start w:val="1"/>
      <w:numFmt w:val="lowerRoman"/>
      <w:lvlText w:val="%3."/>
      <w:lvlJc w:val="right"/>
      <w:pPr>
        <w:ind w:left="1932" w:hanging="480"/>
      </w:pPr>
    </w:lvl>
    <w:lvl w:ilvl="3" w:tplc="0409000F" w:tentative="1">
      <w:start w:val="1"/>
      <w:numFmt w:val="decimal"/>
      <w:lvlText w:val="%4."/>
      <w:lvlJc w:val="left"/>
      <w:pPr>
        <w:ind w:left="24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92" w:hanging="480"/>
      </w:pPr>
    </w:lvl>
    <w:lvl w:ilvl="5" w:tplc="0409001B" w:tentative="1">
      <w:start w:val="1"/>
      <w:numFmt w:val="lowerRoman"/>
      <w:lvlText w:val="%6."/>
      <w:lvlJc w:val="right"/>
      <w:pPr>
        <w:ind w:left="3372" w:hanging="480"/>
      </w:pPr>
    </w:lvl>
    <w:lvl w:ilvl="6" w:tplc="0409000F" w:tentative="1">
      <w:start w:val="1"/>
      <w:numFmt w:val="decimal"/>
      <w:lvlText w:val="%7."/>
      <w:lvlJc w:val="left"/>
      <w:pPr>
        <w:ind w:left="38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32" w:hanging="480"/>
      </w:pPr>
    </w:lvl>
    <w:lvl w:ilvl="8" w:tplc="0409001B" w:tentative="1">
      <w:start w:val="1"/>
      <w:numFmt w:val="lowerRoman"/>
      <w:lvlText w:val="%9."/>
      <w:lvlJc w:val="right"/>
      <w:pPr>
        <w:ind w:left="4812" w:hanging="480"/>
      </w:pPr>
    </w:lvl>
  </w:abstractNum>
  <w:abstractNum w:abstractNumId="16" w15:restartNumberingAfterBreak="0">
    <w:nsid w:val="753715EA"/>
    <w:multiLevelType w:val="hybridMultilevel"/>
    <w:tmpl w:val="15FEF146"/>
    <w:lvl w:ilvl="0" w:tplc="00BA185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4"/>
  </w:num>
  <w:num w:numId="2">
    <w:abstractNumId w:val="10"/>
  </w:num>
  <w:num w:numId="3">
    <w:abstractNumId w:val="0"/>
  </w:num>
  <w:num w:numId="4">
    <w:abstractNumId w:val="2"/>
  </w:num>
  <w:num w:numId="5">
    <w:abstractNumId w:val="5"/>
  </w:num>
  <w:num w:numId="6">
    <w:abstractNumId w:val="15"/>
  </w:num>
  <w:num w:numId="7">
    <w:abstractNumId w:val="13"/>
  </w:num>
  <w:num w:numId="8">
    <w:abstractNumId w:val="7"/>
  </w:num>
  <w:num w:numId="9">
    <w:abstractNumId w:val="14"/>
  </w:num>
  <w:num w:numId="10">
    <w:abstractNumId w:val="6"/>
  </w:num>
  <w:num w:numId="11">
    <w:abstractNumId w:val="16"/>
  </w:num>
  <w:num w:numId="12">
    <w:abstractNumId w:val="9"/>
  </w:num>
  <w:num w:numId="13">
    <w:abstractNumId w:val="11"/>
  </w:num>
  <w:num w:numId="14">
    <w:abstractNumId w:val="8"/>
  </w:num>
  <w:num w:numId="15">
    <w:abstractNumId w:val="1"/>
  </w:num>
  <w:num w:numId="16">
    <w:abstractNumId w:val="3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intFractionalCharacterWidth/>
  <w:embedSystemFonts/>
  <w:bordersDoNotSurroundHeader/>
  <w:bordersDoNotSurroundFooter/>
  <w:gutterAtTop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63"/>
  <w:displayHorizontalDrawingGridEvery w:val="0"/>
  <w:displayVerticalDrawingGridEvery w:val="2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3AC"/>
    <w:rsid w:val="000005F7"/>
    <w:rsid w:val="0000130D"/>
    <w:rsid w:val="0000143A"/>
    <w:rsid w:val="000063A9"/>
    <w:rsid w:val="000073A9"/>
    <w:rsid w:val="00010FC1"/>
    <w:rsid w:val="00011A8A"/>
    <w:rsid w:val="0001265B"/>
    <w:rsid w:val="00012A92"/>
    <w:rsid w:val="0001414D"/>
    <w:rsid w:val="00015B55"/>
    <w:rsid w:val="000166C4"/>
    <w:rsid w:val="00017152"/>
    <w:rsid w:val="00017B4F"/>
    <w:rsid w:val="00027105"/>
    <w:rsid w:val="00030978"/>
    <w:rsid w:val="000346DF"/>
    <w:rsid w:val="00036500"/>
    <w:rsid w:val="00037344"/>
    <w:rsid w:val="00040F2B"/>
    <w:rsid w:val="00060C17"/>
    <w:rsid w:val="00063CEE"/>
    <w:rsid w:val="000653F3"/>
    <w:rsid w:val="000655A0"/>
    <w:rsid w:val="00066FD1"/>
    <w:rsid w:val="000678AC"/>
    <w:rsid w:val="00071476"/>
    <w:rsid w:val="000714DA"/>
    <w:rsid w:val="00073ED6"/>
    <w:rsid w:val="00075C09"/>
    <w:rsid w:val="00077338"/>
    <w:rsid w:val="00080D30"/>
    <w:rsid w:val="000824CD"/>
    <w:rsid w:val="000831AF"/>
    <w:rsid w:val="000921E3"/>
    <w:rsid w:val="00093B79"/>
    <w:rsid w:val="000951C9"/>
    <w:rsid w:val="00095392"/>
    <w:rsid w:val="0009791D"/>
    <w:rsid w:val="000A1AA1"/>
    <w:rsid w:val="000A6466"/>
    <w:rsid w:val="000A79DE"/>
    <w:rsid w:val="000B0DF8"/>
    <w:rsid w:val="000B59E2"/>
    <w:rsid w:val="000C04CA"/>
    <w:rsid w:val="000C1794"/>
    <w:rsid w:val="000C7C8C"/>
    <w:rsid w:val="000D270B"/>
    <w:rsid w:val="000E4A3F"/>
    <w:rsid w:val="000E50FF"/>
    <w:rsid w:val="000F02B7"/>
    <w:rsid w:val="000F1E5E"/>
    <w:rsid w:val="000F257D"/>
    <w:rsid w:val="000F4FDB"/>
    <w:rsid w:val="000F5800"/>
    <w:rsid w:val="000F5D23"/>
    <w:rsid w:val="000F60F0"/>
    <w:rsid w:val="000F669A"/>
    <w:rsid w:val="000F6911"/>
    <w:rsid w:val="000F72B4"/>
    <w:rsid w:val="0011141A"/>
    <w:rsid w:val="00113A2E"/>
    <w:rsid w:val="001215F4"/>
    <w:rsid w:val="00121A5B"/>
    <w:rsid w:val="00124083"/>
    <w:rsid w:val="00124665"/>
    <w:rsid w:val="0012689A"/>
    <w:rsid w:val="0012699C"/>
    <w:rsid w:val="00126D76"/>
    <w:rsid w:val="001303B3"/>
    <w:rsid w:val="00131974"/>
    <w:rsid w:val="00133CC7"/>
    <w:rsid w:val="00135807"/>
    <w:rsid w:val="00135C63"/>
    <w:rsid w:val="00136140"/>
    <w:rsid w:val="00136AEC"/>
    <w:rsid w:val="001370D1"/>
    <w:rsid w:val="0013729E"/>
    <w:rsid w:val="001438C7"/>
    <w:rsid w:val="00147A6F"/>
    <w:rsid w:val="00154857"/>
    <w:rsid w:val="001562C1"/>
    <w:rsid w:val="00157187"/>
    <w:rsid w:val="00164B33"/>
    <w:rsid w:val="00167921"/>
    <w:rsid w:val="00170898"/>
    <w:rsid w:val="0017461D"/>
    <w:rsid w:val="0018170D"/>
    <w:rsid w:val="00185AFF"/>
    <w:rsid w:val="00186092"/>
    <w:rsid w:val="00196780"/>
    <w:rsid w:val="001A0033"/>
    <w:rsid w:val="001A0C83"/>
    <w:rsid w:val="001A2B5A"/>
    <w:rsid w:val="001A361D"/>
    <w:rsid w:val="001A36D3"/>
    <w:rsid w:val="001A7E50"/>
    <w:rsid w:val="001B7519"/>
    <w:rsid w:val="001C032B"/>
    <w:rsid w:val="001C2D6B"/>
    <w:rsid w:val="001C320F"/>
    <w:rsid w:val="001D171F"/>
    <w:rsid w:val="001D5EB0"/>
    <w:rsid w:val="001E00A1"/>
    <w:rsid w:val="001E3A4D"/>
    <w:rsid w:val="001E46DA"/>
    <w:rsid w:val="001E4B41"/>
    <w:rsid w:val="001E7CFC"/>
    <w:rsid w:val="001F0161"/>
    <w:rsid w:val="001F2D59"/>
    <w:rsid w:val="001F364A"/>
    <w:rsid w:val="001F407B"/>
    <w:rsid w:val="00201608"/>
    <w:rsid w:val="00204F3D"/>
    <w:rsid w:val="002063C3"/>
    <w:rsid w:val="00207FFB"/>
    <w:rsid w:val="00215450"/>
    <w:rsid w:val="002220B1"/>
    <w:rsid w:val="0022379D"/>
    <w:rsid w:val="0022389F"/>
    <w:rsid w:val="00227143"/>
    <w:rsid w:val="00227E8E"/>
    <w:rsid w:val="002326A8"/>
    <w:rsid w:val="002335EB"/>
    <w:rsid w:val="00233FED"/>
    <w:rsid w:val="00241BBD"/>
    <w:rsid w:val="00242ADA"/>
    <w:rsid w:val="00244324"/>
    <w:rsid w:val="002473B0"/>
    <w:rsid w:val="00250228"/>
    <w:rsid w:val="00250DFB"/>
    <w:rsid w:val="002514AC"/>
    <w:rsid w:val="00252A58"/>
    <w:rsid w:val="00253EEE"/>
    <w:rsid w:val="002556D2"/>
    <w:rsid w:val="00262256"/>
    <w:rsid w:val="00263944"/>
    <w:rsid w:val="0026618E"/>
    <w:rsid w:val="0026767F"/>
    <w:rsid w:val="00270914"/>
    <w:rsid w:val="002735D2"/>
    <w:rsid w:val="00275D9E"/>
    <w:rsid w:val="00276559"/>
    <w:rsid w:val="00276627"/>
    <w:rsid w:val="002766E4"/>
    <w:rsid w:val="00277679"/>
    <w:rsid w:val="0028196D"/>
    <w:rsid w:val="00282D5E"/>
    <w:rsid w:val="00284C49"/>
    <w:rsid w:val="00286980"/>
    <w:rsid w:val="00293CB5"/>
    <w:rsid w:val="0029420B"/>
    <w:rsid w:val="00297429"/>
    <w:rsid w:val="002A0262"/>
    <w:rsid w:val="002A441A"/>
    <w:rsid w:val="002A6E73"/>
    <w:rsid w:val="002B0196"/>
    <w:rsid w:val="002B1401"/>
    <w:rsid w:val="002B1980"/>
    <w:rsid w:val="002B4B13"/>
    <w:rsid w:val="002C079F"/>
    <w:rsid w:val="002C279D"/>
    <w:rsid w:val="002C2B4B"/>
    <w:rsid w:val="002C2FC5"/>
    <w:rsid w:val="002C3068"/>
    <w:rsid w:val="002C39B4"/>
    <w:rsid w:val="002C773B"/>
    <w:rsid w:val="002D016A"/>
    <w:rsid w:val="002D0F6E"/>
    <w:rsid w:val="002D1EC0"/>
    <w:rsid w:val="002D34D7"/>
    <w:rsid w:val="002D3F32"/>
    <w:rsid w:val="002E25A5"/>
    <w:rsid w:val="002E4E6A"/>
    <w:rsid w:val="002E55BE"/>
    <w:rsid w:val="002E7921"/>
    <w:rsid w:val="002F4A41"/>
    <w:rsid w:val="002F7E8A"/>
    <w:rsid w:val="00300AA5"/>
    <w:rsid w:val="003105E2"/>
    <w:rsid w:val="003110DD"/>
    <w:rsid w:val="00316758"/>
    <w:rsid w:val="00322C85"/>
    <w:rsid w:val="00330236"/>
    <w:rsid w:val="0033110D"/>
    <w:rsid w:val="00331752"/>
    <w:rsid w:val="00334449"/>
    <w:rsid w:val="0033523C"/>
    <w:rsid w:val="0034313A"/>
    <w:rsid w:val="00344D7B"/>
    <w:rsid w:val="0035163A"/>
    <w:rsid w:val="00352140"/>
    <w:rsid w:val="003521DB"/>
    <w:rsid w:val="00353688"/>
    <w:rsid w:val="00353C05"/>
    <w:rsid w:val="00355FF1"/>
    <w:rsid w:val="00356AAD"/>
    <w:rsid w:val="00363B10"/>
    <w:rsid w:val="00363DC4"/>
    <w:rsid w:val="003642D3"/>
    <w:rsid w:val="00366631"/>
    <w:rsid w:val="003732B0"/>
    <w:rsid w:val="00373865"/>
    <w:rsid w:val="00380193"/>
    <w:rsid w:val="00381EEA"/>
    <w:rsid w:val="00382526"/>
    <w:rsid w:val="00382C35"/>
    <w:rsid w:val="00383361"/>
    <w:rsid w:val="00385251"/>
    <w:rsid w:val="0038559B"/>
    <w:rsid w:val="0039098E"/>
    <w:rsid w:val="00391691"/>
    <w:rsid w:val="003946AD"/>
    <w:rsid w:val="0039591A"/>
    <w:rsid w:val="003A262D"/>
    <w:rsid w:val="003A37DD"/>
    <w:rsid w:val="003A4ECE"/>
    <w:rsid w:val="003A7F66"/>
    <w:rsid w:val="003B2EA4"/>
    <w:rsid w:val="003B58F8"/>
    <w:rsid w:val="003B6CEF"/>
    <w:rsid w:val="003C09BA"/>
    <w:rsid w:val="003C33AD"/>
    <w:rsid w:val="003C7E2D"/>
    <w:rsid w:val="003D2AF8"/>
    <w:rsid w:val="003D5803"/>
    <w:rsid w:val="003D731C"/>
    <w:rsid w:val="003E2659"/>
    <w:rsid w:val="003E4858"/>
    <w:rsid w:val="003E707E"/>
    <w:rsid w:val="003F19A2"/>
    <w:rsid w:val="003F4654"/>
    <w:rsid w:val="003F4C0F"/>
    <w:rsid w:val="003F5C1D"/>
    <w:rsid w:val="003F6287"/>
    <w:rsid w:val="0040010A"/>
    <w:rsid w:val="0040335F"/>
    <w:rsid w:val="00403D1C"/>
    <w:rsid w:val="004044E1"/>
    <w:rsid w:val="00414F45"/>
    <w:rsid w:val="00414FCD"/>
    <w:rsid w:val="004156F9"/>
    <w:rsid w:val="004203F7"/>
    <w:rsid w:val="00420557"/>
    <w:rsid w:val="00421DF8"/>
    <w:rsid w:val="00422CBF"/>
    <w:rsid w:val="0042498E"/>
    <w:rsid w:val="00425EF7"/>
    <w:rsid w:val="00426DE1"/>
    <w:rsid w:val="004330E7"/>
    <w:rsid w:val="004332CD"/>
    <w:rsid w:val="00434AD3"/>
    <w:rsid w:val="00435F19"/>
    <w:rsid w:val="004418BE"/>
    <w:rsid w:val="004426FA"/>
    <w:rsid w:val="00444F22"/>
    <w:rsid w:val="00445432"/>
    <w:rsid w:val="00455B07"/>
    <w:rsid w:val="004562AB"/>
    <w:rsid w:val="00457472"/>
    <w:rsid w:val="00460F58"/>
    <w:rsid w:val="00460F9F"/>
    <w:rsid w:val="00462A45"/>
    <w:rsid w:val="00462FCC"/>
    <w:rsid w:val="004654A5"/>
    <w:rsid w:val="00465A2C"/>
    <w:rsid w:val="0046602C"/>
    <w:rsid w:val="00467507"/>
    <w:rsid w:val="004736A8"/>
    <w:rsid w:val="00473E12"/>
    <w:rsid w:val="00474B7F"/>
    <w:rsid w:val="00476EFE"/>
    <w:rsid w:val="00480459"/>
    <w:rsid w:val="004856C6"/>
    <w:rsid w:val="00487760"/>
    <w:rsid w:val="00490BFB"/>
    <w:rsid w:val="004911B7"/>
    <w:rsid w:val="00497BEF"/>
    <w:rsid w:val="004A1307"/>
    <w:rsid w:val="004A264E"/>
    <w:rsid w:val="004A3D97"/>
    <w:rsid w:val="004A592A"/>
    <w:rsid w:val="004A613A"/>
    <w:rsid w:val="004C2F9D"/>
    <w:rsid w:val="004C4DDC"/>
    <w:rsid w:val="004C58C0"/>
    <w:rsid w:val="004D01F4"/>
    <w:rsid w:val="004E4B54"/>
    <w:rsid w:val="004E6807"/>
    <w:rsid w:val="004F0B16"/>
    <w:rsid w:val="004F2C5F"/>
    <w:rsid w:val="004F6FA1"/>
    <w:rsid w:val="004F774B"/>
    <w:rsid w:val="005042F6"/>
    <w:rsid w:val="00504853"/>
    <w:rsid w:val="00505C39"/>
    <w:rsid w:val="00507957"/>
    <w:rsid w:val="00510242"/>
    <w:rsid w:val="00511C75"/>
    <w:rsid w:val="00511EA1"/>
    <w:rsid w:val="00514325"/>
    <w:rsid w:val="005145BD"/>
    <w:rsid w:val="00514E9B"/>
    <w:rsid w:val="00516199"/>
    <w:rsid w:val="0053782B"/>
    <w:rsid w:val="00543D25"/>
    <w:rsid w:val="005451E4"/>
    <w:rsid w:val="00546255"/>
    <w:rsid w:val="00546F9B"/>
    <w:rsid w:val="00555660"/>
    <w:rsid w:val="005644A6"/>
    <w:rsid w:val="00566D1D"/>
    <w:rsid w:val="005768B0"/>
    <w:rsid w:val="00583BA8"/>
    <w:rsid w:val="00587399"/>
    <w:rsid w:val="00591E99"/>
    <w:rsid w:val="00593E9E"/>
    <w:rsid w:val="0059443C"/>
    <w:rsid w:val="005951F9"/>
    <w:rsid w:val="0059635F"/>
    <w:rsid w:val="005A2160"/>
    <w:rsid w:val="005A3326"/>
    <w:rsid w:val="005A5CB9"/>
    <w:rsid w:val="005B4361"/>
    <w:rsid w:val="005C026F"/>
    <w:rsid w:val="005C522D"/>
    <w:rsid w:val="005C56F1"/>
    <w:rsid w:val="005D0055"/>
    <w:rsid w:val="005D59E3"/>
    <w:rsid w:val="005E05D4"/>
    <w:rsid w:val="005E0C8A"/>
    <w:rsid w:val="005E138A"/>
    <w:rsid w:val="005E4B22"/>
    <w:rsid w:val="005E4D51"/>
    <w:rsid w:val="005E66EF"/>
    <w:rsid w:val="005E73AA"/>
    <w:rsid w:val="005F6835"/>
    <w:rsid w:val="006006DE"/>
    <w:rsid w:val="00602DFD"/>
    <w:rsid w:val="0060403E"/>
    <w:rsid w:val="00606193"/>
    <w:rsid w:val="0062440A"/>
    <w:rsid w:val="0062462E"/>
    <w:rsid w:val="00627B5A"/>
    <w:rsid w:val="00627CB4"/>
    <w:rsid w:val="0063065B"/>
    <w:rsid w:val="00631C21"/>
    <w:rsid w:val="00640664"/>
    <w:rsid w:val="00643319"/>
    <w:rsid w:val="00646C7A"/>
    <w:rsid w:val="0065106B"/>
    <w:rsid w:val="00651CD0"/>
    <w:rsid w:val="0065330B"/>
    <w:rsid w:val="00654CB4"/>
    <w:rsid w:val="0066167A"/>
    <w:rsid w:val="006636B3"/>
    <w:rsid w:val="00665EBF"/>
    <w:rsid w:val="00667F46"/>
    <w:rsid w:val="00672034"/>
    <w:rsid w:val="00680B67"/>
    <w:rsid w:val="00681F8D"/>
    <w:rsid w:val="00684A6E"/>
    <w:rsid w:val="006854FA"/>
    <w:rsid w:val="00693804"/>
    <w:rsid w:val="006A0355"/>
    <w:rsid w:val="006B1D70"/>
    <w:rsid w:val="006B30B3"/>
    <w:rsid w:val="006B5960"/>
    <w:rsid w:val="006B6AAA"/>
    <w:rsid w:val="006C08FE"/>
    <w:rsid w:val="006C2EA6"/>
    <w:rsid w:val="006C3C04"/>
    <w:rsid w:val="006C5596"/>
    <w:rsid w:val="006C5B4D"/>
    <w:rsid w:val="006C6286"/>
    <w:rsid w:val="006C784A"/>
    <w:rsid w:val="006D1463"/>
    <w:rsid w:val="006D664A"/>
    <w:rsid w:val="006D738D"/>
    <w:rsid w:val="006E1484"/>
    <w:rsid w:val="006E3A6D"/>
    <w:rsid w:val="006E4259"/>
    <w:rsid w:val="006E570D"/>
    <w:rsid w:val="006F2433"/>
    <w:rsid w:val="006F3188"/>
    <w:rsid w:val="006F712C"/>
    <w:rsid w:val="006F79C3"/>
    <w:rsid w:val="0070019A"/>
    <w:rsid w:val="0070270F"/>
    <w:rsid w:val="00704950"/>
    <w:rsid w:val="00705FBA"/>
    <w:rsid w:val="00705FC0"/>
    <w:rsid w:val="0070617C"/>
    <w:rsid w:val="00710C88"/>
    <w:rsid w:val="0071262F"/>
    <w:rsid w:val="00713B08"/>
    <w:rsid w:val="00714D20"/>
    <w:rsid w:val="00715368"/>
    <w:rsid w:val="00717E5A"/>
    <w:rsid w:val="00721C9E"/>
    <w:rsid w:val="00723101"/>
    <w:rsid w:val="00731722"/>
    <w:rsid w:val="00732634"/>
    <w:rsid w:val="00735239"/>
    <w:rsid w:val="007437E8"/>
    <w:rsid w:val="00743E82"/>
    <w:rsid w:val="00747529"/>
    <w:rsid w:val="00750BF9"/>
    <w:rsid w:val="00753614"/>
    <w:rsid w:val="00760EE9"/>
    <w:rsid w:val="00761677"/>
    <w:rsid w:val="00762F30"/>
    <w:rsid w:val="0076307D"/>
    <w:rsid w:val="00767D9F"/>
    <w:rsid w:val="00771BD1"/>
    <w:rsid w:val="00771BDF"/>
    <w:rsid w:val="00772CF5"/>
    <w:rsid w:val="00773F8F"/>
    <w:rsid w:val="0077627C"/>
    <w:rsid w:val="00777B0B"/>
    <w:rsid w:val="00780090"/>
    <w:rsid w:val="00781FB4"/>
    <w:rsid w:val="0078292F"/>
    <w:rsid w:val="007863AC"/>
    <w:rsid w:val="00787DCA"/>
    <w:rsid w:val="00790D29"/>
    <w:rsid w:val="00792C6C"/>
    <w:rsid w:val="007950B7"/>
    <w:rsid w:val="00795D7D"/>
    <w:rsid w:val="007A104A"/>
    <w:rsid w:val="007A13D2"/>
    <w:rsid w:val="007A1C80"/>
    <w:rsid w:val="007A32F8"/>
    <w:rsid w:val="007A3551"/>
    <w:rsid w:val="007A36E2"/>
    <w:rsid w:val="007A3EB8"/>
    <w:rsid w:val="007A4BC6"/>
    <w:rsid w:val="007B1475"/>
    <w:rsid w:val="007B20CC"/>
    <w:rsid w:val="007B6F5A"/>
    <w:rsid w:val="007C0676"/>
    <w:rsid w:val="007C0A81"/>
    <w:rsid w:val="007C0F06"/>
    <w:rsid w:val="007C0FB4"/>
    <w:rsid w:val="007C1EC6"/>
    <w:rsid w:val="007C2050"/>
    <w:rsid w:val="007C2212"/>
    <w:rsid w:val="007C6AF8"/>
    <w:rsid w:val="007C6CC0"/>
    <w:rsid w:val="007C718D"/>
    <w:rsid w:val="007D36FD"/>
    <w:rsid w:val="007D396F"/>
    <w:rsid w:val="007D3CB5"/>
    <w:rsid w:val="007D3E96"/>
    <w:rsid w:val="007D4793"/>
    <w:rsid w:val="007D6C2A"/>
    <w:rsid w:val="007E6FEC"/>
    <w:rsid w:val="007F341D"/>
    <w:rsid w:val="007F502A"/>
    <w:rsid w:val="007F7728"/>
    <w:rsid w:val="00800071"/>
    <w:rsid w:val="00801A90"/>
    <w:rsid w:val="0080434B"/>
    <w:rsid w:val="00806461"/>
    <w:rsid w:val="00816EA1"/>
    <w:rsid w:val="0082418B"/>
    <w:rsid w:val="00826FE0"/>
    <w:rsid w:val="0082761F"/>
    <w:rsid w:val="00832586"/>
    <w:rsid w:val="008327A5"/>
    <w:rsid w:val="008400A0"/>
    <w:rsid w:val="00840CAC"/>
    <w:rsid w:val="00846D91"/>
    <w:rsid w:val="008501A4"/>
    <w:rsid w:val="0085318B"/>
    <w:rsid w:val="00853D4F"/>
    <w:rsid w:val="0085459C"/>
    <w:rsid w:val="00866867"/>
    <w:rsid w:val="00867E53"/>
    <w:rsid w:val="00870269"/>
    <w:rsid w:val="0087027E"/>
    <w:rsid w:val="00872A58"/>
    <w:rsid w:val="0087447F"/>
    <w:rsid w:val="00875A0C"/>
    <w:rsid w:val="00880787"/>
    <w:rsid w:val="0088265A"/>
    <w:rsid w:val="00884A72"/>
    <w:rsid w:val="0088502F"/>
    <w:rsid w:val="00895394"/>
    <w:rsid w:val="008A1BF4"/>
    <w:rsid w:val="008A36F1"/>
    <w:rsid w:val="008A3D58"/>
    <w:rsid w:val="008A5126"/>
    <w:rsid w:val="008B0696"/>
    <w:rsid w:val="008B0AE2"/>
    <w:rsid w:val="008B1080"/>
    <w:rsid w:val="008B28E7"/>
    <w:rsid w:val="008B3491"/>
    <w:rsid w:val="008B40E6"/>
    <w:rsid w:val="008B5161"/>
    <w:rsid w:val="008B67D5"/>
    <w:rsid w:val="008B6D59"/>
    <w:rsid w:val="008C1516"/>
    <w:rsid w:val="008C1938"/>
    <w:rsid w:val="008C1DEF"/>
    <w:rsid w:val="008C4D59"/>
    <w:rsid w:val="008C5F90"/>
    <w:rsid w:val="008C634F"/>
    <w:rsid w:val="008D0836"/>
    <w:rsid w:val="008D2A7E"/>
    <w:rsid w:val="008D3F10"/>
    <w:rsid w:val="008D50D8"/>
    <w:rsid w:val="008E649E"/>
    <w:rsid w:val="008E699A"/>
    <w:rsid w:val="008F037F"/>
    <w:rsid w:val="008F5080"/>
    <w:rsid w:val="008F5E2B"/>
    <w:rsid w:val="0090252B"/>
    <w:rsid w:val="00904CE3"/>
    <w:rsid w:val="00904D01"/>
    <w:rsid w:val="00905003"/>
    <w:rsid w:val="009058A8"/>
    <w:rsid w:val="009075BF"/>
    <w:rsid w:val="00912249"/>
    <w:rsid w:val="00915866"/>
    <w:rsid w:val="00916D87"/>
    <w:rsid w:val="00917238"/>
    <w:rsid w:val="00920AAD"/>
    <w:rsid w:val="00922EB2"/>
    <w:rsid w:val="00931E7B"/>
    <w:rsid w:val="009322FA"/>
    <w:rsid w:val="0093354F"/>
    <w:rsid w:val="00933D27"/>
    <w:rsid w:val="0094203B"/>
    <w:rsid w:val="009434B0"/>
    <w:rsid w:val="00947218"/>
    <w:rsid w:val="00950B1A"/>
    <w:rsid w:val="009510A0"/>
    <w:rsid w:val="00951E16"/>
    <w:rsid w:val="00953203"/>
    <w:rsid w:val="00955AF7"/>
    <w:rsid w:val="00956AF1"/>
    <w:rsid w:val="009621E4"/>
    <w:rsid w:val="009631C8"/>
    <w:rsid w:val="009636B3"/>
    <w:rsid w:val="0096481D"/>
    <w:rsid w:val="00972810"/>
    <w:rsid w:val="00973F10"/>
    <w:rsid w:val="00974414"/>
    <w:rsid w:val="0097710A"/>
    <w:rsid w:val="00977149"/>
    <w:rsid w:val="009800BB"/>
    <w:rsid w:val="0098089F"/>
    <w:rsid w:val="00981CBC"/>
    <w:rsid w:val="0098290F"/>
    <w:rsid w:val="009950C4"/>
    <w:rsid w:val="009958BF"/>
    <w:rsid w:val="009A402A"/>
    <w:rsid w:val="009A440F"/>
    <w:rsid w:val="009A587D"/>
    <w:rsid w:val="009A7A1C"/>
    <w:rsid w:val="009B58C8"/>
    <w:rsid w:val="009B6308"/>
    <w:rsid w:val="009C256D"/>
    <w:rsid w:val="009C2C5A"/>
    <w:rsid w:val="009C5959"/>
    <w:rsid w:val="009C61F2"/>
    <w:rsid w:val="009C6F7B"/>
    <w:rsid w:val="009D2F8E"/>
    <w:rsid w:val="009E4C50"/>
    <w:rsid w:val="009E7F1A"/>
    <w:rsid w:val="009F2B50"/>
    <w:rsid w:val="009F4AA3"/>
    <w:rsid w:val="00A004A3"/>
    <w:rsid w:val="00A01063"/>
    <w:rsid w:val="00A0155A"/>
    <w:rsid w:val="00A05009"/>
    <w:rsid w:val="00A10449"/>
    <w:rsid w:val="00A1055D"/>
    <w:rsid w:val="00A10713"/>
    <w:rsid w:val="00A10B22"/>
    <w:rsid w:val="00A22893"/>
    <w:rsid w:val="00A22B62"/>
    <w:rsid w:val="00A23BD5"/>
    <w:rsid w:val="00A251E1"/>
    <w:rsid w:val="00A26FC6"/>
    <w:rsid w:val="00A31B1A"/>
    <w:rsid w:val="00A3497F"/>
    <w:rsid w:val="00A407F1"/>
    <w:rsid w:val="00A40B56"/>
    <w:rsid w:val="00A40E14"/>
    <w:rsid w:val="00A40FF2"/>
    <w:rsid w:val="00A41C66"/>
    <w:rsid w:val="00A44196"/>
    <w:rsid w:val="00A4481B"/>
    <w:rsid w:val="00A45AF2"/>
    <w:rsid w:val="00A45BC2"/>
    <w:rsid w:val="00A53DAE"/>
    <w:rsid w:val="00A542F7"/>
    <w:rsid w:val="00A57FE7"/>
    <w:rsid w:val="00A60614"/>
    <w:rsid w:val="00A65064"/>
    <w:rsid w:val="00A657A0"/>
    <w:rsid w:val="00A73273"/>
    <w:rsid w:val="00A73F68"/>
    <w:rsid w:val="00A7644A"/>
    <w:rsid w:val="00A77312"/>
    <w:rsid w:val="00A81D2D"/>
    <w:rsid w:val="00A8437E"/>
    <w:rsid w:val="00A84664"/>
    <w:rsid w:val="00AA176E"/>
    <w:rsid w:val="00AA4C9C"/>
    <w:rsid w:val="00AA4EBD"/>
    <w:rsid w:val="00AA763F"/>
    <w:rsid w:val="00AB0148"/>
    <w:rsid w:val="00AB1CE7"/>
    <w:rsid w:val="00AB2860"/>
    <w:rsid w:val="00AB417E"/>
    <w:rsid w:val="00AB624C"/>
    <w:rsid w:val="00AC1673"/>
    <w:rsid w:val="00AC3D3A"/>
    <w:rsid w:val="00AC5502"/>
    <w:rsid w:val="00AD081D"/>
    <w:rsid w:val="00AD0E08"/>
    <w:rsid w:val="00AD13DA"/>
    <w:rsid w:val="00AD3703"/>
    <w:rsid w:val="00AD5A0E"/>
    <w:rsid w:val="00AE0055"/>
    <w:rsid w:val="00AE2AB6"/>
    <w:rsid w:val="00AE3FF3"/>
    <w:rsid w:val="00AE5470"/>
    <w:rsid w:val="00AE6C18"/>
    <w:rsid w:val="00AE77BB"/>
    <w:rsid w:val="00AF1465"/>
    <w:rsid w:val="00AF25CA"/>
    <w:rsid w:val="00AF61C4"/>
    <w:rsid w:val="00AF7EC5"/>
    <w:rsid w:val="00B04BFC"/>
    <w:rsid w:val="00B141FF"/>
    <w:rsid w:val="00B15D07"/>
    <w:rsid w:val="00B223D8"/>
    <w:rsid w:val="00B251B8"/>
    <w:rsid w:val="00B258D6"/>
    <w:rsid w:val="00B32321"/>
    <w:rsid w:val="00B324A0"/>
    <w:rsid w:val="00B33F66"/>
    <w:rsid w:val="00B34F28"/>
    <w:rsid w:val="00B40983"/>
    <w:rsid w:val="00B4132E"/>
    <w:rsid w:val="00B42499"/>
    <w:rsid w:val="00B44AE1"/>
    <w:rsid w:val="00B44B3E"/>
    <w:rsid w:val="00B468C3"/>
    <w:rsid w:val="00B514B2"/>
    <w:rsid w:val="00B54727"/>
    <w:rsid w:val="00B552F2"/>
    <w:rsid w:val="00B60E56"/>
    <w:rsid w:val="00B63623"/>
    <w:rsid w:val="00B67110"/>
    <w:rsid w:val="00B7337A"/>
    <w:rsid w:val="00B7541C"/>
    <w:rsid w:val="00B7775D"/>
    <w:rsid w:val="00B80BE4"/>
    <w:rsid w:val="00B865E1"/>
    <w:rsid w:val="00B90812"/>
    <w:rsid w:val="00B91AD7"/>
    <w:rsid w:val="00B97142"/>
    <w:rsid w:val="00BA3C78"/>
    <w:rsid w:val="00BA405E"/>
    <w:rsid w:val="00BA511E"/>
    <w:rsid w:val="00BA6D46"/>
    <w:rsid w:val="00BA6D88"/>
    <w:rsid w:val="00BB1E38"/>
    <w:rsid w:val="00BB320B"/>
    <w:rsid w:val="00BB3D9B"/>
    <w:rsid w:val="00BC3D96"/>
    <w:rsid w:val="00BC5276"/>
    <w:rsid w:val="00BC550B"/>
    <w:rsid w:val="00BC6DDE"/>
    <w:rsid w:val="00BC780A"/>
    <w:rsid w:val="00BC7A9D"/>
    <w:rsid w:val="00BD3718"/>
    <w:rsid w:val="00BE6072"/>
    <w:rsid w:val="00BE7320"/>
    <w:rsid w:val="00BE7452"/>
    <w:rsid w:val="00BF1335"/>
    <w:rsid w:val="00BF27B7"/>
    <w:rsid w:val="00BF5D19"/>
    <w:rsid w:val="00BF794F"/>
    <w:rsid w:val="00BF7FA7"/>
    <w:rsid w:val="00C00A6A"/>
    <w:rsid w:val="00C0426C"/>
    <w:rsid w:val="00C1444A"/>
    <w:rsid w:val="00C14E0F"/>
    <w:rsid w:val="00C16274"/>
    <w:rsid w:val="00C21BA0"/>
    <w:rsid w:val="00C21FF3"/>
    <w:rsid w:val="00C231E5"/>
    <w:rsid w:val="00C266C6"/>
    <w:rsid w:val="00C31989"/>
    <w:rsid w:val="00C320C5"/>
    <w:rsid w:val="00C35DEA"/>
    <w:rsid w:val="00C40455"/>
    <w:rsid w:val="00C41587"/>
    <w:rsid w:val="00C422DA"/>
    <w:rsid w:val="00C46DCA"/>
    <w:rsid w:val="00C50C80"/>
    <w:rsid w:val="00C53494"/>
    <w:rsid w:val="00C54165"/>
    <w:rsid w:val="00C551BD"/>
    <w:rsid w:val="00C60EB9"/>
    <w:rsid w:val="00C61AFE"/>
    <w:rsid w:val="00C623E3"/>
    <w:rsid w:val="00C67A61"/>
    <w:rsid w:val="00C7005B"/>
    <w:rsid w:val="00C70D51"/>
    <w:rsid w:val="00C7184C"/>
    <w:rsid w:val="00C731C8"/>
    <w:rsid w:val="00C75882"/>
    <w:rsid w:val="00C765BA"/>
    <w:rsid w:val="00C8596D"/>
    <w:rsid w:val="00C87E2F"/>
    <w:rsid w:val="00C921A0"/>
    <w:rsid w:val="00C9288A"/>
    <w:rsid w:val="00C9413A"/>
    <w:rsid w:val="00C9574D"/>
    <w:rsid w:val="00CA026A"/>
    <w:rsid w:val="00CA13AC"/>
    <w:rsid w:val="00CA1DC4"/>
    <w:rsid w:val="00CA216F"/>
    <w:rsid w:val="00CA7F74"/>
    <w:rsid w:val="00CB4C00"/>
    <w:rsid w:val="00CB6550"/>
    <w:rsid w:val="00CB6DCB"/>
    <w:rsid w:val="00CC27DB"/>
    <w:rsid w:val="00CD1D78"/>
    <w:rsid w:val="00CD2DEA"/>
    <w:rsid w:val="00CD460B"/>
    <w:rsid w:val="00CD4F6E"/>
    <w:rsid w:val="00CD624E"/>
    <w:rsid w:val="00CE4195"/>
    <w:rsid w:val="00CE526E"/>
    <w:rsid w:val="00CE73D4"/>
    <w:rsid w:val="00CE7E4C"/>
    <w:rsid w:val="00CF0121"/>
    <w:rsid w:val="00CF0640"/>
    <w:rsid w:val="00CF3261"/>
    <w:rsid w:val="00CF474E"/>
    <w:rsid w:val="00CF66C1"/>
    <w:rsid w:val="00CF7492"/>
    <w:rsid w:val="00D02D74"/>
    <w:rsid w:val="00D131FC"/>
    <w:rsid w:val="00D13EFA"/>
    <w:rsid w:val="00D14DF4"/>
    <w:rsid w:val="00D157F4"/>
    <w:rsid w:val="00D15A09"/>
    <w:rsid w:val="00D1615A"/>
    <w:rsid w:val="00D205ED"/>
    <w:rsid w:val="00D21FAC"/>
    <w:rsid w:val="00D26A68"/>
    <w:rsid w:val="00D3002F"/>
    <w:rsid w:val="00D33B5B"/>
    <w:rsid w:val="00D3758E"/>
    <w:rsid w:val="00D4080A"/>
    <w:rsid w:val="00D428F4"/>
    <w:rsid w:val="00D44C09"/>
    <w:rsid w:val="00D45A04"/>
    <w:rsid w:val="00D5126E"/>
    <w:rsid w:val="00D56DE4"/>
    <w:rsid w:val="00D578E5"/>
    <w:rsid w:val="00D57BE5"/>
    <w:rsid w:val="00D602C5"/>
    <w:rsid w:val="00D605C2"/>
    <w:rsid w:val="00D64283"/>
    <w:rsid w:val="00D6490E"/>
    <w:rsid w:val="00D649AA"/>
    <w:rsid w:val="00D65397"/>
    <w:rsid w:val="00D658F9"/>
    <w:rsid w:val="00D7278C"/>
    <w:rsid w:val="00D763BB"/>
    <w:rsid w:val="00D76445"/>
    <w:rsid w:val="00D807DA"/>
    <w:rsid w:val="00D845C0"/>
    <w:rsid w:val="00D858E7"/>
    <w:rsid w:val="00D9230C"/>
    <w:rsid w:val="00D93E47"/>
    <w:rsid w:val="00D941FF"/>
    <w:rsid w:val="00D956C0"/>
    <w:rsid w:val="00D9600B"/>
    <w:rsid w:val="00D96BF3"/>
    <w:rsid w:val="00DA1112"/>
    <w:rsid w:val="00DA148E"/>
    <w:rsid w:val="00DA1AD8"/>
    <w:rsid w:val="00DA2C88"/>
    <w:rsid w:val="00DA3E84"/>
    <w:rsid w:val="00DA44F3"/>
    <w:rsid w:val="00DA62BB"/>
    <w:rsid w:val="00DB12DF"/>
    <w:rsid w:val="00DB4A24"/>
    <w:rsid w:val="00DB7605"/>
    <w:rsid w:val="00DC31B2"/>
    <w:rsid w:val="00DC6E17"/>
    <w:rsid w:val="00DD2693"/>
    <w:rsid w:val="00DD3A1C"/>
    <w:rsid w:val="00DD4675"/>
    <w:rsid w:val="00DE0A56"/>
    <w:rsid w:val="00DE25B8"/>
    <w:rsid w:val="00DE4D81"/>
    <w:rsid w:val="00DE781B"/>
    <w:rsid w:val="00DF0F3A"/>
    <w:rsid w:val="00DF15F3"/>
    <w:rsid w:val="00DF5BAF"/>
    <w:rsid w:val="00DF64EB"/>
    <w:rsid w:val="00E0168C"/>
    <w:rsid w:val="00E0175C"/>
    <w:rsid w:val="00E03ADD"/>
    <w:rsid w:val="00E03C38"/>
    <w:rsid w:val="00E0493E"/>
    <w:rsid w:val="00E060AE"/>
    <w:rsid w:val="00E10958"/>
    <w:rsid w:val="00E12E97"/>
    <w:rsid w:val="00E151D3"/>
    <w:rsid w:val="00E155AE"/>
    <w:rsid w:val="00E165DB"/>
    <w:rsid w:val="00E1756C"/>
    <w:rsid w:val="00E176F0"/>
    <w:rsid w:val="00E2243A"/>
    <w:rsid w:val="00E224E2"/>
    <w:rsid w:val="00E2370D"/>
    <w:rsid w:val="00E26555"/>
    <w:rsid w:val="00E26EC3"/>
    <w:rsid w:val="00E275F3"/>
    <w:rsid w:val="00E27C4F"/>
    <w:rsid w:val="00E3190D"/>
    <w:rsid w:val="00E33143"/>
    <w:rsid w:val="00E33BA3"/>
    <w:rsid w:val="00E42B02"/>
    <w:rsid w:val="00E4418B"/>
    <w:rsid w:val="00E47578"/>
    <w:rsid w:val="00E50B48"/>
    <w:rsid w:val="00E50E79"/>
    <w:rsid w:val="00E536DE"/>
    <w:rsid w:val="00E56701"/>
    <w:rsid w:val="00E57D1D"/>
    <w:rsid w:val="00E64332"/>
    <w:rsid w:val="00E72813"/>
    <w:rsid w:val="00E761CD"/>
    <w:rsid w:val="00E81504"/>
    <w:rsid w:val="00E8220A"/>
    <w:rsid w:val="00E86641"/>
    <w:rsid w:val="00E91737"/>
    <w:rsid w:val="00E91EA5"/>
    <w:rsid w:val="00E932F0"/>
    <w:rsid w:val="00E9489D"/>
    <w:rsid w:val="00E95456"/>
    <w:rsid w:val="00EA474B"/>
    <w:rsid w:val="00EA4AD5"/>
    <w:rsid w:val="00EA778E"/>
    <w:rsid w:val="00EB01C8"/>
    <w:rsid w:val="00EB7E50"/>
    <w:rsid w:val="00EC1630"/>
    <w:rsid w:val="00EC319C"/>
    <w:rsid w:val="00ED0D19"/>
    <w:rsid w:val="00ED0D7D"/>
    <w:rsid w:val="00ED0E58"/>
    <w:rsid w:val="00ED15EF"/>
    <w:rsid w:val="00ED41B9"/>
    <w:rsid w:val="00ED6CB4"/>
    <w:rsid w:val="00ED705E"/>
    <w:rsid w:val="00ED7BD0"/>
    <w:rsid w:val="00EE350C"/>
    <w:rsid w:val="00EE487C"/>
    <w:rsid w:val="00EE665E"/>
    <w:rsid w:val="00EF51D0"/>
    <w:rsid w:val="00EF6133"/>
    <w:rsid w:val="00F0164A"/>
    <w:rsid w:val="00F06ED1"/>
    <w:rsid w:val="00F1098C"/>
    <w:rsid w:val="00F14918"/>
    <w:rsid w:val="00F173A8"/>
    <w:rsid w:val="00F23045"/>
    <w:rsid w:val="00F23DD4"/>
    <w:rsid w:val="00F24FC3"/>
    <w:rsid w:val="00F31735"/>
    <w:rsid w:val="00F33BB4"/>
    <w:rsid w:val="00F40767"/>
    <w:rsid w:val="00F40885"/>
    <w:rsid w:val="00F42E99"/>
    <w:rsid w:val="00F44F76"/>
    <w:rsid w:val="00F52E84"/>
    <w:rsid w:val="00F563BF"/>
    <w:rsid w:val="00F56848"/>
    <w:rsid w:val="00F6342E"/>
    <w:rsid w:val="00F64889"/>
    <w:rsid w:val="00F72591"/>
    <w:rsid w:val="00F725CE"/>
    <w:rsid w:val="00F7611E"/>
    <w:rsid w:val="00F765F1"/>
    <w:rsid w:val="00F77260"/>
    <w:rsid w:val="00F7729E"/>
    <w:rsid w:val="00F80686"/>
    <w:rsid w:val="00F80B1D"/>
    <w:rsid w:val="00F90071"/>
    <w:rsid w:val="00F96F57"/>
    <w:rsid w:val="00FA0883"/>
    <w:rsid w:val="00FA3C24"/>
    <w:rsid w:val="00FA4BC1"/>
    <w:rsid w:val="00FB1846"/>
    <w:rsid w:val="00FB3959"/>
    <w:rsid w:val="00FB5249"/>
    <w:rsid w:val="00FB608E"/>
    <w:rsid w:val="00FB7719"/>
    <w:rsid w:val="00FC09F7"/>
    <w:rsid w:val="00FC1C17"/>
    <w:rsid w:val="00FC2745"/>
    <w:rsid w:val="00FC46EE"/>
    <w:rsid w:val="00FD0EE9"/>
    <w:rsid w:val="00FD7045"/>
    <w:rsid w:val="00FE1F57"/>
    <w:rsid w:val="00FE2E6F"/>
    <w:rsid w:val="00FE3AD9"/>
    <w:rsid w:val="00FE76A6"/>
    <w:rsid w:val="00FF1DE7"/>
    <w:rsid w:val="00FF6270"/>
    <w:rsid w:val="00FF6846"/>
    <w:rsid w:val="00FF6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ate"/>
  <w:smartTagType w:namespaceuri="urn:schemas-microsoft-com:office:smarttags" w:name="place"/>
  <w:smartTagType w:namespaceuri="urn:schemas-microsoft-com:office:smarttags" w:name="City"/>
  <w:smartTagType w:namespaceuri="urn:schemas-microsoft-com:office:smarttags" w:name="PersonName"/>
  <w:shapeDefaults>
    <o:shapedefaults v:ext="edit" spidmax="2049"/>
    <o:shapelayout v:ext="edit">
      <o:idmap v:ext="edit" data="1"/>
    </o:shapelayout>
  </w:shapeDefaults>
  <w:decimalSymbol w:val="."/>
  <w:listSeparator w:val=","/>
  <w14:docId w14:val="112C29BE"/>
  <w15:chartTrackingRefBased/>
  <w15:docId w15:val="{EC9BFE2E-1E44-43B8-B68B-01EE314AB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note text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53614"/>
    <w:pPr>
      <w:widowControl w:val="0"/>
      <w:snapToGrid w:val="0"/>
      <w:spacing w:line="360" w:lineRule="auto"/>
      <w:jc w:val="both"/>
    </w:pPr>
    <w:rPr>
      <w:rFonts w:eastAsia="標楷體"/>
      <w:snapToGrid w:val="0"/>
      <w:sz w:val="24"/>
      <w:lang w:val="en-AU" w:eastAsia="en-US"/>
    </w:rPr>
  </w:style>
  <w:style w:type="paragraph" w:styleId="1">
    <w:name w:val="heading 1"/>
    <w:basedOn w:val="a"/>
    <w:next w:val="a"/>
    <w:qFormat/>
    <w:pPr>
      <w:keepNext/>
      <w:spacing w:line="480" w:lineRule="auto"/>
      <w:outlineLvl w:val="0"/>
    </w:pPr>
    <w:rPr>
      <w:b/>
      <w:kern w:val="52"/>
      <w:sz w:val="32"/>
    </w:rPr>
  </w:style>
  <w:style w:type="paragraph" w:styleId="2">
    <w:name w:val="heading 2"/>
    <w:basedOn w:val="a"/>
    <w:next w:val="a0"/>
    <w:qFormat/>
    <w:pPr>
      <w:keepNext/>
      <w:spacing w:line="480" w:lineRule="auto"/>
      <w:outlineLvl w:val="1"/>
    </w:pPr>
    <w:rPr>
      <w:b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otnote reference"/>
    <w:semiHidden/>
    <w:rPr>
      <w:rFonts w:ascii="New Century Schlbk" w:hAnsi="New Century Schlbk"/>
      <w:position w:val="6"/>
      <w:sz w:val="16"/>
    </w:rPr>
  </w:style>
  <w:style w:type="paragraph" w:styleId="a5">
    <w:name w:val="footnote text"/>
    <w:basedOn w:val="a"/>
    <w:link w:val="a6"/>
    <w:uiPriority w:val="99"/>
    <w:semiHidden/>
    <w:pPr>
      <w:spacing w:line="220" w:lineRule="atLeast"/>
    </w:pPr>
    <w:rPr>
      <w:rFonts w:ascii="New Century Schlbk" w:hAnsi="New Century Schlbk"/>
      <w:sz w:val="16"/>
    </w:rPr>
  </w:style>
  <w:style w:type="paragraph" w:customStyle="1" w:styleId="Abstract">
    <w:name w:val="Abstract"/>
    <w:basedOn w:val="a"/>
    <w:pPr>
      <w:spacing w:before="300" w:after="40" w:line="220" w:lineRule="atLeast"/>
      <w:ind w:left="520" w:right="599"/>
    </w:pPr>
    <w:rPr>
      <w:rFonts w:ascii="New Century Schlbk" w:hAnsi="New Century Schlbk"/>
      <w:sz w:val="16"/>
    </w:rPr>
  </w:style>
  <w:style w:type="paragraph" w:styleId="a7">
    <w:name w:val="Title"/>
    <w:basedOn w:val="a"/>
    <w:qFormat/>
    <w:pPr>
      <w:spacing w:before="80" w:line="260" w:lineRule="atLeast"/>
      <w:ind w:left="200" w:right="200"/>
      <w:jc w:val="center"/>
    </w:pPr>
    <w:rPr>
      <w:rFonts w:ascii="New Century Schlbk" w:hAnsi="New Century Schlbk"/>
      <w:b/>
      <w:caps/>
      <w:sz w:val="20"/>
    </w:rPr>
  </w:style>
  <w:style w:type="paragraph" w:customStyle="1" w:styleId="Chapterno">
    <w:name w:val="Chapter no."/>
    <w:basedOn w:val="a"/>
    <w:pPr>
      <w:spacing w:before="300" w:line="260" w:lineRule="atLeast"/>
      <w:jc w:val="center"/>
    </w:pPr>
    <w:rPr>
      <w:rFonts w:ascii="New Century Schlbk" w:hAnsi="New Century Schlbk"/>
      <w:caps/>
      <w:sz w:val="20"/>
    </w:rPr>
  </w:style>
  <w:style w:type="paragraph" w:customStyle="1" w:styleId="authorname">
    <w:name w:val="author name"/>
    <w:basedOn w:val="a"/>
    <w:pPr>
      <w:spacing w:line="260" w:lineRule="atLeast"/>
      <w:jc w:val="center"/>
    </w:pPr>
    <w:rPr>
      <w:rFonts w:ascii="New Century Schlbk" w:hAnsi="New Century Schlbk"/>
      <w:caps/>
      <w:sz w:val="20"/>
    </w:rPr>
  </w:style>
  <w:style w:type="paragraph" w:customStyle="1" w:styleId="address">
    <w:name w:val="address"/>
    <w:basedOn w:val="a"/>
    <w:pPr>
      <w:spacing w:line="260" w:lineRule="atLeast"/>
      <w:jc w:val="center"/>
    </w:pPr>
    <w:rPr>
      <w:rFonts w:ascii="New Century Schlbk" w:hAnsi="New Century Schlbk"/>
      <w:i/>
      <w:sz w:val="20"/>
    </w:rPr>
  </w:style>
  <w:style w:type="paragraph" w:customStyle="1" w:styleId="Sectionheading">
    <w:name w:val="Section heading"/>
    <w:basedOn w:val="a"/>
    <w:pPr>
      <w:tabs>
        <w:tab w:val="left" w:pos="520"/>
      </w:tabs>
      <w:spacing w:before="340" w:after="240" w:line="260" w:lineRule="atLeast"/>
    </w:pPr>
    <w:rPr>
      <w:rFonts w:ascii="New Century Schlbk" w:hAnsi="New Century Schlbk"/>
      <w:b/>
      <w:sz w:val="20"/>
    </w:rPr>
  </w:style>
  <w:style w:type="paragraph" w:customStyle="1" w:styleId="Subsectionheading">
    <w:name w:val="Subsection heading"/>
    <w:basedOn w:val="Sectionheading"/>
    <w:rPr>
      <w:b w:val="0"/>
      <w:i/>
    </w:rPr>
  </w:style>
  <w:style w:type="paragraph" w:customStyle="1" w:styleId="10">
    <w:name w:val="本文1"/>
    <w:basedOn w:val="a"/>
    <w:pPr>
      <w:spacing w:line="260" w:lineRule="atLeast"/>
      <w:ind w:firstLine="510"/>
    </w:pPr>
    <w:rPr>
      <w:rFonts w:ascii="New Century Schlbk" w:hAnsi="New Century Schlbk"/>
      <w:sz w:val="20"/>
    </w:rPr>
  </w:style>
  <w:style w:type="paragraph" w:customStyle="1" w:styleId="Unindentedparagraph">
    <w:name w:val="Unindented paragraph"/>
    <w:basedOn w:val="10"/>
    <w:pPr>
      <w:ind w:firstLine="0"/>
    </w:pPr>
  </w:style>
  <w:style w:type="paragraph" w:styleId="a8">
    <w:name w:val="caption"/>
    <w:basedOn w:val="Unindentedparagraph"/>
    <w:qFormat/>
    <w:pPr>
      <w:spacing w:line="220" w:lineRule="atLeast"/>
      <w:ind w:left="500" w:right="359"/>
    </w:pPr>
    <w:rPr>
      <w:sz w:val="16"/>
    </w:rPr>
  </w:style>
  <w:style w:type="paragraph" w:customStyle="1" w:styleId="References">
    <w:name w:val="References"/>
    <w:basedOn w:val="Unindentedparagraph"/>
    <w:pPr>
      <w:widowControl/>
      <w:tabs>
        <w:tab w:val="left" w:pos="520"/>
      </w:tabs>
    </w:pPr>
    <w:rPr>
      <w:i/>
    </w:rPr>
  </w:style>
  <w:style w:type="paragraph" w:customStyle="1" w:styleId="Subsubsection">
    <w:name w:val="Subsubsection"/>
    <w:basedOn w:val="Subsectionheading"/>
    <w:rPr>
      <w:b/>
      <w:sz w:val="18"/>
    </w:rPr>
  </w:style>
  <w:style w:type="character" w:styleId="a9">
    <w:name w:val="endnote reference"/>
    <w:semiHidden/>
    <w:rPr>
      <w:vertAlign w:val="superscript"/>
    </w:rPr>
  </w:style>
  <w:style w:type="paragraph" w:styleId="a0">
    <w:name w:val="Normal Indent"/>
    <w:basedOn w:val="a"/>
    <w:pPr>
      <w:ind w:left="480"/>
    </w:pPr>
  </w:style>
  <w:style w:type="paragraph" w:styleId="aa">
    <w:name w:val="footer"/>
    <w:basedOn w:val="a"/>
    <w:pPr>
      <w:tabs>
        <w:tab w:val="center" w:pos="4153"/>
        <w:tab w:val="right" w:pos="8306"/>
      </w:tabs>
    </w:pPr>
    <w:rPr>
      <w:sz w:val="20"/>
    </w:rPr>
  </w:style>
  <w:style w:type="character" w:styleId="ab">
    <w:name w:val="page number"/>
    <w:basedOn w:val="a1"/>
  </w:style>
  <w:style w:type="paragraph" w:styleId="11">
    <w:name w:val="toc 1"/>
    <w:basedOn w:val="a"/>
    <w:next w:val="a"/>
    <w:autoRedefine/>
    <w:uiPriority w:val="39"/>
    <w:pPr>
      <w:spacing w:before="120" w:after="120"/>
      <w:jc w:val="left"/>
    </w:pPr>
    <w:rPr>
      <w:b/>
      <w:caps/>
      <w:sz w:val="20"/>
    </w:rPr>
  </w:style>
  <w:style w:type="paragraph" w:styleId="20">
    <w:name w:val="toc 2"/>
    <w:basedOn w:val="a"/>
    <w:next w:val="a"/>
    <w:autoRedefine/>
    <w:uiPriority w:val="39"/>
    <w:pPr>
      <w:ind w:left="240"/>
      <w:jc w:val="left"/>
    </w:pPr>
    <w:rPr>
      <w:smallCaps/>
      <w:sz w:val="20"/>
    </w:rPr>
  </w:style>
  <w:style w:type="paragraph" w:styleId="3">
    <w:name w:val="toc 3"/>
    <w:basedOn w:val="a"/>
    <w:next w:val="a"/>
    <w:autoRedefine/>
    <w:semiHidden/>
    <w:pPr>
      <w:ind w:left="480"/>
      <w:jc w:val="left"/>
    </w:pPr>
    <w:rPr>
      <w:i/>
      <w:sz w:val="20"/>
    </w:rPr>
  </w:style>
  <w:style w:type="paragraph" w:styleId="4">
    <w:name w:val="toc 4"/>
    <w:basedOn w:val="a"/>
    <w:next w:val="a"/>
    <w:autoRedefine/>
    <w:semiHidden/>
    <w:pPr>
      <w:ind w:left="720"/>
      <w:jc w:val="left"/>
    </w:pPr>
    <w:rPr>
      <w:sz w:val="18"/>
    </w:rPr>
  </w:style>
  <w:style w:type="paragraph" w:styleId="5">
    <w:name w:val="toc 5"/>
    <w:basedOn w:val="a"/>
    <w:next w:val="a"/>
    <w:autoRedefine/>
    <w:semiHidden/>
    <w:pPr>
      <w:ind w:left="960"/>
      <w:jc w:val="left"/>
    </w:pPr>
    <w:rPr>
      <w:sz w:val="18"/>
    </w:rPr>
  </w:style>
  <w:style w:type="paragraph" w:styleId="6">
    <w:name w:val="toc 6"/>
    <w:basedOn w:val="a"/>
    <w:next w:val="a"/>
    <w:autoRedefine/>
    <w:semiHidden/>
    <w:pPr>
      <w:ind w:left="1200"/>
      <w:jc w:val="left"/>
    </w:pPr>
    <w:rPr>
      <w:sz w:val="18"/>
    </w:rPr>
  </w:style>
  <w:style w:type="paragraph" w:styleId="7">
    <w:name w:val="toc 7"/>
    <w:basedOn w:val="a"/>
    <w:next w:val="a"/>
    <w:autoRedefine/>
    <w:semiHidden/>
    <w:pPr>
      <w:ind w:left="1440"/>
      <w:jc w:val="left"/>
    </w:pPr>
    <w:rPr>
      <w:sz w:val="18"/>
    </w:rPr>
  </w:style>
  <w:style w:type="paragraph" w:styleId="8">
    <w:name w:val="toc 8"/>
    <w:basedOn w:val="a"/>
    <w:next w:val="a"/>
    <w:autoRedefine/>
    <w:semiHidden/>
    <w:pPr>
      <w:ind w:left="1680"/>
      <w:jc w:val="left"/>
    </w:pPr>
    <w:rPr>
      <w:sz w:val="18"/>
    </w:rPr>
  </w:style>
  <w:style w:type="paragraph" w:styleId="9">
    <w:name w:val="toc 9"/>
    <w:basedOn w:val="a"/>
    <w:next w:val="a"/>
    <w:autoRedefine/>
    <w:semiHidden/>
    <w:pPr>
      <w:ind w:left="1920"/>
      <w:jc w:val="left"/>
    </w:pPr>
    <w:rPr>
      <w:sz w:val="18"/>
    </w:rPr>
  </w:style>
  <w:style w:type="character" w:customStyle="1" w:styleId="a6">
    <w:name w:val="註腳文字 字元"/>
    <w:link w:val="a5"/>
    <w:uiPriority w:val="99"/>
    <w:semiHidden/>
    <w:rsid w:val="00F33BB4"/>
    <w:rPr>
      <w:rFonts w:ascii="New Century Schlbk" w:eastAsia="標楷體" w:hAnsi="New Century Schlbk"/>
      <w:snapToGrid w:val="0"/>
      <w:sz w:val="16"/>
      <w:lang w:val="en-AU" w:eastAsia="en-US"/>
    </w:rPr>
  </w:style>
  <w:style w:type="table" w:styleId="ac">
    <w:name w:val="Table Grid"/>
    <w:basedOn w:val="a2"/>
    <w:rsid w:val="009950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1"/>
    <w:uiPriority w:val="99"/>
    <w:semiHidden/>
    <w:rsid w:val="00A65064"/>
    <w:rPr>
      <w:color w:val="808080"/>
    </w:rPr>
  </w:style>
  <w:style w:type="paragraph" w:styleId="ae">
    <w:name w:val="header"/>
    <w:basedOn w:val="a"/>
    <w:link w:val="af"/>
    <w:rsid w:val="00E176F0"/>
    <w:pPr>
      <w:tabs>
        <w:tab w:val="center" w:pos="4153"/>
        <w:tab w:val="right" w:pos="8306"/>
      </w:tabs>
    </w:pPr>
    <w:rPr>
      <w:sz w:val="20"/>
    </w:rPr>
  </w:style>
  <w:style w:type="character" w:customStyle="1" w:styleId="af">
    <w:name w:val="頁首 字元"/>
    <w:basedOn w:val="a1"/>
    <w:link w:val="ae"/>
    <w:rsid w:val="00E176F0"/>
    <w:rPr>
      <w:rFonts w:eastAsia="標楷體"/>
      <w:snapToGrid w:val="0"/>
      <w:lang w:val="en-AU" w:eastAsia="en-US"/>
    </w:rPr>
  </w:style>
  <w:style w:type="table" w:styleId="4-1">
    <w:name w:val="Grid Table 4 Accent 1"/>
    <w:basedOn w:val="a2"/>
    <w:uiPriority w:val="49"/>
    <w:rsid w:val="004911B7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f0">
    <w:name w:val="List Paragraph"/>
    <w:basedOn w:val="a"/>
    <w:uiPriority w:val="34"/>
    <w:qFormat/>
    <w:rsid w:val="002335E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9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2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8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3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41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4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Program%20Files\Microsoft%20Office\Templates\kw83.do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7C6119-A7C0-4810-82B4-E747D112D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kw83</Template>
  <TotalTime>5554</TotalTime>
  <Pages>71</Pages>
  <Words>3184</Words>
  <Characters>18153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CHAPTER N</vt:lpstr>
    </vt:vector>
  </TitlesOfParts>
  <Company>Monash University</Company>
  <LinksUpToDate>false</LinksUpToDate>
  <CharactersWithSpaces>21295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N</dc:title>
  <dc:subject/>
  <dc:creator>Dr Henry Selvaraj</dc:creator>
  <cp:keywords/>
  <cp:lastModifiedBy>Tester</cp:lastModifiedBy>
  <cp:revision>434</cp:revision>
  <cp:lastPrinted>2023-01-07T05:01:00Z</cp:lastPrinted>
  <dcterms:created xsi:type="dcterms:W3CDTF">2022-12-13T19:34:00Z</dcterms:created>
  <dcterms:modified xsi:type="dcterms:W3CDTF">2023-01-13T00:38:00Z</dcterms:modified>
</cp:coreProperties>
</file>